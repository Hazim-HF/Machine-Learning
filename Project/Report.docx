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04DCF" w14:textId="5083D488" w:rsidR="00EA284F" w:rsidRDefault="009D4623" w:rsidP="00AA2284">
      <w:pPr>
        <w:pStyle w:val="001aHardcover-TitleAndUKM"/>
        <w:sectPr w:rsidR="00EA284F" w:rsidSect="00EA284F">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bookmarkStart w:id="0" w:name="_Toc300138915"/>
      <w:bookmarkStart w:id="1" w:name="_Toc301213344"/>
      <w:bookmarkStart w:id="2" w:name="_Toc301213500"/>
      <w:bookmarkStart w:id="3" w:name="_Toc301213549"/>
      <w:bookmarkStart w:id="4" w:name="_Toc303520800"/>
      <w:bookmarkStart w:id="5" w:name="_Toc303521661"/>
      <w:bookmarkStart w:id="6" w:name="_Toc303521839"/>
      <w:bookmarkStart w:id="7" w:name="_Toc303523615"/>
      <w:r>
        <w:t>HAZIM FITRI BIN AHMAD FAUDZI</w:t>
      </w:r>
    </w:p>
    <w:p w14:paraId="49B600CD" w14:textId="09F871C6" w:rsidR="00D96F04" w:rsidRPr="00651F99" w:rsidRDefault="009D4623" w:rsidP="00D96F04">
      <w:pPr>
        <w:pStyle w:val="02FirstPage02"/>
      </w:pPr>
      <w:r>
        <w:lastRenderedPageBreak/>
        <w:t>HAZIM FITRI BIN AHMAD FAUDZI</w:t>
      </w:r>
    </w:p>
    <w:p w14:paraId="66498306" w14:textId="77777777" w:rsidR="00D96F04" w:rsidRDefault="00D96F04" w:rsidP="00D96F04">
      <w:pPr>
        <w:pStyle w:val="03FirstPage03"/>
      </w:pPr>
      <w:r w:rsidRPr="00651F99">
        <w:t>Thesis Submitted in Fulfilment FOR the degree of</w:t>
      </w:r>
      <w:r w:rsidRPr="00651F99">
        <w:br/>
        <w:t>Doctor of Philosophy</w:t>
      </w:r>
    </w:p>
    <w:p w14:paraId="2D34731E" w14:textId="77777777" w:rsidR="00D96F04" w:rsidRDefault="00D96F04" w:rsidP="00D96F04">
      <w:pPr>
        <w:pStyle w:val="03FirstPage03"/>
        <w:sectPr w:rsidR="00D96F04" w:rsidSect="00D96F04">
          <w:headerReference w:type="first" r:id="rId14"/>
          <w:footerReference w:type="first" r:id="rId15"/>
          <w:footnotePr>
            <w:numRestart w:val="eachSect"/>
          </w:footnotePr>
          <w:pgSz w:w="11900" w:h="16840" w:code="9"/>
          <w:pgMar w:top="1701" w:right="1418" w:bottom="1418" w:left="2155" w:header="3402" w:footer="2268" w:gutter="0"/>
          <w:pgNumType w:fmt="lowerRoman"/>
          <w:cols w:space="708"/>
          <w:titlePg/>
          <w:docGrid w:linePitch="360"/>
        </w:sectPr>
      </w:pPr>
      <w:r w:rsidRPr="00651F99">
        <w:t>Faculty Science and Technology</w:t>
      </w:r>
      <w:r w:rsidRPr="00651F99">
        <w:br/>
        <w:t>UNIVERSITI KEBANGSAAN MALAYSIA</w:t>
      </w:r>
      <w:r w:rsidRPr="00651F99">
        <w:br/>
        <w:t>BANGI</w:t>
      </w:r>
    </w:p>
    <w:p w14:paraId="50311BFE" w14:textId="67BE7413" w:rsidR="007A7DED" w:rsidRPr="00651F99" w:rsidRDefault="009D4623" w:rsidP="002B0E88">
      <w:pPr>
        <w:pStyle w:val="02FirstPage02"/>
      </w:pPr>
      <w:r>
        <w:lastRenderedPageBreak/>
        <w:t>HAZIM FITRI BIN AHMAD FAUDZI</w:t>
      </w:r>
    </w:p>
    <w:p w14:paraId="070BADCD" w14:textId="77777777" w:rsidR="007A7DED" w:rsidRPr="00651F99" w:rsidRDefault="007A7DED" w:rsidP="00036D93">
      <w:pPr>
        <w:pStyle w:val="03FirstPage03"/>
      </w:pPr>
      <w:r w:rsidRPr="00651F99">
        <w:t>Tesis yang dikemukakan untuk memperoleh</w:t>
      </w:r>
      <w:r w:rsidRPr="00651F99">
        <w:br/>
        <w:t>Ijazah Doktor Falsafah</w:t>
      </w:r>
    </w:p>
    <w:p w14:paraId="661752BC" w14:textId="77777777" w:rsidR="007A7DED" w:rsidRPr="00651F99" w:rsidRDefault="007A7DED" w:rsidP="002B0E88">
      <w:pPr>
        <w:pStyle w:val="03FirstPage03"/>
      </w:pPr>
      <w:r w:rsidRPr="00651F99">
        <w:t>Fakulti Sains dan Teknologi</w:t>
      </w:r>
      <w:r w:rsidRPr="00651F99">
        <w:br/>
        <w:t>UNIVERSITI KEBANGSAAN MALAYSIA</w:t>
      </w:r>
      <w:r w:rsidRPr="00651F99">
        <w:br/>
        <w:t>BANGI</w:t>
      </w:r>
    </w:p>
    <w:p w14:paraId="27CDD828" w14:textId="77777777" w:rsidR="007A7DED" w:rsidRPr="00651F99" w:rsidRDefault="007A7DED" w:rsidP="00794A8C">
      <w:pPr>
        <w:sectPr w:rsidR="007A7DED" w:rsidRPr="00651F99" w:rsidSect="00EA284F">
          <w:headerReference w:type="first" r:id="rId16"/>
          <w:footerReference w:type="first" r:id="rId17"/>
          <w:footnotePr>
            <w:numRestart w:val="eachSect"/>
          </w:footnotePr>
          <w:pgSz w:w="11900" w:h="16840" w:code="9"/>
          <w:pgMar w:top="1701" w:right="1418" w:bottom="1418" w:left="2155" w:header="3402" w:footer="2268" w:gutter="0"/>
          <w:pgNumType w:fmt="lowerRoman"/>
          <w:cols w:space="708"/>
          <w:titlePg/>
          <w:docGrid w:linePitch="360"/>
        </w:sectPr>
      </w:pPr>
    </w:p>
    <w:p w14:paraId="1EEA328D" w14:textId="77777777" w:rsidR="007A7DED" w:rsidRPr="00651F99" w:rsidRDefault="007A7DED" w:rsidP="00827FAB">
      <w:pPr>
        <w:pStyle w:val="05aDeclaration-Title"/>
      </w:pPr>
      <w:bookmarkStart w:id="8" w:name="_Toc68453014"/>
      <w:r w:rsidRPr="00651F99">
        <w:lastRenderedPageBreak/>
        <w:t>DECLARATION</w:t>
      </w:r>
      <w:bookmarkEnd w:id="8"/>
    </w:p>
    <w:p w14:paraId="19A211A8" w14:textId="77777777" w:rsidR="007A7DED" w:rsidRPr="00651F99" w:rsidRDefault="007A7DED" w:rsidP="00C030FB">
      <w:pPr>
        <w:pStyle w:val="10Normal01-FirstParagraph"/>
      </w:pPr>
      <w:r w:rsidRPr="00651F99">
        <w:t>I hereby declare that the work in this thesis is my own except for quotations and summaries which have been duly acknowledged.</w:t>
      </w:r>
    </w:p>
    <w:tbl>
      <w:tblPr>
        <w:tblW w:w="8363" w:type="dxa"/>
        <w:tblLook w:val="04A0" w:firstRow="1" w:lastRow="0" w:firstColumn="1" w:lastColumn="0" w:noHBand="0" w:noVBand="1"/>
      </w:tblPr>
      <w:tblGrid>
        <w:gridCol w:w="5245"/>
        <w:gridCol w:w="3118"/>
      </w:tblGrid>
      <w:tr w:rsidR="007A7DED" w:rsidRPr="00651F99" w14:paraId="3FE9DBEF" w14:textId="77777777" w:rsidTr="00E9674C">
        <w:tc>
          <w:tcPr>
            <w:tcW w:w="5245" w:type="dxa"/>
            <w:shd w:val="clear" w:color="auto" w:fill="auto"/>
          </w:tcPr>
          <w:p w14:paraId="798C29FA" w14:textId="31DC1485" w:rsidR="007A7DED" w:rsidRPr="00651F99" w:rsidRDefault="007A7DED" w:rsidP="0065016A">
            <w:pPr>
              <w:pStyle w:val="05bDeclaration-Date"/>
              <w:rPr>
                <w:noProof w:val="0"/>
              </w:rPr>
            </w:pPr>
            <w:r w:rsidRPr="00651F99">
              <w:rPr>
                <w:noProof w:val="0"/>
              </w:rPr>
              <w:fldChar w:fldCharType="begin"/>
            </w:r>
            <w:r w:rsidRPr="00651F99">
              <w:rPr>
                <w:noProof w:val="0"/>
              </w:rPr>
              <w:instrText xml:space="preserve"> TIME \@ "dd MMMM yyyy" </w:instrText>
            </w:r>
            <w:r w:rsidRPr="00651F99">
              <w:rPr>
                <w:noProof w:val="0"/>
              </w:rPr>
              <w:fldChar w:fldCharType="separate"/>
            </w:r>
            <w:r w:rsidR="00D176E7">
              <w:t>09 May 2025</w:t>
            </w:r>
            <w:r w:rsidRPr="00651F99">
              <w:rPr>
                <w:noProof w:val="0"/>
              </w:rPr>
              <w:fldChar w:fldCharType="end"/>
            </w:r>
          </w:p>
        </w:tc>
        <w:tc>
          <w:tcPr>
            <w:tcW w:w="3118" w:type="dxa"/>
            <w:shd w:val="clear" w:color="auto" w:fill="auto"/>
          </w:tcPr>
          <w:p w14:paraId="113354C2" w14:textId="55514F57" w:rsidR="007A7DED" w:rsidRPr="00651F99" w:rsidRDefault="00D176E7" w:rsidP="0065016A">
            <w:pPr>
              <w:pStyle w:val="05cDeclaration-Name"/>
            </w:pPr>
            <w:r>
              <w:t>hazim fitri bin ahmad faudzi</w:t>
            </w:r>
          </w:p>
          <w:p w14:paraId="7947508B" w14:textId="77EB9093" w:rsidR="007A7DED" w:rsidRPr="00651F99" w:rsidRDefault="007A7DED" w:rsidP="0065016A">
            <w:pPr>
              <w:pStyle w:val="05dDeclaration-MatriksNo"/>
            </w:pPr>
            <w:r w:rsidRPr="00651F99">
              <w:t>P</w:t>
            </w:r>
            <w:r w:rsidR="00D176E7">
              <w:t>152419</w:t>
            </w:r>
          </w:p>
        </w:tc>
      </w:tr>
    </w:tbl>
    <w:p w14:paraId="09A727FC" w14:textId="47DFB0AF" w:rsidR="00420156" w:rsidRDefault="00420156" w:rsidP="00E9674C">
      <w:pPr>
        <w:jc w:val="right"/>
      </w:pPr>
    </w:p>
    <w:p w14:paraId="6CB59EF3" w14:textId="77777777" w:rsidR="007A7DED" w:rsidRPr="00651F99" w:rsidRDefault="007A7DED" w:rsidP="0065016A">
      <w:pPr>
        <w:pStyle w:val="06aAcknowledgement-Title"/>
      </w:pPr>
      <w:bookmarkStart w:id="9" w:name="_Toc68453015"/>
      <w:r w:rsidRPr="00651F99">
        <w:lastRenderedPageBreak/>
        <w:t>ACKNOWLEDGEMENT</w:t>
      </w:r>
      <w:bookmarkEnd w:id="9"/>
    </w:p>
    <w:p w14:paraId="0E9FB728" w14:textId="77777777" w:rsidR="00E9674C" w:rsidRPr="00E9674C" w:rsidRDefault="00E9674C" w:rsidP="00E9674C">
      <w:pPr>
        <w:pStyle w:val="06bAcknowledgement-Normal01"/>
      </w:pPr>
      <w:r w:rsidRPr="00E9674C">
        <w:t>Any individual or organization that has rendered any sort of special assistance in the preparation of the thesis should be acknowledged by the candidate.</w:t>
      </w:r>
    </w:p>
    <w:p w14:paraId="20423C25" w14:textId="77777777" w:rsidR="00E9674C" w:rsidRPr="00E9674C" w:rsidRDefault="00E9674C" w:rsidP="00E9674C">
      <w:pPr>
        <w:pStyle w:val="06cAcknowledgement-Normal02"/>
      </w:pPr>
      <w:r w:rsidRPr="00E9674C">
        <w:t>The text of the acknowledgement should not exceed one page. Dedications are not allowed. The acknowledgement should include:</w:t>
      </w:r>
    </w:p>
    <w:p w14:paraId="280A1D47" w14:textId="77777777" w:rsidR="00E9674C" w:rsidRPr="00E9674C" w:rsidRDefault="00E9674C" w:rsidP="00E9674C">
      <w:pPr>
        <w:pStyle w:val="10Listing"/>
        <w:numPr>
          <w:ilvl w:val="0"/>
          <w:numId w:val="25"/>
        </w:numPr>
      </w:pPr>
      <w:r w:rsidRPr="00E9674C">
        <w:t>Praise to God</w:t>
      </w:r>
    </w:p>
    <w:p w14:paraId="2711EB5C" w14:textId="77777777" w:rsidR="00E9674C" w:rsidRPr="00E9674C" w:rsidRDefault="00E9674C" w:rsidP="00E9674C">
      <w:pPr>
        <w:pStyle w:val="10Listing"/>
        <w:numPr>
          <w:ilvl w:val="0"/>
          <w:numId w:val="25"/>
        </w:numPr>
      </w:pPr>
      <w:r w:rsidRPr="00E9674C">
        <w:t>Name of supervisors</w:t>
      </w:r>
    </w:p>
    <w:p w14:paraId="757EF598" w14:textId="77777777" w:rsidR="00E9674C" w:rsidRPr="00E9674C" w:rsidRDefault="00E9674C" w:rsidP="00E9674C">
      <w:pPr>
        <w:pStyle w:val="10Listing"/>
        <w:numPr>
          <w:ilvl w:val="0"/>
          <w:numId w:val="25"/>
        </w:numPr>
      </w:pPr>
      <w:r w:rsidRPr="00E9674C">
        <w:t>The faculty/institute/school/department where the research was held</w:t>
      </w:r>
    </w:p>
    <w:p w14:paraId="22A0CBDF" w14:textId="77777777" w:rsidR="00E9674C" w:rsidRPr="00E9674C" w:rsidRDefault="00E9674C" w:rsidP="00E9674C">
      <w:pPr>
        <w:pStyle w:val="10Listing"/>
        <w:numPr>
          <w:ilvl w:val="0"/>
          <w:numId w:val="25"/>
        </w:numPr>
      </w:pPr>
      <w:r w:rsidRPr="00E9674C">
        <w:t>Financial sponsors</w:t>
      </w:r>
    </w:p>
    <w:p w14:paraId="0DB9E309" w14:textId="77777777" w:rsidR="00E9674C" w:rsidRDefault="00E9674C" w:rsidP="00E9674C">
      <w:pPr>
        <w:pStyle w:val="10Listing"/>
        <w:numPr>
          <w:ilvl w:val="0"/>
          <w:numId w:val="25"/>
        </w:numPr>
      </w:pPr>
      <w:r w:rsidRPr="00E9674C">
        <w:t>General dedication</w:t>
      </w:r>
    </w:p>
    <w:p w14:paraId="2F478C83" w14:textId="77777777" w:rsidR="00E9674C" w:rsidRDefault="00E9674C" w:rsidP="00E9674C">
      <w:pPr>
        <w:pStyle w:val="06cAcknowledgement-Normal02"/>
      </w:pPr>
      <w:r>
        <w:t>Example: Praise to Allah the almighty,…</w:t>
      </w:r>
    </w:p>
    <w:p w14:paraId="66E658ED" w14:textId="77777777" w:rsidR="007A7DED" w:rsidRPr="00651F99" w:rsidRDefault="007A7DED" w:rsidP="00E9674C">
      <w:pPr>
        <w:pStyle w:val="06cAcknowledgement-Normal02"/>
      </w:pPr>
      <w:r w:rsidRPr="00651F99">
        <w:t xml:space="preserve">I am very fortunate to have Associate Professor Dr Faizal Mohammed as </w:t>
      </w:r>
      <w:r w:rsidR="00B83BA5">
        <w:t>my</w:t>
      </w:r>
      <w:r w:rsidRPr="00651F99">
        <w:t xml:space="preserve"> research supervisor. </w:t>
      </w:r>
    </w:p>
    <w:p w14:paraId="2DEE660C" w14:textId="77777777" w:rsidR="007A7DED" w:rsidRPr="00651F99" w:rsidRDefault="007A7DED" w:rsidP="0065016A">
      <w:pPr>
        <w:pStyle w:val="06cAcknowledgement-Normal02"/>
      </w:pPr>
      <w:r w:rsidRPr="00651F99">
        <w:t>I would like to express my high appreciation to my co-supervisor Dr Irina Kuzmina, …</w:t>
      </w:r>
    </w:p>
    <w:p w14:paraId="2DCDAE0E" w14:textId="77777777" w:rsidR="007A7DED" w:rsidRDefault="007A7DED" w:rsidP="0065016A">
      <w:pPr>
        <w:pStyle w:val="06cAcknowledgement-Normal02"/>
      </w:pPr>
      <w:r w:rsidRPr="00651F99">
        <w:t xml:space="preserve">I gratefully acknowledge financial support provided by JPA under Hadiah Latihan Persekutuan (HLP) 2014, </w:t>
      </w:r>
    </w:p>
    <w:p w14:paraId="469B24CE" w14:textId="77777777" w:rsidR="00E9674C" w:rsidRPr="00651F99" w:rsidRDefault="00E9674C" w:rsidP="00E9674C">
      <w:pPr>
        <w:pStyle w:val="06cAcknowledgement-Normal02"/>
      </w:pPr>
      <w:r w:rsidRPr="00651F99">
        <w:t xml:space="preserve">Moreover, I am grateful to Malaysian PSA team, </w:t>
      </w:r>
    </w:p>
    <w:p w14:paraId="48DFC4E2" w14:textId="77777777" w:rsidR="00E9674C" w:rsidRPr="00651F99" w:rsidRDefault="00E9674C" w:rsidP="00E9674C">
      <w:pPr>
        <w:pStyle w:val="06cAcknowledgement-Normal02"/>
      </w:pPr>
      <w:r w:rsidRPr="00651F99">
        <w:t>I would like to thank all post graduate students of UKM power research group for their help, friendship, and creating a pleasant working environment throughout my years in UKM.</w:t>
      </w:r>
    </w:p>
    <w:p w14:paraId="4B90E7F8" w14:textId="77777777" w:rsidR="00E9674C" w:rsidRPr="00651F99" w:rsidRDefault="00E9674C" w:rsidP="00E9674C">
      <w:pPr>
        <w:pStyle w:val="06cAcknowledgement-Normal02"/>
      </w:pPr>
      <w:r w:rsidRPr="00651F99">
        <w:t>To my dearest husband, Mr Kamal, my beloved Mak, Puan Hajjah Masumi binti Surat, …</w:t>
      </w:r>
    </w:p>
    <w:p w14:paraId="111FF515" w14:textId="77777777" w:rsidR="00E9674C" w:rsidRPr="00651F99" w:rsidRDefault="00E9674C" w:rsidP="0065016A">
      <w:pPr>
        <w:pStyle w:val="06cAcknowledgement-Normal02"/>
      </w:pPr>
    </w:p>
    <w:p w14:paraId="1209CDE5" w14:textId="77777777" w:rsidR="007A7DED" w:rsidRPr="00651F99" w:rsidRDefault="007A7DED" w:rsidP="0065016A">
      <w:pPr>
        <w:pStyle w:val="07Heading0a-AbstrakAbstract"/>
      </w:pPr>
      <w:bookmarkStart w:id="10" w:name="_Toc68453016"/>
      <w:r w:rsidRPr="00651F99">
        <w:lastRenderedPageBreak/>
        <w:t>ABSTRAK</w:t>
      </w:r>
      <w:bookmarkEnd w:id="10"/>
    </w:p>
    <w:p w14:paraId="1D2C8490" w14:textId="77777777" w:rsidR="007A7DED" w:rsidRDefault="00E9674C" w:rsidP="00E9674C">
      <w:pPr>
        <w:pStyle w:val="NoSpacing"/>
      </w:pPr>
      <w:r>
        <w:t xml:space="preserve">The length of the abstract should be between 200 to 350 words. The abstract should include the following information: (1) Statement of the problem/ Research questions; (2) Aim of the study; (3) Study area (if relevant); (4) Research method; (5) Results of the study (findings such as a new theory, terminology, technology, interpretation, product, or evaluation, should be concisely stated); (6) Contribution to the field; </w:t>
      </w:r>
      <w:r>
        <w:br/>
        <w:t>(7) Implications on policy (if relevant)</w:t>
      </w:r>
    </w:p>
    <w:p w14:paraId="4FE64EE5" w14:textId="77777777" w:rsidR="00E9674C" w:rsidRDefault="00E9674C" w:rsidP="0065016A">
      <w:pPr>
        <w:pStyle w:val="NoSpacing"/>
      </w:pPr>
    </w:p>
    <w:p w14:paraId="516D8513" w14:textId="0B25E570" w:rsidR="00E9674C" w:rsidRDefault="00E9674C" w:rsidP="00E9674C">
      <w:pPr>
        <w:pStyle w:val="NoSpacing"/>
        <w:jc w:val="center"/>
      </w:pPr>
    </w:p>
    <w:p w14:paraId="71971A97" w14:textId="77777777" w:rsidR="00E9674C" w:rsidRDefault="00E9674C" w:rsidP="00E9674C">
      <w:pPr>
        <w:pStyle w:val="NoSpacing"/>
        <w:jc w:val="center"/>
      </w:pPr>
    </w:p>
    <w:p w14:paraId="4CE41A40" w14:textId="4D212219" w:rsidR="00E9674C" w:rsidRPr="00651F99" w:rsidRDefault="00E9674C" w:rsidP="00E9674C">
      <w:pPr>
        <w:pStyle w:val="NoSpacing"/>
        <w:jc w:val="center"/>
      </w:pPr>
    </w:p>
    <w:p w14:paraId="65CFEBC7" w14:textId="77777777" w:rsidR="007A7DED" w:rsidRPr="00651F99" w:rsidRDefault="007A7DED" w:rsidP="00827FAB">
      <w:pPr>
        <w:pStyle w:val="07Heading0a-AbstrakAbstract"/>
      </w:pPr>
      <w:bookmarkStart w:id="11" w:name="_Toc68453017"/>
      <w:r w:rsidRPr="00651F99">
        <w:lastRenderedPageBreak/>
        <w:t>ABSTRACT</w:t>
      </w:r>
      <w:bookmarkEnd w:id="11"/>
    </w:p>
    <w:p w14:paraId="74952C06" w14:textId="77777777" w:rsidR="007A7DED" w:rsidRPr="00651F99" w:rsidRDefault="007A7DED" w:rsidP="00182955">
      <w:pPr>
        <w:pStyle w:val="NoSpacing"/>
      </w:pPr>
      <w:r w:rsidRPr="00651F99">
        <w:t>The recent changes in utility structures, development in renewable technologies and increased</w:t>
      </w:r>
    </w:p>
    <w:p w14:paraId="19C6D041" w14:textId="77777777" w:rsidR="007A7DED" w:rsidRPr="00651F99" w:rsidRDefault="007A7DED" w:rsidP="00182955">
      <w:pPr>
        <w:pStyle w:val="NoSpacing"/>
      </w:pPr>
    </w:p>
    <w:p w14:paraId="7B2FFAA4" w14:textId="77777777" w:rsidR="007A7DED" w:rsidRPr="00651F99" w:rsidRDefault="007A7DED" w:rsidP="00182955">
      <w:pPr>
        <w:pStyle w:val="NoSpacing"/>
      </w:pPr>
    </w:p>
    <w:p w14:paraId="7AAF6C25" w14:textId="77777777" w:rsidR="007A7DED" w:rsidRPr="00651F99" w:rsidRDefault="007A7DED" w:rsidP="0019101E">
      <w:pPr>
        <w:pStyle w:val="NoSpacing"/>
        <w:jc w:val="center"/>
      </w:pPr>
    </w:p>
    <w:p w14:paraId="36D4D056" w14:textId="172A4EE3" w:rsidR="007A7DED" w:rsidRPr="00651F99" w:rsidRDefault="007A7DED" w:rsidP="00B556C7">
      <w:pPr>
        <w:pStyle w:val="09Heading0"/>
      </w:pPr>
      <w:bookmarkStart w:id="12" w:name="_Toc68453018"/>
      <w:r w:rsidRPr="00651F99">
        <w:lastRenderedPageBreak/>
        <w:t>TABLE OF CONTENTS</w:t>
      </w:r>
      <w:bookmarkEnd w:id="12"/>
    </w:p>
    <w:p w14:paraId="1D4947B0" w14:textId="77777777" w:rsidR="0019101E" w:rsidRPr="00651F99" w:rsidRDefault="0019101E" w:rsidP="00606DA6">
      <w:pPr>
        <w:pStyle w:val="13aPage-Left"/>
      </w:pPr>
      <w:r w:rsidRPr="00651F99">
        <w:tab/>
      </w:r>
      <w:r w:rsidRPr="00606DA6">
        <w:t>Page</w:t>
      </w:r>
    </w:p>
    <w:p w14:paraId="1F4FF99D" w14:textId="77777777" w:rsidR="00905A15" w:rsidRDefault="007A7DED">
      <w:pPr>
        <w:pStyle w:val="TOC1"/>
        <w:rPr>
          <w:rFonts w:asciiTheme="minorHAnsi" w:eastAsiaTheme="minorEastAsia" w:hAnsiTheme="minorHAnsi" w:cstheme="minorBidi"/>
          <w:b w:val="0"/>
          <w:bCs w:val="0"/>
          <w:lang w:val="en-MY"/>
        </w:rPr>
      </w:pPr>
      <w:r w:rsidRPr="00651F99">
        <w:rPr>
          <w:noProof w:val="0"/>
        </w:rPr>
        <w:fldChar w:fldCharType="begin"/>
      </w:r>
      <w:r w:rsidRPr="00651F99">
        <w:rPr>
          <w:noProof w:val="0"/>
        </w:rPr>
        <w:instrText xml:space="preserve"> TOC \w \n 2-3 \h \z \t "09 Heading 0,1,05a Declaration-Title,1,24a Reference-Title,6,14 TOC-Appendix,3,07 Heading 0a - Abstrak/Abstract,1,06a Acknowledgement-Title,1,09a Level01,2,09b Level02,4,09c Level03,5,AppendixA,7,AppendixA1,7,AppendixA11,7" </w:instrText>
      </w:r>
      <w:r w:rsidRPr="00651F99">
        <w:rPr>
          <w:noProof w:val="0"/>
        </w:rPr>
        <w:fldChar w:fldCharType="separate"/>
      </w:r>
      <w:hyperlink w:anchor="_Toc68453014" w:history="1">
        <w:r w:rsidR="00905A15" w:rsidRPr="00000F49">
          <w:rPr>
            <w:rStyle w:val="Hyperlink"/>
            <w:noProof/>
          </w:rPr>
          <w:t>DECLARATION</w:t>
        </w:r>
        <w:r w:rsidR="00905A15">
          <w:rPr>
            <w:webHidden/>
          </w:rPr>
          <w:tab/>
        </w:r>
        <w:r w:rsidR="00905A15">
          <w:rPr>
            <w:webHidden/>
          </w:rPr>
          <w:fldChar w:fldCharType="begin"/>
        </w:r>
        <w:r w:rsidR="00905A15">
          <w:rPr>
            <w:webHidden/>
          </w:rPr>
          <w:instrText xml:space="preserve"> PAGEREF _Toc68453014 \h </w:instrText>
        </w:r>
        <w:r w:rsidR="00905A15">
          <w:rPr>
            <w:webHidden/>
          </w:rPr>
        </w:r>
        <w:r w:rsidR="00905A15">
          <w:rPr>
            <w:webHidden/>
          </w:rPr>
          <w:fldChar w:fldCharType="separate"/>
        </w:r>
        <w:r w:rsidR="00905A15">
          <w:rPr>
            <w:webHidden/>
          </w:rPr>
          <w:t>iii</w:t>
        </w:r>
        <w:r w:rsidR="00905A15">
          <w:rPr>
            <w:webHidden/>
          </w:rPr>
          <w:fldChar w:fldCharType="end"/>
        </w:r>
      </w:hyperlink>
    </w:p>
    <w:p w14:paraId="5A27CB3C" w14:textId="77777777" w:rsidR="00905A15" w:rsidRDefault="00905A15">
      <w:pPr>
        <w:pStyle w:val="TOC1"/>
        <w:rPr>
          <w:rFonts w:asciiTheme="minorHAnsi" w:eastAsiaTheme="minorEastAsia" w:hAnsiTheme="minorHAnsi" w:cstheme="minorBidi"/>
          <w:b w:val="0"/>
          <w:bCs w:val="0"/>
          <w:lang w:val="en-MY"/>
        </w:rPr>
      </w:pPr>
      <w:hyperlink w:anchor="_Toc68453015" w:history="1">
        <w:r w:rsidRPr="00000F49">
          <w:rPr>
            <w:rStyle w:val="Hyperlink"/>
            <w:noProof/>
          </w:rPr>
          <w:t>ACKNOWLEDGEMENT</w:t>
        </w:r>
        <w:r>
          <w:rPr>
            <w:webHidden/>
          </w:rPr>
          <w:tab/>
        </w:r>
        <w:r>
          <w:rPr>
            <w:webHidden/>
          </w:rPr>
          <w:fldChar w:fldCharType="begin"/>
        </w:r>
        <w:r>
          <w:rPr>
            <w:webHidden/>
          </w:rPr>
          <w:instrText xml:space="preserve"> PAGEREF _Toc68453015 \h </w:instrText>
        </w:r>
        <w:r>
          <w:rPr>
            <w:webHidden/>
          </w:rPr>
        </w:r>
        <w:r>
          <w:rPr>
            <w:webHidden/>
          </w:rPr>
          <w:fldChar w:fldCharType="separate"/>
        </w:r>
        <w:r>
          <w:rPr>
            <w:webHidden/>
          </w:rPr>
          <w:t>iv</w:t>
        </w:r>
        <w:r>
          <w:rPr>
            <w:webHidden/>
          </w:rPr>
          <w:fldChar w:fldCharType="end"/>
        </w:r>
      </w:hyperlink>
    </w:p>
    <w:p w14:paraId="43AC9669" w14:textId="77777777" w:rsidR="00905A15" w:rsidRDefault="00905A15">
      <w:pPr>
        <w:pStyle w:val="TOC1"/>
        <w:rPr>
          <w:rFonts w:asciiTheme="minorHAnsi" w:eastAsiaTheme="minorEastAsia" w:hAnsiTheme="minorHAnsi" w:cstheme="minorBidi"/>
          <w:b w:val="0"/>
          <w:bCs w:val="0"/>
          <w:lang w:val="en-MY"/>
        </w:rPr>
      </w:pPr>
      <w:hyperlink w:anchor="_Toc68453016" w:history="1">
        <w:r w:rsidRPr="00000F49">
          <w:rPr>
            <w:rStyle w:val="Hyperlink"/>
            <w:noProof/>
          </w:rPr>
          <w:t>ABSTRAK</w:t>
        </w:r>
        <w:r>
          <w:rPr>
            <w:webHidden/>
          </w:rPr>
          <w:tab/>
        </w:r>
        <w:r>
          <w:rPr>
            <w:webHidden/>
          </w:rPr>
          <w:fldChar w:fldCharType="begin"/>
        </w:r>
        <w:r>
          <w:rPr>
            <w:webHidden/>
          </w:rPr>
          <w:instrText xml:space="preserve"> PAGEREF _Toc68453016 \h </w:instrText>
        </w:r>
        <w:r>
          <w:rPr>
            <w:webHidden/>
          </w:rPr>
        </w:r>
        <w:r>
          <w:rPr>
            <w:webHidden/>
          </w:rPr>
          <w:fldChar w:fldCharType="separate"/>
        </w:r>
        <w:r>
          <w:rPr>
            <w:webHidden/>
          </w:rPr>
          <w:t>v</w:t>
        </w:r>
        <w:r>
          <w:rPr>
            <w:webHidden/>
          </w:rPr>
          <w:fldChar w:fldCharType="end"/>
        </w:r>
      </w:hyperlink>
    </w:p>
    <w:p w14:paraId="4F131D46" w14:textId="77777777" w:rsidR="00905A15" w:rsidRDefault="00905A15">
      <w:pPr>
        <w:pStyle w:val="TOC1"/>
        <w:rPr>
          <w:rFonts w:asciiTheme="minorHAnsi" w:eastAsiaTheme="minorEastAsia" w:hAnsiTheme="minorHAnsi" w:cstheme="minorBidi"/>
          <w:b w:val="0"/>
          <w:bCs w:val="0"/>
          <w:lang w:val="en-MY"/>
        </w:rPr>
      </w:pPr>
      <w:hyperlink w:anchor="_Toc68453017" w:history="1">
        <w:r w:rsidRPr="00000F49">
          <w:rPr>
            <w:rStyle w:val="Hyperlink"/>
            <w:noProof/>
          </w:rPr>
          <w:t>ABSTRACT</w:t>
        </w:r>
        <w:r>
          <w:rPr>
            <w:webHidden/>
          </w:rPr>
          <w:tab/>
        </w:r>
        <w:r>
          <w:rPr>
            <w:webHidden/>
          </w:rPr>
          <w:fldChar w:fldCharType="begin"/>
        </w:r>
        <w:r>
          <w:rPr>
            <w:webHidden/>
          </w:rPr>
          <w:instrText xml:space="preserve"> PAGEREF _Toc68453017 \h </w:instrText>
        </w:r>
        <w:r>
          <w:rPr>
            <w:webHidden/>
          </w:rPr>
        </w:r>
        <w:r>
          <w:rPr>
            <w:webHidden/>
          </w:rPr>
          <w:fldChar w:fldCharType="separate"/>
        </w:r>
        <w:r>
          <w:rPr>
            <w:webHidden/>
          </w:rPr>
          <w:t>vi</w:t>
        </w:r>
        <w:r>
          <w:rPr>
            <w:webHidden/>
          </w:rPr>
          <w:fldChar w:fldCharType="end"/>
        </w:r>
      </w:hyperlink>
    </w:p>
    <w:p w14:paraId="2B56EC2F" w14:textId="77777777" w:rsidR="00905A15" w:rsidRDefault="00905A15">
      <w:pPr>
        <w:pStyle w:val="TOC1"/>
        <w:rPr>
          <w:rFonts w:asciiTheme="minorHAnsi" w:eastAsiaTheme="minorEastAsia" w:hAnsiTheme="minorHAnsi" w:cstheme="minorBidi"/>
          <w:b w:val="0"/>
          <w:bCs w:val="0"/>
          <w:lang w:val="en-MY"/>
        </w:rPr>
      </w:pPr>
      <w:hyperlink w:anchor="_Toc68453018" w:history="1">
        <w:r w:rsidRPr="00000F49">
          <w:rPr>
            <w:rStyle w:val="Hyperlink"/>
            <w:noProof/>
          </w:rPr>
          <w:t>TABLE OF CONTENTS</w:t>
        </w:r>
        <w:r>
          <w:rPr>
            <w:webHidden/>
          </w:rPr>
          <w:tab/>
        </w:r>
        <w:r>
          <w:rPr>
            <w:webHidden/>
          </w:rPr>
          <w:fldChar w:fldCharType="begin"/>
        </w:r>
        <w:r>
          <w:rPr>
            <w:webHidden/>
          </w:rPr>
          <w:instrText xml:space="preserve"> PAGEREF _Toc68453018 \h </w:instrText>
        </w:r>
        <w:r>
          <w:rPr>
            <w:webHidden/>
          </w:rPr>
        </w:r>
        <w:r>
          <w:rPr>
            <w:webHidden/>
          </w:rPr>
          <w:fldChar w:fldCharType="separate"/>
        </w:r>
        <w:r>
          <w:rPr>
            <w:webHidden/>
          </w:rPr>
          <w:t>vii</w:t>
        </w:r>
        <w:r>
          <w:rPr>
            <w:webHidden/>
          </w:rPr>
          <w:fldChar w:fldCharType="end"/>
        </w:r>
      </w:hyperlink>
    </w:p>
    <w:p w14:paraId="40AF942D" w14:textId="77777777" w:rsidR="00905A15" w:rsidRDefault="00905A15">
      <w:pPr>
        <w:pStyle w:val="TOC1"/>
        <w:rPr>
          <w:rFonts w:asciiTheme="minorHAnsi" w:eastAsiaTheme="minorEastAsia" w:hAnsiTheme="minorHAnsi" w:cstheme="minorBidi"/>
          <w:b w:val="0"/>
          <w:bCs w:val="0"/>
          <w:lang w:val="en-MY"/>
        </w:rPr>
      </w:pPr>
      <w:hyperlink w:anchor="_Toc68453019" w:history="1">
        <w:r w:rsidRPr="00000F49">
          <w:rPr>
            <w:rStyle w:val="Hyperlink"/>
            <w:noProof/>
          </w:rPr>
          <w:t>LIST OF TABLES</w:t>
        </w:r>
        <w:r>
          <w:rPr>
            <w:webHidden/>
          </w:rPr>
          <w:tab/>
        </w:r>
        <w:r>
          <w:rPr>
            <w:webHidden/>
          </w:rPr>
          <w:fldChar w:fldCharType="begin"/>
        </w:r>
        <w:r>
          <w:rPr>
            <w:webHidden/>
          </w:rPr>
          <w:instrText xml:space="preserve"> PAGEREF _Toc68453019 \h </w:instrText>
        </w:r>
        <w:r>
          <w:rPr>
            <w:webHidden/>
          </w:rPr>
        </w:r>
        <w:r>
          <w:rPr>
            <w:webHidden/>
          </w:rPr>
          <w:fldChar w:fldCharType="separate"/>
        </w:r>
        <w:r>
          <w:rPr>
            <w:webHidden/>
          </w:rPr>
          <w:t>x</w:t>
        </w:r>
        <w:r>
          <w:rPr>
            <w:webHidden/>
          </w:rPr>
          <w:fldChar w:fldCharType="end"/>
        </w:r>
      </w:hyperlink>
    </w:p>
    <w:p w14:paraId="2AD458AB" w14:textId="77777777" w:rsidR="00905A15" w:rsidRDefault="00905A15">
      <w:pPr>
        <w:pStyle w:val="TOC1"/>
        <w:rPr>
          <w:rFonts w:asciiTheme="minorHAnsi" w:eastAsiaTheme="minorEastAsia" w:hAnsiTheme="minorHAnsi" w:cstheme="minorBidi"/>
          <w:b w:val="0"/>
          <w:bCs w:val="0"/>
          <w:lang w:val="en-MY"/>
        </w:rPr>
      </w:pPr>
      <w:hyperlink w:anchor="_Toc68453020" w:history="1">
        <w:r w:rsidRPr="00000F49">
          <w:rPr>
            <w:rStyle w:val="Hyperlink"/>
            <w:noProof/>
          </w:rPr>
          <w:t>LIST OF ILLUSTRATIONS</w:t>
        </w:r>
        <w:r>
          <w:rPr>
            <w:webHidden/>
          </w:rPr>
          <w:tab/>
        </w:r>
        <w:r>
          <w:rPr>
            <w:webHidden/>
          </w:rPr>
          <w:fldChar w:fldCharType="begin"/>
        </w:r>
        <w:r>
          <w:rPr>
            <w:webHidden/>
          </w:rPr>
          <w:instrText xml:space="preserve"> PAGEREF _Toc68453020 \h </w:instrText>
        </w:r>
        <w:r>
          <w:rPr>
            <w:webHidden/>
          </w:rPr>
        </w:r>
        <w:r>
          <w:rPr>
            <w:webHidden/>
          </w:rPr>
          <w:fldChar w:fldCharType="separate"/>
        </w:r>
        <w:r>
          <w:rPr>
            <w:webHidden/>
          </w:rPr>
          <w:t>xi</w:t>
        </w:r>
        <w:r>
          <w:rPr>
            <w:webHidden/>
          </w:rPr>
          <w:fldChar w:fldCharType="end"/>
        </w:r>
      </w:hyperlink>
    </w:p>
    <w:p w14:paraId="2F5A5530" w14:textId="77777777" w:rsidR="00905A15" w:rsidRDefault="00905A15">
      <w:pPr>
        <w:pStyle w:val="TOC1"/>
        <w:rPr>
          <w:rFonts w:asciiTheme="minorHAnsi" w:eastAsiaTheme="minorEastAsia" w:hAnsiTheme="minorHAnsi" w:cstheme="minorBidi"/>
          <w:b w:val="0"/>
          <w:bCs w:val="0"/>
          <w:lang w:val="en-MY"/>
        </w:rPr>
      </w:pPr>
      <w:hyperlink w:anchor="_Toc68453021" w:history="1">
        <w:r w:rsidRPr="00000F49">
          <w:rPr>
            <w:rStyle w:val="Hyperlink"/>
            <w:noProof/>
          </w:rPr>
          <w:t>LIST OF ABBREVIATIONS</w:t>
        </w:r>
        <w:r>
          <w:rPr>
            <w:webHidden/>
          </w:rPr>
          <w:tab/>
        </w:r>
        <w:r>
          <w:rPr>
            <w:webHidden/>
          </w:rPr>
          <w:fldChar w:fldCharType="begin"/>
        </w:r>
        <w:r>
          <w:rPr>
            <w:webHidden/>
          </w:rPr>
          <w:instrText xml:space="preserve"> PAGEREF _Toc68453021 \h </w:instrText>
        </w:r>
        <w:r>
          <w:rPr>
            <w:webHidden/>
          </w:rPr>
        </w:r>
        <w:r>
          <w:rPr>
            <w:webHidden/>
          </w:rPr>
          <w:fldChar w:fldCharType="separate"/>
        </w:r>
        <w:r>
          <w:rPr>
            <w:webHidden/>
          </w:rPr>
          <w:t>xii</w:t>
        </w:r>
        <w:r>
          <w:rPr>
            <w:webHidden/>
          </w:rPr>
          <w:fldChar w:fldCharType="end"/>
        </w:r>
      </w:hyperlink>
    </w:p>
    <w:p w14:paraId="3782EDB3" w14:textId="77777777" w:rsidR="00905A15" w:rsidRDefault="00905A15">
      <w:pPr>
        <w:pStyle w:val="TOC1"/>
        <w:rPr>
          <w:rFonts w:asciiTheme="minorHAnsi" w:eastAsiaTheme="minorEastAsia" w:hAnsiTheme="minorHAnsi" w:cstheme="minorBidi"/>
          <w:b w:val="0"/>
          <w:bCs w:val="0"/>
          <w:lang w:val="en-MY"/>
        </w:rPr>
      </w:pPr>
      <w:hyperlink w:anchor="_Toc68453022" w:history="1">
        <w:r w:rsidRPr="00000F49">
          <w:rPr>
            <w:rStyle w:val="Hyperlink"/>
            <w:noProof/>
          </w:rPr>
          <w:t>LIST OF CASES</w:t>
        </w:r>
        <w:r>
          <w:rPr>
            <w:webHidden/>
          </w:rPr>
          <w:tab/>
        </w:r>
        <w:r>
          <w:rPr>
            <w:webHidden/>
          </w:rPr>
          <w:fldChar w:fldCharType="begin"/>
        </w:r>
        <w:r>
          <w:rPr>
            <w:webHidden/>
          </w:rPr>
          <w:instrText xml:space="preserve"> PAGEREF _Toc68453022 \h </w:instrText>
        </w:r>
        <w:r>
          <w:rPr>
            <w:webHidden/>
          </w:rPr>
        </w:r>
        <w:r>
          <w:rPr>
            <w:webHidden/>
          </w:rPr>
          <w:fldChar w:fldCharType="separate"/>
        </w:r>
        <w:r>
          <w:rPr>
            <w:webHidden/>
          </w:rPr>
          <w:t>xiii</w:t>
        </w:r>
        <w:r>
          <w:rPr>
            <w:webHidden/>
          </w:rPr>
          <w:fldChar w:fldCharType="end"/>
        </w:r>
      </w:hyperlink>
    </w:p>
    <w:p w14:paraId="34E5CF02" w14:textId="77777777" w:rsidR="00905A15" w:rsidRDefault="00905A15">
      <w:pPr>
        <w:pStyle w:val="TOC2"/>
        <w:rPr>
          <w:rFonts w:asciiTheme="minorHAnsi" w:eastAsiaTheme="minorEastAsia" w:hAnsiTheme="minorHAnsi" w:cstheme="minorBidi"/>
          <w:b w:val="0"/>
          <w:bCs w:val="0"/>
          <w:caps w:val="0"/>
          <w:lang w:val="en-MY"/>
        </w:rPr>
      </w:pPr>
      <w:hyperlink w:anchor="_Toc68453023" w:history="1">
        <w:r w:rsidRPr="00000F49">
          <w:rPr>
            <w:rStyle w:val="Hyperlink"/>
            <w:noProof/>
          </w:rPr>
          <w:t>CHAPTER I</w:t>
        </w:r>
        <w:r w:rsidRPr="00000F49">
          <w:rPr>
            <w:rStyle w:val="Hyperlink"/>
            <w:noProof/>
          </w:rPr>
          <w:tab/>
          <w:t>Introduction</w:t>
        </w:r>
      </w:hyperlink>
    </w:p>
    <w:p w14:paraId="6F43578A" w14:textId="77777777" w:rsidR="00905A15" w:rsidRDefault="00905A15">
      <w:pPr>
        <w:pStyle w:val="TOC4"/>
        <w:rPr>
          <w:rFonts w:asciiTheme="minorHAnsi" w:hAnsiTheme="minorHAnsi" w:cstheme="minorBidi"/>
          <w:lang w:val="en-MY"/>
        </w:rPr>
      </w:pPr>
      <w:hyperlink w:anchor="_Toc68453024" w:history="1">
        <w:r w:rsidRPr="00000F49">
          <w:rPr>
            <w:rStyle w:val="Hyperlink"/>
            <w:rFonts w:cs="Times New Roman"/>
            <w:bCs/>
            <w:noProof/>
            <w:lang w:val="en-US"/>
          </w:rPr>
          <w:t>1.1</w:t>
        </w:r>
        <w:r w:rsidRPr="00000F49">
          <w:rPr>
            <w:rStyle w:val="Hyperlink"/>
            <w:noProof/>
            <w:lang w:val="en-US"/>
          </w:rPr>
          <w:tab/>
          <w:t>Research Background</w:t>
        </w:r>
        <w:r>
          <w:rPr>
            <w:webHidden/>
          </w:rPr>
          <w:tab/>
        </w:r>
        <w:r>
          <w:rPr>
            <w:webHidden/>
          </w:rPr>
          <w:fldChar w:fldCharType="begin"/>
        </w:r>
        <w:r>
          <w:rPr>
            <w:webHidden/>
          </w:rPr>
          <w:instrText xml:space="preserve"> PAGEREF _Toc68453024 \h </w:instrText>
        </w:r>
        <w:r>
          <w:rPr>
            <w:webHidden/>
          </w:rPr>
        </w:r>
        <w:r>
          <w:rPr>
            <w:webHidden/>
          </w:rPr>
          <w:fldChar w:fldCharType="separate"/>
        </w:r>
        <w:r>
          <w:rPr>
            <w:webHidden/>
          </w:rPr>
          <w:t>1</w:t>
        </w:r>
        <w:r>
          <w:rPr>
            <w:webHidden/>
          </w:rPr>
          <w:fldChar w:fldCharType="end"/>
        </w:r>
      </w:hyperlink>
    </w:p>
    <w:p w14:paraId="058244D8" w14:textId="77777777" w:rsidR="00905A15" w:rsidRDefault="00905A15">
      <w:pPr>
        <w:pStyle w:val="TOC4"/>
        <w:rPr>
          <w:rFonts w:asciiTheme="minorHAnsi" w:hAnsiTheme="minorHAnsi" w:cstheme="minorBidi"/>
          <w:lang w:val="en-MY"/>
        </w:rPr>
      </w:pPr>
      <w:hyperlink w:anchor="_Toc68453025" w:history="1">
        <w:r w:rsidRPr="00000F49">
          <w:rPr>
            <w:rStyle w:val="Hyperlink"/>
            <w:rFonts w:cs="Times New Roman"/>
            <w:bCs/>
            <w:noProof/>
            <w:lang w:val="en-US"/>
          </w:rPr>
          <w:t>1.2</w:t>
        </w:r>
        <w:r w:rsidRPr="00000F49">
          <w:rPr>
            <w:rStyle w:val="Hyperlink"/>
            <w:noProof/>
            <w:lang w:val="en-US"/>
          </w:rPr>
          <w:tab/>
          <w:t>Problem Statement</w:t>
        </w:r>
        <w:r>
          <w:rPr>
            <w:webHidden/>
          </w:rPr>
          <w:tab/>
        </w:r>
        <w:r>
          <w:rPr>
            <w:webHidden/>
          </w:rPr>
          <w:fldChar w:fldCharType="begin"/>
        </w:r>
        <w:r>
          <w:rPr>
            <w:webHidden/>
          </w:rPr>
          <w:instrText xml:space="preserve"> PAGEREF _Toc68453025 \h </w:instrText>
        </w:r>
        <w:r>
          <w:rPr>
            <w:webHidden/>
          </w:rPr>
        </w:r>
        <w:r>
          <w:rPr>
            <w:webHidden/>
          </w:rPr>
          <w:fldChar w:fldCharType="separate"/>
        </w:r>
        <w:r>
          <w:rPr>
            <w:webHidden/>
          </w:rPr>
          <w:t>2</w:t>
        </w:r>
        <w:r>
          <w:rPr>
            <w:webHidden/>
          </w:rPr>
          <w:fldChar w:fldCharType="end"/>
        </w:r>
      </w:hyperlink>
    </w:p>
    <w:p w14:paraId="7197C1BF" w14:textId="77777777" w:rsidR="00905A15" w:rsidRDefault="00905A15">
      <w:pPr>
        <w:pStyle w:val="TOC4"/>
        <w:rPr>
          <w:rFonts w:asciiTheme="minorHAnsi" w:hAnsiTheme="minorHAnsi" w:cstheme="minorBidi"/>
          <w:lang w:val="en-MY"/>
        </w:rPr>
      </w:pPr>
      <w:hyperlink w:anchor="_Toc68453026" w:history="1">
        <w:r w:rsidRPr="00000F49">
          <w:rPr>
            <w:rStyle w:val="Hyperlink"/>
            <w:rFonts w:cs="Times New Roman"/>
            <w:bCs/>
            <w:noProof/>
            <w:lang w:val="en-US"/>
          </w:rPr>
          <w:t>1.3</w:t>
        </w:r>
        <w:r w:rsidRPr="00000F49">
          <w:rPr>
            <w:rStyle w:val="Hyperlink"/>
            <w:noProof/>
            <w:lang w:val="en-US"/>
          </w:rPr>
          <w:tab/>
          <w:t>Objective of Research and Scope of Works</w:t>
        </w:r>
        <w:r>
          <w:rPr>
            <w:webHidden/>
          </w:rPr>
          <w:tab/>
        </w:r>
        <w:r>
          <w:rPr>
            <w:webHidden/>
          </w:rPr>
          <w:fldChar w:fldCharType="begin"/>
        </w:r>
        <w:r>
          <w:rPr>
            <w:webHidden/>
          </w:rPr>
          <w:instrText xml:space="preserve"> PAGEREF _Toc68453026 \h </w:instrText>
        </w:r>
        <w:r>
          <w:rPr>
            <w:webHidden/>
          </w:rPr>
        </w:r>
        <w:r>
          <w:rPr>
            <w:webHidden/>
          </w:rPr>
          <w:fldChar w:fldCharType="separate"/>
        </w:r>
        <w:r>
          <w:rPr>
            <w:webHidden/>
          </w:rPr>
          <w:t>3</w:t>
        </w:r>
        <w:r>
          <w:rPr>
            <w:webHidden/>
          </w:rPr>
          <w:fldChar w:fldCharType="end"/>
        </w:r>
      </w:hyperlink>
    </w:p>
    <w:p w14:paraId="65F0ADD4" w14:textId="77777777" w:rsidR="00905A15" w:rsidRDefault="00905A15">
      <w:pPr>
        <w:pStyle w:val="TOC5"/>
        <w:rPr>
          <w:rFonts w:asciiTheme="minorHAnsi" w:eastAsiaTheme="minorEastAsia" w:hAnsiTheme="minorHAnsi" w:cstheme="minorBidi"/>
          <w:lang w:val="en-MY"/>
        </w:rPr>
      </w:pPr>
      <w:hyperlink w:anchor="_Toc68453027" w:history="1">
        <w:r w:rsidRPr="00000F49">
          <w:rPr>
            <w:rStyle w:val="Hyperlink"/>
            <w:noProof/>
          </w:rPr>
          <w:t>1.3.1</w:t>
        </w:r>
        <w:r w:rsidRPr="00000F49">
          <w:rPr>
            <w:rStyle w:val="Hyperlink"/>
            <w:noProof/>
          </w:rPr>
          <w:tab/>
          <w:t>General Objective</w:t>
        </w:r>
        <w:r>
          <w:rPr>
            <w:webHidden/>
          </w:rPr>
          <w:tab/>
        </w:r>
        <w:r>
          <w:rPr>
            <w:webHidden/>
          </w:rPr>
          <w:fldChar w:fldCharType="begin"/>
        </w:r>
        <w:r>
          <w:rPr>
            <w:webHidden/>
          </w:rPr>
          <w:instrText xml:space="preserve"> PAGEREF _Toc68453027 \h </w:instrText>
        </w:r>
        <w:r>
          <w:rPr>
            <w:webHidden/>
          </w:rPr>
        </w:r>
        <w:r>
          <w:rPr>
            <w:webHidden/>
          </w:rPr>
          <w:fldChar w:fldCharType="separate"/>
        </w:r>
        <w:r>
          <w:rPr>
            <w:webHidden/>
          </w:rPr>
          <w:t>3</w:t>
        </w:r>
        <w:r>
          <w:rPr>
            <w:webHidden/>
          </w:rPr>
          <w:fldChar w:fldCharType="end"/>
        </w:r>
      </w:hyperlink>
    </w:p>
    <w:p w14:paraId="5D497827" w14:textId="77777777" w:rsidR="00905A15" w:rsidRDefault="00905A15">
      <w:pPr>
        <w:pStyle w:val="TOC5"/>
        <w:rPr>
          <w:rFonts w:asciiTheme="minorHAnsi" w:eastAsiaTheme="minorEastAsia" w:hAnsiTheme="minorHAnsi" w:cstheme="minorBidi"/>
          <w:lang w:val="en-MY"/>
        </w:rPr>
      </w:pPr>
      <w:hyperlink w:anchor="_Toc68453028" w:history="1">
        <w:r w:rsidRPr="00000F49">
          <w:rPr>
            <w:rStyle w:val="Hyperlink"/>
            <w:noProof/>
          </w:rPr>
          <w:t>1.3.2</w:t>
        </w:r>
        <w:r w:rsidRPr="00000F49">
          <w:rPr>
            <w:rStyle w:val="Hyperlink"/>
            <w:noProof/>
          </w:rPr>
          <w:tab/>
          <w:t>Specific Objective</w:t>
        </w:r>
        <w:r>
          <w:rPr>
            <w:webHidden/>
          </w:rPr>
          <w:tab/>
        </w:r>
        <w:r>
          <w:rPr>
            <w:webHidden/>
          </w:rPr>
          <w:fldChar w:fldCharType="begin"/>
        </w:r>
        <w:r>
          <w:rPr>
            <w:webHidden/>
          </w:rPr>
          <w:instrText xml:space="preserve"> PAGEREF _Toc68453028 \h </w:instrText>
        </w:r>
        <w:r>
          <w:rPr>
            <w:webHidden/>
          </w:rPr>
        </w:r>
        <w:r>
          <w:rPr>
            <w:webHidden/>
          </w:rPr>
          <w:fldChar w:fldCharType="separate"/>
        </w:r>
        <w:r>
          <w:rPr>
            <w:webHidden/>
          </w:rPr>
          <w:t>4</w:t>
        </w:r>
        <w:r>
          <w:rPr>
            <w:webHidden/>
          </w:rPr>
          <w:fldChar w:fldCharType="end"/>
        </w:r>
      </w:hyperlink>
    </w:p>
    <w:p w14:paraId="66935DB6" w14:textId="77777777" w:rsidR="00905A15" w:rsidRDefault="00905A15">
      <w:pPr>
        <w:pStyle w:val="TOC2"/>
        <w:rPr>
          <w:rFonts w:asciiTheme="minorHAnsi" w:eastAsiaTheme="minorEastAsia" w:hAnsiTheme="minorHAnsi" w:cstheme="minorBidi"/>
          <w:b w:val="0"/>
          <w:bCs w:val="0"/>
          <w:caps w:val="0"/>
          <w:lang w:val="en-MY"/>
        </w:rPr>
      </w:pPr>
      <w:hyperlink w:anchor="_Toc68453029" w:history="1">
        <w:r w:rsidRPr="00000F49">
          <w:rPr>
            <w:rStyle w:val="Hyperlink"/>
            <w:noProof/>
          </w:rPr>
          <w:t>CHAPTER II</w:t>
        </w:r>
        <w:r w:rsidRPr="00000F49">
          <w:rPr>
            <w:rStyle w:val="Hyperlink"/>
            <w:noProof/>
          </w:rPr>
          <w:tab/>
          <w:t>Literature Review</w:t>
        </w:r>
      </w:hyperlink>
    </w:p>
    <w:p w14:paraId="3E7EFE63" w14:textId="77777777" w:rsidR="00905A15" w:rsidRDefault="00905A15">
      <w:pPr>
        <w:pStyle w:val="TOC4"/>
        <w:rPr>
          <w:rFonts w:asciiTheme="minorHAnsi" w:hAnsiTheme="minorHAnsi" w:cstheme="minorBidi"/>
          <w:lang w:val="en-MY"/>
        </w:rPr>
      </w:pPr>
      <w:hyperlink w:anchor="_Toc68453030" w:history="1">
        <w:r w:rsidRPr="00000F49">
          <w:rPr>
            <w:rStyle w:val="Hyperlink"/>
            <w:rFonts w:cs="Times New Roman"/>
            <w:bCs/>
            <w:noProof/>
            <w:lang w:val="en-US"/>
          </w:rPr>
          <w:t>2.1</w:t>
        </w:r>
        <w:r w:rsidRPr="00000F49">
          <w:rPr>
            <w:rStyle w:val="Hyperlink"/>
            <w:noProof/>
            <w:lang w:val="en-US"/>
          </w:rPr>
          <w:tab/>
          <w:t>Introduction</w:t>
        </w:r>
        <w:r>
          <w:rPr>
            <w:webHidden/>
          </w:rPr>
          <w:tab/>
        </w:r>
        <w:r>
          <w:rPr>
            <w:webHidden/>
          </w:rPr>
          <w:fldChar w:fldCharType="begin"/>
        </w:r>
        <w:r>
          <w:rPr>
            <w:webHidden/>
          </w:rPr>
          <w:instrText xml:space="preserve"> PAGEREF _Toc68453030 \h </w:instrText>
        </w:r>
        <w:r>
          <w:rPr>
            <w:webHidden/>
          </w:rPr>
        </w:r>
        <w:r>
          <w:rPr>
            <w:webHidden/>
          </w:rPr>
          <w:fldChar w:fldCharType="separate"/>
        </w:r>
        <w:r>
          <w:rPr>
            <w:webHidden/>
          </w:rPr>
          <w:t>5</w:t>
        </w:r>
        <w:r>
          <w:rPr>
            <w:webHidden/>
          </w:rPr>
          <w:fldChar w:fldCharType="end"/>
        </w:r>
      </w:hyperlink>
    </w:p>
    <w:p w14:paraId="28F1EBB1" w14:textId="77777777" w:rsidR="00905A15" w:rsidRDefault="00905A15">
      <w:pPr>
        <w:pStyle w:val="TOC4"/>
        <w:rPr>
          <w:rFonts w:asciiTheme="minorHAnsi" w:hAnsiTheme="minorHAnsi" w:cstheme="minorBidi"/>
          <w:lang w:val="en-MY"/>
        </w:rPr>
      </w:pPr>
      <w:hyperlink w:anchor="_Toc68453031" w:history="1">
        <w:r w:rsidRPr="00000F49">
          <w:rPr>
            <w:rStyle w:val="Hyperlink"/>
            <w:rFonts w:cs="Times New Roman"/>
            <w:bCs/>
            <w:noProof/>
            <w:lang w:val="en-US"/>
          </w:rPr>
          <w:t>2.2</w:t>
        </w:r>
        <w:r w:rsidRPr="00000F49">
          <w:rPr>
            <w:rStyle w:val="Hyperlink"/>
            <w:noProof/>
            <w:lang w:val="en-US"/>
          </w:rPr>
          <w:tab/>
          <w:t>Scope of Research</w:t>
        </w:r>
        <w:r>
          <w:rPr>
            <w:webHidden/>
          </w:rPr>
          <w:tab/>
        </w:r>
        <w:r>
          <w:rPr>
            <w:webHidden/>
          </w:rPr>
          <w:fldChar w:fldCharType="begin"/>
        </w:r>
        <w:r>
          <w:rPr>
            <w:webHidden/>
          </w:rPr>
          <w:instrText xml:space="preserve"> PAGEREF _Toc68453031 \h </w:instrText>
        </w:r>
        <w:r>
          <w:rPr>
            <w:webHidden/>
          </w:rPr>
        </w:r>
        <w:r>
          <w:rPr>
            <w:webHidden/>
          </w:rPr>
          <w:fldChar w:fldCharType="separate"/>
        </w:r>
        <w:r>
          <w:rPr>
            <w:webHidden/>
          </w:rPr>
          <w:t>5</w:t>
        </w:r>
        <w:r>
          <w:rPr>
            <w:webHidden/>
          </w:rPr>
          <w:fldChar w:fldCharType="end"/>
        </w:r>
      </w:hyperlink>
    </w:p>
    <w:p w14:paraId="63EBA2F7" w14:textId="77777777" w:rsidR="00905A15" w:rsidRDefault="00905A15">
      <w:pPr>
        <w:pStyle w:val="TOC4"/>
        <w:rPr>
          <w:rFonts w:asciiTheme="minorHAnsi" w:hAnsiTheme="minorHAnsi" w:cstheme="minorBidi"/>
          <w:lang w:val="en-MY"/>
        </w:rPr>
      </w:pPr>
      <w:hyperlink w:anchor="_Toc68453032" w:history="1">
        <w:r w:rsidRPr="00000F49">
          <w:rPr>
            <w:rStyle w:val="Hyperlink"/>
            <w:rFonts w:cs="Times New Roman"/>
            <w:bCs/>
            <w:noProof/>
            <w:lang w:val="en-US"/>
          </w:rPr>
          <w:t>2.3</w:t>
        </w:r>
        <w:r w:rsidRPr="00000F49">
          <w:rPr>
            <w:rStyle w:val="Hyperlink"/>
            <w:noProof/>
            <w:lang w:val="en-US"/>
          </w:rPr>
          <w:tab/>
          <w:t>Problem Statement</w:t>
        </w:r>
        <w:r>
          <w:rPr>
            <w:webHidden/>
          </w:rPr>
          <w:tab/>
        </w:r>
        <w:r>
          <w:rPr>
            <w:webHidden/>
          </w:rPr>
          <w:fldChar w:fldCharType="begin"/>
        </w:r>
        <w:r>
          <w:rPr>
            <w:webHidden/>
          </w:rPr>
          <w:instrText xml:space="preserve"> PAGEREF _Toc68453032 \h </w:instrText>
        </w:r>
        <w:r>
          <w:rPr>
            <w:webHidden/>
          </w:rPr>
        </w:r>
        <w:r>
          <w:rPr>
            <w:webHidden/>
          </w:rPr>
          <w:fldChar w:fldCharType="separate"/>
        </w:r>
        <w:r>
          <w:rPr>
            <w:webHidden/>
          </w:rPr>
          <w:t>7</w:t>
        </w:r>
        <w:r>
          <w:rPr>
            <w:webHidden/>
          </w:rPr>
          <w:fldChar w:fldCharType="end"/>
        </w:r>
      </w:hyperlink>
    </w:p>
    <w:p w14:paraId="61D7CA60" w14:textId="77777777" w:rsidR="00905A15" w:rsidRDefault="00905A15">
      <w:pPr>
        <w:pStyle w:val="TOC4"/>
        <w:rPr>
          <w:rFonts w:asciiTheme="minorHAnsi" w:hAnsiTheme="minorHAnsi" w:cstheme="minorBidi"/>
          <w:lang w:val="en-MY"/>
        </w:rPr>
      </w:pPr>
      <w:hyperlink w:anchor="_Toc68453033" w:history="1">
        <w:r w:rsidRPr="00000F49">
          <w:rPr>
            <w:rStyle w:val="Hyperlink"/>
            <w:rFonts w:cs="Times New Roman"/>
            <w:bCs/>
            <w:noProof/>
            <w:lang w:val="en-US"/>
          </w:rPr>
          <w:t>2.4</w:t>
        </w:r>
        <w:r w:rsidRPr="00000F49">
          <w:rPr>
            <w:rStyle w:val="Hyperlink"/>
            <w:noProof/>
            <w:lang w:val="en-US"/>
          </w:rPr>
          <w:tab/>
          <w:t>Research Objective</w:t>
        </w:r>
        <w:r>
          <w:rPr>
            <w:webHidden/>
          </w:rPr>
          <w:tab/>
        </w:r>
        <w:r>
          <w:rPr>
            <w:webHidden/>
          </w:rPr>
          <w:fldChar w:fldCharType="begin"/>
        </w:r>
        <w:r>
          <w:rPr>
            <w:webHidden/>
          </w:rPr>
          <w:instrText xml:space="preserve"> PAGEREF _Toc68453033 \h </w:instrText>
        </w:r>
        <w:r>
          <w:rPr>
            <w:webHidden/>
          </w:rPr>
        </w:r>
        <w:r>
          <w:rPr>
            <w:webHidden/>
          </w:rPr>
          <w:fldChar w:fldCharType="separate"/>
        </w:r>
        <w:r>
          <w:rPr>
            <w:webHidden/>
          </w:rPr>
          <w:t>7</w:t>
        </w:r>
        <w:r>
          <w:rPr>
            <w:webHidden/>
          </w:rPr>
          <w:fldChar w:fldCharType="end"/>
        </w:r>
      </w:hyperlink>
    </w:p>
    <w:p w14:paraId="2E7BAD40" w14:textId="77777777" w:rsidR="00905A15" w:rsidRDefault="00905A15">
      <w:pPr>
        <w:pStyle w:val="TOC5"/>
        <w:rPr>
          <w:rFonts w:asciiTheme="minorHAnsi" w:eastAsiaTheme="minorEastAsia" w:hAnsiTheme="minorHAnsi" w:cstheme="minorBidi"/>
          <w:lang w:val="en-MY"/>
        </w:rPr>
      </w:pPr>
      <w:hyperlink w:anchor="_Toc68453034" w:history="1">
        <w:r w:rsidRPr="00000F49">
          <w:rPr>
            <w:rStyle w:val="Hyperlink"/>
            <w:noProof/>
          </w:rPr>
          <w:t>2.4.1</w:t>
        </w:r>
        <w:r w:rsidRPr="00000F49">
          <w:rPr>
            <w:rStyle w:val="Hyperlink"/>
            <w:noProof/>
          </w:rPr>
          <w:tab/>
          <w:t>General</w:t>
        </w:r>
        <w:r>
          <w:rPr>
            <w:webHidden/>
          </w:rPr>
          <w:tab/>
        </w:r>
        <w:r>
          <w:rPr>
            <w:webHidden/>
          </w:rPr>
          <w:fldChar w:fldCharType="begin"/>
        </w:r>
        <w:r>
          <w:rPr>
            <w:webHidden/>
          </w:rPr>
          <w:instrText xml:space="preserve"> PAGEREF _Toc68453034 \h </w:instrText>
        </w:r>
        <w:r>
          <w:rPr>
            <w:webHidden/>
          </w:rPr>
        </w:r>
        <w:r>
          <w:rPr>
            <w:webHidden/>
          </w:rPr>
          <w:fldChar w:fldCharType="separate"/>
        </w:r>
        <w:r>
          <w:rPr>
            <w:webHidden/>
          </w:rPr>
          <w:t>7</w:t>
        </w:r>
        <w:r>
          <w:rPr>
            <w:webHidden/>
          </w:rPr>
          <w:fldChar w:fldCharType="end"/>
        </w:r>
      </w:hyperlink>
    </w:p>
    <w:p w14:paraId="59B24B10" w14:textId="77777777" w:rsidR="00905A15" w:rsidRDefault="00905A15">
      <w:pPr>
        <w:pStyle w:val="TOC5"/>
        <w:rPr>
          <w:rFonts w:asciiTheme="minorHAnsi" w:eastAsiaTheme="minorEastAsia" w:hAnsiTheme="minorHAnsi" w:cstheme="minorBidi"/>
          <w:lang w:val="en-MY"/>
        </w:rPr>
      </w:pPr>
      <w:hyperlink w:anchor="_Toc68453035" w:history="1">
        <w:r w:rsidRPr="00000F49">
          <w:rPr>
            <w:rStyle w:val="Hyperlink"/>
            <w:noProof/>
          </w:rPr>
          <w:t>2.4.2</w:t>
        </w:r>
        <w:r w:rsidRPr="00000F49">
          <w:rPr>
            <w:rStyle w:val="Hyperlink"/>
            <w:noProof/>
          </w:rPr>
          <w:tab/>
          <w:t>Specific</w:t>
        </w:r>
        <w:r>
          <w:rPr>
            <w:webHidden/>
          </w:rPr>
          <w:tab/>
        </w:r>
        <w:r>
          <w:rPr>
            <w:webHidden/>
          </w:rPr>
          <w:fldChar w:fldCharType="begin"/>
        </w:r>
        <w:r>
          <w:rPr>
            <w:webHidden/>
          </w:rPr>
          <w:instrText xml:space="preserve"> PAGEREF _Toc68453035 \h </w:instrText>
        </w:r>
        <w:r>
          <w:rPr>
            <w:webHidden/>
          </w:rPr>
        </w:r>
        <w:r>
          <w:rPr>
            <w:webHidden/>
          </w:rPr>
          <w:fldChar w:fldCharType="separate"/>
        </w:r>
        <w:r>
          <w:rPr>
            <w:webHidden/>
          </w:rPr>
          <w:t>7</w:t>
        </w:r>
        <w:r>
          <w:rPr>
            <w:webHidden/>
          </w:rPr>
          <w:fldChar w:fldCharType="end"/>
        </w:r>
      </w:hyperlink>
    </w:p>
    <w:p w14:paraId="27F68459" w14:textId="77777777" w:rsidR="00905A15" w:rsidRDefault="00905A15">
      <w:pPr>
        <w:pStyle w:val="TOC2"/>
        <w:rPr>
          <w:rFonts w:asciiTheme="minorHAnsi" w:eastAsiaTheme="minorEastAsia" w:hAnsiTheme="minorHAnsi" w:cstheme="minorBidi"/>
          <w:b w:val="0"/>
          <w:bCs w:val="0"/>
          <w:caps w:val="0"/>
          <w:lang w:val="en-MY"/>
        </w:rPr>
      </w:pPr>
      <w:hyperlink w:anchor="_Toc68453036" w:history="1">
        <w:r w:rsidRPr="00000F49">
          <w:rPr>
            <w:rStyle w:val="Hyperlink"/>
            <w:noProof/>
          </w:rPr>
          <w:t>CHAPTER III</w:t>
        </w:r>
        <w:r w:rsidRPr="00000F49">
          <w:rPr>
            <w:rStyle w:val="Hyperlink"/>
            <w:noProof/>
          </w:rPr>
          <w:tab/>
          <w:t>Methodology</w:t>
        </w:r>
      </w:hyperlink>
    </w:p>
    <w:p w14:paraId="37401483" w14:textId="77777777" w:rsidR="00905A15" w:rsidRDefault="00905A15">
      <w:pPr>
        <w:pStyle w:val="TOC4"/>
        <w:rPr>
          <w:rFonts w:asciiTheme="minorHAnsi" w:hAnsiTheme="minorHAnsi" w:cstheme="minorBidi"/>
          <w:lang w:val="en-MY"/>
        </w:rPr>
      </w:pPr>
      <w:hyperlink w:anchor="_Toc68453037" w:history="1">
        <w:r w:rsidRPr="00000F49">
          <w:rPr>
            <w:rStyle w:val="Hyperlink"/>
            <w:rFonts w:cs="Times New Roman"/>
            <w:bCs/>
            <w:noProof/>
            <w:lang w:val="en-US"/>
          </w:rPr>
          <w:t>3.1</w:t>
        </w:r>
        <w:r w:rsidRPr="00000F49">
          <w:rPr>
            <w:rStyle w:val="Hyperlink"/>
            <w:noProof/>
            <w:lang w:val="en-US"/>
          </w:rPr>
          <w:tab/>
          <w:t>Research Background jscdsc ksnkanxka aksnanx akxnaknx aklsxaksnxa aklxnaksx xkasx askxnasl</w:t>
        </w:r>
        <w:r>
          <w:rPr>
            <w:webHidden/>
          </w:rPr>
          <w:tab/>
        </w:r>
        <w:r>
          <w:rPr>
            <w:webHidden/>
          </w:rPr>
          <w:fldChar w:fldCharType="begin"/>
        </w:r>
        <w:r>
          <w:rPr>
            <w:webHidden/>
          </w:rPr>
          <w:instrText xml:space="preserve"> PAGEREF _Toc68453037 \h </w:instrText>
        </w:r>
        <w:r>
          <w:rPr>
            <w:webHidden/>
          </w:rPr>
        </w:r>
        <w:r>
          <w:rPr>
            <w:webHidden/>
          </w:rPr>
          <w:fldChar w:fldCharType="separate"/>
        </w:r>
        <w:r>
          <w:rPr>
            <w:webHidden/>
          </w:rPr>
          <w:t>9</w:t>
        </w:r>
        <w:r>
          <w:rPr>
            <w:webHidden/>
          </w:rPr>
          <w:fldChar w:fldCharType="end"/>
        </w:r>
      </w:hyperlink>
    </w:p>
    <w:p w14:paraId="305FB8B0" w14:textId="77777777" w:rsidR="00905A15" w:rsidRDefault="00905A15">
      <w:pPr>
        <w:pStyle w:val="TOC4"/>
        <w:rPr>
          <w:rFonts w:asciiTheme="minorHAnsi" w:hAnsiTheme="minorHAnsi" w:cstheme="minorBidi"/>
          <w:lang w:val="en-MY"/>
        </w:rPr>
      </w:pPr>
      <w:hyperlink w:anchor="_Toc68453038" w:history="1">
        <w:r w:rsidRPr="00000F49">
          <w:rPr>
            <w:rStyle w:val="Hyperlink"/>
            <w:rFonts w:cs="Times New Roman"/>
            <w:bCs/>
            <w:noProof/>
            <w:lang w:val="en-US"/>
          </w:rPr>
          <w:t>3.2</w:t>
        </w:r>
        <w:r w:rsidRPr="00000F49">
          <w:rPr>
            <w:rStyle w:val="Hyperlink"/>
            <w:noProof/>
            <w:lang w:val="en-US"/>
          </w:rPr>
          <w:tab/>
          <w:t>Problem Statement</w:t>
        </w:r>
        <w:r>
          <w:rPr>
            <w:webHidden/>
          </w:rPr>
          <w:tab/>
        </w:r>
        <w:r>
          <w:rPr>
            <w:webHidden/>
          </w:rPr>
          <w:fldChar w:fldCharType="begin"/>
        </w:r>
        <w:r>
          <w:rPr>
            <w:webHidden/>
          </w:rPr>
          <w:instrText xml:space="preserve"> PAGEREF _Toc68453038 \h </w:instrText>
        </w:r>
        <w:r>
          <w:rPr>
            <w:webHidden/>
          </w:rPr>
        </w:r>
        <w:r>
          <w:rPr>
            <w:webHidden/>
          </w:rPr>
          <w:fldChar w:fldCharType="separate"/>
        </w:r>
        <w:r>
          <w:rPr>
            <w:webHidden/>
          </w:rPr>
          <w:t>9</w:t>
        </w:r>
        <w:r>
          <w:rPr>
            <w:webHidden/>
          </w:rPr>
          <w:fldChar w:fldCharType="end"/>
        </w:r>
      </w:hyperlink>
    </w:p>
    <w:p w14:paraId="633CFC45" w14:textId="77777777" w:rsidR="00905A15" w:rsidRDefault="00905A15">
      <w:pPr>
        <w:pStyle w:val="TOC4"/>
        <w:rPr>
          <w:rFonts w:asciiTheme="minorHAnsi" w:hAnsiTheme="minorHAnsi" w:cstheme="minorBidi"/>
          <w:lang w:val="en-MY"/>
        </w:rPr>
      </w:pPr>
      <w:hyperlink w:anchor="_Toc68453039" w:history="1">
        <w:r w:rsidRPr="00000F49">
          <w:rPr>
            <w:rStyle w:val="Hyperlink"/>
            <w:rFonts w:cs="Times New Roman"/>
            <w:bCs/>
            <w:noProof/>
            <w:lang w:val="en-US"/>
          </w:rPr>
          <w:t>3.3</w:t>
        </w:r>
        <w:r w:rsidRPr="00000F49">
          <w:rPr>
            <w:rStyle w:val="Hyperlink"/>
            <w:noProof/>
            <w:lang w:val="en-US"/>
          </w:rPr>
          <w:tab/>
          <w:t>Research Objective</w:t>
        </w:r>
        <w:r>
          <w:rPr>
            <w:webHidden/>
          </w:rPr>
          <w:tab/>
        </w:r>
        <w:r>
          <w:rPr>
            <w:webHidden/>
          </w:rPr>
          <w:fldChar w:fldCharType="begin"/>
        </w:r>
        <w:r>
          <w:rPr>
            <w:webHidden/>
          </w:rPr>
          <w:instrText xml:space="preserve"> PAGEREF _Toc68453039 \h </w:instrText>
        </w:r>
        <w:r>
          <w:rPr>
            <w:webHidden/>
          </w:rPr>
        </w:r>
        <w:r>
          <w:rPr>
            <w:webHidden/>
          </w:rPr>
          <w:fldChar w:fldCharType="separate"/>
        </w:r>
        <w:r>
          <w:rPr>
            <w:webHidden/>
          </w:rPr>
          <w:t>9</w:t>
        </w:r>
        <w:r>
          <w:rPr>
            <w:webHidden/>
          </w:rPr>
          <w:fldChar w:fldCharType="end"/>
        </w:r>
      </w:hyperlink>
    </w:p>
    <w:p w14:paraId="35A6D615" w14:textId="77777777" w:rsidR="00905A15" w:rsidRDefault="00905A15">
      <w:pPr>
        <w:pStyle w:val="TOC5"/>
        <w:rPr>
          <w:rFonts w:asciiTheme="minorHAnsi" w:eastAsiaTheme="minorEastAsia" w:hAnsiTheme="minorHAnsi" w:cstheme="minorBidi"/>
          <w:lang w:val="en-MY"/>
        </w:rPr>
      </w:pPr>
      <w:hyperlink w:anchor="_Toc68453040" w:history="1">
        <w:r w:rsidRPr="00000F49">
          <w:rPr>
            <w:rStyle w:val="Hyperlink"/>
            <w:noProof/>
          </w:rPr>
          <w:t>3.3.1</w:t>
        </w:r>
        <w:r w:rsidRPr="00000F49">
          <w:rPr>
            <w:rStyle w:val="Hyperlink"/>
            <w:noProof/>
          </w:rPr>
          <w:tab/>
          <w:t>General</w:t>
        </w:r>
        <w:r>
          <w:rPr>
            <w:webHidden/>
          </w:rPr>
          <w:tab/>
        </w:r>
        <w:r>
          <w:rPr>
            <w:webHidden/>
          </w:rPr>
          <w:fldChar w:fldCharType="begin"/>
        </w:r>
        <w:r>
          <w:rPr>
            <w:webHidden/>
          </w:rPr>
          <w:instrText xml:space="preserve"> PAGEREF _Toc68453040 \h </w:instrText>
        </w:r>
        <w:r>
          <w:rPr>
            <w:webHidden/>
          </w:rPr>
        </w:r>
        <w:r>
          <w:rPr>
            <w:webHidden/>
          </w:rPr>
          <w:fldChar w:fldCharType="separate"/>
        </w:r>
        <w:r>
          <w:rPr>
            <w:webHidden/>
          </w:rPr>
          <w:t>10</w:t>
        </w:r>
        <w:r>
          <w:rPr>
            <w:webHidden/>
          </w:rPr>
          <w:fldChar w:fldCharType="end"/>
        </w:r>
      </w:hyperlink>
    </w:p>
    <w:p w14:paraId="5C6FB680" w14:textId="77777777" w:rsidR="00905A15" w:rsidRDefault="00905A15">
      <w:pPr>
        <w:pStyle w:val="TOC5"/>
        <w:rPr>
          <w:rFonts w:asciiTheme="minorHAnsi" w:eastAsiaTheme="minorEastAsia" w:hAnsiTheme="minorHAnsi" w:cstheme="minorBidi"/>
          <w:lang w:val="en-MY"/>
        </w:rPr>
      </w:pPr>
      <w:hyperlink w:anchor="_Toc68453041" w:history="1">
        <w:r w:rsidRPr="00000F49">
          <w:rPr>
            <w:rStyle w:val="Hyperlink"/>
            <w:noProof/>
          </w:rPr>
          <w:t>3.3.2</w:t>
        </w:r>
        <w:r w:rsidRPr="00000F49">
          <w:rPr>
            <w:rStyle w:val="Hyperlink"/>
            <w:noProof/>
          </w:rPr>
          <w:tab/>
          <w:t>Specific</w:t>
        </w:r>
        <w:r>
          <w:rPr>
            <w:webHidden/>
          </w:rPr>
          <w:tab/>
        </w:r>
        <w:r>
          <w:rPr>
            <w:webHidden/>
          </w:rPr>
          <w:fldChar w:fldCharType="begin"/>
        </w:r>
        <w:r>
          <w:rPr>
            <w:webHidden/>
          </w:rPr>
          <w:instrText xml:space="preserve"> PAGEREF _Toc68453041 \h </w:instrText>
        </w:r>
        <w:r>
          <w:rPr>
            <w:webHidden/>
          </w:rPr>
        </w:r>
        <w:r>
          <w:rPr>
            <w:webHidden/>
          </w:rPr>
          <w:fldChar w:fldCharType="separate"/>
        </w:r>
        <w:r>
          <w:rPr>
            <w:webHidden/>
          </w:rPr>
          <w:t>10</w:t>
        </w:r>
        <w:r>
          <w:rPr>
            <w:webHidden/>
          </w:rPr>
          <w:fldChar w:fldCharType="end"/>
        </w:r>
      </w:hyperlink>
    </w:p>
    <w:p w14:paraId="44B9224B" w14:textId="77777777" w:rsidR="00905A15" w:rsidRDefault="00905A15">
      <w:pPr>
        <w:pStyle w:val="TOC4"/>
        <w:rPr>
          <w:rFonts w:asciiTheme="minorHAnsi" w:hAnsiTheme="minorHAnsi" w:cstheme="minorBidi"/>
          <w:lang w:val="en-MY"/>
        </w:rPr>
      </w:pPr>
      <w:hyperlink w:anchor="_Toc68453042" w:history="1">
        <w:r w:rsidRPr="00000F49">
          <w:rPr>
            <w:rStyle w:val="Hyperlink"/>
            <w:rFonts w:cs="Times New Roman"/>
            <w:bCs/>
            <w:noProof/>
            <w:lang w:val="en-US"/>
          </w:rPr>
          <w:t>3.4</w:t>
        </w:r>
        <w:r w:rsidRPr="00000F49">
          <w:rPr>
            <w:rStyle w:val="Hyperlink"/>
            <w:noProof/>
            <w:lang w:val="en-US"/>
          </w:rPr>
          <w:tab/>
          <w:t>Scope of Research</w:t>
        </w:r>
        <w:r>
          <w:rPr>
            <w:webHidden/>
          </w:rPr>
          <w:tab/>
        </w:r>
        <w:r>
          <w:rPr>
            <w:webHidden/>
          </w:rPr>
          <w:fldChar w:fldCharType="begin"/>
        </w:r>
        <w:r>
          <w:rPr>
            <w:webHidden/>
          </w:rPr>
          <w:instrText xml:space="preserve"> PAGEREF _Toc68453042 \h </w:instrText>
        </w:r>
        <w:r>
          <w:rPr>
            <w:webHidden/>
          </w:rPr>
        </w:r>
        <w:r>
          <w:rPr>
            <w:webHidden/>
          </w:rPr>
          <w:fldChar w:fldCharType="separate"/>
        </w:r>
        <w:r>
          <w:rPr>
            <w:webHidden/>
          </w:rPr>
          <w:t>10</w:t>
        </w:r>
        <w:r>
          <w:rPr>
            <w:webHidden/>
          </w:rPr>
          <w:fldChar w:fldCharType="end"/>
        </w:r>
      </w:hyperlink>
    </w:p>
    <w:p w14:paraId="0D657044" w14:textId="77777777" w:rsidR="00905A15" w:rsidRDefault="00905A15">
      <w:pPr>
        <w:pStyle w:val="TOC2"/>
        <w:rPr>
          <w:rFonts w:asciiTheme="minorHAnsi" w:eastAsiaTheme="minorEastAsia" w:hAnsiTheme="minorHAnsi" w:cstheme="minorBidi"/>
          <w:b w:val="0"/>
          <w:bCs w:val="0"/>
          <w:caps w:val="0"/>
          <w:lang w:val="en-MY"/>
        </w:rPr>
      </w:pPr>
      <w:hyperlink w:anchor="_Toc68453043" w:history="1">
        <w:r w:rsidRPr="00000F49">
          <w:rPr>
            <w:rStyle w:val="Hyperlink"/>
            <w:noProof/>
          </w:rPr>
          <w:t>CHAPTER IV</w:t>
        </w:r>
        <w:r w:rsidRPr="00000F49">
          <w:rPr>
            <w:rStyle w:val="Hyperlink"/>
            <w:noProof/>
          </w:rPr>
          <w:tab/>
          <w:t>Results and Discussion</w:t>
        </w:r>
      </w:hyperlink>
    </w:p>
    <w:p w14:paraId="07908C17" w14:textId="77777777" w:rsidR="00905A15" w:rsidRDefault="00905A15">
      <w:pPr>
        <w:pStyle w:val="TOC4"/>
        <w:rPr>
          <w:rFonts w:asciiTheme="minorHAnsi" w:hAnsiTheme="minorHAnsi" w:cstheme="minorBidi"/>
          <w:lang w:val="en-MY"/>
        </w:rPr>
      </w:pPr>
      <w:hyperlink w:anchor="_Toc68453044" w:history="1">
        <w:r w:rsidRPr="00000F49">
          <w:rPr>
            <w:rStyle w:val="Hyperlink"/>
            <w:rFonts w:cs="Times New Roman"/>
            <w:bCs/>
            <w:noProof/>
            <w:lang w:val="en-US"/>
          </w:rPr>
          <w:t>4.1</w:t>
        </w:r>
        <w:r w:rsidRPr="00000F49">
          <w:rPr>
            <w:rStyle w:val="Hyperlink"/>
            <w:noProof/>
            <w:lang w:val="en-US"/>
          </w:rPr>
          <w:tab/>
          <w:t>Research Background</w:t>
        </w:r>
        <w:r>
          <w:rPr>
            <w:webHidden/>
          </w:rPr>
          <w:tab/>
        </w:r>
        <w:r>
          <w:rPr>
            <w:webHidden/>
          </w:rPr>
          <w:fldChar w:fldCharType="begin"/>
        </w:r>
        <w:r>
          <w:rPr>
            <w:webHidden/>
          </w:rPr>
          <w:instrText xml:space="preserve"> PAGEREF _Toc68453044 \h </w:instrText>
        </w:r>
        <w:r>
          <w:rPr>
            <w:webHidden/>
          </w:rPr>
        </w:r>
        <w:r>
          <w:rPr>
            <w:webHidden/>
          </w:rPr>
          <w:fldChar w:fldCharType="separate"/>
        </w:r>
        <w:r>
          <w:rPr>
            <w:webHidden/>
          </w:rPr>
          <w:t>12</w:t>
        </w:r>
        <w:r>
          <w:rPr>
            <w:webHidden/>
          </w:rPr>
          <w:fldChar w:fldCharType="end"/>
        </w:r>
      </w:hyperlink>
    </w:p>
    <w:p w14:paraId="4F5B0859" w14:textId="77777777" w:rsidR="00905A15" w:rsidRDefault="00905A15">
      <w:pPr>
        <w:pStyle w:val="TOC4"/>
        <w:rPr>
          <w:rFonts w:asciiTheme="minorHAnsi" w:hAnsiTheme="minorHAnsi" w:cstheme="minorBidi"/>
          <w:lang w:val="en-MY"/>
        </w:rPr>
      </w:pPr>
      <w:hyperlink w:anchor="_Toc68453045" w:history="1">
        <w:r w:rsidRPr="00000F49">
          <w:rPr>
            <w:rStyle w:val="Hyperlink"/>
            <w:rFonts w:cs="Times New Roman"/>
            <w:bCs/>
            <w:noProof/>
            <w:lang w:val="en-US"/>
          </w:rPr>
          <w:t>4.2</w:t>
        </w:r>
        <w:r w:rsidRPr="00000F49">
          <w:rPr>
            <w:rStyle w:val="Hyperlink"/>
            <w:noProof/>
            <w:lang w:val="en-US"/>
          </w:rPr>
          <w:tab/>
          <w:t>Problem Statement</w:t>
        </w:r>
        <w:r>
          <w:rPr>
            <w:webHidden/>
          </w:rPr>
          <w:tab/>
        </w:r>
        <w:r>
          <w:rPr>
            <w:webHidden/>
          </w:rPr>
          <w:fldChar w:fldCharType="begin"/>
        </w:r>
        <w:r>
          <w:rPr>
            <w:webHidden/>
          </w:rPr>
          <w:instrText xml:space="preserve"> PAGEREF _Toc68453045 \h </w:instrText>
        </w:r>
        <w:r>
          <w:rPr>
            <w:webHidden/>
          </w:rPr>
        </w:r>
        <w:r>
          <w:rPr>
            <w:webHidden/>
          </w:rPr>
          <w:fldChar w:fldCharType="separate"/>
        </w:r>
        <w:r>
          <w:rPr>
            <w:webHidden/>
          </w:rPr>
          <w:t>12</w:t>
        </w:r>
        <w:r>
          <w:rPr>
            <w:webHidden/>
          </w:rPr>
          <w:fldChar w:fldCharType="end"/>
        </w:r>
      </w:hyperlink>
    </w:p>
    <w:p w14:paraId="725C2ECC" w14:textId="77777777" w:rsidR="00905A15" w:rsidRDefault="00905A15">
      <w:pPr>
        <w:pStyle w:val="TOC4"/>
        <w:rPr>
          <w:rFonts w:asciiTheme="minorHAnsi" w:hAnsiTheme="minorHAnsi" w:cstheme="minorBidi"/>
          <w:lang w:val="en-MY"/>
        </w:rPr>
      </w:pPr>
      <w:hyperlink w:anchor="_Toc68453046" w:history="1">
        <w:r w:rsidRPr="00000F49">
          <w:rPr>
            <w:rStyle w:val="Hyperlink"/>
            <w:rFonts w:cs="Times New Roman"/>
            <w:bCs/>
            <w:noProof/>
            <w:lang w:val="en-US"/>
          </w:rPr>
          <w:t>4.3</w:t>
        </w:r>
        <w:r w:rsidRPr="00000F49">
          <w:rPr>
            <w:rStyle w:val="Hyperlink"/>
            <w:noProof/>
            <w:lang w:val="en-US"/>
          </w:rPr>
          <w:tab/>
          <w:t>Research Objective</w:t>
        </w:r>
        <w:r>
          <w:rPr>
            <w:webHidden/>
          </w:rPr>
          <w:tab/>
        </w:r>
        <w:r>
          <w:rPr>
            <w:webHidden/>
          </w:rPr>
          <w:fldChar w:fldCharType="begin"/>
        </w:r>
        <w:r>
          <w:rPr>
            <w:webHidden/>
          </w:rPr>
          <w:instrText xml:space="preserve"> PAGEREF _Toc68453046 \h </w:instrText>
        </w:r>
        <w:r>
          <w:rPr>
            <w:webHidden/>
          </w:rPr>
        </w:r>
        <w:r>
          <w:rPr>
            <w:webHidden/>
          </w:rPr>
          <w:fldChar w:fldCharType="separate"/>
        </w:r>
        <w:r>
          <w:rPr>
            <w:webHidden/>
          </w:rPr>
          <w:t>12</w:t>
        </w:r>
        <w:r>
          <w:rPr>
            <w:webHidden/>
          </w:rPr>
          <w:fldChar w:fldCharType="end"/>
        </w:r>
      </w:hyperlink>
    </w:p>
    <w:p w14:paraId="557C3A99" w14:textId="77777777" w:rsidR="00905A15" w:rsidRDefault="00905A15">
      <w:pPr>
        <w:pStyle w:val="TOC5"/>
        <w:rPr>
          <w:rFonts w:asciiTheme="minorHAnsi" w:eastAsiaTheme="minorEastAsia" w:hAnsiTheme="minorHAnsi" w:cstheme="minorBidi"/>
          <w:lang w:val="en-MY"/>
        </w:rPr>
      </w:pPr>
      <w:hyperlink w:anchor="_Toc68453047" w:history="1">
        <w:r w:rsidRPr="00000F49">
          <w:rPr>
            <w:rStyle w:val="Hyperlink"/>
            <w:noProof/>
          </w:rPr>
          <w:t>4.3.1</w:t>
        </w:r>
        <w:r w:rsidRPr="00000F49">
          <w:rPr>
            <w:rStyle w:val="Hyperlink"/>
            <w:noProof/>
          </w:rPr>
          <w:tab/>
          <w:t>General</w:t>
        </w:r>
        <w:r>
          <w:rPr>
            <w:webHidden/>
          </w:rPr>
          <w:tab/>
        </w:r>
        <w:r>
          <w:rPr>
            <w:webHidden/>
          </w:rPr>
          <w:fldChar w:fldCharType="begin"/>
        </w:r>
        <w:r>
          <w:rPr>
            <w:webHidden/>
          </w:rPr>
          <w:instrText xml:space="preserve"> PAGEREF _Toc68453047 \h </w:instrText>
        </w:r>
        <w:r>
          <w:rPr>
            <w:webHidden/>
          </w:rPr>
        </w:r>
        <w:r>
          <w:rPr>
            <w:webHidden/>
          </w:rPr>
          <w:fldChar w:fldCharType="separate"/>
        </w:r>
        <w:r>
          <w:rPr>
            <w:webHidden/>
          </w:rPr>
          <w:t>12</w:t>
        </w:r>
        <w:r>
          <w:rPr>
            <w:webHidden/>
          </w:rPr>
          <w:fldChar w:fldCharType="end"/>
        </w:r>
      </w:hyperlink>
    </w:p>
    <w:p w14:paraId="19E0EE67" w14:textId="77777777" w:rsidR="00905A15" w:rsidRDefault="00905A15">
      <w:pPr>
        <w:pStyle w:val="TOC5"/>
        <w:rPr>
          <w:rFonts w:asciiTheme="minorHAnsi" w:eastAsiaTheme="minorEastAsia" w:hAnsiTheme="minorHAnsi" w:cstheme="minorBidi"/>
          <w:lang w:val="en-MY"/>
        </w:rPr>
      </w:pPr>
      <w:hyperlink w:anchor="_Toc68453048" w:history="1">
        <w:r w:rsidRPr="00000F49">
          <w:rPr>
            <w:rStyle w:val="Hyperlink"/>
            <w:noProof/>
          </w:rPr>
          <w:t>4.3.2</w:t>
        </w:r>
        <w:r w:rsidRPr="00000F49">
          <w:rPr>
            <w:rStyle w:val="Hyperlink"/>
            <w:noProof/>
          </w:rPr>
          <w:tab/>
          <w:t>Specific</w:t>
        </w:r>
        <w:r>
          <w:rPr>
            <w:webHidden/>
          </w:rPr>
          <w:tab/>
        </w:r>
        <w:r>
          <w:rPr>
            <w:webHidden/>
          </w:rPr>
          <w:fldChar w:fldCharType="begin"/>
        </w:r>
        <w:r>
          <w:rPr>
            <w:webHidden/>
          </w:rPr>
          <w:instrText xml:space="preserve"> PAGEREF _Toc68453048 \h </w:instrText>
        </w:r>
        <w:r>
          <w:rPr>
            <w:webHidden/>
          </w:rPr>
        </w:r>
        <w:r>
          <w:rPr>
            <w:webHidden/>
          </w:rPr>
          <w:fldChar w:fldCharType="separate"/>
        </w:r>
        <w:r>
          <w:rPr>
            <w:webHidden/>
          </w:rPr>
          <w:t>13</w:t>
        </w:r>
        <w:r>
          <w:rPr>
            <w:webHidden/>
          </w:rPr>
          <w:fldChar w:fldCharType="end"/>
        </w:r>
      </w:hyperlink>
    </w:p>
    <w:p w14:paraId="6526B1B1" w14:textId="77777777" w:rsidR="00905A15" w:rsidRDefault="00905A15">
      <w:pPr>
        <w:pStyle w:val="TOC4"/>
        <w:rPr>
          <w:rFonts w:asciiTheme="minorHAnsi" w:hAnsiTheme="minorHAnsi" w:cstheme="minorBidi"/>
          <w:lang w:val="en-MY"/>
        </w:rPr>
      </w:pPr>
      <w:hyperlink w:anchor="_Toc68453049" w:history="1">
        <w:r w:rsidRPr="00000F49">
          <w:rPr>
            <w:rStyle w:val="Hyperlink"/>
            <w:rFonts w:cs="Times New Roman"/>
            <w:bCs/>
            <w:noProof/>
            <w:lang w:val="en-US"/>
          </w:rPr>
          <w:t>4.4</w:t>
        </w:r>
        <w:r w:rsidRPr="00000F49">
          <w:rPr>
            <w:rStyle w:val="Hyperlink"/>
            <w:noProof/>
            <w:lang w:val="en-US"/>
          </w:rPr>
          <w:tab/>
          <w:t>Scope of Research</w:t>
        </w:r>
        <w:r>
          <w:rPr>
            <w:webHidden/>
          </w:rPr>
          <w:tab/>
        </w:r>
        <w:r>
          <w:rPr>
            <w:webHidden/>
          </w:rPr>
          <w:fldChar w:fldCharType="begin"/>
        </w:r>
        <w:r>
          <w:rPr>
            <w:webHidden/>
          </w:rPr>
          <w:instrText xml:space="preserve"> PAGEREF _Toc68453049 \h </w:instrText>
        </w:r>
        <w:r>
          <w:rPr>
            <w:webHidden/>
          </w:rPr>
        </w:r>
        <w:r>
          <w:rPr>
            <w:webHidden/>
          </w:rPr>
          <w:fldChar w:fldCharType="separate"/>
        </w:r>
        <w:r>
          <w:rPr>
            <w:webHidden/>
          </w:rPr>
          <w:t>13</w:t>
        </w:r>
        <w:r>
          <w:rPr>
            <w:webHidden/>
          </w:rPr>
          <w:fldChar w:fldCharType="end"/>
        </w:r>
      </w:hyperlink>
    </w:p>
    <w:p w14:paraId="187BD00F" w14:textId="77777777" w:rsidR="00905A15" w:rsidRDefault="00905A15">
      <w:pPr>
        <w:pStyle w:val="TOC2"/>
        <w:rPr>
          <w:rFonts w:asciiTheme="minorHAnsi" w:eastAsiaTheme="minorEastAsia" w:hAnsiTheme="minorHAnsi" w:cstheme="minorBidi"/>
          <w:b w:val="0"/>
          <w:bCs w:val="0"/>
          <w:caps w:val="0"/>
          <w:lang w:val="en-MY"/>
        </w:rPr>
      </w:pPr>
      <w:hyperlink w:anchor="_Toc68453050" w:history="1">
        <w:r w:rsidRPr="00000F49">
          <w:rPr>
            <w:rStyle w:val="Hyperlink"/>
            <w:noProof/>
          </w:rPr>
          <w:t>CHAPTER V</w:t>
        </w:r>
        <w:r w:rsidRPr="00000F49">
          <w:rPr>
            <w:rStyle w:val="Hyperlink"/>
            <w:noProof/>
          </w:rPr>
          <w:tab/>
          <w:t>Conclusion and Future Works</w:t>
        </w:r>
      </w:hyperlink>
    </w:p>
    <w:p w14:paraId="60E9937C" w14:textId="77777777" w:rsidR="00905A15" w:rsidRDefault="00905A15">
      <w:pPr>
        <w:pStyle w:val="TOC4"/>
        <w:rPr>
          <w:rFonts w:asciiTheme="minorHAnsi" w:hAnsiTheme="minorHAnsi" w:cstheme="minorBidi"/>
          <w:lang w:val="en-MY"/>
        </w:rPr>
      </w:pPr>
      <w:hyperlink w:anchor="_Toc68453051" w:history="1">
        <w:r w:rsidRPr="00000F49">
          <w:rPr>
            <w:rStyle w:val="Hyperlink"/>
            <w:rFonts w:cs="Times New Roman"/>
            <w:bCs/>
            <w:noProof/>
            <w:lang w:val="en-US"/>
          </w:rPr>
          <w:t>5.1</w:t>
        </w:r>
        <w:r w:rsidRPr="00000F49">
          <w:rPr>
            <w:rStyle w:val="Hyperlink"/>
            <w:noProof/>
            <w:lang w:val="en-US"/>
          </w:rPr>
          <w:tab/>
          <w:t>Problem Statement</w:t>
        </w:r>
        <w:r>
          <w:rPr>
            <w:webHidden/>
          </w:rPr>
          <w:tab/>
        </w:r>
        <w:r>
          <w:rPr>
            <w:webHidden/>
          </w:rPr>
          <w:fldChar w:fldCharType="begin"/>
        </w:r>
        <w:r>
          <w:rPr>
            <w:webHidden/>
          </w:rPr>
          <w:instrText xml:space="preserve"> PAGEREF _Toc68453051 \h </w:instrText>
        </w:r>
        <w:r>
          <w:rPr>
            <w:webHidden/>
          </w:rPr>
        </w:r>
        <w:r>
          <w:rPr>
            <w:webHidden/>
          </w:rPr>
          <w:fldChar w:fldCharType="separate"/>
        </w:r>
        <w:r>
          <w:rPr>
            <w:webHidden/>
          </w:rPr>
          <w:t>15</w:t>
        </w:r>
        <w:r>
          <w:rPr>
            <w:webHidden/>
          </w:rPr>
          <w:fldChar w:fldCharType="end"/>
        </w:r>
      </w:hyperlink>
    </w:p>
    <w:p w14:paraId="7BCBD32F" w14:textId="77777777" w:rsidR="00905A15" w:rsidRDefault="00905A15">
      <w:pPr>
        <w:pStyle w:val="TOC4"/>
        <w:rPr>
          <w:rFonts w:asciiTheme="minorHAnsi" w:hAnsiTheme="minorHAnsi" w:cstheme="minorBidi"/>
          <w:lang w:val="en-MY"/>
        </w:rPr>
      </w:pPr>
      <w:hyperlink w:anchor="_Toc68453052" w:history="1">
        <w:r w:rsidRPr="00000F49">
          <w:rPr>
            <w:rStyle w:val="Hyperlink"/>
            <w:rFonts w:cs="Times New Roman"/>
            <w:bCs/>
            <w:noProof/>
            <w:lang w:val="en-US"/>
          </w:rPr>
          <w:t>5.2</w:t>
        </w:r>
        <w:r w:rsidRPr="00000F49">
          <w:rPr>
            <w:rStyle w:val="Hyperlink"/>
            <w:noProof/>
            <w:lang w:val="en-US"/>
          </w:rPr>
          <w:tab/>
          <w:t>Research Objective</w:t>
        </w:r>
        <w:r>
          <w:rPr>
            <w:webHidden/>
          </w:rPr>
          <w:tab/>
        </w:r>
        <w:r>
          <w:rPr>
            <w:webHidden/>
          </w:rPr>
          <w:fldChar w:fldCharType="begin"/>
        </w:r>
        <w:r>
          <w:rPr>
            <w:webHidden/>
          </w:rPr>
          <w:instrText xml:space="preserve"> PAGEREF _Toc68453052 \h </w:instrText>
        </w:r>
        <w:r>
          <w:rPr>
            <w:webHidden/>
          </w:rPr>
        </w:r>
        <w:r>
          <w:rPr>
            <w:webHidden/>
          </w:rPr>
          <w:fldChar w:fldCharType="separate"/>
        </w:r>
        <w:r>
          <w:rPr>
            <w:webHidden/>
          </w:rPr>
          <w:t>15</w:t>
        </w:r>
        <w:r>
          <w:rPr>
            <w:webHidden/>
          </w:rPr>
          <w:fldChar w:fldCharType="end"/>
        </w:r>
      </w:hyperlink>
    </w:p>
    <w:p w14:paraId="5571BBCB" w14:textId="77777777" w:rsidR="00905A15" w:rsidRDefault="00905A15">
      <w:pPr>
        <w:pStyle w:val="TOC5"/>
        <w:rPr>
          <w:rFonts w:asciiTheme="minorHAnsi" w:eastAsiaTheme="minorEastAsia" w:hAnsiTheme="minorHAnsi" w:cstheme="minorBidi"/>
          <w:lang w:val="en-MY"/>
        </w:rPr>
      </w:pPr>
      <w:hyperlink w:anchor="_Toc68453053" w:history="1">
        <w:r w:rsidRPr="00000F49">
          <w:rPr>
            <w:rStyle w:val="Hyperlink"/>
            <w:noProof/>
          </w:rPr>
          <w:t>5.2.1</w:t>
        </w:r>
        <w:r w:rsidRPr="00000F49">
          <w:rPr>
            <w:rStyle w:val="Hyperlink"/>
            <w:noProof/>
          </w:rPr>
          <w:tab/>
          <w:t>General</w:t>
        </w:r>
        <w:r>
          <w:rPr>
            <w:webHidden/>
          </w:rPr>
          <w:tab/>
        </w:r>
        <w:r>
          <w:rPr>
            <w:webHidden/>
          </w:rPr>
          <w:fldChar w:fldCharType="begin"/>
        </w:r>
        <w:r>
          <w:rPr>
            <w:webHidden/>
          </w:rPr>
          <w:instrText xml:space="preserve"> PAGEREF _Toc68453053 \h </w:instrText>
        </w:r>
        <w:r>
          <w:rPr>
            <w:webHidden/>
          </w:rPr>
        </w:r>
        <w:r>
          <w:rPr>
            <w:webHidden/>
          </w:rPr>
          <w:fldChar w:fldCharType="separate"/>
        </w:r>
        <w:r>
          <w:rPr>
            <w:webHidden/>
          </w:rPr>
          <w:t>15</w:t>
        </w:r>
        <w:r>
          <w:rPr>
            <w:webHidden/>
          </w:rPr>
          <w:fldChar w:fldCharType="end"/>
        </w:r>
      </w:hyperlink>
    </w:p>
    <w:p w14:paraId="073E2F32" w14:textId="77777777" w:rsidR="00905A15" w:rsidRDefault="00905A15">
      <w:pPr>
        <w:pStyle w:val="TOC5"/>
        <w:rPr>
          <w:rFonts w:asciiTheme="minorHAnsi" w:eastAsiaTheme="minorEastAsia" w:hAnsiTheme="minorHAnsi" w:cstheme="minorBidi"/>
          <w:lang w:val="en-MY"/>
        </w:rPr>
      </w:pPr>
      <w:hyperlink w:anchor="_Toc68453054" w:history="1">
        <w:r w:rsidRPr="00000F49">
          <w:rPr>
            <w:rStyle w:val="Hyperlink"/>
            <w:noProof/>
          </w:rPr>
          <w:t>5.2.2</w:t>
        </w:r>
        <w:r w:rsidRPr="00000F49">
          <w:rPr>
            <w:rStyle w:val="Hyperlink"/>
            <w:noProof/>
          </w:rPr>
          <w:tab/>
          <w:t>Specific</w:t>
        </w:r>
        <w:r>
          <w:rPr>
            <w:webHidden/>
          </w:rPr>
          <w:tab/>
        </w:r>
        <w:r>
          <w:rPr>
            <w:webHidden/>
          </w:rPr>
          <w:fldChar w:fldCharType="begin"/>
        </w:r>
        <w:r>
          <w:rPr>
            <w:webHidden/>
          </w:rPr>
          <w:instrText xml:space="preserve"> PAGEREF _Toc68453054 \h </w:instrText>
        </w:r>
        <w:r>
          <w:rPr>
            <w:webHidden/>
          </w:rPr>
        </w:r>
        <w:r>
          <w:rPr>
            <w:webHidden/>
          </w:rPr>
          <w:fldChar w:fldCharType="separate"/>
        </w:r>
        <w:r>
          <w:rPr>
            <w:webHidden/>
          </w:rPr>
          <w:t>16</w:t>
        </w:r>
        <w:r>
          <w:rPr>
            <w:webHidden/>
          </w:rPr>
          <w:fldChar w:fldCharType="end"/>
        </w:r>
      </w:hyperlink>
    </w:p>
    <w:p w14:paraId="77A53979" w14:textId="77777777" w:rsidR="00905A15" w:rsidRDefault="00905A15">
      <w:pPr>
        <w:pStyle w:val="TOC4"/>
        <w:rPr>
          <w:rFonts w:asciiTheme="minorHAnsi" w:hAnsiTheme="minorHAnsi" w:cstheme="minorBidi"/>
          <w:lang w:val="en-MY"/>
        </w:rPr>
      </w:pPr>
      <w:hyperlink w:anchor="_Toc68453055" w:history="1">
        <w:r w:rsidRPr="00000F49">
          <w:rPr>
            <w:rStyle w:val="Hyperlink"/>
            <w:rFonts w:cs="Times New Roman"/>
            <w:bCs/>
            <w:noProof/>
            <w:lang w:val="en-US"/>
          </w:rPr>
          <w:t>5.3</w:t>
        </w:r>
        <w:r w:rsidRPr="00000F49">
          <w:rPr>
            <w:rStyle w:val="Hyperlink"/>
            <w:noProof/>
            <w:lang w:val="en-US"/>
          </w:rPr>
          <w:tab/>
          <w:t>Scope of Research</w:t>
        </w:r>
        <w:r>
          <w:rPr>
            <w:webHidden/>
          </w:rPr>
          <w:tab/>
        </w:r>
        <w:r>
          <w:rPr>
            <w:webHidden/>
          </w:rPr>
          <w:fldChar w:fldCharType="begin"/>
        </w:r>
        <w:r>
          <w:rPr>
            <w:webHidden/>
          </w:rPr>
          <w:instrText xml:space="preserve"> PAGEREF _Toc68453055 \h </w:instrText>
        </w:r>
        <w:r>
          <w:rPr>
            <w:webHidden/>
          </w:rPr>
        </w:r>
        <w:r>
          <w:rPr>
            <w:webHidden/>
          </w:rPr>
          <w:fldChar w:fldCharType="separate"/>
        </w:r>
        <w:r>
          <w:rPr>
            <w:webHidden/>
          </w:rPr>
          <w:t>16</w:t>
        </w:r>
        <w:r>
          <w:rPr>
            <w:webHidden/>
          </w:rPr>
          <w:fldChar w:fldCharType="end"/>
        </w:r>
      </w:hyperlink>
    </w:p>
    <w:p w14:paraId="189ACC86" w14:textId="77777777" w:rsidR="00905A15" w:rsidRDefault="00905A15">
      <w:pPr>
        <w:pStyle w:val="TOC2"/>
        <w:rPr>
          <w:rFonts w:asciiTheme="minorHAnsi" w:eastAsiaTheme="minorEastAsia" w:hAnsiTheme="minorHAnsi" w:cstheme="minorBidi"/>
          <w:b w:val="0"/>
          <w:bCs w:val="0"/>
          <w:caps w:val="0"/>
          <w:lang w:val="en-MY"/>
        </w:rPr>
      </w:pPr>
      <w:hyperlink w:anchor="_Toc68453056" w:history="1">
        <w:r w:rsidRPr="00000F49">
          <w:rPr>
            <w:rStyle w:val="Hyperlink"/>
            <w:noProof/>
          </w:rPr>
          <w:t>CHAPTER VI</w:t>
        </w:r>
        <w:r w:rsidRPr="00000F49">
          <w:rPr>
            <w:rStyle w:val="Hyperlink"/>
            <w:noProof/>
          </w:rPr>
          <w:tab/>
          <w:t>In Text Citation [Panduan Penulisan gaya UKM 2015]</w:t>
        </w:r>
      </w:hyperlink>
    </w:p>
    <w:p w14:paraId="05A4E402" w14:textId="77777777" w:rsidR="00905A15" w:rsidRDefault="00905A15">
      <w:pPr>
        <w:pStyle w:val="TOC4"/>
        <w:rPr>
          <w:rFonts w:asciiTheme="minorHAnsi" w:hAnsiTheme="minorHAnsi" w:cstheme="minorBidi"/>
          <w:lang w:val="en-MY"/>
        </w:rPr>
      </w:pPr>
      <w:hyperlink w:anchor="_Toc68453057" w:history="1">
        <w:r w:rsidRPr="00000F49">
          <w:rPr>
            <w:rStyle w:val="Hyperlink"/>
            <w:rFonts w:cs="Times New Roman"/>
            <w:bCs/>
            <w:noProof/>
            <w:lang w:val="en-US"/>
          </w:rPr>
          <w:t>6.1</w:t>
        </w:r>
        <w:r w:rsidRPr="00000F49">
          <w:rPr>
            <w:rStyle w:val="Hyperlink"/>
            <w:noProof/>
            <w:lang w:val="en-US"/>
          </w:rPr>
          <w:tab/>
          <w:t>Writing Complete Reference Data for Book</w:t>
        </w:r>
        <w:r>
          <w:rPr>
            <w:webHidden/>
          </w:rPr>
          <w:tab/>
        </w:r>
        <w:r>
          <w:rPr>
            <w:webHidden/>
          </w:rPr>
          <w:fldChar w:fldCharType="begin"/>
        </w:r>
        <w:r>
          <w:rPr>
            <w:webHidden/>
          </w:rPr>
          <w:instrText xml:space="preserve"> PAGEREF _Toc68453057 \h </w:instrText>
        </w:r>
        <w:r>
          <w:rPr>
            <w:webHidden/>
          </w:rPr>
        </w:r>
        <w:r>
          <w:rPr>
            <w:webHidden/>
          </w:rPr>
          <w:fldChar w:fldCharType="separate"/>
        </w:r>
        <w:r>
          <w:rPr>
            <w:webHidden/>
          </w:rPr>
          <w:t>17</w:t>
        </w:r>
        <w:r>
          <w:rPr>
            <w:webHidden/>
          </w:rPr>
          <w:fldChar w:fldCharType="end"/>
        </w:r>
      </w:hyperlink>
    </w:p>
    <w:p w14:paraId="21CBE477" w14:textId="77777777" w:rsidR="00905A15" w:rsidRDefault="00905A15">
      <w:pPr>
        <w:pStyle w:val="TOC5"/>
        <w:rPr>
          <w:rFonts w:asciiTheme="minorHAnsi" w:eastAsiaTheme="minorEastAsia" w:hAnsiTheme="minorHAnsi" w:cstheme="minorBidi"/>
          <w:lang w:val="en-MY"/>
        </w:rPr>
      </w:pPr>
      <w:hyperlink w:anchor="_Toc68453058" w:history="1">
        <w:r w:rsidRPr="00000F49">
          <w:rPr>
            <w:rStyle w:val="Hyperlink"/>
            <w:noProof/>
          </w:rPr>
          <w:t>6.1.1</w:t>
        </w:r>
        <w:r w:rsidRPr="00000F49">
          <w:rPr>
            <w:rStyle w:val="Hyperlink"/>
            <w:noProof/>
          </w:rPr>
          <w:tab/>
          <w:t>Single author (including pen names)</w:t>
        </w:r>
        <w:r>
          <w:rPr>
            <w:webHidden/>
          </w:rPr>
          <w:tab/>
        </w:r>
        <w:r>
          <w:rPr>
            <w:webHidden/>
          </w:rPr>
          <w:fldChar w:fldCharType="begin"/>
        </w:r>
        <w:r>
          <w:rPr>
            <w:webHidden/>
          </w:rPr>
          <w:instrText xml:space="preserve"> PAGEREF _Toc68453058 \h </w:instrText>
        </w:r>
        <w:r>
          <w:rPr>
            <w:webHidden/>
          </w:rPr>
        </w:r>
        <w:r>
          <w:rPr>
            <w:webHidden/>
          </w:rPr>
          <w:fldChar w:fldCharType="separate"/>
        </w:r>
        <w:r>
          <w:rPr>
            <w:webHidden/>
          </w:rPr>
          <w:t>17</w:t>
        </w:r>
        <w:r>
          <w:rPr>
            <w:webHidden/>
          </w:rPr>
          <w:fldChar w:fldCharType="end"/>
        </w:r>
      </w:hyperlink>
    </w:p>
    <w:p w14:paraId="26086480" w14:textId="77777777" w:rsidR="00905A15" w:rsidRDefault="00905A15">
      <w:pPr>
        <w:pStyle w:val="TOC5"/>
        <w:rPr>
          <w:rFonts w:asciiTheme="minorHAnsi" w:eastAsiaTheme="minorEastAsia" w:hAnsiTheme="minorHAnsi" w:cstheme="minorBidi"/>
          <w:lang w:val="en-MY"/>
        </w:rPr>
      </w:pPr>
      <w:hyperlink w:anchor="_Toc68453059" w:history="1">
        <w:r w:rsidRPr="00000F49">
          <w:rPr>
            <w:rStyle w:val="Hyperlink"/>
            <w:noProof/>
          </w:rPr>
          <w:t>6.1.2</w:t>
        </w:r>
        <w:r w:rsidRPr="00000F49">
          <w:rPr>
            <w:rStyle w:val="Hyperlink"/>
            <w:noProof/>
          </w:rPr>
          <w:tab/>
          <w:t>Co-authors</w:t>
        </w:r>
        <w:r>
          <w:rPr>
            <w:webHidden/>
          </w:rPr>
          <w:tab/>
        </w:r>
        <w:r>
          <w:rPr>
            <w:webHidden/>
          </w:rPr>
          <w:fldChar w:fldCharType="begin"/>
        </w:r>
        <w:r>
          <w:rPr>
            <w:webHidden/>
          </w:rPr>
          <w:instrText xml:space="preserve"> PAGEREF _Toc68453059 \h </w:instrText>
        </w:r>
        <w:r>
          <w:rPr>
            <w:webHidden/>
          </w:rPr>
        </w:r>
        <w:r>
          <w:rPr>
            <w:webHidden/>
          </w:rPr>
          <w:fldChar w:fldCharType="separate"/>
        </w:r>
        <w:r>
          <w:rPr>
            <w:webHidden/>
          </w:rPr>
          <w:t>17</w:t>
        </w:r>
        <w:r>
          <w:rPr>
            <w:webHidden/>
          </w:rPr>
          <w:fldChar w:fldCharType="end"/>
        </w:r>
      </w:hyperlink>
    </w:p>
    <w:p w14:paraId="2B044FFA" w14:textId="77777777" w:rsidR="00905A15" w:rsidRDefault="00905A15">
      <w:pPr>
        <w:pStyle w:val="TOC5"/>
        <w:rPr>
          <w:rFonts w:asciiTheme="minorHAnsi" w:eastAsiaTheme="minorEastAsia" w:hAnsiTheme="minorHAnsi" w:cstheme="minorBidi"/>
          <w:lang w:val="en-MY"/>
        </w:rPr>
      </w:pPr>
      <w:hyperlink w:anchor="_Toc68453060" w:history="1">
        <w:r w:rsidRPr="00000F49">
          <w:rPr>
            <w:rStyle w:val="Hyperlink"/>
            <w:noProof/>
          </w:rPr>
          <w:t>6.1.3</w:t>
        </w:r>
        <w:r w:rsidRPr="00000F49">
          <w:rPr>
            <w:rStyle w:val="Hyperlink"/>
            <w:noProof/>
          </w:rPr>
          <w:tab/>
          <w:t>New Editions and Reprints [Ed. = Edition]</w:t>
        </w:r>
        <w:r>
          <w:rPr>
            <w:webHidden/>
          </w:rPr>
          <w:tab/>
        </w:r>
        <w:r>
          <w:rPr>
            <w:webHidden/>
          </w:rPr>
          <w:fldChar w:fldCharType="begin"/>
        </w:r>
        <w:r>
          <w:rPr>
            <w:webHidden/>
          </w:rPr>
          <w:instrText xml:space="preserve"> PAGEREF _Toc68453060 \h </w:instrText>
        </w:r>
        <w:r>
          <w:rPr>
            <w:webHidden/>
          </w:rPr>
        </w:r>
        <w:r>
          <w:rPr>
            <w:webHidden/>
          </w:rPr>
          <w:fldChar w:fldCharType="separate"/>
        </w:r>
        <w:r>
          <w:rPr>
            <w:webHidden/>
          </w:rPr>
          <w:t>18</w:t>
        </w:r>
        <w:r>
          <w:rPr>
            <w:webHidden/>
          </w:rPr>
          <w:fldChar w:fldCharType="end"/>
        </w:r>
      </w:hyperlink>
    </w:p>
    <w:p w14:paraId="5F7CFC9D" w14:textId="77777777" w:rsidR="00905A15" w:rsidRDefault="00905A15">
      <w:pPr>
        <w:pStyle w:val="TOC5"/>
        <w:rPr>
          <w:rFonts w:asciiTheme="minorHAnsi" w:eastAsiaTheme="minorEastAsia" w:hAnsiTheme="minorHAnsi" w:cstheme="minorBidi"/>
          <w:lang w:val="en-MY"/>
        </w:rPr>
      </w:pPr>
      <w:hyperlink w:anchor="_Toc68453061" w:history="1">
        <w:r w:rsidRPr="00000F49">
          <w:rPr>
            <w:rStyle w:val="Hyperlink"/>
            <w:noProof/>
          </w:rPr>
          <w:t>6.1.4</w:t>
        </w:r>
        <w:r w:rsidRPr="00000F49">
          <w:rPr>
            <w:rStyle w:val="Hyperlink"/>
            <w:noProof/>
          </w:rPr>
          <w:tab/>
          <w:t>Works that are Known by their Titles</w:t>
        </w:r>
        <w:r>
          <w:rPr>
            <w:webHidden/>
          </w:rPr>
          <w:tab/>
        </w:r>
        <w:r>
          <w:rPr>
            <w:webHidden/>
          </w:rPr>
          <w:fldChar w:fldCharType="begin"/>
        </w:r>
        <w:r>
          <w:rPr>
            <w:webHidden/>
          </w:rPr>
          <w:instrText xml:space="preserve"> PAGEREF _Toc68453061 \h </w:instrText>
        </w:r>
        <w:r>
          <w:rPr>
            <w:webHidden/>
          </w:rPr>
        </w:r>
        <w:r>
          <w:rPr>
            <w:webHidden/>
          </w:rPr>
          <w:fldChar w:fldCharType="separate"/>
        </w:r>
        <w:r>
          <w:rPr>
            <w:webHidden/>
          </w:rPr>
          <w:t>18</w:t>
        </w:r>
        <w:r>
          <w:rPr>
            <w:webHidden/>
          </w:rPr>
          <w:fldChar w:fldCharType="end"/>
        </w:r>
      </w:hyperlink>
    </w:p>
    <w:p w14:paraId="58F40839" w14:textId="77777777" w:rsidR="00905A15" w:rsidRDefault="00905A15">
      <w:pPr>
        <w:pStyle w:val="TOC5"/>
        <w:rPr>
          <w:rFonts w:asciiTheme="minorHAnsi" w:eastAsiaTheme="minorEastAsia" w:hAnsiTheme="minorHAnsi" w:cstheme="minorBidi"/>
          <w:lang w:val="en-MY"/>
        </w:rPr>
      </w:pPr>
      <w:hyperlink w:anchor="_Toc68453062" w:history="1">
        <w:r w:rsidRPr="00000F49">
          <w:rPr>
            <w:rStyle w:val="Hyperlink"/>
            <w:noProof/>
          </w:rPr>
          <w:t>6.1.5</w:t>
        </w:r>
        <w:r w:rsidRPr="00000F49">
          <w:rPr>
            <w:rStyle w:val="Hyperlink"/>
            <w:noProof/>
          </w:rPr>
          <w:tab/>
          <w:t>References to the al-Hadith according to the Compiler of the Al-Hadith</w:t>
        </w:r>
        <w:r>
          <w:rPr>
            <w:webHidden/>
          </w:rPr>
          <w:tab/>
        </w:r>
        <w:r>
          <w:rPr>
            <w:webHidden/>
          </w:rPr>
          <w:fldChar w:fldCharType="begin"/>
        </w:r>
        <w:r>
          <w:rPr>
            <w:webHidden/>
          </w:rPr>
          <w:instrText xml:space="preserve"> PAGEREF _Toc68453062 \h </w:instrText>
        </w:r>
        <w:r>
          <w:rPr>
            <w:webHidden/>
          </w:rPr>
        </w:r>
        <w:r>
          <w:rPr>
            <w:webHidden/>
          </w:rPr>
          <w:fldChar w:fldCharType="separate"/>
        </w:r>
        <w:r>
          <w:rPr>
            <w:webHidden/>
          </w:rPr>
          <w:t>19</w:t>
        </w:r>
        <w:r>
          <w:rPr>
            <w:webHidden/>
          </w:rPr>
          <w:fldChar w:fldCharType="end"/>
        </w:r>
      </w:hyperlink>
    </w:p>
    <w:p w14:paraId="24EC4FD8" w14:textId="77777777" w:rsidR="00905A15" w:rsidRDefault="00905A15">
      <w:pPr>
        <w:pStyle w:val="TOC4"/>
        <w:rPr>
          <w:rFonts w:asciiTheme="minorHAnsi" w:hAnsiTheme="minorHAnsi" w:cstheme="minorBidi"/>
          <w:lang w:val="en-MY"/>
        </w:rPr>
      </w:pPr>
      <w:hyperlink w:anchor="_Toc68453063" w:history="1">
        <w:r w:rsidRPr="00000F49">
          <w:rPr>
            <w:rStyle w:val="Hyperlink"/>
            <w:rFonts w:cs="Times New Roman"/>
            <w:bCs/>
            <w:noProof/>
            <w:lang w:val="en-US"/>
          </w:rPr>
          <w:t>6.2</w:t>
        </w:r>
        <w:r w:rsidRPr="00000F49">
          <w:rPr>
            <w:rStyle w:val="Hyperlink"/>
            <w:noProof/>
            <w:lang w:val="en-US"/>
          </w:rPr>
          <w:tab/>
          <w:t>Compilations [comp. = compiler]</w:t>
        </w:r>
        <w:r>
          <w:rPr>
            <w:webHidden/>
          </w:rPr>
          <w:tab/>
        </w:r>
        <w:r>
          <w:rPr>
            <w:webHidden/>
          </w:rPr>
          <w:fldChar w:fldCharType="begin"/>
        </w:r>
        <w:r>
          <w:rPr>
            <w:webHidden/>
          </w:rPr>
          <w:instrText xml:space="preserve"> PAGEREF _Toc68453063 \h </w:instrText>
        </w:r>
        <w:r>
          <w:rPr>
            <w:webHidden/>
          </w:rPr>
        </w:r>
        <w:r>
          <w:rPr>
            <w:webHidden/>
          </w:rPr>
          <w:fldChar w:fldCharType="separate"/>
        </w:r>
        <w:r>
          <w:rPr>
            <w:webHidden/>
          </w:rPr>
          <w:t>19</w:t>
        </w:r>
        <w:r>
          <w:rPr>
            <w:webHidden/>
          </w:rPr>
          <w:fldChar w:fldCharType="end"/>
        </w:r>
      </w:hyperlink>
    </w:p>
    <w:p w14:paraId="18BFE2D8" w14:textId="77777777" w:rsidR="00905A15" w:rsidRDefault="00905A15">
      <w:pPr>
        <w:pStyle w:val="TOC5"/>
        <w:rPr>
          <w:rFonts w:asciiTheme="minorHAnsi" w:eastAsiaTheme="minorEastAsia" w:hAnsiTheme="minorHAnsi" w:cstheme="minorBidi"/>
          <w:lang w:val="en-MY"/>
        </w:rPr>
      </w:pPr>
      <w:hyperlink w:anchor="_Toc68453064" w:history="1">
        <w:r w:rsidRPr="00000F49">
          <w:rPr>
            <w:rStyle w:val="Hyperlink"/>
            <w:noProof/>
          </w:rPr>
          <w:t>6.2.1</w:t>
        </w:r>
        <w:r w:rsidRPr="00000F49">
          <w:rPr>
            <w:rStyle w:val="Hyperlink"/>
            <w:noProof/>
          </w:rPr>
          <w:tab/>
          <w:t>Edited works [ed. = editor]</w:t>
        </w:r>
        <w:r>
          <w:rPr>
            <w:webHidden/>
          </w:rPr>
          <w:tab/>
        </w:r>
        <w:r>
          <w:rPr>
            <w:webHidden/>
          </w:rPr>
          <w:fldChar w:fldCharType="begin"/>
        </w:r>
        <w:r>
          <w:rPr>
            <w:webHidden/>
          </w:rPr>
          <w:instrText xml:space="preserve"> PAGEREF _Toc68453064 \h </w:instrText>
        </w:r>
        <w:r>
          <w:rPr>
            <w:webHidden/>
          </w:rPr>
        </w:r>
        <w:r>
          <w:rPr>
            <w:webHidden/>
          </w:rPr>
          <w:fldChar w:fldCharType="separate"/>
        </w:r>
        <w:r>
          <w:rPr>
            <w:webHidden/>
          </w:rPr>
          <w:t>19</w:t>
        </w:r>
        <w:r>
          <w:rPr>
            <w:webHidden/>
          </w:rPr>
          <w:fldChar w:fldCharType="end"/>
        </w:r>
      </w:hyperlink>
    </w:p>
    <w:p w14:paraId="146E35FD" w14:textId="77777777" w:rsidR="00905A15" w:rsidRDefault="00905A15">
      <w:pPr>
        <w:pStyle w:val="TOC5"/>
        <w:rPr>
          <w:rFonts w:asciiTheme="minorHAnsi" w:eastAsiaTheme="minorEastAsia" w:hAnsiTheme="minorHAnsi" w:cstheme="minorBidi"/>
          <w:lang w:val="en-MY"/>
        </w:rPr>
      </w:pPr>
      <w:hyperlink w:anchor="_Toc68453065" w:history="1">
        <w:r w:rsidRPr="00000F49">
          <w:rPr>
            <w:rStyle w:val="Hyperlink"/>
            <w:noProof/>
          </w:rPr>
          <w:t>6.2.2</w:t>
        </w:r>
        <w:r w:rsidRPr="00000F49">
          <w:rPr>
            <w:rStyle w:val="Hyperlink"/>
            <w:noProof/>
          </w:rPr>
          <w:tab/>
          <w:t>Coordinated works [coord. = Coordinator]</w:t>
        </w:r>
        <w:r>
          <w:rPr>
            <w:webHidden/>
          </w:rPr>
          <w:tab/>
        </w:r>
        <w:r>
          <w:rPr>
            <w:webHidden/>
          </w:rPr>
          <w:fldChar w:fldCharType="begin"/>
        </w:r>
        <w:r>
          <w:rPr>
            <w:webHidden/>
          </w:rPr>
          <w:instrText xml:space="preserve"> PAGEREF _Toc68453065 \h </w:instrText>
        </w:r>
        <w:r>
          <w:rPr>
            <w:webHidden/>
          </w:rPr>
        </w:r>
        <w:r>
          <w:rPr>
            <w:webHidden/>
          </w:rPr>
          <w:fldChar w:fldCharType="separate"/>
        </w:r>
        <w:r>
          <w:rPr>
            <w:webHidden/>
          </w:rPr>
          <w:t>19</w:t>
        </w:r>
        <w:r>
          <w:rPr>
            <w:webHidden/>
          </w:rPr>
          <w:fldChar w:fldCharType="end"/>
        </w:r>
      </w:hyperlink>
    </w:p>
    <w:p w14:paraId="6319E341" w14:textId="77777777" w:rsidR="00905A15" w:rsidRDefault="00905A15">
      <w:pPr>
        <w:pStyle w:val="TOC5"/>
        <w:rPr>
          <w:rFonts w:asciiTheme="minorHAnsi" w:eastAsiaTheme="minorEastAsia" w:hAnsiTheme="minorHAnsi" w:cstheme="minorBidi"/>
          <w:lang w:val="en-MY"/>
        </w:rPr>
      </w:pPr>
      <w:hyperlink w:anchor="_Toc68453066" w:history="1">
        <w:r w:rsidRPr="00000F49">
          <w:rPr>
            <w:rStyle w:val="Hyperlink"/>
            <w:noProof/>
          </w:rPr>
          <w:t>6.2.3</w:t>
        </w:r>
        <w:r w:rsidRPr="00000F49">
          <w:rPr>
            <w:rStyle w:val="Hyperlink"/>
            <w:noProof/>
          </w:rPr>
          <w:tab/>
          <w:t>Works in a series of Volumes [Vol. = volume]</w:t>
        </w:r>
        <w:r>
          <w:rPr>
            <w:webHidden/>
          </w:rPr>
          <w:tab/>
        </w:r>
        <w:r>
          <w:rPr>
            <w:webHidden/>
          </w:rPr>
          <w:fldChar w:fldCharType="begin"/>
        </w:r>
        <w:r>
          <w:rPr>
            <w:webHidden/>
          </w:rPr>
          <w:instrText xml:space="preserve"> PAGEREF _Toc68453066 \h </w:instrText>
        </w:r>
        <w:r>
          <w:rPr>
            <w:webHidden/>
          </w:rPr>
        </w:r>
        <w:r>
          <w:rPr>
            <w:webHidden/>
          </w:rPr>
          <w:fldChar w:fldCharType="separate"/>
        </w:r>
        <w:r>
          <w:rPr>
            <w:webHidden/>
          </w:rPr>
          <w:t>20</w:t>
        </w:r>
        <w:r>
          <w:rPr>
            <w:webHidden/>
          </w:rPr>
          <w:fldChar w:fldCharType="end"/>
        </w:r>
      </w:hyperlink>
    </w:p>
    <w:p w14:paraId="7330253A" w14:textId="77777777" w:rsidR="00905A15" w:rsidRDefault="00905A15">
      <w:pPr>
        <w:pStyle w:val="TOC5"/>
        <w:rPr>
          <w:rFonts w:asciiTheme="minorHAnsi" w:eastAsiaTheme="minorEastAsia" w:hAnsiTheme="minorHAnsi" w:cstheme="minorBidi"/>
          <w:lang w:val="en-MY"/>
        </w:rPr>
      </w:pPr>
      <w:hyperlink w:anchor="_Toc68453067" w:history="1">
        <w:r w:rsidRPr="00000F49">
          <w:rPr>
            <w:rStyle w:val="Hyperlink"/>
            <w:noProof/>
          </w:rPr>
          <w:t>6.2.4</w:t>
        </w:r>
        <w:r w:rsidRPr="00000F49">
          <w:rPr>
            <w:rStyle w:val="Hyperlink"/>
            <w:noProof/>
          </w:rPr>
          <w:tab/>
          <w:t>Translations [Trans. = translation]</w:t>
        </w:r>
        <w:r>
          <w:rPr>
            <w:webHidden/>
          </w:rPr>
          <w:tab/>
        </w:r>
        <w:r>
          <w:rPr>
            <w:webHidden/>
          </w:rPr>
          <w:fldChar w:fldCharType="begin"/>
        </w:r>
        <w:r>
          <w:rPr>
            <w:webHidden/>
          </w:rPr>
          <w:instrText xml:space="preserve"> PAGEREF _Toc68453067 \h </w:instrText>
        </w:r>
        <w:r>
          <w:rPr>
            <w:webHidden/>
          </w:rPr>
        </w:r>
        <w:r>
          <w:rPr>
            <w:webHidden/>
          </w:rPr>
          <w:fldChar w:fldCharType="separate"/>
        </w:r>
        <w:r>
          <w:rPr>
            <w:webHidden/>
          </w:rPr>
          <w:t>20</w:t>
        </w:r>
        <w:r>
          <w:rPr>
            <w:webHidden/>
          </w:rPr>
          <w:fldChar w:fldCharType="end"/>
        </w:r>
      </w:hyperlink>
    </w:p>
    <w:p w14:paraId="19112280" w14:textId="77777777" w:rsidR="00905A15" w:rsidRDefault="00905A15">
      <w:pPr>
        <w:pStyle w:val="TOC5"/>
        <w:rPr>
          <w:rFonts w:asciiTheme="minorHAnsi" w:eastAsiaTheme="minorEastAsia" w:hAnsiTheme="minorHAnsi" w:cstheme="minorBidi"/>
          <w:lang w:val="en-MY"/>
        </w:rPr>
      </w:pPr>
      <w:hyperlink w:anchor="_Toc68453068" w:history="1">
        <w:r w:rsidRPr="00000F49">
          <w:rPr>
            <w:rStyle w:val="Hyperlink"/>
            <w:noProof/>
          </w:rPr>
          <w:t>6.2.5</w:t>
        </w:r>
        <w:r w:rsidRPr="00000F49">
          <w:rPr>
            <w:rStyle w:val="Hyperlink"/>
            <w:noProof/>
          </w:rPr>
          <w:tab/>
          <w:t>Pen names</w:t>
        </w:r>
        <w:r>
          <w:rPr>
            <w:webHidden/>
          </w:rPr>
          <w:tab/>
        </w:r>
        <w:r>
          <w:rPr>
            <w:webHidden/>
          </w:rPr>
          <w:fldChar w:fldCharType="begin"/>
        </w:r>
        <w:r>
          <w:rPr>
            <w:webHidden/>
          </w:rPr>
          <w:instrText xml:space="preserve"> PAGEREF _Toc68453068 \h </w:instrText>
        </w:r>
        <w:r>
          <w:rPr>
            <w:webHidden/>
          </w:rPr>
        </w:r>
        <w:r>
          <w:rPr>
            <w:webHidden/>
          </w:rPr>
          <w:fldChar w:fldCharType="separate"/>
        </w:r>
        <w:r>
          <w:rPr>
            <w:webHidden/>
          </w:rPr>
          <w:t>20</w:t>
        </w:r>
        <w:r>
          <w:rPr>
            <w:webHidden/>
          </w:rPr>
          <w:fldChar w:fldCharType="end"/>
        </w:r>
      </w:hyperlink>
    </w:p>
    <w:p w14:paraId="416548DD" w14:textId="77777777" w:rsidR="00905A15" w:rsidRDefault="00905A15">
      <w:pPr>
        <w:pStyle w:val="TOC5"/>
        <w:rPr>
          <w:rFonts w:asciiTheme="minorHAnsi" w:eastAsiaTheme="minorEastAsia" w:hAnsiTheme="minorHAnsi" w:cstheme="minorBidi"/>
          <w:lang w:val="en-MY"/>
        </w:rPr>
      </w:pPr>
      <w:hyperlink w:anchor="_Toc68453069" w:history="1">
        <w:r w:rsidRPr="00000F49">
          <w:rPr>
            <w:rStyle w:val="Hyperlink"/>
            <w:noProof/>
          </w:rPr>
          <w:t>6.2.6</w:t>
        </w:r>
        <w:r w:rsidRPr="00000F49">
          <w:rPr>
            <w:rStyle w:val="Hyperlink"/>
            <w:noProof/>
          </w:rPr>
          <w:tab/>
          <w:t>Monographs</w:t>
        </w:r>
        <w:r>
          <w:rPr>
            <w:webHidden/>
          </w:rPr>
          <w:tab/>
        </w:r>
        <w:r>
          <w:rPr>
            <w:webHidden/>
          </w:rPr>
          <w:fldChar w:fldCharType="begin"/>
        </w:r>
        <w:r>
          <w:rPr>
            <w:webHidden/>
          </w:rPr>
          <w:instrText xml:space="preserve"> PAGEREF _Toc68453069 \h </w:instrText>
        </w:r>
        <w:r>
          <w:rPr>
            <w:webHidden/>
          </w:rPr>
        </w:r>
        <w:r>
          <w:rPr>
            <w:webHidden/>
          </w:rPr>
          <w:fldChar w:fldCharType="separate"/>
        </w:r>
        <w:r>
          <w:rPr>
            <w:webHidden/>
          </w:rPr>
          <w:t>20</w:t>
        </w:r>
        <w:r>
          <w:rPr>
            <w:webHidden/>
          </w:rPr>
          <w:fldChar w:fldCharType="end"/>
        </w:r>
      </w:hyperlink>
    </w:p>
    <w:p w14:paraId="65A9213F" w14:textId="77777777" w:rsidR="00905A15" w:rsidRDefault="00905A15">
      <w:pPr>
        <w:pStyle w:val="TOC5"/>
        <w:rPr>
          <w:rFonts w:asciiTheme="minorHAnsi" w:eastAsiaTheme="minorEastAsia" w:hAnsiTheme="minorHAnsi" w:cstheme="minorBidi"/>
          <w:lang w:val="en-MY"/>
        </w:rPr>
      </w:pPr>
      <w:hyperlink w:anchor="_Toc68453070" w:history="1">
        <w:r w:rsidRPr="00000F49">
          <w:rPr>
            <w:rStyle w:val="Hyperlink"/>
            <w:noProof/>
          </w:rPr>
          <w:t>6.2.7</w:t>
        </w:r>
        <w:r w:rsidRPr="00000F49">
          <w:rPr>
            <w:rStyle w:val="Hyperlink"/>
            <w:noProof/>
          </w:rPr>
          <w:tab/>
          <w:t>Chapter in a Book [In]</w:t>
        </w:r>
        <w:r>
          <w:rPr>
            <w:webHidden/>
          </w:rPr>
          <w:tab/>
        </w:r>
        <w:r>
          <w:rPr>
            <w:webHidden/>
          </w:rPr>
          <w:fldChar w:fldCharType="begin"/>
        </w:r>
        <w:r>
          <w:rPr>
            <w:webHidden/>
          </w:rPr>
          <w:instrText xml:space="preserve"> PAGEREF _Toc68453070 \h </w:instrText>
        </w:r>
        <w:r>
          <w:rPr>
            <w:webHidden/>
          </w:rPr>
        </w:r>
        <w:r>
          <w:rPr>
            <w:webHidden/>
          </w:rPr>
          <w:fldChar w:fldCharType="separate"/>
        </w:r>
        <w:r>
          <w:rPr>
            <w:webHidden/>
          </w:rPr>
          <w:t>21</w:t>
        </w:r>
        <w:r>
          <w:rPr>
            <w:webHidden/>
          </w:rPr>
          <w:fldChar w:fldCharType="end"/>
        </w:r>
      </w:hyperlink>
    </w:p>
    <w:p w14:paraId="246D5B5C" w14:textId="77777777" w:rsidR="00905A15" w:rsidRDefault="00905A15">
      <w:pPr>
        <w:pStyle w:val="TOC5"/>
        <w:rPr>
          <w:rFonts w:asciiTheme="minorHAnsi" w:eastAsiaTheme="minorEastAsia" w:hAnsiTheme="minorHAnsi" w:cstheme="minorBidi"/>
          <w:lang w:val="en-MY"/>
        </w:rPr>
      </w:pPr>
      <w:hyperlink w:anchor="_Toc68453071" w:history="1">
        <w:r w:rsidRPr="00000F49">
          <w:rPr>
            <w:rStyle w:val="Hyperlink"/>
            <w:noProof/>
          </w:rPr>
          <w:t>6.2.8</w:t>
        </w:r>
        <w:r w:rsidRPr="00000F49">
          <w:rPr>
            <w:rStyle w:val="Hyperlink"/>
            <w:noProof/>
          </w:rPr>
          <w:tab/>
          <w:t>Works without a Date of Publication (n.d.) / Place of Publication (s.l.) / Publisher (s.n.)</w:t>
        </w:r>
        <w:r>
          <w:rPr>
            <w:webHidden/>
          </w:rPr>
          <w:tab/>
        </w:r>
        <w:r>
          <w:rPr>
            <w:webHidden/>
          </w:rPr>
          <w:fldChar w:fldCharType="begin"/>
        </w:r>
        <w:r>
          <w:rPr>
            <w:webHidden/>
          </w:rPr>
          <w:instrText xml:space="preserve"> PAGEREF _Toc68453071 \h </w:instrText>
        </w:r>
        <w:r>
          <w:rPr>
            <w:webHidden/>
          </w:rPr>
        </w:r>
        <w:r>
          <w:rPr>
            <w:webHidden/>
          </w:rPr>
          <w:fldChar w:fldCharType="separate"/>
        </w:r>
        <w:r>
          <w:rPr>
            <w:webHidden/>
          </w:rPr>
          <w:t>21</w:t>
        </w:r>
        <w:r>
          <w:rPr>
            <w:webHidden/>
          </w:rPr>
          <w:fldChar w:fldCharType="end"/>
        </w:r>
      </w:hyperlink>
    </w:p>
    <w:p w14:paraId="12569A5D" w14:textId="77777777" w:rsidR="00905A15" w:rsidRDefault="00905A15">
      <w:pPr>
        <w:pStyle w:val="TOC4"/>
        <w:rPr>
          <w:rFonts w:asciiTheme="minorHAnsi" w:hAnsiTheme="minorHAnsi" w:cstheme="minorBidi"/>
          <w:lang w:val="en-MY"/>
        </w:rPr>
      </w:pPr>
      <w:hyperlink w:anchor="_Toc68453072" w:history="1">
        <w:r w:rsidRPr="00000F49">
          <w:rPr>
            <w:rStyle w:val="Hyperlink"/>
            <w:rFonts w:cs="Times New Roman"/>
            <w:bCs/>
            <w:noProof/>
            <w:lang w:val="en-US"/>
          </w:rPr>
          <w:t>6.3</w:t>
        </w:r>
        <w:r w:rsidRPr="00000F49">
          <w:rPr>
            <w:rStyle w:val="Hyperlink"/>
            <w:noProof/>
            <w:lang w:val="en-US"/>
          </w:rPr>
          <w:tab/>
          <w:t>Public Documents</w:t>
        </w:r>
        <w:r>
          <w:rPr>
            <w:webHidden/>
          </w:rPr>
          <w:tab/>
        </w:r>
        <w:r>
          <w:rPr>
            <w:webHidden/>
          </w:rPr>
          <w:fldChar w:fldCharType="begin"/>
        </w:r>
        <w:r>
          <w:rPr>
            <w:webHidden/>
          </w:rPr>
          <w:instrText xml:space="preserve"> PAGEREF _Toc68453072 \h </w:instrText>
        </w:r>
        <w:r>
          <w:rPr>
            <w:webHidden/>
          </w:rPr>
        </w:r>
        <w:r>
          <w:rPr>
            <w:webHidden/>
          </w:rPr>
          <w:fldChar w:fldCharType="separate"/>
        </w:r>
        <w:r>
          <w:rPr>
            <w:webHidden/>
          </w:rPr>
          <w:t>22</w:t>
        </w:r>
        <w:r>
          <w:rPr>
            <w:webHidden/>
          </w:rPr>
          <w:fldChar w:fldCharType="end"/>
        </w:r>
      </w:hyperlink>
    </w:p>
    <w:p w14:paraId="1F6C8F45" w14:textId="77777777" w:rsidR="00905A15" w:rsidRDefault="00905A15">
      <w:pPr>
        <w:pStyle w:val="TOC5"/>
        <w:rPr>
          <w:rFonts w:asciiTheme="minorHAnsi" w:eastAsiaTheme="minorEastAsia" w:hAnsiTheme="minorHAnsi" w:cstheme="minorBidi"/>
          <w:lang w:val="en-MY"/>
        </w:rPr>
      </w:pPr>
      <w:hyperlink w:anchor="_Toc68453073" w:history="1">
        <w:r w:rsidRPr="00000F49">
          <w:rPr>
            <w:rStyle w:val="Hyperlink"/>
            <w:noProof/>
          </w:rPr>
          <w:t>6.3.1</w:t>
        </w:r>
        <w:r w:rsidRPr="00000F49">
          <w:rPr>
            <w:rStyle w:val="Hyperlink"/>
            <w:noProof/>
          </w:rPr>
          <w:tab/>
          <w:t>Published public documents</w:t>
        </w:r>
        <w:r>
          <w:rPr>
            <w:webHidden/>
          </w:rPr>
          <w:tab/>
        </w:r>
        <w:r>
          <w:rPr>
            <w:webHidden/>
          </w:rPr>
          <w:fldChar w:fldCharType="begin"/>
        </w:r>
        <w:r>
          <w:rPr>
            <w:webHidden/>
          </w:rPr>
          <w:instrText xml:space="preserve"> PAGEREF _Toc68453073 \h </w:instrText>
        </w:r>
        <w:r>
          <w:rPr>
            <w:webHidden/>
          </w:rPr>
        </w:r>
        <w:r>
          <w:rPr>
            <w:webHidden/>
          </w:rPr>
          <w:fldChar w:fldCharType="separate"/>
        </w:r>
        <w:r>
          <w:rPr>
            <w:webHidden/>
          </w:rPr>
          <w:t>22</w:t>
        </w:r>
        <w:r>
          <w:rPr>
            <w:webHidden/>
          </w:rPr>
          <w:fldChar w:fldCharType="end"/>
        </w:r>
      </w:hyperlink>
    </w:p>
    <w:p w14:paraId="22C1075C" w14:textId="77777777" w:rsidR="00905A15" w:rsidRDefault="00905A15">
      <w:pPr>
        <w:pStyle w:val="TOC4"/>
        <w:rPr>
          <w:rFonts w:asciiTheme="minorHAnsi" w:hAnsiTheme="minorHAnsi" w:cstheme="minorBidi"/>
          <w:lang w:val="en-MY"/>
        </w:rPr>
      </w:pPr>
      <w:hyperlink w:anchor="_Toc68453074" w:history="1">
        <w:r w:rsidRPr="00000F49">
          <w:rPr>
            <w:rStyle w:val="Hyperlink"/>
            <w:rFonts w:cs="Times New Roman"/>
            <w:bCs/>
            <w:noProof/>
            <w:lang w:val="en-US"/>
          </w:rPr>
          <w:t>6.4</w:t>
        </w:r>
        <w:r w:rsidRPr="00000F49">
          <w:rPr>
            <w:rStyle w:val="Hyperlink"/>
            <w:noProof/>
            <w:lang w:val="en-US"/>
          </w:rPr>
          <w:tab/>
          <w:t>Articles in Journals</w:t>
        </w:r>
        <w:r>
          <w:rPr>
            <w:webHidden/>
          </w:rPr>
          <w:tab/>
        </w:r>
        <w:r>
          <w:rPr>
            <w:webHidden/>
          </w:rPr>
          <w:fldChar w:fldCharType="begin"/>
        </w:r>
        <w:r>
          <w:rPr>
            <w:webHidden/>
          </w:rPr>
          <w:instrText xml:space="preserve"> PAGEREF _Toc68453074 \h </w:instrText>
        </w:r>
        <w:r>
          <w:rPr>
            <w:webHidden/>
          </w:rPr>
        </w:r>
        <w:r>
          <w:rPr>
            <w:webHidden/>
          </w:rPr>
          <w:fldChar w:fldCharType="separate"/>
        </w:r>
        <w:r>
          <w:rPr>
            <w:webHidden/>
          </w:rPr>
          <w:t>25</w:t>
        </w:r>
        <w:r>
          <w:rPr>
            <w:webHidden/>
          </w:rPr>
          <w:fldChar w:fldCharType="end"/>
        </w:r>
      </w:hyperlink>
    </w:p>
    <w:p w14:paraId="62441E39" w14:textId="77777777" w:rsidR="00905A15" w:rsidRDefault="00905A15">
      <w:pPr>
        <w:pStyle w:val="TOC5"/>
        <w:rPr>
          <w:rFonts w:asciiTheme="minorHAnsi" w:eastAsiaTheme="minorEastAsia" w:hAnsiTheme="minorHAnsi" w:cstheme="minorBidi"/>
          <w:lang w:val="en-MY"/>
        </w:rPr>
      </w:pPr>
      <w:hyperlink w:anchor="_Toc68453075" w:history="1">
        <w:r w:rsidRPr="00000F49">
          <w:rPr>
            <w:rStyle w:val="Hyperlink"/>
            <w:noProof/>
          </w:rPr>
          <w:t>6.4.1</w:t>
        </w:r>
        <w:r w:rsidRPr="00000F49">
          <w:rPr>
            <w:rStyle w:val="Hyperlink"/>
            <w:noProof/>
          </w:rPr>
          <w:tab/>
          <w:t>Single author</w:t>
        </w:r>
        <w:r>
          <w:rPr>
            <w:webHidden/>
          </w:rPr>
          <w:tab/>
        </w:r>
        <w:r>
          <w:rPr>
            <w:webHidden/>
          </w:rPr>
          <w:fldChar w:fldCharType="begin"/>
        </w:r>
        <w:r>
          <w:rPr>
            <w:webHidden/>
          </w:rPr>
          <w:instrText xml:space="preserve"> PAGEREF _Toc68453075 \h </w:instrText>
        </w:r>
        <w:r>
          <w:rPr>
            <w:webHidden/>
          </w:rPr>
        </w:r>
        <w:r>
          <w:rPr>
            <w:webHidden/>
          </w:rPr>
          <w:fldChar w:fldCharType="separate"/>
        </w:r>
        <w:r>
          <w:rPr>
            <w:webHidden/>
          </w:rPr>
          <w:t>25</w:t>
        </w:r>
        <w:r>
          <w:rPr>
            <w:webHidden/>
          </w:rPr>
          <w:fldChar w:fldCharType="end"/>
        </w:r>
      </w:hyperlink>
    </w:p>
    <w:p w14:paraId="6A486DAF" w14:textId="77777777" w:rsidR="00905A15" w:rsidRDefault="00905A15">
      <w:pPr>
        <w:pStyle w:val="TOC5"/>
        <w:rPr>
          <w:rFonts w:asciiTheme="minorHAnsi" w:eastAsiaTheme="minorEastAsia" w:hAnsiTheme="minorHAnsi" w:cstheme="minorBidi"/>
          <w:lang w:val="en-MY"/>
        </w:rPr>
      </w:pPr>
      <w:hyperlink w:anchor="_Toc68453076" w:history="1">
        <w:r w:rsidRPr="00000F49">
          <w:rPr>
            <w:rStyle w:val="Hyperlink"/>
            <w:noProof/>
          </w:rPr>
          <w:t>6.4.2</w:t>
        </w:r>
        <w:r w:rsidRPr="00000F49">
          <w:rPr>
            <w:rStyle w:val="Hyperlink"/>
            <w:noProof/>
          </w:rPr>
          <w:tab/>
          <w:t>Co-authors</w:t>
        </w:r>
        <w:r>
          <w:rPr>
            <w:webHidden/>
          </w:rPr>
          <w:tab/>
        </w:r>
        <w:r>
          <w:rPr>
            <w:webHidden/>
          </w:rPr>
          <w:fldChar w:fldCharType="begin"/>
        </w:r>
        <w:r>
          <w:rPr>
            <w:webHidden/>
          </w:rPr>
          <w:instrText xml:space="preserve"> PAGEREF _Toc68453076 \h </w:instrText>
        </w:r>
        <w:r>
          <w:rPr>
            <w:webHidden/>
          </w:rPr>
        </w:r>
        <w:r>
          <w:rPr>
            <w:webHidden/>
          </w:rPr>
          <w:fldChar w:fldCharType="separate"/>
        </w:r>
        <w:r>
          <w:rPr>
            <w:webHidden/>
          </w:rPr>
          <w:t>25</w:t>
        </w:r>
        <w:r>
          <w:rPr>
            <w:webHidden/>
          </w:rPr>
          <w:fldChar w:fldCharType="end"/>
        </w:r>
      </w:hyperlink>
    </w:p>
    <w:p w14:paraId="77A4D1E0" w14:textId="77777777" w:rsidR="00905A15" w:rsidRDefault="00905A15">
      <w:pPr>
        <w:pStyle w:val="TOC5"/>
        <w:rPr>
          <w:rFonts w:asciiTheme="minorHAnsi" w:eastAsiaTheme="minorEastAsia" w:hAnsiTheme="minorHAnsi" w:cstheme="minorBidi"/>
          <w:lang w:val="en-MY"/>
        </w:rPr>
      </w:pPr>
      <w:hyperlink w:anchor="_Toc68453077" w:history="1">
        <w:r w:rsidRPr="00000F49">
          <w:rPr>
            <w:rStyle w:val="Hyperlink"/>
            <w:noProof/>
          </w:rPr>
          <w:t>6.4.3</w:t>
        </w:r>
        <w:r w:rsidRPr="00000F49">
          <w:rPr>
            <w:rStyle w:val="Hyperlink"/>
            <w:noProof/>
          </w:rPr>
          <w:tab/>
          <w:t>Titles of Journals That Have Been Abbreviated</w:t>
        </w:r>
        <w:r>
          <w:rPr>
            <w:webHidden/>
          </w:rPr>
          <w:tab/>
        </w:r>
        <w:r>
          <w:rPr>
            <w:webHidden/>
          </w:rPr>
          <w:fldChar w:fldCharType="begin"/>
        </w:r>
        <w:r>
          <w:rPr>
            <w:webHidden/>
          </w:rPr>
          <w:instrText xml:space="preserve"> PAGEREF _Toc68453077 \h </w:instrText>
        </w:r>
        <w:r>
          <w:rPr>
            <w:webHidden/>
          </w:rPr>
        </w:r>
        <w:r>
          <w:rPr>
            <w:webHidden/>
          </w:rPr>
          <w:fldChar w:fldCharType="separate"/>
        </w:r>
        <w:r>
          <w:rPr>
            <w:webHidden/>
          </w:rPr>
          <w:t>26</w:t>
        </w:r>
        <w:r>
          <w:rPr>
            <w:webHidden/>
          </w:rPr>
          <w:fldChar w:fldCharType="end"/>
        </w:r>
      </w:hyperlink>
    </w:p>
    <w:p w14:paraId="09146F85" w14:textId="77777777" w:rsidR="00905A15" w:rsidRDefault="00905A15">
      <w:pPr>
        <w:pStyle w:val="TOC4"/>
        <w:rPr>
          <w:rFonts w:asciiTheme="minorHAnsi" w:hAnsiTheme="minorHAnsi" w:cstheme="minorBidi"/>
          <w:lang w:val="en-MY"/>
        </w:rPr>
      </w:pPr>
      <w:hyperlink w:anchor="_Toc68453078" w:history="1">
        <w:r w:rsidRPr="00000F49">
          <w:rPr>
            <w:rStyle w:val="Hyperlink"/>
            <w:rFonts w:cs="Times New Roman"/>
            <w:bCs/>
            <w:noProof/>
            <w:lang w:val="en-US"/>
          </w:rPr>
          <w:t>6.5</w:t>
        </w:r>
        <w:r w:rsidRPr="00000F49">
          <w:rPr>
            <w:rStyle w:val="Hyperlink"/>
            <w:noProof/>
            <w:lang w:val="en-US"/>
          </w:rPr>
          <w:tab/>
          <w:t>Articles in Proceeding / Post-Conference Publications</w:t>
        </w:r>
        <w:r>
          <w:rPr>
            <w:webHidden/>
          </w:rPr>
          <w:tab/>
        </w:r>
        <w:r>
          <w:rPr>
            <w:webHidden/>
          </w:rPr>
          <w:fldChar w:fldCharType="begin"/>
        </w:r>
        <w:r>
          <w:rPr>
            <w:webHidden/>
          </w:rPr>
          <w:instrText xml:space="preserve"> PAGEREF _Toc68453078 \h </w:instrText>
        </w:r>
        <w:r>
          <w:rPr>
            <w:webHidden/>
          </w:rPr>
        </w:r>
        <w:r>
          <w:rPr>
            <w:webHidden/>
          </w:rPr>
          <w:fldChar w:fldCharType="separate"/>
        </w:r>
        <w:r>
          <w:rPr>
            <w:webHidden/>
          </w:rPr>
          <w:t>26</w:t>
        </w:r>
        <w:r>
          <w:rPr>
            <w:webHidden/>
          </w:rPr>
          <w:fldChar w:fldCharType="end"/>
        </w:r>
      </w:hyperlink>
    </w:p>
    <w:p w14:paraId="7006FF94" w14:textId="77777777" w:rsidR="00905A15" w:rsidRDefault="00905A15">
      <w:pPr>
        <w:pStyle w:val="TOC4"/>
        <w:rPr>
          <w:rFonts w:asciiTheme="minorHAnsi" w:hAnsiTheme="minorHAnsi" w:cstheme="minorBidi"/>
          <w:lang w:val="en-MY"/>
        </w:rPr>
      </w:pPr>
      <w:hyperlink w:anchor="_Toc68453079" w:history="1">
        <w:r w:rsidRPr="00000F49">
          <w:rPr>
            <w:rStyle w:val="Hyperlink"/>
            <w:rFonts w:cs="Times New Roman"/>
            <w:bCs/>
            <w:noProof/>
            <w:lang w:val="en-US"/>
          </w:rPr>
          <w:t>6.6</w:t>
        </w:r>
        <w:r w:rsidRPr="00000F49">
          <w:rPr>
            <w:rStyle w:val="Hyperlink"/>
            <w:noProof/>
            <w:lang w:val="en-US"/>
          </w:rPr>
          <w:tab/>
          <w:t>Articles in Magazines / Bulletins</w:t>
        </w:r>
        <w:r>
          <w:rPr>
            <w:webHidden/>
          </w:rPr>
          <w:tab/>
        </w:r>
        <w:r>
          <w:rPr>
            <w:webHidden/>
          </w:rPr>
          <w:fldChar w:fldCharType="begin"/>
        </w:r>
        <w:r>
          <w:rPr>
            <w:webHidden/>
          </w:rPr>
          <w:instrText xml:space="preserve"> PAGEREF _Toc68453079 \h </w:instrText>
        </w:r>
        <w:r>
          <w:rPr>
            <w:webHidden/>
          </w:rPr>
        </w:r>
        <w:r>
          <w:rPr>
            <w:webHidden/>
          </w:rPr>
          <w:fldChar w:fldCharType="separate"/>
        </w:r>
        <w:r>
          <w:rPr>
            <w:webHidden/>
          </w:rPr>
          <w:t>27</w:t>
        </w:r>
        <w:r>
          <w:rPr>
            <w:webHidden/>
          </w:rPr>
          <w:fldChar w:fldCharType="end"/>
        </w:r>
      </w:hyperlink>
    </w:p>
    <w:p w14:paraId="5787CECB" w14:textId="77777777" w:rsidR="00905A15" w:rsidRDefault="00905A15">
      <w:pPr>
        <w:pStyle w:val="TOC4"/>
        <w:rPr>
          <w:rFonts w:asciiTheme="minorHAnsi" w:hAnsiTheme="minorHAnsi" w:cstheme="minorBidi"/>
          <w:lang w:val="en-MY"/>
        </w:rPr>
      </w:pPr>
      <w:hyperlink w:anchor="_Toc68453080" w:history="1">
        <w:r w:rsidRPr="00000F49">
          <w:rPr>
            <w:rStyle w:val="Hyperlink"/>
            <w:rFonts w:cs="Times New Roman"/>
            <w:bCs/>
            <w:noProof/>
            <w:lang w:val="en-US"/>
          </w:rPr>
          <w:t>6.7</w:t>
        </w:r>
        <w:r w:rsidRPr="00000F49">
          <w:rPr>
            <w:rStyle w:val="Hyperlink"/>
            <w:noProof/>
            <w:lang w:val="en-US"/>
          </w:rPr>
          <w:tab/>
          <w:t>Articles / News in Newspapers / Letters to the Editor</w:t>
        </w:r>
        <w:r>
          <w:rPr>
            <w:webHidden/>
          </w:rPr>
          <w:tab/>
        </w:r>
        <w:r>
          <w:rPr>
            <w:webHidden/>
          </w:rPr>
          <w:fldChar w:fldCharType="begin"/>
        </w:r>
        <w:r>
          <w:rPr>
            <w:webHidden/>
          </w:rPr>
          <w:instrText xml:space="preserve"> PAGEREF _Toc68453080 \h </w:instrText>
        </w:r>
        <w:r>
          <w:rPr>
            <w:webHidden/>
          </w:rPr>
        </w:r>
        <w:r>
          <w:rPr>
            <w:webHidden/>
          </w:rPr>
          <w:fldChar w:fldCharType="separate"/>
        </w:r>
        <w:r>
          <w:rPr>
            <w:webHidden/>
          </w:rPr>
          <w:t>27</w:t>
        </w:r>
        <w:r>
          <w:rPr>
            <w:webHidden/>
          </w:rPr>
          <w:fldChar w:fldCharType="end"/>
        </w:r>
      </w:hyperlink>
    </w:p>
    <w:p w14:paraId="10152FAB" w14:textId="77777777" w:rsidR="00905A15" w:rsidRDefault="00905A15">
      <w:pPr>
        <w:pStyle w:val="TOC5"/>
        <w:rPr>
          <w:rFonts w:asciiTheme="minorHAnsi" w:eastAsiaTheme="minorEastAsia" w:hAnsiTheme="minorHAnsi" w:cstheme="minorBidi"/>
          <w:lang w:val="en-MY"/>
        </w:rPr>
      </w:pPr>
      <w:hyperlink w:anchor="_Toc68453081" w:history="1">
        <w:r w:rsidRPr="00000F49">
          <w:rPr>
            <w:rStyle w:val="Hyperlink"/>
            <w:noProof/>
          </w:rPr>
          <w:t>6.7.1</w:t>
        </w:r>
        <w:r w:rsidRPr="00000F49">
          <w:rPr>
            <w:rStyle w:val="Hyperlink"/>
            <w:noProof/>
          </w:rPr>
          <w:tab/>
          <w:t>Article with name of author/writer</w:t>
        </w:r>
        <w:r>
          <w:rPr>
            <w:webHidden/>
          </w:rPr>
          <w:tab/>
        </w:r>
        <w:r>
          <w:rPr>
            <w:webHidden/>
          </w:rPr>
          <w:fldChar w:fldCharType="begin"/>
        </w:r>
        <w:r>
          <w:rPr>
            <w:webHidden/>
          </w:rPr>
          <w:instrText xml:space="preserve"> PAGEREF _Toc68453081 \h </w:instrText>
        </w:r>
        <w:r>
          <w:rPr>
            <w:webHidden/>
          </w:rPr>
        </w:r>
        <w:r>
          <w:rPr>
            <w:webHidden/>
          </w:rPr>
          <w:fldChar w:fldCharType="separate"/>
        </w:r>
        <w:r>
          <w:rPr>
            <w:webHidden/>
          </w:rPr>
          <w:t>27</w:t>
        </w:r>
        <w:r>
          <w:rPr>
            <w:webHidden/>
          </w:rPr>
          <w:fldChar w:fldCharType="end"/>
        </w:r>
      </w:hyperlink>
    </w:p>
    <w:p w14:paraId="17D27882" w14:textId="77777777" w:rsidR="00905A15" w:rsidRDefault="00905A15">
      <w:pPr>
        <w:pStyle w:val="TOC5"/>
        <w:rPr>
          <w:rFonts w:asciiTheme="minorHAnsi" w:eastAsiaTheme="minorEastAsia" w:hAnsiTheme="minorHAnsi" w:cstheme="minorBidi"/>
          <w:lang w:val="en-MY"/>
        </w:rPr>
      </w:pPr>
      <w:hyperlink w:anchor="_Toc68453082" w:history="1">
        <w:r w:rsidRPr="00000F49">
          <w:rPr>
            <w:rStyle w:val="Hyperlink"/>
            <w:noProof/>
          </w:rPr>
          <w:t>6.7.2</w:t>
        </w:r>
        <w:r w:rsidRPr="00000F49">
          <w:rPr>
            <w:rStyle w:val="Hyperlink"/>
            <w:noProof/>
          </w:rPr>
          <w:tab/>
          <w:t>Writer’s name not given</w:t>
        </w:r>
        <w:r>
          <w:rPr>
            <w:webHidden/>
          </w:rPr>
          <w:tab/>
        </w:r>
        <w:r>
          <w:rPr>
            <w:webHidden/>
          </w:rPr>
          <w:fldChar w:fldCharType="begin"/>
        </w:r>
        <w:r>
          <w:rPr>
            <w:webHidden/>
          </w:rPr>
          <w:instrText xml:space="preserve"> PAGEREF _Toc68453082 \h </w:instrText>
        </w:r>
        <w:r>
          <w:rPr>
            <w:webHidden/>
          </w:rPr>
        </w:r>
        <w:r>
          <w:rPr>
            <w:webHidden/>
          </w:rPr>
          <w:fldChar w:fldCharType="separate"/>
        </w:r>
        <w:r>
          <w:rPr>
            <w:webHidden/>
          </w:rPr>
          <w:t>27</w:t>
        </w:r>
        <w:r>
          <w:rPr>
            <w:webHidden/>
          </w:rPr>
          <w:fldChar w:fldCharType="end"/>
        </w:r>
      </w:hyperlink>
    </w:p>
    <w:p w14:paraId="0065CE59" w14:textId="77777777" w:rsidR="00905A15" w:rsidRDefault="00905A15">
      <w:pPr>
        <w:pStyle w:val="TOC4"/>
        <w:rPr>
          <w:rFonts w:asciiTheme="minorHAnsi" w:hAnsiTheme="minorHAnsi" w:cstheme="minorBidi"/>
          <w:lang w:val="en-MY"/>
        </w:rPr>
      </w:pPr>
      <w:hyperlink w:anchor="_Toc68453083" w:history="1">
        <w:r w:rsidRPr="00000F49">
          <w:rPr>
            <w:rStyle w:val="Hyperlink"/>
            <w:rFonts w:cs="Times New Roman"/>
            <w:bCs/>
            <w:noProof/>
            <w:lang w:val="en-US"/>
          </w:rPr>
          <w:t>6.8</w:t>
        </w:r>
        <w:r w:rsidRPr="00000F49">
          <w:rPr>
            <w:rStyle w:val="Hyperlink"/>
            <w:noProof/>
            <w:lang w:val="en-US"/>
          </w:rPr>
          <w:tab/>
          <w:t>News Reports in Newspapers</w:t>
        </w:r>
        <w:r>
          <w:rPr>
            <w:webHidden/>
          </w:rPr>
          <w:tab/>
        </w:r>
        <w:r>
          <w:rPr>
            <w:webHidden/>
          </w:rPr>
          <w:fldChar w:fldCharType="begin"/>
        </w:r>
        <w:r>
          <w:rPr>
            <w:webHidden/>
          </w:rPr>
          <w:instrText xml:space="preserve"> PAGEREF _Toc68453083 \h </w:instrText>
        </w:r>
        <w:r>
          <w:rPr>
            <w:webHidden/>
          </w:rPr>
        </w:r>
        <w:r>
          <w:rPr>
            <w:webHidden/>
          </w:rPr>
          <w:fldChar w:fldCharType="separate"/>
        </w:r>
        <w:r>
          <w:rPr>
            <w:webHidden/>
          </w:rPr>
          <w:t>28</w:t>
        </w:r>
        <w:r>
          <w:rPr>
            <w:webHidden/>
          </w:rPr>
          <w:fldChar w:fldCharType="end"/>
        </w:r>
      </w:hyperlink>
    </w:p>
    <w:p w14:paraId="5CA9EBDF" w14:textId="77777777" w:rsidR="00905A15" w:rsidRDefault="00905A15">
      <w:pPr>
        <w:pStyle w:val="TOC5"/>
        <w:rPr>
          <w:rFonts w:asciiTheme="minorHAnsi" w:eastAsiaTheme="minorEastAsia" w:hAnsiTheme="minorHAnsi" w:cstheme="minorBidi"/>
          <w:lang w:val="en-MY"/>
        </w:rPr>
      </w:pPr>
      <w:hyperlink w:anchor="_Toc68453084" w:history="1">
        <w:r w:rsidRPr="00000F49">
          <w:rPr>
            <w:rStyle w:val="Hyperlink"/>
            <w:noProof/>
          </w:rPr>
          <w:t>6.8.1</w:t>
        </w:r>
        <w:r w:rsidRPr="00000F49">
          <w:rPr>
            <w:rStyle w:val="Hyperlink"/>
            <w:noProof/>
          </w:rPr>
          <w:tab/>
          <w:t>News/article with writer’s name</w:t>
        </w:r>
        <w:r>
          <w:rPr>
            <w:webHidden/>
          </w:rPr>
          <w:tab/>
        </w:r>
        <w:r>
          <w:rPr>
            <w:webHidden/>
          </w:rPr>
          <w:fldChar w:fldCharType="begin"/>
        </w:r>
        <w:r>
          <w:rPr>
            <w:webHidden/>
          </w:rPr>
          <w:instrText xml:space="preserve"> PAGEREF _Toc68453084 \h </w:instrText>
        </w:r>
        <w:r>
          <w:rPr>
            <w:webHidden/>
          </w:rPr>
        </w:r>
        <w:r>
          <w:rPr>
            <w:webHidden/>
          </w:rPr>
          <w:fldChar w:fldCharType="separate"/>
        </w:r>
        <w:r>
          <w:rPr>
            <w:webHidden/>
          </w:rPr>
          <w:t>28</w:t>
        </w:r>
        <w:r>
          <w:rPr>
            <w:webHidden/>
          </w:rPr>
          <w:fldChar w:fldCharType="end"/>
        </w:r>
      </w:hyperlink>
    </w:p>
    <w:p w14:paraId="7DCAA50C" w14:textId="77777777" w:rsidR="00905A15" w:rsidRDefault="00905A15">
      <w:pPr>
        <w:pStyle w:val="TOC5"/>
        <w:rPr>
          <w:rFonts w:asciiTheme="minorHAnsi" w:eastAsiaTheme="minorEastAsia" w:hAnsiTheme="minorHAnsi" w:cstheme="minorBidi"/>
          <w:lang w:val="en-MY"/>
        </w:rPr>
      </w:pPr>
      <w:hyperlink w:anchor="_Toc68453085" w:history="1">
        <w:r w:rsidRPr="00000F49">
          <w:rPr>
            <w:rStyle w:val="Hyperlink"/>
            <w:noProof/>
          </w:rPr>
          <w:t>6.8.2</w:t>
        </w:r>
        <w:r w:rsidRPr="00000F49">
          <w:rPr>
            <w:rStyle w:val="Hyperlink"/>
            <w:noProof/>
          </w:rPr>
          <w:tab/>
          <w:t>News report/article without writer’s name</w:t>
        </w:r>
        <w:r>
          <w:rPr>
            <w:webHidden/>
          </w:rPr>
          <w:tab/>
        </w:r>
        <w:r>
          <w:rPr>
            <w:webHidden/>
          </w:rPr>
          <w:fldChar w:fldCharType="begin"/>
        </w:r>
        <w:r>
          <w:rPr>
            <w:webHidden/>
          </w:rPr>
          <w:instrText xml:space="preserve"> PAGEREF _Toc68453085 \h </w:instrText>
        </w:r>
        <w:r>
          <w:rPr>
            <w:webHidden/>
          </w:rPr>
        </w:r>
        <w:r>
          <w:rPr>
            <w:webHidden/>
          </w:rPr>
          <w:fldChar w:fldCharType="separate"/>
        </w:r>
        <w:r>
          <w:rPr>
            <w:webHidden/>
          </w:rPr>
          <w:t>28</w:t>
        </w:r>
        <w:r>
          <w:rPr>
            <w:webHidden/>
          </w:rPr>
          <w:fldChar w:fldCharType="end"/>
        </w:r>
      </w:hyperlink>
    </w:p>
    <w:p w14:paraId="622AC02F" w14:textId="77777777" w:rsidR="00905A15" w:rsidRDefault="00905A15">
      <w:pPr>
        <w:pStyle w:val="TOC5"/>
        <w:rPr>
          <w:rFonts w:asciiTheme="minorHAnsi" w:eastAsiaTheme="minorEastAsia" w:hAnsiTheme="minorHAnsi" w:cstheme="minorBidi"/>
          <w:lang w:val="en-MY"/>
        </w:rPr>
      </w:pPr>
      <w:hyperlink w:anchor="_Toc68453086" w:history="1">
        <w:r w:rsidRPr="00000F49">
          <w:rPr>
            <w:rStyle w:val="Hyperlink"/>
            <w:noProof/>
          </w:rPr>
          <w:t>6.8.3</w:t>
        </w:r>
        <w:r w:rsidRPr="00000F49">
          <w:rPr>
            <w:rStyle w:val="Hyperlink"/>
            <w:noProof/>
          </w:rPr>
          <w:tab/>
          <w:t>Letters to the editor</w:t>
        </w:r>
        <w:r>
          <w:rPr>
            <w:webHidden/>
          </w:rPr>
          <w:tab/>
        </w:r>
        <w:r>
          <w:rPr>
            <w:webHidden/>
          </w:rPr>
          <w:fldChar w:fldCharType="begin"/>
        </w:r>
        <w:r>
          <w:rPr>
            <w:webHidden/>
          </w:rPr>
          <w:instrText xml:space="preserve"> PAGEREF _Toc68453086 \h </w:instrText>
        </w:r>
        <w:r>
          <w:rPr>
            <w:webHidden/>
          </w:rPr>
        </w:r>
        <w:r>
          <w:rPr>
            <w:webHidden/>
          </w:rPr>
          <w:fldChar w:fldCharType="separate"/>
        </w:r>
        <w:r>
          <w:rPr>
            <w:webHidden/>
          </w:rPr>
          <w:t>28</w:t>
        </w:r>
        <w:r>
          <w:rPr>
            <w:webHidden/>
          </w:rPr>
          <w:fldChar w:fldCharType="end"/>
        </w:r>
      </w:hyperlink>
    </w:p>
    <w:p w14:paraId="1D1BAA9C" w14:textId="77777777" w:rsidR="00905A15" w:rsidRDefault="00905A15">
      <w:pPr>
        <w:pStyle w:val="TOC4"/>
        <w:rPr>
          <w:rFonts w:asciiTheme="minorHAnsi" w:hAnsiTheme="minorHAnsi" w:cstheme="minorBidi"/>
          <w:lang w:val="en-MY"/>
        </w:rPr>
      </w:pPr>
      <w:hyperlink w:anchor="_Toc68453087" w:history="1">
        <w:r w:rsidRPr="00000F49">
          <w:rPr>
            <w:rStyle w:val="Hyperlink"/>
            <w:rFonts w:cs="Times New Roman"/>
            <w:bCs/>
            <w:noProof/>
            <w:lang w:val="en-US"/>
          </w:rPr>
          <w:t>6.9</w:t>
        </w:r>
        <w:r w:rsidRPr="00000F49">
          <w:rPr>
            <w:rStyle w:val="Hyperlink"/>
            <w:noProof/>
            <w:lang w:val="en-US"/>
          </w:rPr>
          <w:tab/>
          <w:t>General References to Newspapers</w:t>
        </w:r>
        <w:r>
          <w:rPr>
            <w:webHidden/>
          </w:rPr>
          <w:tab/>
        </w:r>
        <w:r>
          <w:rPr>
            <w:webHidden/>
          </w:rPr>
          <w:fldChar w:fldCharType="begin"/>
        </w:r>
        <w:r>
          <w:rPr>
            <w:webHidden/>
          </w:rPr>
          <w:instrText xml:space="preserve"> PAGEREF _Toc68453087 \h </w:instrText>
        </w:r>
        <w:r>
          <w:rPr>
            <w:webHidden/>
          </w:rPr>
        </w:r>
        <w:r>
          <w:rPr>
            <w:webHidden/>
          </w:rPr>
          <w:fldChar w:fldCharType="separate"/>
        </w:r>
        <w:r>
          <w:rPr>
            <w:webHidden/>
          </w:rPr>
          <w:t>28</w:t>
        </w:r>
        <w:r>
          <w:rPr>
            <w:webHidden/>
          </w:rPr>
          <w:fldChar w:fldCharType="end"/>
        </w:r>
      </w:hyperlink>
    </w:p>
    <w:p w14:paraId="496CECDA" w14:textId="77777777" w:rsidR="00905A15" w:rsidRDefault="00905A15">
      <w:pPr>
        <w:pStyle w:val="TOC4"/>
        <w:rPr>
          <w:rFonts w:asciiTheme="minorHAnsi" w:hAnsiTheme="minorHAnsi" w:cstheme="minorBidi"/>
          <w:lang w:val="en-MY"/>
        </w:rPr>
      </w:pPr>
      <w:hyperlink w:anchor="_Toc68453088" w:history="1">
        <w:r w:rsidRPr="00000F49">
          <w:rPr>
            <w:rStyle w:val="Hyperlink"/>
            <w:rFonts w:cs="Times New Roman"/>
            <w:bCs/>
            <w:noProof/>
            <w:lang w:val="en-US"/>
          </w:rPr>
          <w:t>6.10</w:t>
        </w:r>
        <w:r w:rsidRPr="00000F49">
          <w:rPr>
            <w:rStyle w:val="Hyperlink"/>
            <w:noProof/>
            <w:lang w:val="en-US"/>
          </w:rPr>
          <w:tab/>
          <w:t>Films, Video and Slides</w:t>
        </w:r>
        <w:r>
          <w:rPr>
            <w:webHidden/>
          </w:rPr>
          <w:tab/>
        </w:r>
        <w:r>
          <w:rPr>
            <w:webHidden/>
          </w:rPr>
          <w:fldChar w:fldCharType="begin"/>
        </w:r>
        <w:r>
          <w:rPr>
            <w:webHidden/>
          </w:rPr>
          <w:instrText xml:space="preserve"> PAGEREF _Toc68453088 \h </w:instrText>
        </w:r>
        <w:r>
          <w:rPr>
            <w:webHidden/>
          </w:rPr>
        </w:r>
        <w:r>
          <w:rPr>
            <w:webHidden/>
          </w:rPr>
          <w:fldChar w:fldCharType="separate"/>
        </w:r>
        <w:r>
          <w:rPr>
            <w:webHidden/>
          </w:rPr>
          <w:t>29</w:t>
        </w:r>
        <w:r>
          <w:rPr>
            <w:webHidden/>
          </w:rPr>
          <w:fldChar w:fldCharType="end"/>
        </w:r>
      </w:hyperlink>
    </w:p>
    <w:p w14:paraId="72C73A4A" w14:textId="77777777" w:rsidR="00905A15" w:rsidRDefault="00905A15">
      <w:pPr>
        <w:pStyle w:val="TOC5"/>
        <w:rPr>
          <w:rFonts w:asciiTheme="minorHAnsi" w:eastAsiaTheme="minorEastAsia" w:hAnsiTheme="minorHAnsi" w:cstheme="minorBidi"/>
          <w:lang w:val="en-MY"/>
        </w:rPr>
      </w:pPr>
      <w:hyperlink w:anchor="_Toc68453089" w:history="1">
        <w:r w:rsidRPr="00000F49">
          <w:rPr>
            <w:rStyle w:val="Hyperlink"/>
            <w:noProof/>
          </w:rPr>
          <w:t>6.10.1</w:t>
        </w:r>
        <w:r w:rsidRPr="00000F49">
          <w:rPr>
            <w:rStyle w:val="Hyperlink"/>
            <w:noProof/>
          </w:rPr>
          <w:tab/>
          <w:t>Films</w:t>
        </w:r>
        <w:r>
          <w:rPr>
            <w:webHidden/>
          </w:rPr>
          <w:tab/>
        </w:r>
        <w:r>
          <w:rPr>
            <w:webHidden/>
          </w:rPr>
          <w:fldChar w:fldCharType="begin"/>
        </w:r>
        <w:r>
          <w:rPr>
            <w:webHidden/>
          </w:rPr>
          <w:instrText xml:space="preserve"> PAGEREF _Toc68453089 \h </w:instrText>
        </w:r>
        <w:r>
          <w:rPr>
            <w:webHidden/>
          </w:rPr>
        </w:r>
        <w:r>
          <w:rPr>
            <w:webHidden/>
          </w:rPr>
          <w:fldChar w:fldCharType="separate"/>
        </w:r>
        <w:r>
          <w:rPr>
            <w:webHidden/>
          </w:rPr>
          <w:t>29</w:t>
        </w:r>
        <w:r>
          <w:rPr>
            <w:webHidden/>
          </w:rPr>
          <w:fldChar w:fldCharType="end"/>
        </w:r>
      </w:hyperlink>
    </w:p>
    <w:p w14:paraId="60141394" w14:textId="77777777" w:rsidR="00905A15" w:rsidRDefault="00905A15">
      <w:pPr>
        <w:pStyle w:val="TOC5"/>
        <w:rPr>
          <w:rFonts w:asciiTheme="minorHAnsi" w:eastAsiaTheme="minorEastAsia" w:hAnsiTheme="minorHAnsi" w:cstheme="minorBidi"/>
          <w:lang w:val="en-MY"/>
        </w:rPr>
      </w:pPr>
      <w:hyperlink w:anchor="_Toc68453090" w:history="1">
        <w:r w:rsidRPr="00000F49">
          <w:rPr>
            <w:rStyle w:val="Hyperlink"/>
            <w:noProof/>
          </w:rPr>
          <w:t>6.10.2</w:t>
        </w:r>
        <w:r w:rsidRPr="00000F49">
          <w:rPr>
            <w:rStyle w:val="Hyperlink"/>
            <w:noProof/>
          </w:rPr>
          <w:tab/>
          <w:t>Video</w:t>
        </w:r>
        <w:r>
          <w:rPr>
            <w:webHidden/>
          </w:rPr>
          <w:tab/>
        </w:r>
        <w:r>
          <w:rPr>
            <w:webHidden/>
          </w:rPr>
          <w:fldChar w:fldCharType="begin"/>
        </w:r>
        <w:r>
          <w:rPr>
            <w:webHidden/>
          </w:rPr>
          <w:instrText xml:space="preserve"> PAGEREF _Toc68453090 \h </w:instrText>
        </w:r>
        <w:r>
          <w:rPr>
            <w:webHidden/>
          </w:rPr>
        </w:r>
        <w:r>
          <w:rPr>
            <w:webHidden/>
          </w:rPr>
          <w:fldChar w:fldCharType="separate"/>
        </w:r>
        <w:r>
          <w:rPr>
            <w:webHidden/>
          </w:rPr>
          <w:t>29</w:t>
        </w:r>
        <w:r>
          <w:rPr>
            <w:webHidden/>
          </w:rPr>
          <w:fldChar w:fldCharType="end"/>
        </w:r>
      </w:hyperlink>
    </w:p>
    <w:p w14:paraId="7D4007C7" w14:textId="77777777" w:rsidR="00905A15" w:rsidRDefault="00905A15">
      <w:pPr>
        <w:pStyle w:val="TOC5"/>
        <w:rPr>
          <w:rFonts w:asciiTheme="minorHAnsi" w:eastAsiaTheme="minorEastAsia" w:hAnsiTheme="minorHAnsi" w:cstheme="minorBidi"/>
          <w:lang w:val="en-MY"/>
        </w:rPr>
      </w:pPr>
      <w:hyperlink w:anchor="_Toc68453091" w:history="1">
        <w:r w:rsidRPr="00000F49">
          <w:rPr>
            <w:rStyle w:val="Hyperlink"/>
            <w:noProof/>
          </w:rPr>
          <w:t>6.10.3</w:t>
        </w:r>
        <w:r w:rsidRPr="00000F49">
          <w:rPr>
            <w:rStyle w:val="Hyperlink"/>
            <w:noProof/>
          </w:rPr>
          <w:tab/>
          <w:t>Slides</w:t>
        </w:r>
        <w:r>
          <w:rPr>
            <w:webHidden/>
          </w:rPr>
          <w:tab/>
        </w:r>
        <w:r>
          <w:rPr>
            <w:webHidden/>
          </w:rPr>
          <w:fldChar w:fldCharType="begin"/>
        </w:r>
        <w:r>
          <w:rPr>
            <w:webHidden/>
          </w:rPr>
          <w:instrText xml:space="preserve"> PAGEREF _Toc68453091 \h </w:instrText>
        </w:r>
        <w:r>
          <w:rPr>
            <w:webHidden/>
          </w:rPr>
        </w:r>
        <w:r>
          <w:rPr>
            <w:webHidden/>
          </w:rPr>
          <w:fldChar w:fldCharType="separate"/>
        </w:r>
        <w:r>
          <w:rPr>
            <w:webHidden/>
          </w:rPr>
          <w:t>29</w:t>
        </w:r>
        <w:r>
          <w:rPr>
            <w:webHidden/>
          </w:rPr>
          <w:fldChar w:fldCharType="end"/>
        </w:r>
      </w:hyperlink>
    </w:p>
    <w:p w14:paraId="1C775688" w14:textId="77777777" w:rsidR="00905A15" w:rsidRDefault="00905A15">
      <w:pPr>
        <w:pStyle w:val="TOC5"/>
        <w:rPr>
          <w:rFonts w:asciiTheme="minorHAnsi" w:eastAsiaTheme="minorEastAsia" w:hAnsiTheme="minorHAnsi" w:cstheme="minorBidi"/>
          <w:lang w:val="en-MY"/>
        </w:rPr>
      </w:pPr>
      <w:hyperlink w:anchor="_Toc68453092" w:history="1">
        <w:r w:rsidRPr="00000F49">
          <w:rPr>
            <w:rStyle w:val="Hyperlink"/>
            <w:noProof/>
          </w:rPr>
          <w:t>6.10.4</w:t>
        </w:r>
        <w:r w:rsidRPr="00000F49">
          <w:rPr>
            <w:rStyle w:val="Hyperlink"/>
            <w:noProof/>
          </w:rPr>
          <w:tab/>
          <w:t>Songs and musical compositions</w:t>
        </w:r>
        <w:r>
          <w:rPr>
            <w:webHidden/>
          </w:rPr>
          <w:tab/>
        </w:r>
        <w:r>
          <w:rPr>
            <w:webHidden/>
          </w:rPr>
          <w:fldChar w:fldCharType="begin"/>
        </w:r>
        <w:r>
          <w:rPr>
            <w:webHidden/>
          </w:rPr>
          <w:instrText xml:space="preserve"> PAGEREF _Toc68453092 \h </w:instrText>
        </w:r>
        <w:r>
          <w:rPr>
            <w:webHidden/>
          </w:rPr>
        </w:r>
        <w:r>
          <w:rPr>
            <w:webHidden/>
          </w:rPr>
          <w:fldChar w:fldCharType="separate"/>
        </w:r>
        <w:r>
          <w:rPr>
            <w:webHidden/>
          </w:rPr>
          <w:t>30</w:t>
        </w:r>
        <w:r>
          <w:rPr>
            <w:webHidden/>
          </w:rPr>
          <w:fldChar w:fldCharType="end"/>
        </w:r>
      </w:hyperlink>
    </w:p>
    <w:p w14:paraId="293F4EFD" w14:textId="77777777" w:rsidR="00905A15" w:rsidRDefault="00905A15">
      <w:pPr>
        <w:pStyle w:val="TOC4"/>
        <w:rPr>
          <w:rFonts w:asciiTheme="minorHAnsi" w:hAnsiTheme="minorHAnsi" w:cstheme="minorBidi"/>
          <w:lang w:val="en-MY"/>
        </w:rPr>
      </w:pPr>
      <w:hyperlink w:anchor="_Toc68453093" w:history="1">
        <w:r w:rsidRPr="00000F49">
          <w:rPr>
            <w:rStyle w:val="Hyperlink"/>
            <w:rFonts w:cs="Times New Roman"/>
            <w:bCs/>
            <w:noProof/>
            <w:lang w:val="en-US"/>
          </w:rPr>
          <w:t>6.11</w:t>
        </w:r>
        <w:r w:rsidRPr="00000F49">
          <w:rPr>
            <w:rStyle w:val="Hyperlink"/>
            <w:noProof/>
            <w:lang w:val="en-US"/>
          </w:rPr>
          <w:tab/>
          <w:t>Unpublished Material</w:t>
        </w:r>
        <w:r>
          <w:rPr>
            <w:webHidden/>
          </w:rPr>
          <w:tab/>
        </w:r>
        <w:r>
          <w:rPr>
            <w:webHidden/>
          </w:rPr>
          <w:fldChar w:fldCharType="begin"/>
        </w:r>
        <w:r>
          <w:rPr>
            <w:webHidden/>
          </w:rPr>
          <w:instrText xml:space="preserve"> PAGEREF _Toc68453093 \h </w:instrText>
        </w:r>
        <w:r>
          <w:rPr>
            <w:webHidden/>
          </w:rPr>
        </w:r>
        <w:r>
          <w:rPr>
            <w:webHidden/>
          </w:rPr>
          <w:fldChar w:fldCharType="separate"/>
        </w:r>
        <w:r>
          <w:rPr>
            <w:webHidden/>
          </w:rPr>
          <w:t>30</w:t>
        </w:r>
        <w:r>
          <w:rPr>
            <w:webHidden/>
          </w:rPr>
          <w:fldChar w:fldCharType="end"/>
        </w:r>
      </w:hyperlink>
    </w:p>
    <w:p w14:paraId="7CC6007F" w14:textId="77777777" w:rsidR="00905A15" w:rsidRDefault="00905A15">
      <w:pPr>
        <w:pStyle w:val="TOC5"/>
        <w:rPr>
          <w:rFonts w:asciiTheme="minorHAnsi" w:eastAsiaTheme="minorEastAsia" w:hAnsiTheme="minorHAnsi" w:cstheme="minorBidi"/>
          <w:lang w:val="en-MY"/>
        </w:rPr>
      </w:pPr>
      <w:hyperlink w:anchor="_Toc68453094" w:history="1">
        <w:r w:rsidRPr="00000F49">
          <w:rPr>
            <w:rStyle w:val="Hyperlink"/>
            <w:noProof/>
          </w:rPr>
          <w:t>6.11.1</w:t>
        </w:r>
        <w:r w:rsidRPr="00000F49">
          <w:rPr>
            <w:rStyle w:val="Hyperlink"/>
            <w:noProof/>
          </w:rPr>
          <w:tab/>
          <w:t>Thesis or academic exercise</w:t>
        </w:r>
        <w:r>
          <w:rPr>
            <w:webHidden/>
          </w:rPr>
          <w:tab/>
        </w:r>
        <w:r>
          <w:rPr>
            <w:webHidden/>
          </w:rPr>
          <w:fldChar w:fldCharType="begin"/>
        </w:r>
        <w:r>
          <w:rPr>
            <w:webHidden/>
          </w:rPr>
          <w:instrText xml:space="preserve"> PAGEREF _Toc68453094 \h </w:instrText>
        </w:r>
        <w:r>
          <w:rPr>
            <w:webHidden/>
          </w:rPr>
        </w:r>
        <w:r>
          <w:rPr>
            <w:webHidden/>
          </w:rPr>
          <w:fldChar w:fldCharType="separate"/>
        </w:r>
        <w:r>
          <w:rPr>
            <w:webHidden/>
          </w:rPr>
          <w:t>30</w:t>
        </w:r>
        <w:r>
          <w:rPr>
            <w:webHidden/>
          </w:rPr>
          <w:fldChar w:fldCharType="end"/>
        </w:r>
      </w:hyperlink>
    </w:p>
    <w:p w14:paraId="530DF801" w14:textId="77777777" w:rsidR="00905A15" w:rsidRDefault="00905A15">
      <w:pPr>
        <w:pStyle w:val="TOC5"/>
        <w:rPr>
          <w:rFonts w:asciiTheme="minorHAnsi" w:eastAsiaTheme="minorEastAsia" w:hAnsiTheme="minorHAnsi" w:cstheme="minorBidi"/>
          <w:lang w:val="en-MY"/>
        </w:rPr>
      </w:pPr>
      <w:hyperlink w:anchor="_Toc68453095" w:history="1">
        <w:r w:rsidRPr="00000F49">
          <w:rPr>
            <w:rStyle w:val="Hyperlink"/>
            <w:noProof/>
          </w:rPr>
          <w:t>6.11.2</w:t>
        </w:r>
        <w:r w:rsidRPr="00000F49">
          <w:rPr>
            <w:rStyle w:val="Hyperlink"/>
            <w:noProof/>
          </w:rPr>
          <w:tab/>
          <w:t>Original Manuscript</w:t>
        </w:r>
        <w:r>
          <w:rPr>
            <w:webHidden/>
          </w:rPr>
          <w:tab/>
        </w:r>
        <w:r>
          <w:rPr>
            <w:webHidden/>
          </w:rPr>
          <w:fldChar w:fldCharType="begin"/>
        </w:r>
        <w:r>
          <w:rPr>
            <w:webHidden/>
          </w:rPr>
          <w:instrText xml:space="preserve"> PAGEREF _Toc68453095 \h </w:instrText>
        </w:r>
        <w:r>
          <w:rPr>
            <w:webHidden/>
          </w:rPr>
        </w:r>
        <w:r>
          <w:rPr>
            <w:webHidden/>
          </w:rPr>
          <w:fldChar w:fldCharType="separate"/>
        </w:r>
        <w:r>
          <w:rPr>
            <w:webHidden/>
          </w:rPr>
          <w:t>31</w:t>
        </w:r>
        <w:r>
          <w:rPr>
            <w:webHidden/>
          </w:rPr>
          <w:fldChar w:fldCharType="end"/>
        </w:r>
      </w:hyperlink>
    </w:p>
    <w:p w14:paraId="59F01F8B" w14:textId="77777777" w:rsidR="00905A15" w:rsidRDefault="00905A15">
      <w:pPr>
        <w:pStyle w:val="TOC5"/>
        <w:rPr>
          <w:rFonts w:asciiTheme="minorHAnsi" w:eastAsiaTheme="minorEastAsia" w:hAnsiTheme="minorHAnsi" w:cstheme="minorBidi"/>
          <w:lang w:val="en-MY"/>
        </w:rPr>
      </w:pPr>
      <w:hyperlink w:anchor="_Toc68453096" w:history="1">
        <w:r w:rsidRPr="00000F49">
          <w:rPr>
            <w:rStyle w:val="Hyperlink"/>
            <w:noProof/>
          </w:rPr>
          <w:t>6.11.3</w:t>
        </w:r>
        <w:r w:rsidRPr="00000F49">
          <w:rPr>
            <w:rStyle w:val="Hyperlink"/>
            <w:noProof/>
          </w:rPr>
          <w:tab/>
          <w:t>Working paper, abstract for conference etc</w:t>
        </w:r>
        <w:r>
          <w:rPr>
            <w:webHidden/>
          </w:rPr>
          <w:tab/>
        </w:r>
        <w:r>
          <w:rPr>
            <w:webHidden/>
          </w:rPr>
          <w:fldChar w:fldCharType="begin"/>
        </w:r>
        <w:r>
          <w:rPr>
            <w:webHidden/>
          </w:rPr>
          <w:instrText xml:space="preserve"> PAGEREF _Toc68453096 \h </w:instrText>
        </w:r>
        <w:r>
          <w:rPr>
            <w:webHidden/>
          </w:rPr>
        </w:r>
        <w:r>
          <w:rPr>
            <w:webHidden/>
          </w:rPr>
          <w:fldChar w:fldCharType="separate"/>
        </w:r>
        <w:r>
          <w:rPr>
            <w:webHidden/>
          </w:rPr>
          <w:t>31</w:t>
        </w:r>
        <w:r>
          <w:rPr>
            <w:webHidden/>
          </w:rPr>
          <w:fldChar w:fldCharType="end"/>
        </w:r>
      </w:hyperlink>
    </w:p>
    <w:p w14:paraId="6BF707E3" w14:textId="77777777" w:rsidR="00905A15" w:rsidRDefault="00905A15">
      <w:pPr>
        <w:pStyle w:val="TOC5"/>
        <w:rPr>
          <w:rFonts w:asciiTheme="minorHAnsi" w:eastAsiaTheme="minorEastAsia" w:hAnsiTheme="minorHAnsi" w:cstheme="minorBidi"/>
          <w:lang w:val="en-MY"/>
        </w:rPr>
      </w:pPr>
      <w:hyperlink w:anchor="_Toc68453097" w:history="1">
        <w:r w:rsidRPr="00000F49">
          <w:rPr>
            <w:rStyle w:val="Hyperlink"/>
            <w:noProof/>
          </w:rPr>
          <w:t>6.11.4</w:t>
        </w:r>
        <w:r w:rsidRPr="00000F49">
          <w:rPr>
            <w:rStyle w:val="Hyperlink"/>
            <w:noProof/>
          </w:rPr>
          <w:tab/>
          <w:t>Laporan Teknik</w:t>
        </w:r>
        <w:r>
          <w:rPr>
            <w:webHidden/>
          </w:rPr>
          <w:tab/>
        </w:r>
        <w:r>
          <w:rPr>
            <w:webHidden/>
          </w:rPr>
          <w:fldChar w:fldCharType="begin"/>
        </w:r>
        <w:r>
          <w:rPr>
            <w:webHidden/>
          </w:rPr>
          <w:instrText xml:space="preserve"> PAGEREF _Toc68453097 \h </w:instrText>
        </w:r>
        <w:r>
          <w:rPr>
            <w:webHidden/>
          </w:rPr>
        </w:r>
        <w:r>
          <w:rPr>
            <w:webHidden/>
          </w:rPr>
          <w:fldChar w:fldCharType="separate"/>
        </w:r>
        <w:r>
          <w:rPr>
            <w:webHidden/>
          </w:rPr>
          <w:t>31</w:t>
        </w:r>
        <w:r>
          <w:rPr>
            <w:webHidden/>
          </w:rPr>
          <w:fldChar w:fldCharType="end"/>
        </w:r>
      </w:hyperlink>
    </w:p>
    <w:p w14:paraId="7EF67AFC" w14:textId="77777777" w:rsidR="00905A15" w:rsidRDefault="00905A15">
      <w:pPr>
        <w:pStyle w:val="TOC5"/>
        <w:rPr>
          <w:rFonts w:asciiTheme="minorHAnsi" w:eastAsiaTheme="minorEastAsia" w:hAnsiTheme="minorHAnsi" w:cstheme="minorBidi"/>
          <w:lang w:val="en-MY"/>
        </w:rPr>
      </w:pPr>
      <w:hyperlink w:anchor="_Toc68453098" w:history="1">
        <w:r w:rsidRPr="00000F49">
          <w:rPr>
            <w:rStyle w:val="Hyperlink"/>
            <w:noProof/>
          </w:rPr>
          <w:t>6.11.5</w:t>
        </w:r>
        <w:r w:rsidRPr="00000F49">
          <w:rPr>
            <w:rStyle w:val="Hyperlink"/>
            <w:noProof/>
          </w:rPr>
          <w:tab/>
          <w:t>Meetings: Working paper, report and minutes of meeting</w:t>
        </w:r>
        <w:r>
          <w:rPr>
            <w:webHidden/>
          </w:rPr>
          <w:tab/>
        </w:r>
        <w:r>
          <w:rPr>
            <w:webHidden/>
          </w:rPr>
          <w:fldChar w:fldCharType="begin"/>
        </w:r>
        <w:r>
          <w:rPr>
            <w:webHidden/>
          </w:rPr>
          <w:instrText xml:space="preserve"> PAGEREF _Toc68453098 \h </w:instrText>
        </w:r>
        <w:r>
          <w:rPr>
            <w:webHidden/>
          </w:rPr>
        </w:r>
        <w:r>
          <w:rPr>
            <w:webHidden/>
          </w:rPr>
          <w:fldChar w:fldCharType="separate"/>
        </w:r>
        <w:r>
          <w:rPr>
            <w:webHidden/>
          </w:rPr>
          <w:t>31</w:t>
        </w:r>
        <w:r>
          <w:rPr>
            <w:webHidden/>
          </w:rPr>
          <w:fldChar w:fldCharType="end"/>
        </w:r>
      </w:hyperlink>
    </w:p>
    <w:p w14:paraId="50D90890" w14:textId="77777777" w:rsidR="00905A15" w:rsidRDefault="00905A15">
      <w:pPr>
        <w:pStyle w:val="TOC5"/>
        <w:rPr>
          <w:rFonts w:asciiTheme="minorHAnsi" w:eastAsiaTheme="minorEastAsia" w:hAnsiTheme="minorHAnsi" w:cstheme="minorBidi"/>
          <w:lang w:val="en-MY"/>
        </w:rPr>
      </w:pPr>
      <w:hyperlink w:anchor="_Toc68453099" w:history="1">
        <w:r w:rsidRPr="00000F49">
          <w:rPr>
            <w:rStyle w:val="Hyperlink"/>
            <w:noProof/>
          </w:rPr>
          <w:t>6.11.6</w:t>
        </w:r>
        <w:r w:rsidRPr="00000F49">
          <w:rPr>
            <w:rStyle w:val="Hyperlink"/>
            <w:noProof/>
          </w:rPr>
          <w:tab/>
          <w:t>Interviews</w:t>
        </w:r>
        <w:r>
          <w:rPr>
            <w:webHidden/>
          </w:rPr>
          <w:tab/>
        </w:r>
        <w:r>
          <w:rPr>
            <w:webHidden/>
          </w:rPr>
          <w:fldChar w:fldCharType="begin"/>
        </w:r>
        <w:r>
          <w:rPr>
            <w:webHidden/>
          </w:rPr>
          <w:instrText xml:space="preserve"> PAGEREF _Toc68453099 \h </w:instrText>
        </w:r>
        <w:r>
          <w:rPr>
            <w:webHidden/>
          </w:rPr>
        </w:r>
        <w:r>
          <w:rPr>
            <w:webHidden/>
          </w:rPr>
          <w:fldChar w:fldCharType="separate"/>
        </w:r>
        <w:r>
          <w:rPr>
            <w:webHidden/>
          </w:rPr>
          <w:t>32</w:t>
        </w:r>
        <w:r>
          <w:rPr>
            <w:webHidden/>
          </w:rPr>
          <w:fldChar w:fldCharType="end"/>
        </w:r>
      </w:hyperlink>
    </w:p>
    <w:p w14:paraId="312A4F42" w14:textId="77777777" w:rsidR="00905A15" w:rsidRDefault="00905A15">
      <w:pPr>
        <w:pStyle w:val="TOC5"/>
        <w:rPr>
          <w:rFonts w:asciiTheme="minorHAnsi" w:eastAsiaTheme="minorEastAsia" w:hAnsiTheme="minorHAnsi" w:cstheme="minorBidi"/>
          <w:lang w:val="en-MY"/>
        </w:rPr>
      </w:pPr>
      <w:hyperlink w:anchor="_Toc68453100" w:history="1">
        <w:r w:rsidRPr="00000F49">
          <w:rPr>
            <w:rStyle w:val="Hyperlink"/>
            <w:noProof/>
          </w:rPr>
          <w:t>6.11.7</w:t>
        </w:r>
        <w:r w:rsidRPr="00000F49">
          <w:rPr>
            <w:rStyle w:val="Hyperlink"/>
            <w:noProof/>
          </w:rPr>
          <w:tab/>
          <w:t>Software Manual</w:t>
        </w:r>
        <w:r>
          <w:rPr>
            <w:webHidden/>
          </w:rPr>
          <w:tab/>
        </w:r>
        <w:r>
          <w:rPr>
            <w:webHidden/>
          </w:rPr>
          <w:fldChar w:fldCharType="begin"/>
        </w:r>
        <w:r>
          <w:rPr>
            <w:webHidden/>
          </w:rPr>
          <w:instrText xml:space="preserve"> PAGEREF _Toc68453100 \h </w:instrText>
        </w:r>
        <w:r>
          <w:rPr>
            <w:webHidden/>
          </w:rPr>
        </w:r>
        <w:r>
          <w:rPr>
            <w:webHidden/>
          </w:rPr>
          <w:fldChar w:fldCharType="separate"/>
        </w:r>
        <w:r>
          <w:rPr>
            <w:webHidden/>
          </w:rPr>
          <w:t>32</w:t>
        </w:r>
        <w:r>
          <w:rPr>
            <w:webHidden/>
          </w:rPr>
          <w:fldChar w:fldCharType="end"/>
        </w:r>
      </w:hyperlink>
    </w:p>
    <w:p w14:paraId="3F2F73BD" w14:textId="77777777" w:rsidR="00905A15" w:rsidRDefault="00905A15">
      <w:pPr>
        <w:pStyle w:val="TOC5"/>
        <w:rPr>
          <w:rFonts w:asciiTheme="minorHAnsi" w:eastAsiaTheme="minorEastAsia" w:hAnsiTheme="minorHAnsi" w:cstheme="minorBidi"/>
          <w:lang w:val="en-MY"/>
        </w:rPr>
      </w:pPr>
      <w:hyperlink w:anchor="_Toc68453101" w:history="1">
        <w:r w:rsidRPr="00000F49">
          <w:rPr>
            <w:rStyle w:val="Hyperlink"/>
            <w:noProof/>
          </w:rPr>
          <w:t>6.11.8</w:t>
        </w:r>
        <w:r w:rsidRPr="00000F49">
          <w:rPr>
            <w:rStyle w:val="Hyperlink"/>
            <w:noProof/>
          </w:rPr>
          <w:tab/>
          <w:t>Software</w:t>
        </w:r>
        <w:r>
          <w:rPr>
            <w:webHidden/>
          </w:rPr>
          <w:tab/>
        </w:r>
        <w:r>
          <w:rPr>
            <w:webHidden/>
          </w:rPr>
          <w:fldChar w:fldCharType="begin"/>
        </w:r>
        <w:r>
          <w:rPr>
            <w:webHidden/>
          </w:rPr>
          <w:instrText xml:space="preserve"> PAGEREF _Toc68453101 \h </w:instrText>
        </w:r>
        <w:r>
          <w:rPr>
            <w:webHidden/>
          </w:rPr>
        </w:r>
        <w:r>
          <w:rPr>
            <w:webHidden/>
          </w:rPr>
          <w:fldChar w:fldCharType="separate"/>
        </w:r>
        <w:r>
          <w:rPr>
            <w:webHidden/>
          </w:rPr>
          <w:t>32</w:t>
        </w:r>
        <w:r>
          <w:rPr>
            <w:webHidden/>
          </w:rPr>
          <w:fldChar w:fldCharType="end"/>
        </w:r>
      </w:hyperlink>
    </w:p>
    <w:p w14:paraId="1A77EE8E" w14:textId="77777777" w:rsidR="00905A15" w:rsidRDefault="00905A15">
      <w:pPr>
        <w:pStyle w:val="TOC5"/>
        <w:rPr>
          <w:rFonts w:asciiTheme="minorHAnsi" w:eastAsiaTheme="minorEastAsia" w:hAnsiTheme="minorHAnsi" w:cstheme="minorBidi"/>
          <w:lang w:val="en-MY"/>
        </w:rPr>
      </w:pPr>
      <w:hyperlink w:anchor="_Toc68453102" w:history="1">
        <w:r w:rsidRPr="00000F49">
          <w:rPr>
            <w:rStyle w:val="Hyperlink"/>
            <w:noProof/>
          </w:rPr>
          <w:t>6.11.9</w:t>
        </w:r>
        <w:r w:rsidRPr="00000F49">
          <w:rPr>
            <w:rStyle w:val="Hyperlink"/>
            <w:noProof/>
          </w:rPr>
          <w:tab/>
          <w:t>Electronic reference materials</w:t>
        </w:r>
        <w:r>
          <w:rPr>
            <w:webHidden/>
          </w:rPr>
          <w:tab/>
        </w:r>
        <w:r>
          <w:rPr>
            <w:webHidden/>
          </w:rPr>
          <w:fldChar w:fldCharType="begin"/>
        </w:r>
        <w:r>
          <w:rPr>
            <w:webHidden/>
          </w:rPr>
          <w:instrText xml:space="preserve"> PAGEREF _Toc68453102 \h </w:instrText>
        </w:r>
        <w:r>
          <w:rPr>
            <w:webHidden/>
          </w:rPr>
        </w:r>
        <w:r>
          <w:rPr>
            <w:webHidden/>
          </w:rPr>
          <w:fldChar w:fldCharType="separate"/>
        </w:r>
        <w:r>
          <w:rPr>
            <w:webHidden/>
          </w:rPr>
          <w:t>32</w:t>
        </w:r>
        <w:r>
          <w:rPr>
            <w:webHidden/>
          </w:rPr>
          <w:fldChar w:fldCharType="end"/>
        </w:r>
      </w:hyperlink>
    </w:p>
    <w:p w14:paraId="06078FB6" w14:textId="77777777" w:rsidR="00905A15" w:rsidRDefault="00905A15">
      <w:pPr>
        <w:pStyle w:val="TOC6"/>
        <w:rPr>
          <w:rFonts w:asciiTheme="minorHAnsi" w:eastAsiaTheme="minorEastAsia" w:hAnsiTheme="minorHAnsi" w:cstheme="minorBidi"/>
          <w:b w:val="0"/>
          <w:bCs w:val="0"/>
          <w:caps w:val="0"/>
          <w:noProof/>
          <w:lang w:val="en-MY"/>
        </w:rPr>
      </w:pPr>
      <w:hyperlink w:anchor="_Toc68453103" w:history="1">
        <w:r w:rsidRPr="00000F49">
          <w:rPr>
            <w:rStyle w:val="Hyperlink"/>
            <w:noProof/>
          </w:rPr>
          <w:t>References</w:t>
        </w:r>
        <w:r>
          <w:rPr>
            <w:noProof/>
            <w:webHidden/>
          </w:rPr>
          <w:tab/>
        </w:r>
        <w:r>
          <w:rPr>
            <w:noProof/>
            <w:webHidden/>
          </w:rPr>
          <w:fldChar w:fldCharType="begin"/>
        </w:r>
        <w:r>
          <w:rPr>
            <w:noProof/>
            <w:webHidden/>
          </w:rPr>
          <w:instrText xml:space="preserve"> PAGEREF _Toc68453103 \h </w:instrText>
        </w:r>
        <w:r>
          <w:rPr>
            <w:noProof/>
            <w:webHidden/>
          </w:rPr>
        </w:r>
        <w:r>
          <w:rPr>
            <w:noProof/>
            <w:webHidden/>
          </w:rPr>
          <w:fldChar w:fldCharType="separate"/>
        </w:r>
        <w:r>
          <w:rPr>
            <w:noProof/>
            <w:webHidden/>
          </w:rPr>
          <w:t>34</w:t>
        </w:r>
        <w:r>
          <w:rPr>
            <w:noProof/>
            <w:webHidden/>
          </w:rPr>
          <w:fldChar w:fldCharType="end"/>
        </w:r>
      </w:hyperlink>
    </w:p>
    <w:p w14:paraId="6B20EF96" w14:textId="77777777" w:rsidR="00905A15" w:rsidRDefault="00905A15">
      <w:pPr>
        <w:pStyle w:val="TOC3"/>
        <w:rPr>
          <w:rFonts w:asciiTheme="minorHAnsi" w:eastAsiaTheme="minorEastAsia" w:hAnsiTheme="minorHAnsi" w:cstheme="minorBidi"/>
          <w:b w:val="0"/>
          <w:bCs w:val="0"/>
          <w:caps w:val="0"/>
          <w:noProof/>
          <w:lang w:val="en-MY"/>
        </w:rPr>
      </w:pPr>
      <w:hyperlink w:anchor="_Toc68453104" w:history="1">
        <w:r w:rsidRPr="00000F49">
          <w:rPr>
            <w:rStyle w:val="Hyperlink"/>
            <w:noProof/>
          </w:rPr>
          <w:t>Appendices</w:t>
        </w:r>
      </w:hyperlink>
    </w:p>
    <w:p w14:paraId="69944FB7" w14:textId="77777777" w:rsidR="00905A15" w:rsidRDefault="00905A15">
      <w:pPr>
        <w:pStyle w:val="TOC7"/>
        <w:rPr>
          <w:rFonts w:asciiTheme="minorHAnsi" w:eastAsiaTheme="minorEastAsia" w:hAnsiTheme="minorHAnsi" w:cstheme="minorBidi"/>
          <w:lang w:val="en-MY"/>
        </w:rPr>
      </w:pPr>
      <w:hyperlink w:anchor="_Toc68453105" w:history="1">
        <w:r w:rsidRPr="00000F49">
          <w:rPr>
            <w:rStyle w:val="Hyperlink"/>
            <w:noProof/>
          </w:rPr>
          <w:t>Appendix A</w:t>
        </w:r>
        <w:r w:rsidRPr="00000F49">
          <w:rPr>
            <w:rStyle w:val="Hyperlink"/>
            <w:noProof/>
          </w:rPr>
          <w:tab/>
          <w:t>Questionnaire</w:t>
        </w:r>
        <w:r>
          <w:rPr>
            <w:webHidden/>
          </w:rPr>
          <w:tab/>
        </w:r>
        <w:r>
          <w:rPr>
            <w:webHidden/>
          </w:rPr>
          <w:fldChar w:fldCharType="begin"/>
        </w:r>
        <w:r>
          <w:rPr>
            <w:webHidden/>
          </w:rPr>
          <w:instrText xml:space="preserve"> PAGEREF _Toc68453105 \h </w:instrText>
        </w:r>
        <w:r>
          <w:rPr>
            <w:webHidden/>
          </w:rPr>
        </w:r>
        <w:r>
          <w:rPr>
            <w:webHidden/>
          </w:rPr>
          <w:fldChar w:fldCharType="separate"/>
        </w:r>
        <w:r>
          <w:rPr>
            <w:webHidden/>
          </w:rPr>
          <w:t>43</w:t>
        </w:r>
        <w:r>
          <w:rPr>
            <w:webHidden/>
          </w:rPr>
          <w:fldChar w:fldCharType="end"/>
        </w:r>
      </w:hyperlink>
    </w:p>
    <w:p w14:paraId="79C313FE" w14:textId="77777777" w:rsidR="00905A15" w:rsidRDefault="00905A15">
      <w:pPr>
        <w:pStyle w:val="TOC7"/>
        <w:rPr>
          <w:rFonts w:asciiTheme="minorHAnsi" w:eastAsiaTheme="minorEastAsia" w:hAnsiTheme="minorHAnsi" w:cstheme="minorBidi"/>
          <w:lang w:val="en-MY"/>
        </w:rPr>
      </w:pPr>
      <w:hyperlink w:anchor="_Toc68453106" w:history="1">
        <w:r w:rsidRPr="00000F49">
          <w:rPr>
            <w:rStyle w:val="Hyperlink"/>
            <w:noProof/>
          </w:rPr>
          <w:t>Appendix B</w:t>
        </w:r>
        <w:r w:rsidRPr="00000F49">
          <w:rPr>
            <w:rStyle w:val="Hyperlink"/>
            <w:noProof/>
          </w:rPr>
          <w:tab/>
          <w:t>Please give a title for this Appendix</w:t>
        </w:r>
        <w:r>
          <w:rPr>
            <w:webHidden/>
          </w:rPr>
          <w:tab/>
        </w:r>
        <w:r>
          <w:rPr>
            <w:webHidden/>
          </w:rPr>
          <w:fldChar w:fldCharType="begin"/>
        </w:r>
        <w:r>
          <w:rPr>
            <w:webHidden/>
          </w:rPr>
          <w:instrText xml:space="preserve"> PAGEREF _Toc68453106 \h </w:instrText>
        </w:r>
        <w:r>
          <w:rPr>
            <w:webHidden/>
          </w:rPr>
        </w:r>
        <w:r>
          <w:rPr>
            <w:webHidden/>
          </w:rPr>
          <w:fldChar w:fldCharType="separate"/>
        </w:r>
        <w:r>
          <w:rPr>
            <w:webHidden/>
          </w:rPr>
          <w:t>44</w:t>
        </w:r>
        <w:r>
          <w:rPr>
            <w:webHidden/>
          </w:rPr>
          <w:fldChar w:fldCharType="end"/>
        </w:r>
      </w:hyperlink>
    </w:p>
    <w:p w14:paraId="4BE2E26C" w14:textId="77777777" w:rsidR="00905A15" w:rsidRDefault="00905A15">
      <w:pPr>
        <w:pStyle w:val="TOC7"/>
        <w:rPr>
          <w:rFonts w:asciiTheme="minorHAnsi" w:eastAsiaTheme="minorEastAsia" w:hAnsiTheme="minorHAnsi" w:cstheme="minorBidi"/>
          <w:lang w:val="en-MY"/>
        </w:rPr>
      </w:pPr>
      <w:hyperlink w:anchor="_Toc68453107" w:history="1">
        <w:r w:rsidRPr="00000F49">
          <w:rPr>
            <w:rStyle w:val="Hyperlink"/>
            <w:noProof/>
          </w:rPr>
          <w:t>Appendix C</w:t>
        </w:r>
        <w:r w:rsidRPr="00000F49">
          <w:rPr>
            <w:rStyle w:val="Hyperlink"/>
            <w:noProof/>
          </w:rPr>
          <w:tab/>
          <w:t>Please give a title for this Appendix</w:t>
        </w:r>
        <w:r>
          <w:rPr>
            <w:webHidden/>
          </w:rPr>
          <w:tab/>
        </w:r>
        <w:r>
          <w:rPr>
            <w:webHidden/>
          </w:rPr>
          <w:fldChar w:fldCharType="begin"/>
        </w:r>
        <w:r>
          <w:rPr>
            <w:webHidden/>
          </w:rPr>
          <w:instrText xml:space="preserve"> PAGEREF _Toc68453107 \h </w:instrText>
        </w:r>
        <w:r>
          <w:rPr>
            <w:webHidden/>
          </w:rPr>
        </w:r>
        <w:r>
          <w:rPr>
            <w:webHidden/>
          </w:rPr>
          <w:fldChar w:fldCharType="separate"/>
        </w:r>
        <w:r>
          <w:rPr>
            <w:webHidden/>
          </w:rPr>
          <w:t>45</w:t>
        </w:r>
        <w:r>
          <w:rPr>
            <w:webHidden/>
          </w:rPr>
          <w:fldChar w:fldCharType="end"/>
        </w:r>
      </w:hyperlink>
    </w:p>
    <w:p w14:paraId="5A15197B" w14:textId="77777777" w:rsidR="00905A15" w:rsidRDefault="00905A15">
      <w:pPr>
        <w:pStyle w:val="TOC7"/>
        <w:rPr>
          <w:rFonts w:asciiTheme="minorHAnsi" w:eastAsiaTheme="minorEastAsia" w:hAnsiTheme="minorHAnsi" w:cstheme="minorBidi"/>
          <w:lang w:val="en-MY"/>
        </w:rPr>
      </w:pPr>
      <w:hyperlink w:anchor="_Toc68453108" w:history="1">
        <w:r w:rsidRPr="00000F49">
          <w:rPr>
            <w:rStyle w:val="Hyperlink"/>
            <w:noProof/>
          </w:rPr>
          <w:t>Appendix D</w:t>
        </w:r>
        <w:r w:rsidRPr="00000F49">
          <w:rPr>
            <w:rStyle w:val="Hyperlink"/>
            <w:noProof/>
          </w:rPr>
          <w:tab/>
          <w:t>Put a title here</w:t>
        </w:r>
        <w:r>
          <w:rPr>
            <w:webHidden/>
          </w:rPr>
          <w:tab/>
        </w:r>
        <w:r>
          <w:rPr>
            <w:webHidden/>
          </w:rPr>
          <w:fldChar w:fldCharType="begin"/>
        </w:r>
        <w:r>
          <w:rPr>
            <w:webHidden/>
          </w:rPr>
          <w:instrText xml:space="preserve"> PAGEREF _Toc68453108 \h </w:instrText>
        </w:r>
        <w:r>
          <w:rPr>
            <w:webHidden/>
          </w:rPr>
        </w:r>
        <w:r>
          <w:rPr>
            <w:webHidden/>
          </w:rPr>
          <w:fldChar w:fldCharType="separate"/>
        </w:r>
        <w:r>
          <w:rPr>
            <w:webHidden/>
          </w:rPr>
          <w:t>46</w:t>
        </w:r>
        <w:r>
          <w:rPr>
            <w:webHidden/>
          </w:rPr>
          <w:fldChar w:fldCharType="end"/>
        </w:r>
      </w:hyperlink>
    </w:p>
    <w:p w14:paraId="767F7220" w14:textId="77777777" w:rsidR="007A7DED" w:rsidRPr="00651F99" w:rsidRDefault="007A7DED" w:rsidP="00C030FB">
      <w:pPr>
        <w:pStyle w:val="10Normal01-FirstParagraph"/>
      </w:pPr>
      <w:r w:rsidRPr="00651F99">
        <w:fldChar w:fldCharType="end"/>
      </w:r>
    </w:p>
    <w:p w14:paraId="124A2BCA" w14:textId="77777777" w:rsidR="007A7DED" w:rsidRPr="00651F99" w:rsidRDefault="007A7DED" w:rsidP="00186A44">
      <w:pPr>
        <w:pStyle w:val="09Heading0"/>
      </w:pPr>
      <w:bookmarkStart w:id="13" w:name="_Toc68453019"/>
      <w:r w:rsidRPr="00651F99">
        <w:lastRenderedPageBreak/>
        <w:t>LIST OF TABLES</w:t>
      </w:r>
      <w:bookmarkEnd w:id="13"/>
    </w:p>
    <w:p w14:paraId="427EA918" w14:textId="77777777" w:rsidR="0019101E" w:rsidRPr="0019101E" w:rsidRDefault="0019101E" w:rsidP="0019101E">
      <w:pPr>
        <w:pStyle w:val="13bPage-Right"/>
      </w:pPr>
      <w:r w:rsidRPr="0019101E">
        <w:t>Table No.</w:t>
      </w:r>
      <w:r w:rsidRPr="0019101E">
        <w:tab/>
        <w:t>Page</w:t>
      </w:r>
    </w:p>
    <w:p w14:paraId="1029C6DA" w14:textId="77777777" w:rsidR="00905A15" w:rsidRDefault="007A7DED">
      <w:pPr>
        <w:pStyle w:val="TableofFigures"/>
        <w:rPr>
          <w:rFonts w:asciiTheme="minorHAnsi" w:eastAsiaTheme="minorEastAsia" w:hAnsiTheme="minorHAnsi" w:cstheme="minorBidi"/>
          <w:bCs w:val="0"/>
          <w:lang w:val="en-MY"/>
        </w:rPr>
      </w:pPr>
      <w:r w:rsidRPr="00651F99">
        <w:fldChar w:fldCharType="begin"/>
      </w:r>
      <w:r w:rsidRPr="00651F99">
        <w:instrText xml:space="preserve"> TOC \w \h \z \c "Table" </w:instrText>
      </w:r>
      <w:r w:rsidRPr="00651F99">
        <w:fldChar w:fldCharType="separate"/>
      </w:r>
      <w:hyperlink w:anchor="_Toc68452934" w:history="1">
        <w:r w:rsidR="00905A15" w:rsidRPr="00D15064">
          <w:rPr>
            <w:rStyle w:val="Hyperlink"/>
            <w:noProof/>
          </w:rPr>
          <w:t xml:space="preserve">Table </w:t>
        </w:r>
        <w:r w:rsidR="00905A15" w:rsidRPr="00D15064">
          <w:rPr>
            <w:rStyle w:val="Hyperlink"/>
            <w:noProof/>
            <w:cs/>
          </w:rPr>
          <w:t>‎</w:t>
        </w:r>
        <w:r w:rsidR="00905A15" w:rsidRPr="00D15064">
          <w:rPr>
            <w:rStyle w:val="Hyperlink"/>
            <w:noProof/>
          </w:rPr>
          <w:t>2.1</w:t>
        </w:r>
        <w:r w:rsidR="00905A15" w:rsidRPr="00D15064">
          <w:rPr>
            <w:rStyle w:val="Hyperlink"/>
            <w:noProof/>
          </w:rPr>
          <w:tab/>
          <w:t>First table in specific objective for Chapter II</w:t>
        </w:r>
        <w:r w:rsidR="00905A15">
          <w:rPr>
            <w:webHidden/>
          </w:rPr>
          <w:tab/>
        </w:r>
        <w:r w:rsidR="00905A15">
          <w:rPr>
            <w:webHidden/>
          </w:rPr>
          <w:fldChar w:fldCharType="begin"/>
        </w:r>
        <w:r w:rsidR="00905A15">
          <w:rPr>
            <w:webHidden/>
          </w:rPr>
          <w:instrText xml:space="preserve"> PAGEREF _Toc68452934 \h </w:instrText>
        </w:r>
        <w:r w:rsidR="00905A15">
          <w:rPr>
            <w:webHidden/>
          </w:rPr>
        </w:r>
        <w:r w:rsidR="00905A15">
          <w:rPr>
            <w:webHidden/>
          </w:rPr>
          <w:fldChar w:fldCharType="separate"/>
        </w:r>
        <w:r w:rsidR="00905A15">
          <w:rPr>
            <w:webHidden/>
          </w:rPr>
          <w:t>6</w:t>
        </w:r>
        <w:r w:rsidR="00905A15">
          <w:rPr>
            <w:webHidden/>
          </w:rPr>
          <w:fldChar w:fldCharType="end"/>
        </w:r>
      </w:hyperlink>
    </w:p>
    <w:p w14:paraId="2DBE5776" w14:textId="77777777" w:rsidR="00905A15" w:rsidRDefault="00905A15">
      <w:pPr>
        <w:pStyle w:val="TableofFigures"/>
        <w:rPr>
          <w:rFonts w:asciiTheme="minorHAnsi" w:eastAsiaTheme="minorEastAsia" w:hAnsiTheme="minorHAnsi" w:cstheme="minorBidi"/>
          <w:bCs w:val="0"/>
          <w:lang w:val="en-MY"/>
        </w:rPr>
      </w:pPr>
      <w:hyperlink w:anchor="_Toc68452935" w:history="1">
        <w:r w:rsidRPr="00D15064">
          <w:rPr>
            <w:rStyle w:val="Hyperlink"/>
            <w:noProof/>
          </w:rPr>
          <w:t xml:space="preserve">Table </w:t>
        </w:r>
        <w:r w:rsidRPr="00D15064">
          <w:rPr>
            <w:rStyle w:val="Hyperlink"/>
            <w:noProof/>
            <w:cs/>
          </w:rPr>
          <w:t>‎</w:t>
        </w:r>
        <w:r w:rsidRPr="00D15064">
          <w:rPr>
            <w:rStyle w:val="Hyperlink"/>
            <w:noProof/>
          </w:rPr>
          <w:t>2.3</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_Toc68452935 \h </w:instrText>
        </w:r>
        <w:r>
          <w:rPr>
            <w:webHidden/>
          </w:rPr>
        </w:r>
        <w:r>
          <w:rPr>
            <w:webHidden/>
          </w:rPr>
          <w:fldChar w:fldCharType="separate"/>
        </w:r>
        <w:r>
          <w:rPr>
            <w:webHidden/>
          </w:rPr>
          <w:t>7</w:t>
        </w:r>
        <w:r>
          <w:rPr>
            <w:webHidden/>
          </w:rPr>
          <w:fldChar w:fldCharType="end"/>
        </w:r>
      </w:hyperlink>
    </w:p>
    <w:p w14:paraId="7A2E2188" w14:textId="77777777" w:rsidR="00905A15" w:rsidRDefault="00905A15">
      <w:pPr>
        <w:pStyle w:val="TableofFigures"/>
        <w:rPr>
          <w:rFonts w:asciiTheme="minorHAnsi" w:eastAsiaTheme="minorEastAsia" w:hAnsiTheme="minorHAnsi" w:cstheme="minorBidi"/>
          <w:bCs w:val="0"/>
          <w:lang w:val="en-MY"/>
        </w:rPr>
      </w:pPr>
      <w:hyperlink w:anchor="_Toc68452936" w:history="1">
        <w:r w:rsidRPr="00D15064">
          <w:rPr>
            <w:rStyle w:val="Hyperlink"/>
            <w:noProof/>
          </w:rPr>
          <w:t xml:space="preserve">Table </w:t>
        </w:r>
        <w:r w:rsidRPr="00D15064">
          <w:rPr>
            <w:rStyle w:val="Hyperlink"/>
            <w:noProof/>
            <w:cs/>
          </w:rPr>
          <w:t>‎</w:t>
        </w:r>
        <w:r w:rsidRPr="00D15064">
          <w:rPr>
            <w:rStyle w:val="Hyperlink"/>
            <w:noProof/>
          </w:rPr>
          <w:t>2.4</w:t>
        </w:r>
        <w:r w:rsidRPr="00D15064">
          <w:rPr>
            <w:rStyle w:val="Hyperlink"/>
            <w:noProof/>
          </w:rPr>
          <w:tab/>
          <w:t>Second table in specific objective for chapter II and the title is long, very long so that caption-justify can be use</w:t>
        </w:r>
        <w:r>
          <w:rPr>
            <w:webHidden/>
          </w:rPr>
          <w:tab/>
        </w:r>
        <w:r>
          <w:rPr>
            <w:webHidden/>
          </w:rPr>
          <w:fldChar w:fldCharType="begin"/>
        </w:r>
        <w:r>
          <w:rPr>
            <w:webHidden/>
          </w:rPr>
          <w:instrText xml:space="preserve"> PAGEREF _Toc68452936 \h </w:instrText>
        </w:r>
        <w:r>
          <w:rPr>
            <w:webHidden/>
          </w:rPr>
        </w:r>
        <w:r>
          <w:rPr>
            <w:webHidden/>
          </w:rPr>
          <w:fldChar w:fldCharType="separate"/>
        </w:r>
        <w:r>
          <w:rPr>
            <w:webHidden/>
          </w:rPr>
          <w:t>8</w:t>
        </w:r>
        <w:r>
          <w:rPr>
            <w:webHidden/>
          </w:rPr>
          <w:fldChar w:fldCharType="end"/>
        </w:r>
      </w:hyperlink>
    </w:p>
    <w:p w14:paraId="56C94C2D" w14:textId="77777777" w:rsidR="00905A15" w:rsidRDefault="00905A15">
      <w:pPr>
        <w:pStyle w:val="TableofFigures"/>
        <w:rPr>
          <w:rFonts w:asciiTheme="minorHAnsi" w:eastAsiaTheme="minorEastAsia" w:hAnsiTheme="minorHAnsi" w:cstheme="minorBidi"/>
          <w:bCs w:val="0"/>
          <w:lang w:val="en-MY"/>
        </w:rPr>
      </w:pPr>
      <w:hyperlink w:anchor="_Toc68452937" w:history="1">
        <w:r w:rsidRPr="00D15064">
          <w:rPr>
            <w:rStyle w:val="Hyperlink"/>
            <w:noProof/>
          </w:rPr>
          <w:t xml:space="preserve">Table </w:t>
        </w:r>
        <w:r w:rsidRPr="00D15064">
          <w:rPr>
            <w:rStyle w:val="Hyperlink"/>
            <w:noProof/>
            <w:cs/>
          </w:rPr>
          <w:t>‎</w:t>
        </w:r>
        <w:r w:rsidRPr="00D15064">
          <w:rPr>
            <w:rStyle w:val="Hyperlink"/>
            <w:noProof/>
          </w:rPr>
          <w:t>3.1</w:t>
        </w:r>
        <w:r w:rsidRPr="00D15064">
          <w:rPr>
            <w:rStyle w:val="Hyperlink"/>
            <w:noProof/>
          </w:rPr>
          <w:tab/>
          <w:t>First table in specific objective for Chapte II</w:t>
        </w:r>
        <w:r>
          <w:rPr>
            <w:webHidden/>
          </w:rPr>
          <w:tab/>
        </w:r>
        <w:r>
          <w:rPr>
            <w:webHidden/>
          </w:rPr>
          <w:fldChar w:fldCharType="begin"/>
        </w:r>
        <w:r>
          <w:rPr>
            <w:webHidden/>
          </w:rPr>
          <w:instrText xml:space="preserve"> PAGEREF _Toc68452937 \h </w:instrText>
        </w:r>
        <w:r>
          <w:rPr>
            <w:webHidden/>
          </w:rPr>
        </w:r>
        <w:r>
          <w:rPr>
            <w:webHidden/>
          </w:rPr>
          <w:fldChar w:fldCharType="separate"/>
        </w:r>
        <w:r>
          <w:rPr>
            <w:webHidden/>
          </w:rPr>
          <w:t>10</w:t>
        </w:r>
        <w:r>
          <w:rPr>
            <w:webHidden/>
          </w:rPr>
          <w:fldChar w:fldCharType="end"/>
        </w:r>
      </w:hyperlink>
    </w:p>
    <w:p w14:paraId="037C383D" w14:textId="77777777" w:rsidR="00905A15" w:rsidRDefault="00905A15">
      <w:pPr>
        <w:pStyle w:val="TableofFigures"/>
        <w:rPr>
          <w:rFonts w:asciiTheme="minorHAnsi" w:eastAsiaTheme="minorEastAsia" w:hAnsiTheme="minorHAnsi" w:cstheme="minorBidi"/>
          <w:bCs w:val="0"/>
          <w:lang w:val="en-MY"/>
        </w:rPr>
      </w:pPr>
      <w:hyperlink w:anchor="_Toc68452938" w:history="1">
        <w:r w:rsidRPr="00D15064">
          <w:rPr>
            <w:rStyle w:val="Hyperlink"/>
            <w:noProof/>
          </w:rPr>
          <w:t xml:space="preserve">Table </w:t>
        </w:r>
        <w:r w:rsidRPr="00D15064">
          <w:rPr>
            <w:rStyle w:val="Hyperlink"/>
            <w:noProof/>
            <w:cs/>
          </w:rPr>
          <w:t>‎</w:t>
        </w:r>
        <w:r w:rsidRPr="00D15064">
          <w:rPr>
            <w:rStyle w:val="Hyperlink"/>
            <w:noProof/>
          </w:rPr>
          <w:t>3.2</w:t>
        </w:r>
        <w:r w:rsidRPr="00D15064">
          <w:rPr>
            <w:rStyle w:val="Hyperlink"/>
            <w:noProof/>
          </w:rPr>
          <w:tab/>
          <w:t>Second table in specific objective for Chapter II and the title is long. Very long so that caption-justify can be use</w:t>
        </w:r>
        <w:r>
          <w:rPr>
            <w:webHidden/>
          </w:rPr>
          <w:tab/>
        </w:r>
        <w:r>
          <w:rPr>
            <w:webHidden/>
          </w:rPr>
          <w:fldChar w:fldCharType="begin"/>
        </w:r>
        <w:r>
          <w:rPr>
            <w:webHidden/>
          </w:rPr>
          <w:instrText xml:space="preserve"> PAGEREF _Toc68452938 \h </w:instrText>
        </w:r>
        <w:r>
          <w:rPr>
            <w:webHidden/>
          </w:rPr>
        </w:r>
        <w:r>
          <w:rPr>
            <w:webHidden/>
          </w:rPr>
          <w:fldChar w:fldCharType="separate"/>
        </w:r>
        <w:r>
          <w:rPr>
            <w:webHidden/>
          </w:rPr>
          <w:t>10</w:t>
        </w:r>
        <w:r>
          <w:rPr>
            <w:webHidden/>
          </w:rPr>
          <w:fldChar w:fldCharType="end"/>
        </w:r>
      </w:hyperlink>
    </w:p>
    <w:p w14:paraId="4F862020" w14:textId="77777777" w:rsidR="00905A15" w:rsidRDefault="00905A15">
      <w:pPr>
        <w:pStyle w:val="TableofFigures"/>
        <w:rPr>
          <w:rFonts w:asciiTheme="minorHAnsi" w:eastAsiaTheme="minorEastAsia" w:hAnsiTheme="minorHAnsi" w:cstheme="minorBidi"/>
          <w:bCs w:val="0"/>
          <w:lang w:val="en-MY"/>
        </w:rPr>
      </w:pPr>
      <w:hyperlink w:anchor="_Toc68452939" w:history="1">
        <w:r w:rsidRPr="00D15064">
          <w:rPr>
            <w:rStyle w:val="Hyperlink"/>
            <w:noProof/>
          </w:rPr>
          <w:t xml:space="preserve">Table </w:t>
        </w:r>
        <w:r w:rsidRPr="00D15064">
          <w:rPr>
            <w:rStyle w:val="Hyperlink"/>
            <w:noProof/>
            <w:cs/>
          </w:rPr>
          <w:t>‎</w:t>
        </w:r>
        <w:r w:rsidRPr="00D15064">
          <w:rPr>
            <w:rStyle w:val="Hyperlink"/>
            <w:noProof/>
          </w:rPr>
          <w:t>4.1</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_Toc68452939 \h </w:instrText>
        </w:r>
        <w:r>
          <w:rPr>
            <w:webHidden/>
          </w:rPr>
        </w:r>
        <w:r>
          <w:rPr>
            <w:webHidden/>
          </w:rPr>
          <w:fldChar w:fldCharType="separate"/>
        </w:r>
        <w:r>
          <w:rPr>
            <w:webHidden/>
          </w:rPr>
          <w:t>13</w:t>
        </w:r>
        <w:r>
          <w:rPr>
            <w:webHidden/>
          </w:rPr>
          <w:fldChar w:fldCharType="end"/>
        </w:r>
      </w:hyperlink>
    </w:p>
    <w:p w14:paraId="678B4CA8" w14:textId="77777777" w:rsidR="00905A15" w:rsidRDefault="00905A15">
      <w:pPr>
        <w:pStyle w:val="TableofFigures"/>
        <w:rPr>
          <w:rFonts w:asciiTheme="minorHAnsi" w:eastAsiaTheme="minorEastAsia" w:hAnsiTheme="minorHAnsi" w:cstheme="minorBidi"/>
          <w:bCs w:val="0"/>
          <w:lang w:val="en-MY"/>
        </w:rPr>
      </w:pPr>
      <w:hyperlink w:anchor="_Toc68452940" w:history="1">
        <w:r w:rsidRPr="00D15064">
          <w:rPr>
            <w:rStyle w:val="Hyperlink"/>
            <w:noProof/>
          </w:rPr>
          <w:t xml:space="preserve">Table </w:t>
        </w:r>
        <w:r w:rsidRPr="00D15064">
          <w:rPr>
            <w:rStyle w:val="Hyperlink"/>
            <w:noProof/>
            <w:cs/>
          </w:rPr>
          <w:t>‎</w:t>
        </w:r>
        <w:r w:rsidRPr="00D15064">
          <w:rPr>
            <w:rStyle w:val="Hyperlink"/>
            <w:noProof/>
          </w:rPr>
          <w:t>4.2</w:t>
        </w:r>
        <w:r w:rsidRPr="00D15064">
          <w:rPr>
            <w:rStyle w:val="Hyperlink"/>
            <w:noProof/>
          </w:rPr>
          <w:tab/>
          <w:t>Second table in specific objective for Chapter II and the title is long, very long so that caption-justify can be use</w:t>
        </w:r>
        <w:r>
          <w:rPr>
            <w:webHidden/>
          </w:rPr>
          <w:tab/>
        </w:r>
        <w:r>
          <w:rPr>
            <w:webHidden/>
          </w:rPr>
          <w:fldChar w:fldCharType="begin"/>
        </w:r>
        <w:r>
          <w:rPr>
            <w:webHidden/>
          </w:rPr>
          <w:instrText xml:space="preserve"> PAGEREF _Toc68452940 \h </w:instrText>
        </w:r>
        <w:r>
          <w:rPr>
            <w:webHidden/>
          </w:rPr>
        </w:r>
        <w:r>
          <w:rPr>
            <w:webHidden/>
          </w:rPr>
          <w:fldChar w:fldCharType="separate"/>
        </w:r>
        <w:r>
          <w:rPr>
            <w:webHidden/>
          </w:rPr>
          <w:t>13</w:t>
        </w:r>
        <w:r>
          <w:rPr>
            <w:webHidden/>
          </w:rPr>
          <w:fldChar w:fldCharType="end"/>
        </w:r>
      </w:hyperlink>
    </w:p>
    <w:p w14:paraId="6608AB7C" w14:textId="77777777" w:rsidR="00905A15" w:rsidRDefault="00905A15">
      <w:pPr>
        <w:pStyle w:val="TableofFigures"/>
        <w:rPr>
          <w:rFonts w:asciiTheme="minorHAnsi" w:eastAsiaTheme="minorEastAsia" w:hAnsiTheme="minorHAnsi" w:cstheme="minorBidi"/>
          <w:bCs w:val="0"/>
          <w:lang w:val="en-MY"/>
        </w:rPr>
      </w:pPr>
      <w:hyperlink w:anchor="_Toc68452941" w:history="1">
        <w:r w:rsidRPr="00D15064">
          <w:rPr>
            <w:rStyle w:val="Hyperlink"/>
            <w:noProof/>
          </w:rPr>
          <w:t xml:space="preserve">Table </w:t>
        </w:r>
        <w:r w:rsidRPr="00D15064">
          <w:rPr>
            <w:rStyle w:val="Hyperlink"/>
            <w:noProof/>
            <w:cs/>
          </w:rPr>
          <w:t>‎</w:t>
        </w:r>
        <w:r w:rsidRPr="00D15064">
          <w:rPr>
            <w:rStyle w:val="Hyperlink"/>
            <w:noProof/>
          </w:rPr>
          <w:t>5.1</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_Toc68452941 \h </w:instrText>
        </w:r>
        <w:r>
          <w:rPr>
            <w:webHidden/>
          </w:rPr>
        </w:r>
        <w:r>
          <w:rPr>
            <w:webHidden/>
          </w:rPr>
          <w:fldChar w:fldCharType="separate"/>
        </w:r>
        <w:r>
          <w:rPr>
            <w:webHidden/>
          </w:rPr>
          <w:t>16</w:t>
        </w:r>
        <w:r>
          <w:rPr>
            <w:webHidden/>
          </w:rPr>
          <w:fldChar w:fldCharType="end"/>
        </w:r>
      </w:hyperlink>
    </w:p>
    <w:p w14:paraId="75A7A7CF" w14:textId="77777777" w:rsidR="00905A15" w:rsidRDefault="00905A15">
      <w:pPr>
        <w:pStyle w:val="TableofFigures"/>
        <w:rPr>
          <w:rFonts w:asciiTheme="minorHAnsi" w:eastAsiaTheme="minorEastAsia" w:hAnsiTheme="minorHAnsi" w:cstheme="minorBidi"/>
          <w:bCs w:val="0"/>
          <w:lang w:val="en-MY"/>
        </w:rPr>
      </w:pPr>
      <w:hyperlink w:anchor="_Toc68452942" w:history="1">
        <w:r w:rsidRPr="00D15064">
          <w:rPr>
            <w:rStyle w:val="Hyperlink"/>
            <w:noProof/>
          </w:rPr>
          <w:t xml:space="preserve">Table </w:t>
        </w:r>
        <w:r w:rsidRPr="00D15064">
          <w:rPr>
            <w:rStyle w:val="Hyperlink"/>
            <w:noProof/>
            <w:cs/>
          </w:rPr>
          <w:t>‎</w:t>
        </w:r>
        <w:r w:rsidRPr="00D15064">
          <w:rPr>
            <w:rStyle w:val="Hyperlink"/>
            <w:noProof/>
          </w:rPr>
          <w:t>5.2</w:t>
        </w:r>
        <w:r w:rsidRPr="00D15064">
          <w:rPr>
            <w:rStyle w:val="Hyperlink"/>
            <w:noProof/>
          </w:rPr>
          <w:tab/>
          <w:t>First table in specific objective for Chapter II</w:t>
        </w:r>
        <w:r>
          <w:rPr>
            <w:webHidden/>
          </w:rPr>
          <w:tab/>
        </w:r>
        <w:r>
          <w:rPr>
            <w:webHidden/>
          </w:rPr>
          <w:fldChar w:fldCharType="begin"/>
        </w:r>
        <w:r>
          <w:rPr>
            <w:webHidden/>
          </w:rPr>
          <w:instrText xml:space="preserve"> PAGEREF _Toc68452942 \h </w:instrText>
        </w:r>
        <w:r>
          <w:rPr>
            <w:webHidden/>
          </w:rPr>
        </w:r>
        <w:r>
          <w:rPr>
            <w:webHidden/>
          </w:rPr>
          <w:fldChar w:fldCharType="separate"/>
        </w:r>
        <w:r>
          <w:rPr>
            <w:webHidden/>
          </w:rPr>
          <w:t>16</w:t>
        </w:r>
        <w:r>
          <w:rPr>
            <w:webHidden/>
          </w:rPr>
          <w:fldChar w:fldCharType="end"/>
        </w:r>
      </w:hyperlink>
    </w:p>
    <w:p w14:paraId="3BDDA264" w14:textId="77777777" w:rsidR="007A7DED" w:rsidRPr="00651F99" w:rsidRDefault="007A7DED" w:rsidP="00794A8C">
      <w:r w:rsidRPr="00651F99">
        <w:fldChar w:fldCharType="end"/>
      </w:r>
    </w:p>
    <w:p w14:paraId="40ABA946" w14:textId="77777777" w:rsidR="007A7DED" w:rsidRPr="00651F99" w:rsidRDefault="007A7DED" w:rsidP="00794A8C"/>
    <w:p w14:paraId="1489BF32" w14:textId="77777777" w:rsidR="007A7DED" w:rsidRPr="00651F99" w:rsidRDefault="007A7DED" w:rsidP="00186A44">
      <w:pPr>
        <w:pStyle w:val="09Heading0"/>
      </w:pPr>
      <w:bookmarkStart w:id="14" w:name="_Toc68453020"/>
      <w:r w:rsidRPr="00651F99">
        <w:lastRenderedPageBreak/>
        <w:t>LIST OF ILLUSTRATIONS</w:t>
      </w:r>
      <w:bookmarkEnd w:id="14"/>
    </w:p>
    <w:p w14:paraId="03788FB3" w14:textId="77777777" w:rsidR="0019101E" w:rsidRPr="0019101E" w:rsidRDefault="0019101E" w:rsidP="0019101E">
      <w:pPr>
        <w:pStyle w:val="13bPage-Right"/>
      </w:pPr>
      <w:r w:rsidRPr="0019101E">
        <w:t>Figure No.</w:t>
      </w:r>
      <w:r w:rsidRPr="0019101E">
        <w:tab/>
        <w:t>Page</w:t>
      </w:r>
    </w:p>
    <w:p w14:paraId="432D71C9" w14:textId="77777777" w:rsidR="00B83BA5" w:rsidRDefault="007A7DED" w:rsidP="0019101E">
      <w:pPr>
        <w:pStyle w:val="TableofFigures"/>
        <w:rPr>
          <w:rFonts w:asciiTheme="minorHAnsi" w:eastAsiaTheme="minorEastAsia" w:hAnsiTheme="minorHAnsi" w:cstheme="minorBidi"/>
        </w:rPr>
      </w:pPr>
      <w:r w:rsidRPr="00651F99">
        <w:fldChar w:fldCharType="begin"/>
      </w:r>
      <w:r w:rsidRPr="00651F99">
        <w:instrText xml:space="preserve"> TOC \w \h \z \c "Figure" </w:instrText>
      </w:r>
      <w:r w:rsidRPr="00651F99">
        <w:fldChar w:fldCharType="separate"/>
      </w:r>
      <w:hyperlink w:anchor="_Toc47434571" w:history="1">
        <w:r w:rsidR="00B83BA5" w:rsidRPr="005741CB">
          <w:rPr>
            <w:rStyle w:val="Hyperlink"/>
            <w:noProof/>
          </w:rPr>
          <w:t xml:space="preserve">Figure </w:t>
        </w:r>
        <w:r w:rsidR="00B83BA5" w:rsidRPr="005741CB">
          <w:rPr>
            <w:rStyle w:val="Hyperlink"/>
            <w:noProof/>
            <w:cs/>
          </w:rPr>
          <w:t>‎</w:t>
        </w:r>
        <w:r w:rsidR="00B83BA5" w:rsidRPr="005741CB">
          <w:rPr>
            <w:rStyle w:val="Hyperlink"/>
            <w:noProof/>
          </w:rPr>
          <w:t>1.1</w:t>
        </w:r>
        <w:r w:rsidR="00B83BA5" w:rsidRPr="005741CB">
          <w:rPr>
            <w:rStyle w:val="Hyperlink"/>
            <w:noProof/>
          </w:rPr>
          <w:tab/>
          <w:t>First figure</w:t>
        </w:r>
        <w:r w:rsidR="00B83BA5">
          <w:rPr>
            <w:webHidden/>
          </w:rPr>
          <w:tab/>
        </w:r>
        <w:r w:rsidR="00B83BA5">
          <w:rPr>
            <w:webHidden/>
          </w:rPr>
          <w:fldChar w:fldCharType="begin"/>
        </w:r>
        <w:r w:rsidR="00B83BA5">
          <w:rPr>
            <w:webHidden/>
          </w:rPr>
          <w:instrText xml:space="preserve"> PAGEREF _Toc47434571 \h </w:instrText>
        </w:r>
        <w:r w:rsidR="00B83BA5">
          <w:rPr>
            <w:webHidden/>
          </w:rPr>
        </w:r>
        <w:r w:rsidR="00B83BA5">
          <w:rPr>
            <w:webHidden/>
          </w:rPr>
          <w:fldChar w:fldCharType="separate"/>
        </w:r>
        <w:r w:rsidR="00B83BA5">
          <w:rPr>
            <w:webHidden/>
          </w:rPr>
          <w:t>2</w:t>
        </w:r>
        <w:r w:rsidR="00B83BA5">
          <w:rPr>
            <w:webHidden/>
          </w:rPr>
          <w:fldChar w:fldCharType="end"/>
        </w:r>
      </w:hyperlink>
    </w:p>
    <w:p w14:paraId="417308DB" w14:textId="77777777" w:rsidR="00B83BA5" w:rsidRDefault="00B83BA5" w:rsidP="0019101E">
      <w:pPr>
        <w:pStyle w:val="TableofFigures"/>
        <w:rPr>
          <w:rFonts w:asciiTheme="minorHAnsi" w:eastAsiaTheme="minorEastAsia" w:hAnsiTheme="minorHAnsi" w:cstheme="minorBidi"/>
        </w:rPr>
      </w:pPr>
      <w:hyperlink w:anchor="_Toc47434572" w:history="1">
        <w:r w:rsidRPr="005741CB">
          <w:rPr>
            <w:rStyle w:val="Hyperlink"/>
            <w:noProof/>
          </w:rPr>
          <w:t xml:space="preserve">Figure </w:t>
        </w:r>
        <w:r w:rsidRPr="005741CB">
          <w:rPr>
            <w:rStyle w:val="Hyperlink"/>
            <w:noProof/>
            <w:cs/>
          </w:rPr>
          <w:t>‎</w:t>
        </w:r>
        <w:r w:rsidRPr="005741CB">
          <w:rPr>
            <w:rStyle w:val="Hyperlink"/>
            <w:noProof/>
          </w:rPr>
          <w:t>1.2</w:t>
        </w:r>
        <w:r w:rsidRPr="005741CB">
          <w:rPr>
            <w:rStyle w:val="Hyperlink"/>
            <w:noProof/>
          </w:rPr>
          <w:tab/>
          <w:t>Second figure</w:t>
        </w:r>
        <w:r>
          <w:rPr>
            <w:webHidden/>
          </w:rPr>
          <w:tab/>
        </w:r>
        <w:r>
          <w:rPr>
            <w:webHidden/>
          </w:rPr>
          <w:fldChar w:fldCharType="begin"/>
        </w:r>
        <w:r>
          <w:rPr>
            <w:webHidden/>
          </w:rPr>
          <w:instrText xml:space="preserve"> PAGEREF _Toc47434572 \h </w:instrText>
        </w:r>
        <w:r>
          <w:rPr>
            <w:webHidden/>
          </w:rPr>
        </w:r>
        <w:r>
          <w:rPr>
            <w:webHidden/>
          </w:rPr>
          <w:fldChar w:fldCharType="separate"/>
        </w:r>
        <w:r>
          <w:rPr>
            <w:webHidden/>
          </w:rPr>
          <w:t>3</w:t>
        </w:r>
        <w:r>
          <w:rPr>
            <w:webHidden/>
          </w:rPr>
          <w:fldChar w:fldCharType="end"/>
        </w:r>
      </w:hyperlink>
    </w:p>
    <w:p w14:paraId="7527956B" w14:textId="77777777" w:rsidR="00B83BA5" w:rsidRDefault="00B83BA5" w:rsidP="0019101E">
      <w:pPr>
        <w:pStyle w:val="TableofFigures"/>
        <w:rPr>
          <w:rFonts w:asciiTheme="minorHAnsi" w:eastAsiaTheme="minorEastAsia" w:hAnsiTheme="minorHAnsi" w:cstheme="minorBidi"/>
        </w:rPr>
      </w:pPr>
      <w:hyperlink w:anchor="_Toc47434573" w:history="1">
        <w:r w:rsidRPr="005741CB">
          <w:rPr>
            <w:rStyle w:val="Hyperlink"/>
            <w:noProof/>
          </w:rPr>
          <w:t xml:space="preserve">Figure </w:t>
        </w:r>
        <w:r w:rsidRPr="005741CB">
          <w:rPr>
            <w:rStyle w:val="Hyperlink"/>
            <w:noProof/>
            <w:cs/>
          </w:rPr>
          <w:t>‎</w:t>
        </w:r>
        <w:r w:rsidRPr="005741CB">
          <w:rPr>
            <w:rStyle w:val="Hyperlink"/>
            <w:noProof/>
          </w:rPr>
          <w:t>1.3</w:t>
        </w:r>
        <w:r w:rsidRPr="005741CB">
          <w:rPr>
            <w:rStyle w:val="Hyperlink"/>
            <w:noProof/>
          </w:rPr>
          <w:tab/>
          <w:t>Third figure</w:t>
        </w:r>
        <w:r>
          <w:rPr>
            <w:webHidden/>
          </w:rPr>
          <w:tab/>
        </w:r>
        <w:r>
          <w:rPr>
            <w:webHidden/>
          </w:rPr>
          <w:fldChar w:fldCharType="begin"/>
        </w:r>
        <w:r>
          <w:rPr>
            <w:webHidden/>
          </w:rPr>
          <w:instrText xml:space="preserve"> PAGEREF _Toc47434573 \h </w:instrText>
        </w:r>
        <w:r>
          <w:rPr>
            <w:webHidden/>
          </w:rPr>
        </w:r>
        <w:r>
          <w:rPr>
            <w:webHidden/>
          </w:rPr>
          <w:fldChar w:fldCharType="separate"/>
        </w:r>
        <w:r>
          <w:rPr>
            <w:webHidden/>
          </w:rPr>
          <w:t>3</w:t>
        </w:r>
        <w:r>
          <w:rPr>
            <w:webHidden/>
          </w:rPr>
          <w:fldChar w:fldCharType="end"/>
        </w:r>
      </w:hyperlink>
    </w:p>
    <w:p w14:paraId="0A9C1E3D" w14:textId="77777777" w:rsidR="00B83BA5" w:rsidRDefault="00B83BA5" w:rsidP="0019101E">
      <w:pPr>
        <w:pStyle w:val="TableofFigures"/>
        <w:rPr>
          <w:rFonts w:asciiTheme="minorHAnsi" w:eastAsiaTheme="minorEastAsia" w:hAnsiTheme="minorHAnsi" w:cstheme="minorBidi"/>
        </w:rPr>
      </w:pPr>
      <w:hyperlink w:anchor="_Toc47434574" w:history="1">
        <w:r w:rsidRPr="005741CB">
          <w:rPr>
            <w:rStyle w:val="Hyperlink"/>
            <w:noProof/>
          </w:rPr>
          <w:t xml:space="preserve">Figure </w:t>
        </w:r>
        <w:r w:rsidRPr="005741CB">
          <w:rPr>
            <w:rStyle w:val="Hyperlink"/>
            <w:noProof/>
            <w:cs/>
          </w:rPr>
          <w:t>‎</w:t>
        </w:r>
        <w:r w:rsidRPr="005741CB">
          <w:rPr>
            <w:rStyle w:val="Hyperlink"/>
            <w:noProof/>
          </w:rPr>
          <w:t>3.1</w:t>
        </w:r>
        <w:r w:rsidRPr="005741CB">
          <w:rPr>
            <w:rStyle w:val="Hyperlink"/>
            <w:noProof/>
          </w:rPr>
          <w:tab/>
          <w:t>Give this figure a title (using Style: 15a Caption-Center)</w:t>
        </w:r>
        <w:r>
          <w:rPr>
            <w:webHidden/>
          </w:rPr>
          <w:tab/>
        </w:r>
        <w:r>
          <w:rPr>
            <w:webHidden/>
          </w:rPr>
          <w:fldChar w:fldCharType="begin"/>
        </w:r>
        <w:r>
          <w:rPr>
            <w:webHidden/>
          </w:rPr>
          <w:instrText xml:space="preserve"> PAGEREF _Toc47434574 \h </w:instrText>
        </w:r>
        <w:r>
          <w:rPr>
            <w:webHidden/>
          </w:rPr>
        </w:r>
        <w:r>
          <w:rPr>
            <w:webHidden/>
          </w:rPr>
          <w:fldChar w:fldCharType="separate"/>
        </w:r>
        <w:r>
          <w:rPr>
            <w:webHidden/>
          </w:rPr>
          <w:t>11</w:t>
        </w:r>
        <w:r>
          <w:rPr>
            <w:webHidden/>
          </w:rPr>
          <w:fldChar w:fldCharType="end"/>
        </w:r>
      </w:hyperlink>
    </w:p>
    <w:p w14:paraId="2240C116" w14:textId="77777777" w:rsidR="007A7DED" w:rsidRPr="00651F99" w:rsidRDefault="007A7DED" w:rsidP="0019101E">
      <w:pPr>
        <w:pStyle w:val="TableofFigures"/>
      </w:pPr>
      <w:r w:rsidRPr="00651F99">
        <w:fldChar w:fldCharType="end"/>
      </w:r>
    </w:p>
    <w:p w14:paraId="293C21F0" w14:textId="77777777" w:rsidR="007A7DED" w:rsidRPr="00651F99" w:rsidRDefault="007A7DED" w:rsidP="00C030FB">
      <w:pPr>
        <w:pStyle w:val="11Normal02-SecondOnwardParagraph"/>
      </w:pPr>
    </w:p>
    <w:p w14:paraId="02EECFD4" w14:textId="77777777" w:rsidR="0019101E" w:rsidRPr="0019101E" w:rsidRDefault="00D85CBF" w:rsidP="0019101E">
      <w:pPr>
        <w:pStyle w:val="13bPage-Right"/>
      </w:pPr>
      <w:r>
        <w:t>Pictures</w:t>
      </w:r>
      <w:r w:rsidR="0019101E" w:rsidRPr="0019101E">
        <w:t xml:space="preserve"> No.</w:t>
      </w:r>
      <w:r w:rsidR="0019101E" w:rsidRPr="0019101E">
        <w:tab/>
        <w:t>Page</w:t>
      </w:r>
    </w:p>
    <w:p w14:paraId="1EA7B11D" w14:textId="77777777" w:rsidR="007A7DED" w:rsidRDefault="007A7DED" w:rsidP="00794A8C"/>
    <w:p w14:paraId="224268C0" w14:textId="77777777" w:rsidR="0019101E" w:rsidRDefault="0019101E" w:rsidP="0019101E">
      <w:pPr>
        <w:pStyle w:val="11Normal02-SecondOnwardParagraph"/>
      </w:pPr>
    </w:p>
    <w:p w14:paraId="68B9559B" w14:textId="497526F3" w:rsidR="0019101E" w:rsidRDefault="0019101E" w:rsidP="0019101E">
      <w:pPr>
        <w:pStyle w:val="11Normal02-SecondOnwardParagraph"/>
      </w:pPr>
    </w:p>
    <w:p w14:paraId="2915FC91" w14:textId="77777777" w:rsidR="00D96F04" w:rsidRDefault="00D96F04" w:rsidP="0019101E">
      <w:pPr>
        <w:pStyle w:val="11Normal02-SecondOnwardParagraph"/>
      </w:pPr>
    </w:p>
    <w:p w14:paraId="4B8717AC" w14:textId="77777777" w:rsidR="00D96F04" w:rsidRPr="0019101E" w:rsidRDefault="00D96F04" w:rsidP="0019101E">
      <w:pPr>
        <w:pStyle w:val="11Normal02-SecondOnwardParagraph"/>
      </w:pPr>
    </w:p>
    <w:p w14:paraId="18A408E3" w14:textId="77777777" w:rsidR="007A7DED" w:rsidRPr="00651F99" w:rsidRDefault="007A7DED" w:rsidP="00186A44">
      <w:pPr>
        <w:pStyle w:val="09Heading0"/>
      </w:pPr>
      <w:bookmarkStart w:id="15" w:name="_Toc68453021"/>
      <w:r w:rsidRPr="00651F99">
        <w:lastRenderedPageBreak/>
        <w:t>LIST OF ABBREVIATIONS</w:t>
      </w:r>
      <w:bookmarkEnd w:id="15"/>
    </w:p>
    <w:p w14:paraId="67F5B96A" w14:textId="77777777" w:rsidR="007A7DED" w:rsidRPr="00651F99" w:rsidRDefault="007A7DED" w:rsidP="00F731C3">
      <w:pPr>
        <w:pStyle w:val="TableofAuthorities"/>
      </w:pPr>
      <w:r w:rsidRPr="00651F99">
        <w:t xml:space="preserve">AELB </w:t>
      </w:r>
      <w:r w:rsidRPr="00651F99">
        <w:tab/>
        <w:t>Atomic Energy Licensing Board</w:t>
      </w:r>
    </w:p>
    <w:p w14:paraId="58D70640" w14:textId="77777777" w:rsidR="007A7DED" w:rsidRPr="00651F99" w:rsidRDefault="007A7DED" w:rsidP="00F731C3">
      <w:pPr>
        <w:pStyle w:val="TableofAuthorities"/>
      </w:pPr>
      <w:r w:rsidRPr="00651F99">
        <w:t xml:space="preserve">IAEA </w:t>
      </w:r>
      <w:r w:rsidRPr="00651F99">
        <w:tab/>
        <w:t>International Atomic Energy Agency</w:t>
      </w:r>
    </w:p>
    <w:p w14:paraId="4C17B0EC" w14:textId="77777777" w:rsidR="007A7DED" w:rsidRPr="00651F99" w:rsidRDefault="007A7DED" w:rsidP="00F731C3">
      <w:pPr>
        <w:pStyle w:val="TableofAuthorities"/>
      </w:pPr>
      <w:r w:rsidRPr="00651F99">
        <w:t xml:space="preserve">UKM </w:t>
      </w:r>
      <w:r w:rsidRPr="00651F99">
        <w:tab/>
        <w:t>Universiti Kebangsaan Malaysia</w:t>
      </w:r>
    </w:p>
    <w:p w14:paraId="43EB283F" w14:textId="77777777" w:rsidR="007A7DED" w:rsidRDefault="007A7DED" w:rsidP="00F731C3">
      <w:pPr>
        <w:pStyle w:val="TableofAuthorities"/>
      </w:pPr>
    </w:p>
    <w:p w14:paraId="2F73E2E9" w14:textId="6B8A0FD9" w:rsidR="00D85CBF" w:rsidRPr="00651F99" w:rsidRDefault="00D85CBF" w:rsidP="00F731C3">
      <w:pPr>
        <w:pStyle w:val="TableofAuthorities"/>
      </w:pPr>
    </w:p>
    <w:p w14:paraId="0BD4DF50" w14:textId="77777777" w:rsidR="007A7DED" w:rsidRPr="00651F99" w:rsidRDefault="007A7DED" w:rsidP="00186A44">
      <w:pPr>
        <w:pStyle w:val="09Heading0"/>
      </w:pPr>
      <w:bookmarkStart w:id="16" w:name="_Toc68453022"/>
      <w:r w:rsidRPr="00651F99">
        <w:lastRenderedPageBreak/>
        <w:t>LIST OF CASES</w:t>
      </w:r>
      <w:bookmarkEnd w:id="16"/>
    </w:p>
    <w:tbl>
      <w:tblPr>
        <w:tblW w:w="0" w:type="auto"/>
        <w:tblLook w:val="04A0" w:firstRow="1" w:lastRow="0" w:firstColumn="1" w:lastColumn="0" w:noHBand="0" w:noVBand="1"/>
      </w:tblPr>
      <w:tblGrid>
        <w:gridCol w:w="7282"/>
        <w:gridCol w:w="1045"/>
      </w:tblGrid>
      <w:tr w:rsidR="007A7DED" w:rsidRPr="00651F99" w14:paraId="33A1E641" w14:textId="77777777" w:rsidTr="00D85CBF">
        <w:tc>
          <w:tcPr>
            <w:tcW w:w="7282" w:type="dxa"/>
            <w:shd w:val="clear" w:color="auto" w:fill="auto"/>
            <w:vAlign w:val="bottom"/>
          </w:tcPr>
          <w:p w14:paraId="0087AB4D" w14:textId="77777777" w:rsidR="007A7DED" w:rsidRPr="00651F99" w:rsidRDefault="007A7DED" w:rsidP="0065016A">
            <w:pPr>
              <w:pStyle w:val="28aListCase-Text"/>
            </w:pPr>
            <w:r w:rsidRPr="00651F99">
              <w:t>Abdul Karim bin Abdul Ghani v Legislative Assembly of Sabah [1988] 1MLJ171</w:t>
            </w:r>
          </w:p>
        </w:tc>
        <w:tc>
          <w:tcPr>
            <w:tcW w:w="1045" w:type="dxa"/>
            <w:shd w:val="clear" w:color="auto" w:fill="auto"/>
            <w:vAlign w:val="bottom"/>
          </w:tcPr>
          <w:p w14:paraId="6FC35507" w14:textId="77777777" w:rsidR="007A7DED" w:rsidRPr="00651F99" w:rsidRDefault="007A7DED" w:rsidP="0065016A">
            <w:pPr>
              <w:pStyle w:val="28bListCase-Numbering"/>
              <w:rPr>
                <w:noProof w:val="0"/>
              </w:rPr>
            </w:pPr>
            <w:r w:rsidRPr="00651F99">
              <w:rPr>
                <w:noProof w:val="0"/>
              </w:rPr>
              <w:t>220</w:t>
            </w:r>
          </w:p>
        </w:tc>
      </w:tr>
      <w:tr w:rsidR="007A7DED" w:rsidRPr="00651F99" w14:paraId="3D53E11B" w14:textId="77777777" w:rsidTr="00D85CBF">
        <w:tc>
          <w:tcPr>
            <w:tcW w:w="7282" w:type="dxa"/>
            <w:shd w:val="clear" w:color="auto" w:fill="auto"/>
          </w:tcPr>
          <w:p w14:paraId="650B229A" w14:textId="77777777" w:rsidR="007A7DED" w:rsidRPr="00651F99" w:rsidRDefault="007A7DED" w:rsidP="0065016A">
            <w:pPr>
              <w:pStyle w:val="28aListCase-Text"/>
            </w:pPr>
            <w:r w:rsidRPr="00651F99">
              <w:t>Abdul Wahab bin Sulaiman v Commansant, Tanglin Detention Barracks [1985] 1MLJ418</w:t>
            </w:r>
          </w:p>
        </w:tc>
        <w:tc>
          <w:tcPr>
            <w:tcW w:w="1045" w:type="dxa"/>
            <w:shd w:val="clear" w:color="auto" w:fill="auto"/>
            <w:vAlign w:val="bottom"/>
          </w:tcPr>
          <w:p w14:paraId="773B69B9" w14:textId="77777777" w:rsidR="007A7DED" w:rsidRPr="00651F99" w:rsidRDefault="007A7DED" w:rsidP="0065016A">
            <w:pPr>
              <w:pStyle w:val="28bListCase-Numbering"/>
              <w:rPr>
                <w:noProof w:val="0"/>
              </w:rPr>
            </w:pPr>
            <w:r w:rsidRPr="00651F99">
              <w:rPr>
                <w:noProof w:val="0"/>
              </w:rPr>
              <w:t>200</w:t>
            </w:r>
          </w:p>
        </w:tc>
      </w:tr>
      <w:tr w:rsidR="007A7DED" w:rsidRPr="00651F99" w14:paraId="301F4CD8" w14:textId="77777777" w:rsidTr="00D85CBF">
        <w:tc>
          <w:tcPr>
            <w:tcW w:w="7282" w:type="dxa"/>
            <w:shd w:val="clear" w:color="auto" w:fill="auto"/>
          </w:tcPr>
          <w:p w14:paraId="55EFAF3C" w14:textId="77777777" w:rsidR="007A7DED" w:rsidRPr="00651F99" w:rsidRDefault="007A7DED" w:rsidP="0065016A">
            <w:pPr>
              <w:pStyle w:val="28aListCase-Text"/>
            </w:pPr>
            <w:r w:rsidRPr="00651F99">
              <w:t>Adelaide Co of Jehovah’s Witnesses Inc v Commonwealth [1943] 67CLR116</w:t>
            </w:r>
          </w:p>
        </w:tc>
        <w:tc>
          <w:tcPr>
            <w:tcW w:w="1045" w:type="dxa"/>
            <w:shd w:val="clear" w:color="auto" w:fill="auto"/>
            <w:vAlign w:val="bottom"/>
          </w:tcPr>
          <w:p w14:paraId="6722763F" w14:textId="77777777" w:rsidR="007A7DED" w:rsidRPr="00651F99" w:rsidRDefault="007A7DED" w:rsidP="0065016A">
            <w:pPr>
              <w:pStyle w:val="28bListCase-Numbering"/>
              <w:rPr>
                <w:noProof w:val="0"/>
              </w:rPr>
            </w:pPr>
            <w:r w:rsidRPr="00651F99">
              <w:rPr>
                <w:noProof w:val="0"/>
              </w:rPr>
              <w:t>220</w:t>
            </w:r>
          </w:p>
        </w:tc>
      </w:tr>
      <w:tr w:rsidR="007A7DED" w:rsidRPr="00651F99" w14:paraId="1D9758F8" w14:textId="77777777" w:rsidTr="00D85CBF">
        <w:tc>
          <w:tcPr>
            <w:tcW w:w="7282" w:type="dxa"/>
            <w:shd w:val="clear" w:color="auto" w:fill="auto"/>
          </w:tcPr>
          <w:p w14:paraId="3BD3BAE8" w14:textId="77777777" w:rsidR="007A7DED" w:rsidRPr="00651F99" w:rsidRDefault="007A7DED" w:rsidP="0065016A">
            <w:pPr>
              <w:pStyle w:val="28aListCase-Text"/>
            </w:pPr>
            <w:r w:rsidRPr="00651F99">
              <w:t>Assa Singh v Menteri Besar, Johore [1969]2MLJ30</w:t>
            </w:r>
          </w:p>
        </w:tc>
        <w:tc>
          <w:tcPr>
            <w:tcW w:w="1045" w:type="dxa"/>
            <w:shd w:val="clear" w:color="auto" w:fill="auto"/>
            <w:vAlign w:val="bottom"/>
          </w:tcPr>
          <w:p w14:paraId="44B63836" w14:textId="77777777" w:rsidR="007A7DED" w:rsidRPr="00651F99" w:rsidRDefault="007A7DED" w:rsidP="0065016A">
            <w:pPr>
              <w:pStyle w:val="28bListCase-Numbering"/>
              <w:rPr>
                <w:noProof w:val="0"/>
              </w:rPr>
            </w:pPr>
            <w:r w:rsidRPr="00651F99">
              <w:rPr>
                <w:noProof w:val="0"/>
              </w:rPr>
              <w:t>331</w:t>
            </w:r>
          </w:p>
        </w:tc>
      </w:tr>
      <w:tr w:rsidR="007A7DED" w:rsidRPr="00651F99" w14:paraId="4DA8ECDC" w14:textId="77777777" w:rsidTr="00D85CBF">
        <w:tc>
          <w:tcPr>
            <w:tcW w:w="7282" w:type="dxa"/>
            <w:shd w:val="clear" w:color="auto" w:fill="auto"/>
          </w:tcPr>
          <w:p w14:paraId="523CE468" w14:textId="77777777" w:rsidR="007A7DED" w:rsidRPr="00651F99" w:rsidRDefault="007A7DED" w:rsidP="0065016A">
            <w:pPr>
              <w:pStyle w:val="28aListCase-Text"/>
            </w:pPr>
            <w:r w:rsidRPr="00651F99">
              <w:t>B Surinder Singh Kanda v Government of the Federation of Malaya [1962 ]MLJ169</w:t>
            </w:r>
          </w:p>
        </w:tc>
        <w:tc>
          <w:tcPr>
            <w:tcW w:w="1045" w:type="dxa"/>
            <w:shd w:val="clear" w:color="auto" w:fill="auto"/>
            <w:vAlign w:val="bottom"/>
          </w:tcPr>
          <w:p w14:paraId="05133A1C" w14:textId="77777777" w:rsidR="007A7DED" w:rsidRPr="00651F99" w:rsidRDefault="007A7DED" w:rsidP="0065016A">
            <w:pPr>
              <w:pStyle w:val="28bListCase-Numbering"/>
              <w:rPr>
                <w:noProof w:val="0"/>
              </w:rPr>
            </w:pPr>
            <w:r w:rsidRPr="00651F99">
              <w:rPr>
                <w:noProof w:val="0"/>
              </w:rPr>
              <w:t>160</w:t>
            </w:r>
          </w:p>
        </w:tc>
      </w:tr>
      <w:tr w:rsidR="007A7DED" w:rsidRPr="00651F99" w14:paraId="66D8A4A4" w14:textId="77777777" w:rsidTr="00D85CBF">
        <w:tc>
          <w:tcPr>
            <w:tcW w:w="7282" w:type="dxa"/>
            <w:shd w:val="clear" w:color="auto" w:fill="auto"/>
          </w:tcPr>
          <w:p w14:paraId="64937F99" w14:textId="77777777" w:rsidR="007A7DED" w:rsidRPr="00651F99" w:rsidRDefault="007A7DED" w:rsidP="0065016A">
            <w:pPr>
              <w:pStyle w:val="28aListCase-Text"/>
            </w:pPr>
            <w:r w:rsidRPr="00651F99">
              <w:t>Datuk Harun bin Haji Idris v PP [1977] 2MLJ155</w:t>
            </w:r>
          </w:p>
        </w:tc>
        <w:tc>
          <w:tcPr>
            <w:tcW w:w="1045" w:type="dxa"/>
            <w:shd w:val="clear" w:color="auto" w:fill="auto"/>
            <w:vAlign w:val="bottom"/>
          </w:tcPr>
          <w:p w14:paraId="0992FBF5" w14:textId="77777777" w:rsidR="007A7DED" w:rsidRPr="00651F99" w:rsidRDefault="007A7DED" w:rsidP="0065016A">
            <w:pPr>
              <w:pStyle w:val="28bListCase-Numbering"/>
              <w:rPr>
                <w:noProof w:val="0"/>
              </w:rPr>
            </w:pPr>
            <w:r w:rsidRPr="00651F99">
              <w:rPr>
                <w:noProof w:val="0"/>
              </w:rPr>
              <w:t>290</w:t>
            </w:r>
          </w:p>
        </w:tc>
      </w:tr>
      <w:tr w:rsidR="007A7DED" w:rsidRPr="00651F99" w14:paraId="401C0137" w14:textId="77777777" w:rsidTr="00D85CBF">
        <w:tc>
          <w:tcPr>
            <w:tcW w:w="7282" w:type="dxa"/>
            <w:shd w:val="clear" w:color="auto" w:fill="auto"/>
          </w:tcPr>
          <w:p w14:paraId="20312217" w14:textId="77777777" w:rsidR="007A7DED" w:rsidRPr="00651F99" w:rsidRDefault="007A7DED" w:rsidP="0065016A">
            <w:pPr>
              <w:pStyle w:val="28aListCase-Text"/>
            </w:pPr>
            <w:r w:rsidRPr="00651F99">
              <w:t>Dewan Undangan Negeri Kelantan &amp; Anor v Nordin bin Salleh &amp; Anor [1992] 1MLJ697</w:t>
            </w:r>
          </w:p>
        </w:tc>
        <w:tc>
          <w:tcPr>
            <w:tcW w:w="1045" w:type="dxa"/>
            <w:shd w:val="clear" w:color="auto" w:fill="auto"/>
            <w:vAlign w:val="bottom"/>
          </w:tcPr>
          <w:p w14:paraId="17F57F29" w14:textId="77777777" w:rsidR="007A7DED" w:rsidRPr="00651F99" w:rsidRDefault="007A7DED" w:rsidP="0065016A">
            <w:pPr>
              <w:pStyle w:val="28bListCase-Numbering"/>
              <w:rPr>
                <w:noProof w:val="0"/>
              </w:rPr>
            </w:pPr>
            <w:r w:rsidRPr="00651F99">
              <w:rPr>
                <w:noProof w:val="0"/>
              </w:rPr>
              <w:t>298</w:t>
            </w:r>
          </w:p>
        </w:tc>
      </w:tr>
      <w:tr w:rsidR="007A7DED" w:rsidRPr="00651F99" w14:paraId="17A8CC46" w14:textId="77777777" w:rsidTr="00D85CBF">
        <w:tc>
          <w:tcPr>
            <w:tcW w:w="7282" w:type="dxa"/>
            <w:shd w:val="clear" w:color="auto" w:fill="auto"/>
          </w:tcPr>
          <w:p w14:paraId="0D677319" w14:textId="77777777" w:rsidR="007A7DED" w:rsidRPr="00651F99" w:rsidRDefault="007A7DED" w:rsidP="0065016A">
            <w:pPr>
              <w:pStyle w:val="28aListCase-Text"/>
            </w:pPr>
            <w:r w:rsidRPr="00651F99">
              <w:t>Ex parte Rossminster [1980] AC152</w:t>
            </w:r>
          </w:p>
        </w:tc>
        <w:tc>
          <w:tcPr>
            <w:tcW w:w="1045" w:type="dxa"/>
            <w:shd w:val="clear" w:color="auto" w:fill="auto"/>
            <w:vAlign w:val="bottom"/>
          </w:tcPr>
          <w:p w14:paraId="54B750EF" w14:textId="77777777" w:rsidR="007A7DED" w:rsidRPr="00651F99" w:rsidRDefault="007A7DED" w:rsidP="0065016A">
            <w:pPr>
              <w:pStyle w:val="28bListCase-Numbering"/>
              <w:rPr>
                <w:noProof w:val="0"/>
              </w:rPr>
            </w:pPr>
            <w:r w:rsidRPr="00651F99">
              <w:rPr>
                <w:noProof w:val="0"/>
              </w:rPr>
              <w:t>235</w:t>
            </w:r>
          </w:p>
        </w:tc>
      </w:tr>
    </w:tbl>
    <w:p w14:paraId="41B15F0A" w14:textId="2A8EF5B7" w:rsidR="007A7DED" w:rsidRPr="00651F99" w:rsidRDefault="007A7DED" w:rsidP="00D85CBF">
      <w:pPr>
        <w:jc w:val="center"/>
      </w:pPr>
    </w:p>
    <w:p w14:paraId="4C97D2A8" w14:textId="77777777" w:rsidR="007A7DED" w:rsidRPr="00651F99" w:rsidRDefault="007A7DED" w:rsidP="00794A8C"/>
    <w:p w14:paraId="77795091" w14:textId="77777777" w:rsidR="007A7DED" w:rsidRPr="00651F99" w:rsidRDefault="007A7DED" w:rsidP="00794A8C"/>
    <w:p w14:paraId="0414CD34" w14:textId="77777777" w:rsidR="007A7DED" w:rsidRPr="00651F99" w:rsidRDefault="007A7DED" w:rsidP="00794A8C">
      <w:pPr>
        <w:sectPr w:rsidR="007A7DED" w:rsidRPr="00651F99" w:rsidSect="00EA284F">
          <w:headerReference w:type="default" r:id="rId18"/>
          <w:footerReference w:type="default" r:id="rId19"/>
          <w:headerReference w:type="first" r:id="rId20"/>
          <w:footerReference w:type="first" r:id="rId21"/>
          <w:footnotePr>
            <w:numRestart w:val="eachSect"/>
          </w:footnotePr>
          <w:pgSz w:w="11900" w:h="16840" w:code="9"/>
          <w:pgMar w:top="1701" w:right="1418" w:bottom="1418" w:left="2155" w:header="851" w:footer="680" w:gutter="0"/>
          <w:pgNumType w:fmt="lowerRoman" w:start="3"/>
          <w:cols w:space="708"/>
          <w:docGrid w:linePitch="360"/>
        </w:sectPr>
      </w:pPr>
    </w:p>
    <w:p w14:paraId="2D11078D" w14:textId="77777777" w:rsidR="001E3E3D" w:rsidRPr="00651F99" w:rsidRDefault="001E3E3D" w:rsidP="001E3E3D">
      <w:pPr>
        <w:pStyle w:val="Heading1"/>
      </w:pPr>
      <w:r w:rsidRPr="00651F99">
        <w:lastRenderedPageBreak/>
        <w:t>Introduction</w:t>
      </w:r>
    </w:p>
    <w:p w14:paraId="015B86E4" w14:textId="77777777" w:rsidR="001E3E3D" w:rsidRPr="00651F99" w:rsidRDefault="001E3E3D" w:rsidP="008E3B78">
      <w:pPr>
        <w:pStyle w:val="09aLevel01"/>
      </w:pPr>
      <w:bookmarkStart w:id="17" w:name="_Toc419666882"/>
      <w:bookmarkEnd w:id="0"/>
      <w:bookmarkEnd w:id="1"/>
      <w:bookmarkEnd w:id="2"/>
      <w:bookmarkEnd w:id="3"/>
      <w:bookmarkEnd w:id="4"/>
      <w:bookmarkEnd w:id="5"/>
      <w:bookmarkEnd w:id="6"/>
      <w:bookmarkEnd w:id="7"/>
      <w:bookmarkEnd w:id="17"/>
      <w:r w:rsidRPr="00651F99">
        <w:br/>
      </w:r>
      <w:r w:rsidR="008E3B78">
        <w:br/>
      </w:r>
      <w:r w:rsidRPr="00651F99">
        <w:br/>
      </w:r>
      <w:bookmarkStart w:id="18" w:name="_Toc68453023"/>
      <w:r w:rsidRPr="00651F99">
        <w:t>Introduction</w:t>
      </w:r>
      <w:bookmarkEnd w:id="18"/>
    </w:p>
    <w:p w14:paraId="2F528410" w14:textId="77777777" w:rsidR="001E3E3D" w:rsidRPr="00651F99" w:rsidRDefault="001E3E3D" w:rsidP="00742504">
      <w:pPr>
        <w:pStyle w:val="09bLevel02"/>
      </w:pPr>
      <w:bookmarkStart w:id="19" w:name="_Toc68453024"/>
      <w:r w:rsidRPr="00651F99">
        <w:t>Research Background</w:t>
      </w:r>
      <w:bookmarkEnd w:id="19"/>
    </w:p>
    <w:p w14:paraId="0BA12C3D" w14:textId="77777777" w:rsidR="001E3E3D" w:rsidRPr="00651F99" w:rsidRDefault="001E3E3D" w:rsidP="00C030FB">
      <w:pPr>
        <w:pStyle w:val="10Normal01-FirstParagraph"/>
      </w:pPr>
      <w:r w:rsidRPr="00651F99">
        <w:t>In the recent years, the electrical utilities are undergoing rapid restructuring process worldwide</w:t>
      </w:r>
      <w:r w:rsidR="002916E8" w:rsidRPr="00651F99">
        <w:rPr>
          <w:sz w:val="20"/>
          <w:szCs w:val="32"/>
          <w:vertAlign w:val="superscript"/>
        </w:rPr>
        <w:footnoteReference w:id="2"/>
      </w:r>
      <w:r w:rsidRPr="00651F99">
        <w:t xml:space="preserve">. </w:t>
      </w:r>
    </w:p>
    <w:p w14:paraId="412AD7A5" w14:textId="77777777" w:rsidR="001E3E3D" w:rsidRPr="00651F99" w:rsidRDefault="001E3E3D" w:rsidP="00321775">
      <w:pPr>
        <w:pStyle w:val="12aArabic-Sentence"/>
        <w:rPr>
          <w:lang w:val="en-US"/>
        </w:rPr>
      </w:pPr>
      <w:r w:rsidRPr="00651F99">
        <w:rPr>
          <w:rtl/>
          <w:lang w:val="en-US"/>
        </w:rPr>
        <w:t>إِلَىَ سَبِيِلِ رَبِّكَ بِالْحِكْمَةِ وَالْمَوْعِظَةِ الْحَسَنَةِ وَجَدِلْهُو بِالَّتِى هِىَ أَحْسَنُ إِنَّ رَبَّكَ هُوَ أَعْلَمُ بِمَن ضَلَّ عَن سَبِيلِه وَهُوَ أَعْلَمُ بِالْمُهْـــتَدِينَ</w:t>
      </w:r>
      <w:r w:rsidRPr="00651F99">
        <w:rPr>
          <w:rStyle w:val="FootnoteReference"/>
          <w:rFonts w:asciiTheme="majorBidi" w:hAnsiTheme="majorBidi" w:cstheme="majorBidi"/>
          <w:szCs w:val="20"/>
          <w:rtl/>
          <w:lang w:val="en-US"/>
        </w:rPr>
        <w:footnoteReference w:id="3"/>
      </w:r>
    </w:p>
    <w:p w14:paraId="239FAEF8" w14:textId="77777777" w:rsidR="001E3E3D" w:rsidRPr="00651F99" w:rsidRDefault="001E3E3D" w:rsidP="009149AB">
      <w:pPr>
        <w:pStyle w:val="12bArabic-Meaning"/>
        <w:rPr>
          <w:lang w:val="en-US"/>
        </w:rPr>
      </w:pPr>
      <w:r w:rsidRPr="00651F99">
        <w:rPr>
          <w:lang w:val="en-US"/>
        </w:rPr>
        <w:t xml:space="preserve">Meaning: </w:t>
      </w:r>
    </w:p>
    <w:p w14:paraId="40082FF8" w14:textId="77777777" w:rsidR="001E3E3D" w:rsidRPr="00F7300A" w:rsidRDefault="001E3E3D" w:rsidP="003D19F1">
      <w:pPr>
        <w:pStyle w:val="12cArabic-Translation"/>
      </w:pPr>
      <w:r w:rsidRPr="00F7300A">
        <w:t xml:space="preserve">Invite (all) to the Way of your Lord with wisdom and goodly </w:t>
      </w:r>
      <w:r w:rsidR="00582097" w:rsidRPr="00F7300A">
        <w:t>exhortation and</w:t>
      </w:r>
      <w:r w:rsidRPr="00F7300A">
        <w:t xml:space="preserve"> argue with them in a good way. Surely your Lord knows best who has strayed from His path and He knows best those who receive guidance.</w:t>
      </w:r>
    </w:p>
    <w:p w14:paraId="152508B3" w14:textId="77777777" w:rsidR="008E7E05" w:rsidRPr="00651F99" w:rsidRDefault="008E7E05" w:rsidP="00C030FB">
      <w:pPr>
        <w:pStyle w:val="11Normal02-SecondOnwardParagraph"/>
      </w:pPr>
      <w:r w:rsidRPr="00651F99">
        <w:t>Pamphleteers, libel awards and free speech‟ (2006) 1 (1) Help Law Review 41, p 50.</w:t>
      </w:r>
    </w:p>
    <w:p w14:paraId="48CB7911" w14:textId="77777777" w:rsidR="001E3E3D" w:rsidRPr="00651F99" w:rsidRDefault="001E3E3D" w:rsidP="00D85CBF">
      <w:pPr>
        <w:pStyle w:val="15Figure"/>
      </w:pPr>
      <w:r w:rsidRPr="00651F99">
        <w:lastRenderedPageBreak/>
        <w:drawing>
          <wp:inline distT="0" distB="0" distL="0" distR="0" wp14:anchorId="56BE4B44" wp14:editId="5D5A5528">
            <wp:extent cx="1221105" cy="1221105"/>
            <wp:effectExtent l="0" t="0" r="0" b="0"/>
            <wp:docPr id="2" name="Picture 3" descr="Description: C:\Users\Mazleha Maskin\AppData\Local\Microsoft\Windows\Temporary Internet Files\Content.IE5\KNLUIYTC\Nuclear%20Power%20Yes%20Please%20(128x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Mazleha Maskin\AppData\Local\Microsoft\Windows\Temporary Internet Files\Content.IE5\KNLUIYTC\Nuclear%20Power%20Yes%20Please%20(128x12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inline>
        </w:drawing>
      </w:r>
    </w:p>
    <w:p w14:paraId="40F06A4D" w14:textId="77777777" w:rsidR="001E3E3D" w:rsidRPr="00651F99" w:rsidRDefault="001E3E3D" w:rsidP="00D85CBF">
      <w:pPr>
        <w:pStyle w:val="15cCaption-Source"/>
      </w:pPr>
      <w:bookmarkStart w:id="20" w:name="_Toc47434571"/>
      <w:r w:rsidRPr="00651F99">
        <w:t xml:space="preserve">Figure </w:t>
      </w:r>
      <w:r w:rsidR="00D8622C">
        <w:fldChar w:fldCharType="begin"/>
      </w:r>
      <w:r w:rsidR="00D8622C">
        <w:instrText xml:space="preserve"> STYLEREF 1 \s </w:instrText>
      </w:r>
      <w:r w:rsidR="00D8622C">
        <w:fldChar w:fldCharType="separate"/>
      </w:r>
      <w:r w:rsidR="0097680F">
        <w:rPr>
          <w:noProof/>
        </w:rPr>
        <w:t>1</w:t>
      </w:r>
      <w:r w:rsidR="00D8622C">
        <w:fldChar w:fldCharType="end"/>
      </w:r>
      <w:r w:rsidR="00AD7B3F" w:rsidRPr="00651F99">
        <w:t>.</w:t>
      </w:r>
      <w:r w:rsidR="00D8622C">
        <w:fldChar w:fldCharType="begin"/>
      </w:r>
      <w:r w:rsidR="00D8622C">
        <w:instrText xml:space="preserve"> SEQ Figure \* ARABIC \s 1 </w:instrText>
      </w:r>
      <w:r w:rsidR="00D8622C">
        <w:fldChar w:fldCharType="separate"/>
      </w:r>
      <w:r w:rsidR="0097680F">
        <w:rPr>
          <w:noProof/>
        </w:rPr>
        <w:t>1</w:t>
      </w:r>
      <w:r w:rsidR="00D8622C">
        <w:fldChar w:fldCharType="end"/>
      </w:r>
      <w:r w:rsidRPr="00651F99">
        <w:tab/>
        <w:t>First figure</w:t>
      </w:r>
      <w:bookmarkEnd w:id="20"/>
    </w:p>
    <w:p w14:paraId="622ADFBE" w14:textId="77777777" w:rsidR="001E3E3D" w:rsidRPr="00651F99" w:rsidRDefault="001E3E3D" w:rsidP="00C030FB">
      <w:pPr>
        <w:pStyle w:val="11Normal02-SecondOnwardParagraph"/>
      </w:pPr>
      <w:bookmarkStart w:id="21" w:name="_Toc300138917"/>
      <w:bookmarkStart w:id="22" w:name="_Toc301213346"/>
      <w:bookmarkStart w:id="23" w:name="_Toc301213502"/>
      <w:bookmarkStart w:id="24" w:name="_Toc301213551"/>
      <w:bookmarkStart w:id="25" w:name="_Toc303521663"/>
      <w:bookmarkStart w:id="26" w:name="_Toc303523617"/>
      <w:r w:rsidRPr="00651F99">
        <w:t xml:space="preserve">In the recent years, the utilities are undergoing rapid restructuring process worldwide. </w:t>
      </w:r>
      <w:r w:rsidR="00572088" w:rsidRPr="00651F99">
        <w:t xml:space="preserve"> Apa </w:t>
      </w:r>
      <w:r w:rsidR="00651F99">
        <w:t xml:space="preserve">kabare </w:t>
      </w:r>
    </w:p>
    <w:p w14:paraId="21D658B6" w14:textId="77777777" w:rsidR="001E3E3D" w:rsidRPr="00651F99" w:rsidRDefault="001E3E3D" w:rsidP="00321775">
      <w:pPr>
        <w:pStyle w:val="12aArabic-Sentence"/>
        <w:rPr>
          <w:lang w:val="en-US"/>
        </w:rPr>
      </w:pPr>
      <w:r w:rsidRPr="00651F99">
        <w:rPr>
          <w:rtl/>
          <w:lang w:val="en-US"/>
        </w:rPr>
        <w:t>لَّقَدْ كَانَ لَكُمْ فِى رَسُولِ اللَّهِ أسْوَةٌ حَسَنَةٌ لِّمَن كَانَ يَرْ جُواْ اللهَ وَالْيَوْمَ الأَخِرَ وَذَكَرَ اللهَ كَثِيرًا</w:t>
      </w:r>
      <w:r w:rsidRPr="00651F99">
        <w:rPr>
          <w:rStyle w:val="FootnoteReference"/>
          <w:rFonts w:cs="Times New Roman"/>
          <w:szCs w:val="20"/>
          <w:rtl/>
          <w:lang w:val="en-US"/>
        </w:rPr>
        <w:footnoteReference w:id="4"/>
      </w:r>
    </w:p>
    <w:p w14:paraId="37160C0B" w14:textId="77777777" w:rsidR="001E3E3D" w:rsidRPr="00651F99" w:rsidRDefault="001E3E3D" w:rsidP="009149AB">
      <w:pPr>
        <w:pStyle w:val="12bArabic-Meaning"/>
        <w:rPr>
          <w:rtl/>
          <w:lang w:val="en-US"/>
        </w:rPr>
      </w:pPr>
      <w:r w:rsidRPr="00651F99">
        <w:rPr>
          <w:lang w:val="en-US"/>
        </w:rPr>
        <w:t xml:space="preserve">Meaning: </w:t>
      </w:r>
    </w:p>
    <w:p w14:paraId="63D8D83D" w14:textId="77777777" w:rsidR="001E3E3D" w:rsidRPr="00651F99" w:rsidRDefault="001E3E3D" w:rsidP="003D19F1">
      <w:pPr>
        <w:pStyle w:val="12cArabic-Translation"/>
        <w:rPr>
          <w:lang w:val="en-US"/>
        </w:rPr>
      </w:pPr>
      <w:r w:rsidRPr="00651F99">
        <w:rPr>
          <w:lang w:val="en-US"/>
        </w:rPr>
        <w:t>Indeed, there is for you in the Messenger an excellent example, for those whose hope is (Cause) of Allah and (reward) in the Hereafter, and they also remember Allah much (in hard and happy times).</w:t>
      </w:r>
      <w:r w:rsidRPr="00651F99">
        <w:rPr>
          <w:lang w:val="en-US"/>
        </w:rPr>
        <w:fldChar w:fldCharType="begin"/>
      </w:r>
      <w:r w:rsidRPr="00651F99">
        <w:rPr>
          <w:lang w:val="en-US"/>
        </w:rPr>
        <w:instrText xml:space="preserve"> TA \l "AELB: Atomic Energy Licensing Board" \s "AELB" \c 1 </w:instrText>
      </w:r>
      <w:r w:rsidRPr="00651F99">
        <w:rPr>
          <w:lang w:val="en-US"/>
        </w:rPr>
        <w:fldChar w:fldCharType="end"/>
      </w:r>
    </w:p>
    <w:p w14:paraId="10EC78A0" w14:textId="77777777" w:rsidR="001E3E3D" w:rsidRPr="00651F99" w:rsidRDefault="001E3E3D" w:rsidP="00742504">
      <w:pPr>
        <w:pStyle w:val="09bLevel02"/>
      </w:pPr>
      <w:bookmarkStart w:id="27" w:name="_Toc68453025"/>
      <w:bookmarkEnd w:id="21"/>
      <w:bookmarkEnd w:id="22"/>
      <w:bookmarkEnd w:id="23"/>
      <w:bookmarkEnd w:id="24"/>
      <w:bookmarkEnd w:id="25"/>
      <w:bookmarkEnd w:id="26"/>
      <w:r w:rsidRPr="00651F99">
        <w:t>Problem Statement</w:t>
      </w:r>
      <w:bookmarkEnd w:id="27"/>
    </w:p>
    <w:p w14:paraId="5ADC4B25" w14:textId="77777777" w:rsidR="001E3E3D" w:rsidRPr="00651F99" w:rsidRDefault="001E3E3D" w:rsidP="00C030FB">
      <w:pPr>
        <w:pStyle w:val="10Normal01-FirstParagraph"/>
      </w:pPr>
      <w:r w:rsidRPr="00651F99">
        <w:t xml:space="preserve">As a high penetration </w:t>
      </w:r>
    </w:p>
    <w:p w14:paraId="503BAD0C" w14:textId="77777777" w:rsidR="001E3E3D" w:rsidRPr="00651F99" w:rsidRDefault="001E3E3D" w:rsidP="00D85CBF">
      <w:pPr>
        <w:pStyle w:val="15Figure"/>
      </w:pPr>
      <w:r w:rsidRPr="00651F99">
        <w:drawing>
          <wp:inline distT="0" distB="0" distL="0" distR="0" wp14:anchorId="6D81B71F" wp14:editId="245B0711">
            <wp:extent cx="1221105" cy="1221105"/>
            <wp:effectExtent l="0" t="0" r="0" b="0"/>
            <wp:docPr id="3" name="Picture 3" descr="Description: C:\Users\Mazleha Maskin\AppData\Local\Microsoft\Windows\Temporary Internet Files\Content.IE5\KNLUIYTC\Nuclear%20Power%20Yes%20Please%20(128x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Mazleha Maskin\AppData\Local\Microsoft\Windows\Temporary Internet Files\Content.IE5\KNLUIYTC\Nuclear%20Power%20Yes%20Please%20(128x12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inline>
        </w:drawing>
      </w:r>
    </w:p>
    <w:p w14:paraId="1C6A80B3" w14:textId="77777777" w:rsidR="001E3E3D" w:rsidRPr="00651F99" w:rsidRDefault="001E3E3D" w:rsidP="00D85CBF">
      <w:pPr>
        <w:pStyle w:val="15cCaption-Source"/>
      </w:pPr>
      <w:bookmarkStart w:id="28" w:name="_Toc47434572"/>
      <w:r w:rsidRPr="00651F99">
        <w:t xml:space="preserve">Figure </w:t>
      </w:r>
      <w:r w:rsidR="00D8622C">
        <w:fldChar w:fldCharType="begin"/>
      </w:r>
      <w:r w:rsidR="00D8622C">
        <w:instrText xml:space="preserve"> STYLEREF 1 \s </w:instrText>
      </w:r>
      <w:r w:rsidR="00D8622C">
        <w:fldChar w:fldCharType="separate"/>
      </w:r>
      <w:r w:rsidR="0097680F">
        <w:rPr>
          <w:noProof/>
        </w:rPr>
        <w:t>1</w:t>
      </w:r>
      <w:r w:rsidR="00D8622C">
        <w:fldChar w:fldCharType="end"/>
      </w:r>
      <w:r w:rsidR="00AD7B3F" w:rsidRPr="00651F99">
        <w:t>.</w:t>
      </w:r>
      <w:r w:rsidR="00D8622C">
        <w:fldChar w:fldCharType="begin"/>
      </w:r>
      <w:r w:rsidR="00D8622C">
        <w:instrText xml:space="preserve"> SEQ Figure \* ARABIC \s 1 </w:instrText>
      </w:r>
      <w:r w:rsidR="00D8622C">
        <w:fldChar w:fldCharType="separate"/>
      </w:r>
      <w:r w:rsidR="0097680F">
        <w:rPr>
          <w:noProof/>
        </w:rPr>
        <w:t>2</w:t>
      </w:r>
      <w:r w:rsidR="00D8622C">
        <w:fldChar w:fldCharType="end"/>
      </w:r>
      <w:r w:rsidRPr="00651F99">
        <w:tab/>
        <w:t>Second figure</w:t>
      </w:r>
      <w:bookmarkEnd w:id="28"/>
    </w:p>
    <w:p w14:paraId="3CD8169D" w14:textId="77777777" w:rsidR="001E3E3D" w:rsidRPr="00651F99" w:rsidRDefault="001E3E3D" w:rsidP="00742504">
      <w:pPr>
        <w:pStyle w:val="09bLevel02"/>
      </w:pPr>
      <w:bookmarkStart w:id="29" w:name="_Toc68453026"/>
      <w:r w:rsidRPr="00651F99">
        <w:lastRenderedPageBreak/>
        <w:t>Objective of Research and Scope of Works</w:t>
      </w:r>
      <w:bookmarkEnd w:id="29"/>
    </w:p>
    <w:p w14:paraId="48E858BB" w14:textId="77777777" w:rsidR="001E3E3D" w:rsidRPr="00651F99" w:rsidRDefault="001E3E3D" w:rsidP="00C030FB">
      <w:pPr>
        <w:pStyle w:val="10Normal01-FirstParagraph"/>
      </w:pPr>
      <w:r w:rsidRPr="00651F99">
        <w:t xml:space="preserve">This research focuses on the development of new techniques for </w:t>
      </w:r>
    </w:p>
    <w:p w14:paraId="14A0D3A8" w14:textId="77777777" w:rsidR="001E3E3D" w:rsidRPr="00651F99" w:rsidRDefault="001E3E3D" w:rsidP="00D85CBF">
      <w:pPr>
        <w:pStyle w:val="15Figure"/>
      </w:pPr>
      <w:r w:rsidRPr="00651F99">
        <w:drawing>
          <wp:inline distT="0" distB="0" distL="0" distR="0" wp14:anchorId="532AD2BE" wp14:editId="2CE3AC60">
            <wp:extent cx="1221105" cy="1221105"/>
            <wp:effectExtent l="0" t="0" r="0" b="0"/>
            <wp:docPr id="4" name="Picture 3" descr="Description: C:\Users\Mazleha Maskin\AppData\Local\Microsoft\Windows\Temporary Internet Files\Content.IE5\KNLUIYTC\Nuclear%20Power%20Yes%20Please%20(128x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Mazleha Maskin\AppData\Local\Microsoft\Windows\Temporary Internet Files\Content.IE5\KNLUIYTC\Nuclear%20Power%20Yes%20Please%20(128x12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inline>
        </w:drawing>
      </w:r>
    </w:p>
    <w:p w14:paraId="78E47FB6" w14:textId="77777777" w:rsidR="001E3E3D" w:rsidRPr="00651F99" w:rsidRDefault="001E3E3D" w:rsidP="00D85CBF">
      <w:pPr>
        <w:pStyle w:val="15cCaption-Source"/>
      </w:pPr>
      <w:bookmarkStart w:id="30" w:name="_Toc47434573"/>
      <w:r w:rsidRPr="00651F99">
        <w:t xml:space="preserve">Figure </w:t>
      </w:r>
      <w:r w:rsidR="00D8622C">
        <w:fldChar w:fldCharType="begin"/>
      </w:r>
      <w:r w:rsidR="00D8622C">
        <w:instrText xml:space="preserve"> STYLEREF 1 \s </w:instrText>
      </w:r>
      <w:r w:rsidR="00D8622C">
        <w:fldChar w:fldCharType="separate"/>
      </w:r>
      <w:r w:rsidR="0097680F">
        <w:rPr>
          <w:noProof/>
        </w:rPr>
        <w:t>1</w:t>
      </w:r>
      <w:r w:rsidR="00D8622C">
        <w:fldChar w:fldCharType="end"/>
      </w:r>
      <w:r w:rsidR="00AD7B3F" w:rsidRPr="00651F99">
        <w:t>.</w:t>
      </w:r>
      <w:r w:rsidR="00D8622C">
        <w:fldChar w:fldCharType="begin"/>
      </w:r>
      <w:r w:rsidR="00D8622C">
        <w:instrText xml:space="preserve"> SEQ Figure \* ARABIC \s 1 </w:instrText>
      </w:r>
      <w:r w:rsidR="00D8622C">
        <w:fldChar w:fldCharType="separate"/>
      </w:r>
      <w:r w:rsidR="0097680F">
        <w:rPr>
          <w:noProof/>
        </w:rPr>
        <w:t>3</w:t>
      </w:r>
      <w:r w:rsidR="00D8622C">
        <w:fldChar w:fldCharType="end"/>
      </w:r>
      <w:r w:rsidRPr="00651F99">
        <w:tab/>
        <w:t>Third figure</w:t>
      </w:r>
      <w:bookmarkEnd w:id="30"/>
    </w:p>
    <w:p w14:paraId="71046558" w14:textId="77777777" w:rsidR="001E3E3D" w:rsidRPr="00651F99" w:rsidRDefault="001E3E3D" w:rsidP="00742504">
      <w:pPr>
        <w:pStyle w:val="09cLevel03"/>
      </w:pPr>
      <w:bookmarkStart w:id="31" w:name="_Toc68453027"/>
      <w:r w:rsidRPr="00651F99">
        <w:t>General Objective</w:t>
      </w:r>
      <w:bookmarkEnd w:id="31"/>
    </w:p>
    <w:p w14:paraId="50B0E777" w14:textId="77777777" w:rsidR="001E3E3D" w:rsidRPr="00651F99" w:rsidRDefault="001E3E3D" w:rsidP="00C030FB">
      <w:pPr>
        <w:pStyle w:val="10Normal01-FirstParagraph"/>
      </w:pPr>
      <w:r w:rsidRPr="00651F99">
        <w:t xml:space="preserve">This research focuses on the development of new techniques for </w:t>
      </w:r>
    </w:p>
    <w:p w14:paraId="2DAC9BDF" w14:textId="77777777" w:rsidR="003A30F9" w:rsidRPr="00651F99" w:rsidRDefault="003A30F9" w:rsidP="00B83BA5">
      <w:pPr>
        <w:pStyle w:val="10Listing"/>
        <w:numPr>
          <w:ilvl w:val="0"/>
          <w:numId w:val="23"/>
        </w:numPr>
      </w:pPr>
      <w:r w:rsidRPr="00651F99">
        <w:t>Bcljsbd jskcbasbcas sjkcbascsa sjkcbsajsa cjdcsacasb acjajscb asjkcbsabc sajcbjsac sacjsjc</w:t>
      </w:r>
    </w:p>
    <w:p w14:paraId="51E4731B" w14:textId="77777777" w:rsidR="003A30F9" w:rsidRPr="00651F99" w:rsidRDefault="003A30F9" w:rsidP="00B83BA5">
      <w:pPr>
        <w:pStyle w:val="10Listing"/>
        <w:numPr>
          <w:ilvl w:val="1"/>
          <w:numId w:val="23"/>
        </w:numPr>
      </w:pPr>
      <w:r w:rsidRPr="00651F99">
        <w:t>Nckscascj sackjsbcjs sjkcsjbc sjkbsbcs scjslajcbsa scjksajcb scjsajbsac skjbcsjbck sackjsajkl</w:t>
      </w:r>
    </w:p>
    <w:p w14:paraId="4420BC62" w14:textId="77777777" w:rsidR="003A30F9" w:rsidRDefault="003A30F9" w:rsidP="00B83BA5">
      <w:pPr>
        <w:pStyle w:val="10Listing"/>
        <w:numPr>
          <w:ilvl w:val="2"/>
          <w:numId w:val="23"/>
        </w:numPr>
      </w:pPr>
      <w:r w:rsidRPr="00651F99">
        <w:t>Snfbjds sdcscjks scscskjlbjkbds sdkjjskdbks sdkjcbsjkbcks sdckskjbc scjksbkbc sdcjsjkc dscklsjkdc sdcksjl</w:t>
      </w:r>
    </w:p>
    <w:p w14:paraId="36E7D2D2" w14:textId="77777777" w:rsidR="00B83BA5" w:rsidRDefault="00B83BA5" w:rsidP="00B83BA5">
      <w:pPr>
        <w:pStyle w:val="10Listing"/>
        <w:numPr>
          <w:ilvl w:val="2"/>
          <w:numId w:val="23"/>
        </w:numPr>
      </w:pPr>
      <w:r>
        <w:t>Nbcjksd sjcbjksbc jkbjkcbs jkabcjka</w:t>
      </w:r>
    </w:p>
    <w:p w14:paraId="768F863F" w14:textId="77777777" w:rsidR="00B83BA5" w:rsidRPr="00651F99" w:rsidRDefault="00B83BA5" w:rsidP="00B83BA5">
      <w:pPr>
        <w:pStyle w:val="10Listing"/>
        <w:numPr>
          <w:ilvl w:val="1"/>
          <w:numId w:val="23"/>
        </w:numPr>
      </w:pPr>
      <w:r>
        <w:t>Knclsncds ajcbjabcj ajkcbjabc acboaubcoaub</w:t>
      </w:r>
    </w:p>
    <w:p w14:paraId="7B1E156C" w14:textId="77777777" w:rsidR="003A30F9" w:rsidRPr="00651F99" w:rsidRDefault="003A30F9" w:rsidP="00B83BA5">
      <w:pPr>
        <w:pStyle w:val="10Listing"/>
        <w:numPr>
          <w:ilvl w:val="0"/>
          <w:numId w:val="23"/>
        </w:numPr>
      </w:pPr>
      <w:r w:rsidRPr="00651F99">
        <w:t>Kdsjcskjcl scksk sdkcjsdbcj sdkjcsdjkbc sdkjskdcbs csdbcdjkscks cskjcjsbj cscjks</w:t>
      </w:r>
    </w:p>
    <w:p w14:paraId="4C28B7DC" w14:textId="77777777" w:rsidR="003A30F9" w:rsidRPr="00651F99" w:rsidRDefault="003A30F9" w:rsidP="00B83BA5">
      <w:pPr>
        <w:pStyle w:val="10Listing"/>
        <w:numPr>
          <w:ilvl w:val="0"/>
          <w:numId w:val="23"/>
        </w:numPr>
      </w:pPr>
      <w:r w:rsidRPr="00651F99">
        <w:t>Nskjdksdb sjbsbjskbd skjdcjksbck skjcbsjkbc skcdkjscb</w:t>
      </w:r>
    </w:p>
    <w:p w14:paraId="512254DA" w14:textId="77777777" w:rsidR="008406C8" w:rsidRPr="00651F99" w:rsidRDefault="008406C8" w:rsidP="00B83BA5">
      <w:pPr>
        <w:pStyle w:val="10Listing"/>
        <w:numPr>
          <w:ilvl w:val="0"/>
          <w:numId w:val="23"/>
        </w:numPr>
      </w:pPr>
      <w:r w:rsidRPr="00651F99">
        <w:t>Bcljsbd jskcbasbcas sjkcbascsa sjkcbsajsa cjdcsacasb acjajscb asjkcbsabc sajcbjsac sacjsjc</w:t>
      </w:r>
    </w:p>
    <w:p w14:paraId="2D1E188C" w14:textId="77777777" w:rsidR="003A30F9" w:rsidRPr="00651F99" w:rsidRDefault="003A30F9" w:rsidP="00742504">
      <w:pPr>
        <w:pStyle w:val="09dLevel04"/>
      </w:pPr>
      <w:r w:rsidRPr="00651F99">
        <w:lastRenderedPageBreak/>
        <w:t>Sub-sub-sub Title</w:t>
      </w:r>
    </w:p>
    <w:p w14:paraId="76A0752B" w14:textId="77777777" w:rsidR="003A30F9" w:rsidRPr="00651F99" w:rsidRDefault="003A30F9" w:rsidP="00B83BA5">
      <w:pPr>
        <w:pStyle w:val="10Listing"/>
        <w:numPr>
          <w:ilvl w:val="0"/>
          <w:numId w:val="24"/>
        </w:numPr>
      </w:pPr>
      <w:r w:rsidRPr="00651F99">
        <w:t>Bcljsbd jskcbasbcas sjkcbascsa sjkcbsajsa cjdcsacasb acjajscb asjkcbsabc sajcbjsac sacjsjc</w:t>
      </w:r>
    </w:p>
    <w:p w14:paraId="04BBE950" w14:textId="77777777" w:rsidR="003A30F9" w:rsidRPr="00651F99" w:rsidRDefault="003A30F9" w:rsidP="00B83BA5">
      <w:pPr>
        <w:pStyle w:val="10Listing"/>
        <w:numPr>
          <w:ilvl w:val="1"/>
          <w:numId w:val="24"/>
        </w:numPr>
      </w:pPr>
      <w:r w:rsidRPr="00651F99">
        <w:t xml:space="preserve">On the Insert tab, the galleries include items that are designed to coordinate with the overall </w:t>
      </w:r>
    </w:p>
    <w:p w14:paraId="37F24AC0" w14:textId="77777777" w:rsidR="003A30F9" w:rsidRPr="00651F99" w:rsidRDefault="003A30F9" w:rsidP="00B83BA5">
      <w:pPr>
        <w:pStyle w:val="10Listing"/>
        <w:numPr>
          <w:ilvl w:val="1"/>
          <w:numId w:val="24"/>
        </w:numPr>
      </w:pPr>
      <w:r w:rsidRPr="00651F99">
        <w:t xml:space="preserve">On the Insert tab, the galleries include items that are designed to coordinate with the overall look of your document. You can use these galleries to insert tables, </w:t>
      </w:r>
    </w:p>
    <w:p w14:paraId="652A736D" w14:textId="77777777" w:rsidR="008406C8" w:rsidRPr="00651F99" w:rsidRDefault="008406C8" w:rsidP="00B83BA5">
      <w:pPr>
        <w:pStyle w:val="10Listing"/>
        <w:numPr>
          <w:ilvl w:val="0"/>
          <w:numId w:val="24"/>
        </w:numPr>
      </w:pPr>
      <w:r w:rsidRPr="00651F99">
        <w:t xml:space="preserve">On the Insert tab, the galleries include items that are designed to coordinate with the overall look of your document. You </w:t>
      </w:r>
    </w:p>
    <w:p w14:paraId="289B07F9" w14:textId="77777777" w:rsidR="003A30F9" w:rsidRPr="00651F99" w:rsidRDefault="003A30F9" w:rsidP="00B83BA5">
      <w:pPr>
        <w:pStyle w:val="10Listing"/>
        <w:numPr>
          <w:ilvl w:val="0"/>
          <w:numId w:val="24"/>
        </w:numPr>
      </w:pPr>
      <w:r w:rsidRPr="00651F99">
        <w:t>Snfbjds sdcscjks scscskjlbjkbds sdkjjskdbks sdkjcbsjkbcks sdckskjbc</w:t>
      </w:r>
    </w:p>
    <w:p w14:paraId="5E8D9A18" w14:textId="77777777" w:rsidR="001E3E3D" w:rsidRPr="00651F99" w:rsidRDefault="001E3E3D" w:rsidP="00742504">
      <w:pPr>
        <w:pStyle w:val="09cLevel03"/>
      </w:pPr>
      <w:bookmarkStart w:id="32" w:name="_Toc68453028"/>
      <w:r w:rsidRPr="00651F99">
        <w:t>Specific Objective</w:t>
      </w:r>
      <w:bookmarkEnd w:id="32"/>
    </w:p>
    <w:p w14:paraId="795D8539" w14:textId="77777777" w:rsidR="001E3E3D" w:rsidRPr="00651F99" w:rsidRDefault="001E3E3D" w:rsidP="009149AB">
      <w:pPr>
        <w:pStyle w:val="26aQuotation-Author"/>
      </w:pPr>
      <w:r w:rsidRPr="00651F99">
        <w:t xml:space="preserve">Aminuddin (1990:253) suggest: </w:t>
      </w:r>
    </w:p>
    <w:p w14:paraId="13CCDB3D" w14:textId="77777777" w:rsidR="001E3E3D" w:rsidRPr="00651F99" w:rsidRDefault="001E3E3D" w:rsidP="009149AB">
      <w:pPr>
        <w:pStyle w:val="26cQuotation-ForeignText"/>
      </w:pPr>
      <w:r w:rsidRPr="00651F99">
        <w:t>Insiden-insiden kritis yang mengandungi unsur-unsur kepimpinan yang berlaku dalam masa pemimpin karismatik ini menguruskan umatnya secara jarak jauh dalam hubungan dengan khalayak ramai, dengan kelompok kecil atau dengan umatnya secara individu perlu digali daripada perbendaharaan sejarah Islam untuk membolehkan kita menarik kesimpulan tentang proposisi-proposisi Islam tentang kepimpinan dan menimba hipotesis-hipotesis yang boleh diuji.</w:t>
      </w:r>
    </w:p>
    <w:p w14:paraId="35036CA2" w14:textId="77777777" w:rsidR="001E3E3D" w:rsidRPr="00651F99" w:rsidRDefault="001E3E3D" w:rsidP="009149AB">
      <w:pPr>
        <w:pStyle w:val="26dQuotation-Source"/>
      </w:pPr>
      <w:r w:rsidRPr="00651F99">
        <w:t xml:space="preserve">Source: Name </w:t>
      </w:r>
      <w:r w:rsidR="00321775" w:rsidRPr="00651F99">
        <w:t>(</w:t>
      </w:r>
      <w:r w:rsidRPr="00651F99">
        <w:t>Year</w:t>
      </w:r>
      <w:r w:rsidR="00321775" w:rsidRPr="00651F99">
        <w:t>)</w:t>
      </w:r>
    </w:p>
    <w:p w14:paraId="5F6B428A" w14:textId="77777777" w:rsidR="00350CE8" w:rsidRPr="00651F99" w:rsidRDefault="00350CE8" w:rsidP="00350CE8">
      <w:pPr>
        <w:pStyle w:val="11Normal02-SecondOnwardParagraph"/>
        <w:rPr>
          <w:lang w:eastAsia="ko-KR"/>
        </w:rPr>
      </w:pPr>
    </w:p>
    <w:p w14:paraId="30E4911C" w14:textId="77777777" w:rsidR="001E3E3D" w:rsidRPr="00651F99" w:rsidRDefault="001E3E3D" w:rsidP="00350CE8">
      <w:pPr>
        <w:pStyle w:val="11Normal02-SecondOnwardParagraph"/>
        <w:rPr>
          <w:lang w:eastAsia="ko-KR"/>
        </w:rPr>
      </w:pPr>
    </w:p>
    <w:p w14:paraId="4B9FA501" w14:textId="77777777" w:rsidR="001E3E3D" w:rsidRPr="00651F99" w:rsidRDefault="001E3E3D" w:rsidP="00350CE8">
      <w:pPr>
        <w:pStyle w:val="11Normal02-SecondOnwardParagraph"/>
        <w:rPr>
          <w:lang w:eastAsia="ko-KR"/>
        </w:rPr>
        <w:sectPr w:rsidR="001E3E3D" w:rsidRPr="00651F99" w:rsidSect="00182955">
          <w:headerReference w:type="default" r:id="rId23"/>
          <w:headerReference w:type="first" r:id="rId24"/>
          <w:footnotePr>
            <w:numRestart w:val="eachSect"/>
          </w:footnotePr>
          <w:pgSz w:w="11900" w:h="16840" w:code="9"/>
          <w:pgMar w:top="1701" w:right="1418" w:bottom="1418" w:left="2155" w:header="851" w:footer="850" w:gutter="0"/>
          <w:pgNumType w:start="1"/>
          <w:cols w:space="708"/>
          <w:titlePg/>
          <w:docGrid w:linePitch="360"/>
        </w:sectPr>
      </w:pPr>
    </w:p>
    <w:p w14:paraId="4689FC4B" w14:textId="77777777" w:rsidR="001E3E3D" w:rsidRPr="00651F99" w:rsidRDefault="001E3E3D" w:rsidP="002F49D8">
      <w:pPr>
        <w:pStyle w:val="Heading1"/>
      </w:pPr>
      <w:r w:rsidRPr="00651F99">
        <w:lastRenderedPageBreak/>
        <w:t>Literature Review</w:t>
      </w:r>
    </w:p>
    <w:p w14:paraId="36A0966C" w14:textId="77777777" w:rsidR="001E3E3D" w:rsidRPr="00651F99" w:rsidRDefault="001E3E3D" w:rsidP="008E3B78">
      <w:pPr>
        <w:pStyle w:val="09aLevel01"/>
      </w:pPr>
      <w:r w:rsidRPr="00651F99">
        <w:br/>
      </w:r>
      <w:r w:rsidRPr="00651F99">
        <w:br/>
      </w:r>
      <w:r w:rsidRPr="00651F99">
        <w:br/>
      </w:r>
      <w:bookmarkStart w:id="33" w:name="_Toc68453029"/>
      <w:r w:rsidRPr="00651F99">
        <w:t>Literature Review</w:t>
      </w:r>
      <w:bookmarkEnd w:id="33"/>
    </w:p>
    <w:p w14:paraId="49B78A85" w14:textId="77777777" w:rsidR="001E3E3D" w:rsidRPr="00651F99" w:rsidRDefault="001E3E3D" w:rsidP="00742504">
      <w:pPr>
        <w:pStyle w:val="09bLevel02"/>
      </w:pPr>
      <w:bookmarkStart w:id="34" w:name="_Toc68453030"/>
      <w:r w:rsidRPr="00651F99">
        <w:t>Introduction</w:t>
      </w:r>
      <w:bookmarkEnd w:id="34"/>
    </w:p>
    <w:p w14:paraId="2149EFA1" w14:textId="77777777" w:rsidR="001E3E3D" w:rsidRPr="00651F99" w:rsidRDefault="001E3E3D" w:rsidP="009149AB">
      <w:pPr>
        <w:pStyle w:val="26aQuotation-Author"/>
      </w:pPr>
      <w:r w:rsidRPr="00651F99">
        <w:t xml:space="preserve">According to Global English Newsletter (2002); </w:t>
      </w:r>
    </w:p>
    <w:p w14:paraId="2C7AA8C4" w14:textId="77777777" w:rsidR="001E3E3D" w:rsidRPr="00651F99" w:rsidRDefault="00321775" w:rsidP="00321775">
      <w:pPr>
        <w:pStyle w:val="26bQuotation-Text"/>
      </w:pPr>
      <w:r w:rsidRPr="00651F99">
        <w:t xml:space="preserve">The </w:t>
      </w:r>
      <w:r w:rsidR="001E3E3D" w:rsidRPr="00651F99">
        <w:t>knowledge business is becoming increasingly global. In science, technology, medicine, economics, and other social sciences, disciplinary knowledge is mediated through international journals, conference English plays a central role in the construc</w:t>
      </w:r>
      <w:r w:rsidRPr="00651F99">
        <w:t>tion of such global knowledges</w:t>
      </w:r>
    </w:p>
    <w:p w14:paraId="78A9204C" w14:textId="77777777" w:rsidR="001E3E3D" w:rsidRPr="00651F99" w:rsidRDefault="001E3E3D" w:rsidP="009149AB">
      <w:pPr>
        <w:pStyle w:val="26dQuotation-Source"/>
      </w:pPr>
      <w:r w:rsidRPr="00651F99">
        <w:t>Source: ______</w:t>
      </w:r>
    </w:p>
    <w:p w14:paraId="0B48ED30" w14:textId="77777777" w:rsidR="001E3E3D" w:rsidRPr="00651F99" w:rsidRDefault="001E3E3D" w:rsidP="00742504">
      <w:pPr>
        <w:pStyle w:val="09bLevel02"/>
      </w:pPr>
      <w:bookmarkStart w:id="35" w:name="_Toc68453031"/>
      <w:r w:rsidRPr="00651F99">
        <w:t>Scope of Research</w:t>
      </w:r>
      <w:bookmarkEnd w:id="35"/>
    </w:p>
    <w:p w14:paraId="07BFFB5F" w14:textId="77777777" w:rsidR="009149AB" w:rsidRDefault="009149AB" w:rsidP="00C030FB">
      <w:pPr>
        <w:pStyle w:val="10Normal01-FirstParagraph"/>
      </w:pPr>
      <w:r w:rsidRPr="00651F99">
        <w:t>On the Insert tab, the galleries include items that are designed to coordinate with the overall look of your document. You can use these galleries to insert tables, headers, footers, lists, cover pages, and other document building blocks.</w:t>
      </w:r>
    </w:p>
    <w:p w14:paraId="6B1B1013" w14:textId="77777777" w:rsidR="00B83BA5" w:rsidRPr="00B83BA5" w:rsidRDefault="00B83BA5" w:rsidP="00B83BA5">
      <w:pPr>
        <w:pStyle w:val="11Normal02-SecondOnwardParagraph"/>
      </w:pPr>
    </w:p>
    <w:p w14:paraId="08449B52" w14:textId="77777777" w:rsidR="009149AB" w:rsidRPr="00651F99" w:rsidRDefault="009149AB" w:rsidP="00C030FB">
      <w:pPr>
        <w:pStyle w:val="11Normal02-SecondOnwardParagraph"/>
      </w:pPr>
    </w:p>
    <w:p w14:paraId="4B075A5A" w14:textId="77777777" w:rsidR="002E7E58" w:rsidRPr="00651F99" w:rsidRDefault="002E7E58" w:rsidP="00C030FB">
      <w:pPr>
        <w:pStyle w:val="11Normal02-SecondOnwardParagraph"/>
        <w:sectPr w:rsidR="002E7E58" w:rsidRPr="00651F99" w:rsidSect="00182955">
          <w:headerReference w:type="first" r:id="rId25"/>
          <w:footerReference w:type="first" r:id="rId26"/>
          <w:footnotePr>
            <w:numRestart w:val="eachSect"/>
          </w:footnotePr>
          <w:pgSz w:w="11900" w:h="16840" w:code="9"/>
          <w:pgMar w:top="1701" w:right="1418" w:bottom="1418" w:left="2155" w:header="851" w:footer="851" w:gutter="0"/>
          <w:cols w:space="708"/>
          <w:titlePg/>
          <w:docGrid w:linePitch="360"/>
        </w:sectPr>
      </w:pPr>
    </w:p>
    <w:p w14:paraId="7422060F" w14:textId="77777777" w:rsidR="00FE3108" w:rsidRPr="00651F99" w:rsidRDefault="00FE3108" w:rsidP="00B83BA5">
      <w:pPr>
        <w:pStyle w:val="15aCaption-Table-Center"/>
      </w:pPr>
      <w:bookmarkStart w:id="36" w:name="_Toc68452934"/>
      <w:r w:rsidRPr="00651F99">
        <w:lastRenderedPageBreak/>
        <w:t xml:space="preserve">Table </w:t>
      </w:r>
      <w:r w:rsidR="00D8622C">
        <w:fldChar w:fldCharType="begin"/>
      </w:r>
      <w:r w:rsidR="00D8622C">
        <w:instrText xml:space="preserve"> STYLEREF 1 \s </w:instrText>
      </w:r>
      <w:r w:rsidR="00D8622C">
        <w:fldChar w:fldCharType="separate"/>
      </w:r>
      <w:r w:rsidR="0097680F">
        <w:rPr>
          <w:noProof/>
        </w:rPr>
        <w:t>2</w:t>
      </w:r>
      <w:r w:rsidR="00D8622C">
        <w:fldChar w:fldCharType="end"/>
      </w:r>
      <w:r w:rsidRPr="00651F99">
        <w:t>.</w:t>
      </w:r>
      <w:r w:rsidR="00D8622C">
        <w:fldChar w:fldCharType="begin"/>
      </w:r>
      <w:r w:rsidR="00D8622C">
        <w:instrText xml:space="preserve"> SEQ Table \* ARABIC \s 1 </w:instrText>
      </w:r>
      <w:r w:rsidR="00D8622C">
        <w:fldChar w:fldCharType="separate"/>
      </w:r>
      <w:r w:rsidR="0097680F">
        <w:rPr>
          <w:noProof/>
        </w:rPr>
        <w:t>1</w:t>
      </w:r>
      <w:r w:rsidR="00D8622C">
        <w:fldChar w:fldCharType="end"/>
      </w:r>
      <w:r w:rsidRPr="00651F99">
        <w:tab/>
        <w:t>First table in specific objective for Chapter II</w:t>
      </w:r>
      <w:bookmarkEnd w:id="36"/>
    </w:p>
    <w:tbl>
      <w:tblPr>
        <w:tblStyle w:val="GayaUKM-Mazleha"/>
        <w:tblW w:w="13344" w:type="dxa"/>
        <w:tblLook w:val="04A0" w:firstRow="1" w:lastRow="0" w:firstColumn="1" w:lastColumn="0" w:noHBand="0" w:noVBand="1"/>
      </w:tblPr>
      <w:tblGrid>
        <w:gridCol w:w="2224"/>
        <w:gridCol w:w="2224"/>
        <w:gridCol w:w="2224"/>
        <w:gridCol w:w="2224"/>
        <w:gridCol w:w="2224"/>
        <w:gridCol w:w="2224"/>
      </w:tblGrid>
      <w:tr w:rsidR="00FE3108" w:rsidRPr="00651F99" w14:paraId="323E2017" w14:textId="77777777" w:rsidTr="00D85CBF">
        <w:trPr>
          <w:cnfStyle w:val="100000000000" w:firstRow="1" w:lastRow="0" w:firstColumn="0" w:lastColumn="0" w:oddVBand="0" w:evenVBand="0" w:oddHBand="0" w:evenHBand="0" w:firstRowFirstColumn="0" w:firstRowLastColumn="0" w:lastRowFirstColumn="0" w:lastRowLastColumn="0"/>
          <w:trHeight w:val="50"/>
        </w:trPr>
        <w:tc>
          <w:tcPr>
            <w:tcW w:w="2224" w:type="dxa"/>
          </w:tcPr>
          <w:p w14:paraId="584F65B5" w14:textId="77777777" w:rsidR="00FE3108" w:rsidRPr="00651F99" w:rsidRDefault="00321775" w:rsidP="005D0994">
            <w:pPr>
              <w:pStyle w:val="21Table-Contents-Left"/>
            </w:pPr>
            <w:r w:rsidRPr="00651F99">
              <w:t>Title</w:t>
            </w:r>
            <w:r w:rsidR="00FE3108" w:rsidRPr="00651F99">
              <w:t xml:space="preserve"> </w:t>
            </w:r>
            <w:r w:rsidR="00D85CBF">
              <w:t>Left</w:t>
            </w:r>
          </w:p>
        </w:tc>
        <w:tc>
          <w:tcPr>
            <w:tcW w:w="2224" w:type="dxa"/>
          </w:tcPr>
          <w:p w14:paraId="78FDBF1F" w14:textId="77777777" w:rsidR="00FE3108" w:rsidRPr="00D85CBF" w:rsidRDefault="00FE3108" w:rsidP="005D0994">
            <w:pPr>
              <w:pStyle w:val="20Table-Contents-Center"/>
            </w:pPr>
            <w:r w:rsidRPr="00651F99">
              <w:t>Tajuk center</w:t>
            </w:r>
          </w:p>
        </w:tc>
        <w:tc>
          <w:tcPr>
            <w:tcW w:w="2224" w:type="dxa"/>
          </w:tcPr>
          <w:p w14:paraId="3999F775" w14:textId="77777777" w:rsidR="00FE3108" w:rsidRPr="00D85CBF" w:rsidRDefault="00FE3108" w:rsidP="005D0994">
            <w:pPr>
              <w:pStyle w:val="20Table-Contents-Center"/>
            </w:pPr>
            <w:r w:rsidRPr="00651F99">
              <w:t xml:space="preserve">Tajuk </w:t>
            </w:r>
            <w:r w:rsidR="00D85CBF">
              <w:t>center</w:t>
            </w:r>
          </w:p>
        </w:tc>
        <w:tc>
          <w:tcPr>
            <w:tcW w:w="2224" w:type="dxa"/>
          </w:tcPr>
          <w:p w14:paraId="62B70C42" w14:textId="77777777" w:rsidR="00FE3108" w:rsidRPr="00D85CBF" w:rsidRDefault="00FE3108" w:rsidP="005D0994">
            <w:pPr>
              <w:pStyle w:val="22Table-Contents-Right"/>
            </w:pPr>
            <w:r w:rsidRPr="00D85CBF">
              <w:t>Tajuk kanan</w:t>
            </w:r>
          </w:p>
        </w:tc>
        <w:tc>
          <w:tcPr>
            <w:tcW w:w="2224" w:type="dxa"/>
          </w:tcPr>
          <w:p w14:paraId="235E2821" w14:textId="77777777" w:rsidR="00FE3108" w:rsidRPr="00D85CBF" w:rsidRDefault="00FE3108" w:rsidP="005D0994">
            <w:pPr>
              <w:pStyle w:val="22Table-Contents-Right"/>
            </w:pPr>
            <w:r w:rsidRPr="00D85CBF">
              <w:t>Tajuk kanan</w:t>
            </w:r>
          </w:p>
        </w:tc>
        <w:tc>
          <w:tcPr>
            <w:tcW w:w="2224" w:type="dxa"/>
          </w:tcPr>
          <w:p w14:paraId="6E363FE5" w14:textId="77777777" w:rsidR="00FE3108" w:rsidRPr="00651F99" w:rsidRDefault="00FE3108" w:rsidP="005D0994">
            <w:pPr>
              <w:pStyle w:val="22Table-Contents-Right"/>
            </w:pPr>
            <w:r w:rsidRPr="00651F99">
              <w:t>Tajuk kanan</w:t>
            </w:r>
          </w:p>
        </w:tc>
      </w:tr>
      <w:tr w:rsidR="003C6443" w:rsidRPr="00651F99" w14:paraId="151D9688" w14:textId="77777777" w:rsidTr="00D85CBF">
        <w:tc>
          <w:tcPr>
            <w:tcW w:w="2224" w:type="dxa"/>
          </w:tcPr>
          <w:p w14:paraId="1461DB6A" w14:textId="77777777" w:rsidR="003C6443" w:rsidRPr="00D85CBF" w:rsidRDefault="003C6443" w:rsidP="003C6443">
            <w:pPr>
              <w:pStyle w:val="21Table-Contents-Left"/>
            </w:pPr>
            <w:r w:rsidRPr="00D85CBF">
              <w:t>Contents left</w:t>
            </w:r>
          </w:p>
        </w:tc>
        <w:tc>
          <w:tcPr>
            <w:tcW w:w="2224" w:type="dxa"/>
          </w:tcPr>
          <w:p w14:paraId="092B28CF" w14:textId="77777777" w:rsidR="003C6443" w:rsidRPr="00D85CBF" w:rsidRDefault="003C6443" w:rsidP="003C6443">
            <w:pPr>
              <w:pStyle w:val="20Table-Contents-Center"/>
            </w:pPr>
            <w:r w:rsidRPr="00905FC6">
              <w:t>Contents centre</w:t>
            </w:r>
          </w:p>
        </w:tc>
        <w:tc>
          <w:tcPr>
            <w:tcW w:w="2224" w:type="dxa"/>
          </w:tcPr>
          <w:p w14:paraId="57C9429F" w14:textId="77777777" w:rsidR="003C6443" w:rsidRPr="00D85CBF" w:rsidRDefault="003C6443" w:rsidP="003C6443">
            <w:pPr>
              <w:pStyle w:val="20Table-Contents-Center"/>
            </w:pPr>
            <w:r w:rsidRPr="00D85CBF">
              <w:t>Contents centre</w:t>
            </w:r>
          </w:p>
        </w:tc>
        <w:tc>
          <w:tcPr>
            <w:tcW w:w="2224" w:type="dxa"/>
          </w:tcPr>
          <w:p w14:paraId="5F0DBB28" w14:textId="77777777" w:rsidR="003C6443" w:rsidRPr="00D85CBF" w:rsidRDefault="003C6443" w:rsidP="003C6443">
            <w:pPr>
              <w:pStyle w:val="22Table-Contents-Right"/>
            </w:pPr>
            <w:r w:rsidRPr="00D85CBF">
              <w:t>Contents right</w:t>
            </w:r>
          </w:p>
        </w:tc>
        <w:tc>
          <w:tcPr>
            <w:tcW w:w="2224" w:type="dxa"/>
          </w:tcPr>
          <w:p w14:paraId="2CD1CEDD" w14:textId="77777777" w:rsidR="003C6443" w:rsidRPr="00D85CBF" w:rsidRDefault="003C6443" w:rsidP="003C6443">
            <w:pPr>
              <w:pStyle w:val="22Table-Contents-Right"/>
            </w:pPr>
            <w:r w:rsidRPr="00D85CBF">
              <w:t>Content right</w:t>
            </w:r>
          </w:p>
        </w:tc>
        <w:tc>
          <w:tcPr>
            <w:tcW w:w="2224" w:type="dxa"/>
          </w:tcPr>
          <w:p w14:paraId="07F9CC41" w14:textId="77777777" w:rsidR="003C6443" w:rsidRPr="00651F99" w:rsidRDefault="003C6443" w:rsidP="003C6443">
            <w:pPr>
              <w:pStyle w:val="22Table-Contents-Right"/>
            </w:pPr>
            <w:r w:rsidRPr="00651F99">
              <w:t>Contents right</w:t>
            </w:r>
          </w:p>
        </w:tc>
      </w:tr>
      <w:tr w:rsidR="003C6443" w:rsidRPr="00651F99" w14:paraId="601DF5AD" w14:textId="77777777" w:rsidTr="00D85CBF">
        <w:tc>
          <w:tcPr>
            <w:tcW w:w="2224" w:type="dxa"/>
          </w:tcPr>
          <w:p w14:paraId="2B24ACBC" w14:textId="77777777" w:rsidR="003C6443" w:rsidRPr="00D85CBF" w:rsidRDefault="003C6443" w:rsidP="003C6443">
            <w:pPr>
              <w:pStyle w:val="21Table-Contents-Left"/>
            </w:pPr>
            <w:r w:rsidRPr="00D85CBF">
              <w:t>Contents left</w:t>
            </w:r>
          </w:p>
        </w:tc>
        <w:tc>
          <w:tcPr>
            <w:tcW w:w="2224" w:type="dxa"/>
          </w:tcPr>
          <w:p w14:paraId="39036D28" w14:textId="77777777" w:rsidR="003C6443" w:rsidRPr="00D85CBF" w:rsidRDefault="003C6443" w:rsidP="003C6443">
            <w:pPr>
              <w:pStyle w:val="20Table-Contents-Center"/>
            </w:pPr>
            <w:r w:rsidRPr="00905FC6">
              <w:t>Contents centre</w:t>
            </w:r>
          </w:p>
        </w:tc>
        <w:tc>
          <w:tcPr>
            <w:tcW w:w="2224" w:type="dxa"/>
          </w:tcPr>
          <w:p w14:paraId="537F6E99" w14:textId="77777777" w:rsidR="003C6443" w:rsidRPr="00D85CBF" w:rsidRDefault="003C6443" w:rsidP="003C6443">
            <w:pPr>
              <w:pStyle w:val="20Table-Contents-Center"/>
            </w:pPr>
            <w:r w:rsidRPr="000B3C9C">
              <w:t>Contents centre</w:t>
            </w:r>
          </w:p>
        </w:tc>
        <w:tc>
          <w:tcPr>
            <w:tcW w:w="2224" w:type="dxa"/>
          </w:tcPr>
          <w:p w14:paraId="5AC2BFF8" w14:textId="77777777" w:rsidR="003C6443" w:rsidRPr="00D85CBF" w:rsidRDefault="003C6443" w:rsidP="003C6443">
            <w:pPr>
              <w:pStyle w:val="22Table-Contents-Right"/>
            </w:pPr>
            <w:r w:rsidRPr="00D85CBF">
              <w:t>Contents right</w:t>
            </w:r>
          </w:p>
        </w:tc>
        <w:tc>
          <w:tcPr>
            <w:tcW w:w="2224" w:type="dxa"/>
          </w:tcPr>
          <w:p w14:paraId="7C4B6581" w14:textId="77777777" w:rsidR="003C6443" w:rsidRPr="00D85CBF" w:rsidRDefault="003C6443" w:rsidP="003C6443">
            <w:pPr>
              <w:pStyle w:val="22Table-Contents-Right"/>
            </w:pPr>
            <w:r w:rsidRPr="00D85CBF">
              <w:t>Content right</w:t>
            </w:r>
          </w:p>
        </w:tc>
        <w:tc>
          <w:tcPr>
            <w:tcW w:w="2224" w:type="dxa"/>
          </w:tcPr>
          <w:p w14:paraId="738212F3" w14:textId="77777777" w:rsidR="003C6443" w:rsidRPr="00651F99" w:rsidRDefault="003C6443" w:rsidP="003C6443">
            <w:pPr>
              <w:pStyle w:val="22Table-Contents-Right"/>
            </w:pPr>
            <w:r w:rsidRPr="00651F99">
              <w:t>Contents right</w:t>
            </w:r>
          </w:p>
        </w:tc>
      </w:tr>
      <w:tr w:rsidR="003C6443" w:rsidRPr="00651F99" w14:paraId="24A86E29" w14:textId="77777777" w:rsidTr="00D85CBF">
        <w:tc>
          <w:tcPr>
            <w:tcW w:w="2224" w:type="dxa"/>
          </w:tcPr>
          <w:p w14:paraId="7866E25C" w14:textId="77777777" w:rsidR="003C6443" w:rsidRPr="00D85CBF" w:rsidRDefault="003C6443" w:rsidP="003C6443">
            <w:pPr>
              <w:pStyle w:val="21Table-Contents-Left"/>
            </w:pPr>
            <w:r w:rsidRPr="00D85CBF">
              <w:t>Contents left</w:t>
            </w:r>
          </w:p>
        </w:tc>
        <w:tc>
          <w:tcPr>
            <w:tcW w:w="2224" w:type="dxa"/>
          </w:tcPr>
          <w:p w14:paraId="1E06CE92" w14:textId="77777777" w:rsidR="003C6443" w:rsidRPr="00D85CBF" w:rsidRDefault="003C6443" w:rsidP="003C6443">
            <w:pPr>
              <w:pStyle w:val="20Table-Contents-Center"/>
            </w:pPr>
            <w:r w:rsidRPr="00905FC6">
              <w:t>Contents centre</w:t>
            </w:r>
          </w:p>
        </w:tc>
        <w:tc>
          <w:tcPr>
            <w:tcW w:w="2224" w:type="dxa"/>
          </w:tcPr>
          <w:p w14:paraId="062F874B" w14:textId="77777777" w:rsidR="003C6443" w:rsidRPr="00D85CBF" w:rsidRDefault="003C6443" w:rsidP="003C6443">
            <w:pPr>
              <w:pStyle w:val="20Table-Contents-Center"/>
            </w:pPr>
            <w:r w:rsidRPr="000B3C9C">
              <w:t>Contents centre</w:t>
            </w:r>
          </w:p>
        </w:tc>
        <w:tc>
          <w:tcPr>
            <w:tcW w:w="2224" w:type="dxa"/>
          </w:tcPr>
          <w:p w14:paraId="6865E9F6" w14:textId="77777777" w:rsidR="003C6443" w:rsidRPr="00D85CBF" w:rsidRDefault="003C6443" w:rsidP="003C6443">
            <w:pPr>
              <w:pStyle w:val="22Table-Contents-Right"/>
            </w:pPr>
            <w:r w:rsidRPr="00D85CBF">
              <w:t>Contents right</w:t>
            </w:r>
          </w:p>
        </w:tc>
        <w:tc>
          <w:tcPr>
            <w:tcW w:w="2224" w:type="dxa"/>
          </w:tcPr>
          <w:p w14:paraId="28CD7888" w14:textId="77777777" w:rsidR="003C6443" w:rsidRPr="00D85CBF" w:rsidRDefault="003C6443" w:rsidP="003C6443">
            <w:pPr>
              <w:pStyle w:val="22Table-Contents-Right"/>
            </w:pPr>
            <w:r w:rsidRPr="00D85CBF">
              <w:t>Content right</w:t>
            </w:r>
          </w:p>
        </w:tc>
        <w:tc>
          <w:tcPr>
            <w:tcW w:w="2224" w:type="dxa"/>
          </w:tcPr>
          <w:p w14:paraId="6D95BE0A" w14:textId="77777777" w:rsidR="003C6443" w:rsidRPr="00651F99" w:rsidRDefault="003C6443" w:rsidP="003C6443">
            <w:pPr>
              <w:pStyle w:val="22Table-Contents-Right"/>
            </w:pPr>
            <w:r w:rsidRPr="00651F99">
              <w:t>Contents right</w:t>
            </w:r>
          </w:p>
        </w:tc>
      </w:tr>
      <w:tr w:rsidR="003C6443" w:rsidRPr="00651F99" w14:paraId="72597D5A" w14:textId="77777777" w:rsidTr="00D85CBF">
        <w:tc>
          <w:tcPr>
            <w:tcW w:w="2224" w:type="dxa"/>
          </w:tcPr>
          <w:p w14:paraId="6C96DD5B" w14:textId="77777777" w:rsidR="003C6443" w:rsidRPr="00D85CBF" w:rsidRDefault="003C6443" w:rsidP="003C6443">
            <w:pPr>
              <w:pStyle w:val="21Table-Contents-Left"/>
            </w:pPr>
            <w:r w:rsidRPr="00D85CBF">
              <w:t>Contents left</w:t>
            </w:r>
          </w:p>
        </w:tc>
        <w:tc>
          <w:tcPr>
            <w:tcW w:w="2224" w:type="dxa"/>
          </w:tcPr>
          <w:p w14:paraId="72B6CA51" w14:textId="77777777" w:rsidR="003C6443" w:rsidRPr="00D85CBF" w:rsidRDefault="003C6443" w:rsidP="003C6443">
            <w:pPr>
              <w:pStyle w:val="20Table-Contents-Center"/>
            </w:pPr>
            <w:r w:rsidRPr="00905FC6">
              <w:t>Contents centre</w:t>
            </w:r>
          </w:p>
        </w:tc>
        <w:tc>
          <w:tcPr>
            <w:tcW w:w="2224" w:type="dxa"/>
          </w:tcPr>
          <w:p w14:paraId="697C72BE" w14:textId="77777777" w:rsidR="003C6443" w:rsidRPr="00D85CBF" w:rsidRDefault="003C6443" w:rsidP="003C6443">
            <w:pPr>
              <w:pStyle w:val="20Table-Contents-Center"/>
            </w:pPr>
            <w:r w:rsidRPr="000B3C9C">
              <w:t>Contents centre</w:t>
            </w:r>
          </w:p>
        </w:tc>
        <w:tc>
          <w:tcPr>
            <w:tcW w:w="2224" w:type="dxa"/>
          </w:tcPr>
          <w:p w14:paraId="664AE3D3" w14:textId="77777777" w:rsidR="003C6443" w:rsidRPr="00D85CBF" w:rsidRDefault="003C6443" w:rsidP="003C6443">
            <w:pPr>
              <w:pStyle w:val="22Table-Contents-Right"/>
            </w:pPr>
            <w:r w:rsidRPr="00D85CBF">
              <w:t>Contents right</w:t>
            </w:r>
          </w:p>
        </w:tc>
        <w:tc>
          <w:tcPr>
            <w:tcW w:w="2224" w:type="dxa"/>
          </w:tcPr>
          <w:p w14:paraId="6212F8B5" w14:textId="77777777" w:rsidR="003C6443" w:rsidRPr="00D85CBF" w:rsidRDefault="003C6443" w:rsidP="003C6443">
            <w:pPr>
              <w:pStyle w:val="22Table-Contents-Right"/>
            </w:pPr>
            <w:r w:rsidRPr="00D85CBF">
              <w:t>Content right</w:t>
            </w:r>
          </w:p>
        </w:tc>
        <w:tc>
          <w:tcPr>
            <w:tcW w:w="2224" w:type="dxa"/>
          </w:tcPr>
          <w:p w14:paraId="0CDC168B" w14:textId="77777777" w:rsidR="003C6443" w:rsidRPr="00651F99" w:rsidRDefault="003C6443" w:rsidP="003C6443">
            <w:pPr>
              <w:pStyle w:val="22Table-Contents-Right"/>
            </w:pPr>
            <w:r w:rsidRPr="00651F99">
              <w:t>Contents right</w:t>
            </w:r>
          </w:p>
        </w:tc>
      </w:tr>
      <w:tr w:rsidR="003C6443" w:rsidRPr="00651F99" w14:paraId="5368BE27" w14:textId="77777777" w:rsidTr="008E3B78">
        <w:tc>
          <w:tcPr>
            <w:tcW w:w="2224" w:type="dxa"/>
            <w:tcBorders>
              <w:bottom w:val="nil"/>
            </w:tcBorders>
          </w:tcPr>
          <w:p w14:paraId="6E2AE200" w14:textId="77777777" w:rsidR="003C6443" w:rsidRPr="00D85CBF" w:rsidRDefault="003C6443" w:rsidP="003C6443">
            <w:pPr>
              <w:pStyle w:val="21Table-Contents-Left"/>
            </w:pPr>
            <w:r w:rsidRPr="00D85CBF">
              <w:t>Contents left</w:t>
            </w:r>
          </w:p>
        </w:tc>
        <w:tc>
          <w:tcPr>
            <w:tcW w:w="2224" w:type="dxa"/>
            <w:tcBorders>
              <w:bottom w:val="nil"/>
            </w:tcBorders>
          </w:tcPr>
          <w:p w14:paraId="7E2D0106" w14:textId="77777777" w:rsidR="003C6443" w:rsidRPr="00D85CBF" w:rsidRDefault="003C6443" w:rsidP="003C6443">
            <w:pPr>
              <w:pStyle w:val="20Table-Contents-Center"/>
            </w:pPr>
            <w:r w:rsidRPr="00905FC6">
              <w:t>Contents centre</w:t>
            </w:r>
          </w:p>
        </w:tc>
        <w:tc>
          <w:tcPr>
            <w:tcW w:w="2224" w:type="dxa"/>
            <w:tcBorders>
              <w:bottom w:val="nil"/>
            </w:tcBorders>
          </w:tcPr>
          <w:p w14:paraId="1F8D3A18" w14:textId="77777777" w:rsidR="003C6443" w:rsidRPr="00D85CBF" w:rsidRDefault="003C6443" w:rsidP="003C6443">
            <w:pPr>
              <w:pStyle w:val="20Table-Contents-Center"/>
            </w:pPr>
            <w:r w:rsidRPr="000B3C9C">
              <w:t>Contents centre</w:t>
            </w:r>
          </w:p>
        </w:tc>
        <w:tc>
          <w:tcPr>
            <w:tcW w:w="2224" w:type="dxa"/>
            <w:tcBorders>
              <w:bottom w:val="nil"/>
            </w:tcBorders>
          </w:tcPr>
          <w:p w14:paraId="07FA6863" w14:textId="77777777" w:rsidR="003C6443" w:rsidRPr="00D85CBF" w:rsidRDefault="003C6443" w:rsidP="003C6443">
            <w:pPr>
              <w:pStyle w:val="22Table-Contents-Right"/>
            </w:pPr>
            <w:r w:rsidRPr="00D85CBF">
              <w:t>Contents right</w:t>
            </w:r>
          </w:p>
        </w:tc>
        <w:tc>
          <w:tcPr>
            <w:tcW w:w="2224" w:type="dxa"/>
            <w:tcBorders>
              <w:bottom w:val="nil"/>
            </w:tcBorders>
          </w:tcPr>
          <w:p w14:paraId="2C836440" w14:textId="77777777" w:rsidR="003C6443" w:rsidRPr="00D85CBF" w:rsidRDefault="003C6443" w:rsidP="003C6443">
            <w:pPr>
              <w:pStyle w:val="22Table-Contents-Right"/>
            </w:pPr>
            <w:r w:rsidRPr="00D85CBF">
              <w:t>Content right</w:t>
            </w:r>
          </w:p>
        </w:tc>
        <w:tc>
          <w:tcPr>
            <w:tcW w:w="2224" w:type="dxa"/>
            <w:tcBorders>
              <w:bottom w:val="nil"/>
            </w:tcBorders>
          </w:tcPr>
          <w:p w14:paraId="47A9AD43" w14:textId="77777777" w:rsidR="003C6443" w:rsidRPr="00651F99" w:rsidRDefault="003C6443" w:rsidP="003C6443">
            <w:pPr>
              <w:pStyle w:val="22Table-Contents-Right"/>
            </w:pPr>
            <w:r w:rsidRPr="00651F99">
              <w:t>Contents right</w:t>
            </w:r>
          </w:p>
        </w:tc>
      </w:tr>
      <w:tr w:rsidR="00FE3108" w:rsidRPr="00651F99" w14:paraId="4BA16C92" w14:textId="77777777" w:rsidTr="008E3B78">
        <w:tc>
          <w:tcPr>
            <w:tcW w:w="13344" w:type="dxa"/>
            <w:gridSpan w:val="6"/>
            <w:tcBorders>
              <w:top w:val="nil"/>
              <w:bottom w:val="nil"/>
            </w:tcBorders>
          </w:tcPr>
          <w:p w14:paraId="7453BDB3" w14:textId="77777777" w:rsidR="00FE3108" w:rsidRPr="00651F99" w:rsidRDefault="00FE3108" w:rsidP="003C6443">
            <w:pPr>
              <w:pStyle w:val="27aTable-tobecontinued"/>
            </w:pPr>
            <w:r w:rsidRPr="00651F99">
              <w:t>… to be continued</w:t>
            </w:r>
          </w:p>
        </w:tc>
      </w:tr>
    </w:tbl>
    <w:p w14:paraId="0ACEF04A" w14:textId="77777777" w:rsidR="00FE3108" w:rsidRPr="00CD0A5D" w:rsidRDefault="00FE3108" w:rsidP="00CD0A5D">
      <w:pPr>
        <w:pStyle w:val="21Table-Contents-Left"/>
      </w:pPr>
    </w:p>
    <w:p w14:paraId="3FE4F2CB" w14:textId="77777777" w:rsidR="00960442" w:rsidRPr="00CD0A5D" w:rsidRDefault="00960442" w:rsidP="00CD0A5D">
      <w:pPr>
        <w:pStyle w:val="21Table-Contents-Left"/>
      </w:pPr>
    </w:p>
    <w:p w14:paraId="4D431A28" w14:textId="77777777" w:rsidR="00960442" w:rsidRPr="00CD0A5D" w:rsidRDefault="00960442" w:rsidP="00CD0A5D">
      <w:pPr>
        <w:pStyle w:val="21Table-Contents-Left"/>
      </w:pPr>
    </w:p>
    <w:tbl>
      <w:tblPr>
        <w:tblStyle w:val="GayaUKM-Mazleha"/>
        <w:tblW w:w="0" w:type="auto"/>
        <w:tblBorders>
          <w:top w:val="none" w:sz="0" w:space="0" w:color="auto"/>
        </w:tblBorders>
        <w:tblLook w:val="04A0" w:firstRow="1" w:lastRow="0" w:firstColumn="1" w:lastColumn="0" w:noHBand="0" w:noVBand="1"/>
      </w:tblPr>
      <w:tblGrid>
        <w:gridCol w:w="2221"/>
        <w:gridCol w:w="2221"/>
        <w:gridCol w:w="2222"/>
        <w:gridCol w:w="2221"/>
        <w:gridCol w:w="2221"/>
        <w:gridCol w:w="2222"/>
      </w:tblGrid>
      <w:tr w:rsidR="00FE3108" w:rsidRPr="00651F99" w14:paraId="55F65AEB" w14:textId="77777777" w:rsidTr="000C09ED">
        <w:trPr>
          <w:cnfStyle w:val="100000000000" w:firstRow="1" w:lastRow="0" w:firstColumn="0" w:lastColumn="0" w:oddVBand="0" w:evenVBand="0" w:oddHBand="0" w:evenHBand="0" w:firstRowFirstColumn="0" w:firstRowLastColumn="0" w:lastRowFirstColumn="0" w:lastRowLastColumn="0"/>
          <w:trHeight w:val="64"/>
        </w:trPr>
        <w:tc>
          <w:tcPr>
            <w:tcW w:w="13328" w:type="dxa"/>
            <w:gridSpan w:val="6"/>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4F4427" w14:textId="77777777" w:rsidR="00FE3108" w:rsidRPr="003C6443" w:rsidRDefault="00FE3108" w:rsidP="003C6443">
            <w:pPr>
              <w:pStyle w:val="27bTable-continuation"/>
            </w:pPr>
            <w:r w:rsidRPr="00651F99">
              <w:t>… continuation</w:t>
            </w:r>
          </w:p>
        </w:tc>
      </w:tr>
      <w:tr w:rsidR="003C6443" w:rsidRPr="00651F99" w14:paraId="5E9130F3" w14:textId="77777777" w:rsidTr="000C09ED">
        <w:tc>
          <w:tcPr>
            <w:tcW w:w="2221" w:type="dxa"/>
          </w:tcPr>
          <w:p w14:paraId="670ABF89" w14:textId="77777777" w:rsidR="003C6443" w:rsidRPr="00960442" w:rsidRDefault="003C6443" w:rsidP="003C6443">
            <w:pPr>
              <w:pStyle w:val="21Table-Contents-Left"/>
            </w:pPr>
            <w:r w:rsidRPr="00960442">
              <w:t>Contents left</w:t>
            </w:r>
          </w:p>
        </w:tc>
        <w:tc>
          <w:tcPr>
            <w:tcW w:w="2221" w:type="dxa"/>
          </w:tcPr>
          <w:p w14:paraId="2262E6A1" w14:textId="77777777" w:rsidR="003C6443" w:rsidRPr="00960442" w:rsidRDefault="003C6443" w:rsidP="003C6443">
            <w:pPr>
              <w:pStyle w:val="20Table-Contents-Center"/>
            </w:pPr>
            <w:r w:rsidRPr="00B4055E">
              <w:t>Contents centre</w:t>
            </w:r>
          </w:p>
        </w:tc>
        <w:tc>
          <w:tcPr>
            <w:tcW w:w="2222" w:type="dxa"/>
          </w:tcPr>
          <w:p w14:paraId="47366BA1" w14:textId="77777777" w:rsidR="003C6443" w:rsidRPr="00960442" w:rsidRDefault="003C6443" w:rsidP="003C6443">
            <w:pPr>
              <w:pStyle w:val="20Table-Contents-Center"/>
            </w:pPr>
            <w:r w:rsidRPr="00B4055E">
              <w:t>Contents centre</w:t>
            </w:r>
          </w:p>
        </w:tc>
        <w:tc>
          <w:tcPr>
            <w:tcW w:w="2221" w:type="dxa"/>
          </w:tcPr>
          <w:p w14:paraId="0DCBE1B9" w14:textId="77777777" w:rsidR="003C6443" w:rsidRPr="00960442" w:rsidRDefault="003C6443" w:rsidP="003C6443">
            <w:pPr>
              <w:pStyle w:val="22Table-Contents-Right"/>
            </w:pPr>
            <w:r w:rsidRPr="00960442">
              <w:t>Contents right</w:t>
            </w:r>
          </w:p>
        </w:tc>
        <w:tc>
          <w:tcPr>
            <w:tcW w:w="2221" w:type="dxa"/>
          </w:tcPr>
          <w:p w14:paraId="619F2EB4" w14:textId="77777777" w:rsidR="003C6443" w:rsidRPr="00960442" w:rsidRDefault="003C6443" w:rsidP="003C6443">
            <w:pPr>
              <w:pStyle w:val="22Table-Contents-Right"/>
            </w:pPr>
            <w:r w:rsidRPr="00960442">
              <w:t>Content right</w:t>
            </w:r>
          </w:p>
        </w:tc>
        <w:tc>
          <w:tcPr>
            <w:tcW w:w="2222" w:type="dxa"/>
          </w:tcPr>
          <w:p w14:paraId="32CF8795" w14:textId="77777777" w:rsidR="003C6443" w:rsidRPr="00960442" w:rsidRDefault="003C6443" w:rsidP="003C6443">
            <w:pPr>
              <w:pStyle w:val="22Table-Contents-Right"/>
            </w:pPr>
            <w:r w:rsidRPr="00960442">
              <w:t>Contents right</w:t>
            </w:r>
          </w:p>
        </w:tc>
      </w:tr>
      <w:tr w:rsidR="003C6443" w:rsidRPr="00651F99" w14:paraId="3565493B" w14:textId="77777777" w:rsidTr="000C09ED">
        <w:tc>
          <w:tcPr>
            <w:tcW w:w="2221" w:type="dxa"/>
          </w:tcPr>
          <w:p w14:paraId="030FC19C" w14:textId="77777777" w:rsidR="003C6443" w:rsidRPr="00960442" w:rsidRDefault="003C6443" w:rsidP="003C6443">
            <w:pPr>
              <w:pStyle w:val="21Table-Contents-Left"/>
            </w:pPr>
            <w:r w:rsidRPr="00960442">
              <w:t>Contents left</w:t>
            </w:r>
          </w:p>
        </w:tc>
        <w:tc>
          <w:tcPr>
            <w:tcW w:w="2221" w:type="dxa"/>
          </w:tcPr>
          <w:p w14:paraId="0E831D4C" w14:textId="77777777" w:rsidR="003C6443" w:rsidRPr="00960442" w:rsidRDefault="003C6443" w:rsidP="003C6443">
            <w:pPr>
              <w:pStyle w:val="20Table-Contents-Center"/>
            </w:pPr>
            <w:r w:rsidRPr="00B4055E">
              <w:t>Contents centre</w:t>
            </w:r>
          </w:p>
        </w:tc>
        <w:tc>
          <w:tcPr>
            <w:tcW w:w="2222" w:type="dxa"/>
          </w:tcPr>
          <w:p w14:paraId="570792C0" w14:textId="77777777" w:rsidR="003C6443" w:rsidRPr="00960442" w:rsidRDefault="003C6443" w:rsidP="003C6443">
            <w:pPr>
              <w:pStyle w:val="20Table-Contents-Center"/>
            </w:pPr>
            <w:r w:rsidRPr="00B4055E">
              <w:t>Contents centre</w:t>
            </w:r>
          </w:p>
        </w:tc>
        <w:tc>
          <w:tcPr>
            <w:tcW w:w="2221" w:type="dxa"/>
          </w:tcPr>
          <w:p w14:paraId="5895ABB0" w14:textId="77777777" w:rsidR="003C6443" w:rsidRPr="00960442" w:rsidRDefault="003C6443" w:rsidP="003C6443">
            <w:pPr>
              <w:pStyle w:val="22Table-Contents-Right"/>
            </w:pPr>
            <w:r w:rsidRPr="00960442">
              <w:t>Contents right</w:t>
            </w:r>
          </w:p>
        </w:tc>
        <w:tc>
          <w:tcPr>
            <w:tcW w:w="2221" w:type="dxa"/>
          </w:tcPr>
          <w:p w14:paraId="00E853E9" w14:textId="77777777" w:rsidR="003C6443" w:rsidRPr="00960442" w:rsidRDefault="003C6443" w:rsidP="003C6443">
            <w:pPr>
              <w:pStyle w:val="22Table-Contents-Right"/>
            </w:pPr>
            <w:r w:rsidRPr="00960442">
              <w:t>Content right</w:t>
            </w:r>
          </w:p>
        </w:tc>
        <w:tc>
          <w:tcPr>
            <w:tcW w:w="2222" w:type="dxa"/>
          </w:tcPr>
          <w:p w14:paraId="6BE7C45E" w14:textId="77777777" w:rsidR="003C6443" w:rsidRPr="00960442" w:rsidRDefault="003C6443" w:rsidP="003C6443">
            <w:pPr>
              <w:pStyle w:val="22Table-Contents-Right"/>
            </w:pPr>
            <w:r w:rsidRPr="00960442">
              <w:t>Contents right</w:t>
            </w:r>
          </w:p>
        </w:tc>
      </w:tr>
      <w:tr w:rsidR="003C6443" w:rsidRPr="00651F99" w14:paraId="38C4629A" w14:textId="77777777" w:rsidTr="000C09ED">
        <w:tc>
          <w:tcPr>
            <w:tcW w:w="2221" w:type="dxa"/>
          </w:tcPr>
          <w:p w14:paraId="09B71DDA" w14:textId="77777777" w:rsidR="003C6443" w:rsidRPr="00960442" w:rsidRDefault="003C6443" w:rsidP="003C6443">
            <w:pPr>
              <w:pStyle w:val="21Table-Contents-Left"/>
            </w:pPr>
            <w:r w:rsidRPr="00960442">
              <w:t>Contents left</w:t>
            </w:r>
          </w:p>
        </w:tc>
        <w:tc>
          <w:tcPr>
            <w:tcW w:w="2221" w:type="dxa"/>
          </w:tcPr>
          <w:p w14:paraId="5100D743" w14:textId="77777777" w:rsidR="003C6443" w:rsidRPr="00960442" w:rsidRDefault="003C6443" w:rsidP="003C6443">
            <w:pPr>
              <w:pStyle w:val="20Table-Contents-Center"/>
            </w:pPr>
            <w:r w:rsidRPr="00B4055E">
              <w:t>Contents centre</w:t>
            </w:r>
          </w:p>
        </w:tc>
        <w:tc>
          <w:tcPr>
            <w:tcW w:w="2222" w:type="dxa"/>
          </w:tcPr>
          <w:p w14:paraId="284EFF7B" w14:textId="77777777" w:rsidR="003C6443" w:rsidRPr="00960442" w:rsidRDefault="003C6443" w:rsidP="003C6443">
            <w:pPr>
              <w:pStyle w:val="20Table-Contents-Center"/>
            </w:pPr>
            <w:r w:rsidRPr="00B4055E">
              <w:t>Contents centre</w:t>
            </w:r>
          </w:p>
        </w:tc>
        <w:tc>
          <w:tcPr>
            <w:tcW w:w="2221" w:type="dxa"/>
          </w:tcPr>
          <w:p w14:paraId="79ABD8DD" w14:textId="77777777" w:rsidR="003C6443" w:rsidRPr="00960442" w:rsidRDefault="003C6443" w:rsidP="003C6443">
            <w:pPr>
              <w:pStyle w:val="22Table-Contents-Right"/>
            </w:pPr>
            <w:r w:rsidRPr="00960442">
              <w:t>Contents right</w:t>
            </w:r>
          </w:p>
        </w:tc>
        <w:tc>
          <w:tcPr>
            <w:tcW w:w="2221" w:type="dxa"/>
          </w:tcPr>
          <w:p w14:paraId="50AB858E" w14:textId="77777777" w:rsidR="003C6443" w:rsidRPr="00960442" w:rsidRDefault="003C6443" w:rsidP="003C6443">
            <w:pPr>
              <w:pStyle w:val="22Table-Contents-Right"/>
            </w:pPr>
            <w:r w:rsidRPr="00960442">
              <w:t>Content right</w:t>
            </w:r>
          </w:p>
        </w:tc>
        <w:tc>
          <w:tcPr>
            <w:tcW w:w="2222" w:type="dxa"/>
          </w:tcPr>
          <w:p w14:paraId="5F2F6862" w14:textId="77777777" w:rsidR="003C6443" w:rsidRPr="00960442" w:rsidRDefault="003C6443" w:rsidP="003C6443">
            <w:pPr>
              <w:pStyle w:val="22Table-Contents-Right"/>
            </w:pPr>
            <w:r w:rsidRPr="00960442">
              <w:t>Contents right</w:t>
            </w:r>
          </w:p>
        </w:tc>
      </w:tr>
      <w:tr w:rsidR="003C6443" w:rsidRPr="00651F99" w14:paraId="10FEBA46" w14:textId="77777777" w:rsidTr="000C09ED">
        <w:tc>
          <w:tcPr>
            <w:tcW w:w="2221" w:type="dxa"/>
          </w:tcPr>
          <w:p w14:paraId="6107701B" w14:textId="77777777" w:rsidR="003C6443" w:rsidRPr="00960442" w:rsidRDefault="003C6443" w:rsidP="003C6443">
            <w:pPr>
              <w:pStyle w:val="21Table-Contents-Left"/>
            </w:pPr>
            <w:r w:rsidRPr="00960442">
              <w:t>Contents left</w:t>
            </w:r>
          </w:p>
        </w:tc>
        <w:tc>
          <w:tcPr>
            <w:tcW w:w="2221" w:type="dxa"/>
          </w:tcPr>
          <w:p w14:paraId="7564A48E" w14:textId="77777777" w:rsidR="003C6443" w:rsidRPr="00960442" w:rsidRDefault="003C6443" w:rsidP="003C6443">
            <w:pPr>
              <w:pStyle w:val="20Table-Contents-Center"/>
            </w:pPr>
            <w:r w:rsidRPr="00B4055E">
              <w:t>Contents centre</w:t>
            </w:r>
          </w:p>
        </w:tc>
        <w:tc>
          <w:tcPr>
            <w:tcW w:w="2222" w:type="dxa"/>
          </w:tcPr>
          <w:p w14:paraId="3109D93E" w14:textId="77777777" w:rsidR="003C6443" w:rsidRPr="00960442" w:rsidRDefault="003C6443" w:rsidP="003C6443">
            <w:pPr>
              <w:pStyle w:val="20Table-Contents-Center"/>
            </w:pPr>
            <w:r w:rsidRPr="00B4055E">
              <w:t>Contents centre</w:t>
            </w:r>
          </w:p>
        </w:tc>
        <w:tc>
          <w:tcPr>
            <w:tcW w:w="2221" w:type="dxa"/>
          </w:tcPr>
          <w:p w14:paraId="61DFEA86" w14:textId="77777777" w:rsidR="003C6443" w:rsidRPr="00960442" w:rsidRDefault="003C6443" w:rsidP="003C6443">
            <w:pPr>
              <w:pStyle w:val="22Table-Contents-Right"/>
            </w:pPr>
            <w:r w:rsidRPr="00960442">
              <w:t>Contents right</w:t>
            </w:r>
          </w:p>
        </w:tc>
        <w:tc>
          <w:tcPr>
            <w:tcW w:w="2221" w:type="dxa"/>
          </w:tcPr>
          <w:p w14:paraId="66351010" w14:textId="77777777" w:rsidR="003C6443" w:rsidRPr="00960442" w:rsidRDefault="003C6443" w:rsidP="003C6443">
            <w:pPr>
              <w:pStyle w:val="22Table-Contents-Right"/>
            </w:pPr>
            <w:r w:rsidRPr="00960442">
              <w:t>Content right</w:t>
            </w:r>
          </w:p>
        </w:tc>
        <w:tc>
          <w:tcPr>
            <w:tcW w:w="2222" w:type="dxa"/>
          </w:tcPr>
          <w:p w14:paraId="1CB6198B" w14:textId="77777777" w:rsidR="003C6443" w:rsidRPr="00960442" w:rsidRDefault="003C6443" w:rsidP="003C6443">
            <w:pPr>
              <w:pStyle w:val="22Table-Contents-Right"/>
            </w:pPr>
            <w:r w:rsidRPr="00960442">
              <w:t>Contents right</w:t>
            </w:r>
          </w:p>
        </w:tc>
      </w:tr>
      <w:tr w:rsidR="003C6443" w:rsidRPr="00651F99" w14:paraId="53B501C4" w14:textId="77777777" w:rsidTr="000C09ED">
        <w:tc>
          <w:tcPr>
            <w:tcW w:w="2221" w:type="dxa"/>
          </w:tcPr>
          <w:p w14:paraId="173CBB91" w14:textId="77777777" w:rsidR="003C6443" w:rsidRPr="00960442" w:rsidRDefault="003C6443" w:rsidP="003C6443">
            <w:pPr>
              <w:pStyle w:val="21Table-Contents-Left"/>
            </w:pPr>
            <w:r w:rsidRPr="00960442">
              <w:t>Contents left</w:t>
            </w:r>
          </w:p>
        </w:tc>
        <w:tc>
          <w:tcPr>
            <w:tcW w:w="2221" w:type="dxa"/>
          </w:tcPr>
          <w:p w14:paraId="0FF45CA1" w14:textId="77777777" w:rsidR="003C6443" w:rsidRPr="00960442" w:rsidRDefault="003C6443" w:rsidP="003C6443">
            <w:pPr>
              <w:pStyle w:val="20Table-Contents-Center"/>
            </w:pPr>
            <w:r w:rsidRPr="00B4055E">
              <w:t>Contents centre</w:t>
            </w:r>
          </w:p>
        </w:tc>
        <w:tc>
          <w:tcPr>
            <w:tcW w:w="2222" w:type="dxa"/>
          </w:tcPr>
          <w:p w14:paraId="2C9253BF" w14:textId="77777777" w:rsidR="003C6443" w:rsidRPr="00960442" w:rsidRDefault="003C6443" w:rsidP="003C6443">
            <w:pPr>
              <w:pStyle w:val="20Table-Contents-Center"/>
            </w:pPr>
            <w:r w:rsidRPr="00B4055E">
              <w:t>Contents centre</w:t>
            </w:r>
          </w:p>
        </w:tc>
        <w:tc>
          <w:tcPr>
            <w:tcW w:w="2221" w:type="dxa"/>
          </w:tcPr>
          <w:p w14:paraId="04A39644" w14:textId="77777777" w:rsidR="003C6443" w:rsidRPr="00960442" w:rsidRDefault="003C6443" w:rsidP="003C6443">
            <w:pPr>
              <w:pStyle w:val="22Table-Contents-Right"/>
            </w:pPr>
            <w:r w:rsidRPr="00960442">
              <w:t>Contents right</w:t>
            </w:r>
          </w:p>
        </w:tc>
        <w:tc>
          <w:tcPr>
            <w:tcW w:w="2221" w:type="dxa"/>
          </w:tcPr>
          <w:p w14:paraId="12C853F2" w14:textId="77777777" w:rsidR="003C6443" w:rsidRPr="00960442" w:rsidRDefault="003C6443" w:rsidP="003C6443">
            <w:pPr>
              <w:pStyle w:val="22Table-Contents-Right"/>
            </w:pPr>
            <w:r w:rsidRPr="00960442">
              <w:t>Content right</w:t>
            </w:r>
          </w:p>
        </w:tc>
        <w:tc>
          <w:tcPr>
            <w:tcW w:w="2222" w:type="dxa"/>
          </w:tcPr>
          <w:p w14:paraId="2A4928F5" w14:textId="77777777" w:rsidR="003C6443" w:rsidRPr="00960442" w:rsidRDefault="003C6443" w:rsidP="003C6443">
            <w:pPr>
              <w:pStyle w:val="22Table-Contents-Right"/>
            </w:pPr>
            <w:r w:rsidRPr="00960442">
              <w:t>Contents right</w:t>
            </w:r>
          </w:p>
        </w:tc>
      </w:tr>
    </w:tbl>
    <w:p w14:paraId="62118FF9" w14:textId="77777777" w:rsidR="002E7E58" w:rsidRPr="00960442" w:rsidRDefault="00A2391C" w:rsidP="008E3B78">
      <w:pPr>
        <w:pStyle w:val="15cCaption-Source"/>
      </w:pPr>
      <w:r w:rsidRPr="00651F99">
        <w:t xml:space="preserve">Source: Gas Asli </w:t>
      </w:r>
      <w:r w:rsidRPr="008E3B78">
        <w:t>Malaysia</w:t>
      </w:r>
      <w:r w:rsidRPr="00651F99">
        <w:t xml:space="preserve"> 2009</w:t>
      </w:r>
    </w:p>
    <w:p w14:paraId="56CD2024" w14:textId="77777777" w:rsidR="00457AE5" w:rsidRPr="00CD0A5D" w:rsidRDefault="00457AE5" w:rsidP="00CD0A5D">
      <w:pPr>
        <w:pStyle w:val="21Table-Contents-Left"/>
      </w:pPr>
    </w:p>
    <w:p w14:paraId="1656F95F" w14:textId="77777777" w:rsidR="001E3E3D" w:rsidRPr="00CD0A5D" w:rsidRDefault="001E3E3D" w:rsidP="00CD0A5D">
      <w:pPr>
        <w:pStyle w:val="21Table-Contents-Left"/>
        <w:sectPr w:rsidR="001E3E3D" w:rsidRPr="00CD0A5D" w:rsidSect="00CD0A5D">
          <w:headerReference w:type="default" r:id="rId27"/>
          <w:footerReference w:type="default" r:id="rId28"/>
          <w:headerReference w:type="first" r:id="rId29"/>
          <w:footerReference w:type="first" r:id="rId30"/>
          <w:footnotePr>
            <w:numRestart w:val="eachSect"/>
          </w:footnotePr>
          <w:pgSz w:w="16840" w:h="11900" w:orient="landscape" w:code="9"/>
          <w:pgMar w:top="2155" w:right="1701" w:bottom="1418" w:left="1418" w:header="851" w:footer="851" w:gutter="0"/>
          <w:cols w:space="708"/>
          <w:titlePg/>
          <w:docGrid w:linePitch="360"/>
        </w:sectPr>
      </w:pPr>
    </w:p>
    <w:p w14:paraId="21A96165" w14:textId="77777777" w:rsidR="001E3E3D" w:rsidRPr="00ED35DC" w:rsidRDefault="001E3E3D" w:rsidP="00742504">
      <w:pPr>
        <w:pStyle w:val="09bLevel02"/>
      </w:pPr>
      <w:bookmarkStart w:id="37" w:name="_Toc68453032"/>
      <w:r w:rsidRPr="00ED35DC">
        <w:lastRenderedPageBreak/>
        <w:t>Problem Statement</w:t>
      </w:r>
      <w:bookmarkEnd w:id="37"/>
    </w:p>
    <w:p w14:paraId="7A0A15C9" w14:textId="77777777" w:rsidR="001E3E3D" w:rsidRPr="00651F99" w:rsidRDefault="001E3E3D" w:rsidP="00C030FB">
      <w:pPr>
        <w:pStyle w:val="10Normal01-FirstParagraph"/>
      </w:pPr>
      <w:r w:rsidRPr="00651F99">
        <w:t xml:space="preserve">As a high penetration </w:t>
      </w:r>
    </w:p>
    <w:p w14:paraId="6FF2C5C4" w14:textId="77777777" w:rsidR="001E3E3D" w:rsidRPr="00651F99" w:rsidRDefault="001E3E3D" w:rsidP="00742504">
      <w:pPr>
        <w:pStyle w:val="09bLevel02"/>
      </w:pPr>
      <w:bookmarkStart w:id="38" w:name="_Toc68453033"/>
      <w:r w:rsidRPr="00651F99">
        <w:t>Research Objective</w:t>
      </w:r>
      <w:bookmarkEnd w:id="38"/>
    </w:p>
    <w:p w14:paraId="4F99D2E2" w14:textId="77777777" w:rsidR="001E3E3D" w:rsidRPr="00651F99" w:rsidRDefault="001E3E3D" w:rsidP="00C030FB">
      <w:pPr>
        <w:pStyle w:val="10Normal01-FirstParagraph"/>
      </w:pPr>
      <w:r w:rsidRPr="00651F99">
        <w:t xml:space="preserve">This research focuses on the development of new techniques for </w:t>
      </w:r>
    </w:p>
    <w:p w14:paraId="5B3C0A7B" w14:textId="77777777" w:rsidR="001E3E3D" w:rsidRPr="00651F99" w:rsidRDefault="001E3E3D" w:rsidP="00742504">
      <w:pPr>
        <w:pStyle w:val="09cLevel03"/>
      </w:pPr>
      <w:bookmarkStart w:id="39" w:name="_Toc68453034"/>
      <w:r w:rsidRPr="00651F99">
        <w:t>General</w:t>
      </w:r>
      <w:bookmarkEnd w:id="39"/>
    </w:p>
    <w:p w14:paraId="296AFD7B" w14:textId="77777777" w:rsidR="001E3E3D" w:rsidRPr="00651F99" w:rsidRDefault="001E3E3D" w:rsidP="00C030FB">
      <w:pPr>
        <w:pStyle w:val="10Normal01-FirstParagraph"/>
      </w:pPr>
      <w:r w:rsidRPr="00651F99">
        <w:t xml:space="preserve">This research focuses on the development of new techniques for </w:t>
      </w:r>
    </w:p>
    <w:tbl>
      <w:tblPr>
        <w:tblStyle w:val="TableGrid"/>
        <w:tblW w:w="839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gridCol w:w="1236"/>
      </w:tblGrid>
      <w:tr w:rsidR="001E3E3D" w:rsidRPr="00651F99" w14:paraId="0359C385" w14:textId="77777777" w:rsidTr="00B83BA5">
        <w:trPr>
          <w:trHeight w:val="57"/>
        </w:trPr>
        <w:tc>
          <w:tcPr>
            <w:tcW w:w="7161" w:type="dxa"/>
          </w:tcPr>
          <w:p w14:paraId="088B27A3" w14:textId="77777777" w:rsidR="001E3E3D" w:rsidRPr="00651F99" w:rsidRDefault="00B83BA5" w:rsidP="00B83BA5">
            <w:pPr>
              <w:pStyle w:val="16aEquation-LeftBox"/>
            </w:pPr>
            <w:r>
              <w:tab/>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rPr>
                              </m:ctrlPr>
                            </m:fPr>
                            <m:num>
                              <m:r>
                                <w:rPr>
                                  <w:rFonts w:ascii="Cambria Math" w:hAnsi="Cambria Math"/>
                                </w:rPr>
                                <m:t>nπx</m:t>
                              </m:r>
                            </m:num>
                            <m:den>
                              <m:r>
                                <w:rPr>
                                  <w:rFonts w:ascii="Cambria Math" w:hAnsi="Cambria Math"/>
                                </w:rPr>
                                <m:t>L</m:t>
                              </m:r>
                            </m:den>
                          </m:f>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rPr>
                              </m:ctrlPr>
                            </m:fPr>
                            <m:num>
                              <m:r>
                                <w:rPr>
                                  <w:rFonts w:ascii="Cambria Math" w:hAnsi="Cambria Math"/>
                                </w:rPr>
                                <m:t>nπx</m:t>
                              </m:r>
                            </m:num>
                            <m:den>
                              <m:r>
                                <w:rPr>
                                  <w:rFonts w:ascii="Cambria Math" w:hAnsi="Cambria Math"/>
                                </w:rPr>
                                <m:t>L</m:t>
                              </m:r>
                            </m:den>
                          </m:f>
                        </m:e>
                      </m:func>
                    </m:e>
                  </m:d>
                </m:e>
              </m:nary>
            </m:oMath>
          </w:p>
        </w:tc>
        <w:tc>
          <w:tcPr>
            <w:tcW w:w="1236" w:type="dxa"/>
          </w:tcPr>
          <w:p w14:paraId="5D7C446C" w14:textId="77777777" w:rsidR="001E3E3D" w:rsidRPr="00B83BA5" w:rsidRDefault="001E3E3D" w:rsidP="00B83BA5">
            <w:pPr>
              <w:pStyle w:val="16bEquation-RightBox"/>
            </w:pPr>
            <w:r w:rsidRPr="00651F99">
              <w:t>…(</w:t>
            </w:r>
            <w:r w:rsidRPr="00651F99">
              <w:fldChar w:fldCharType="begin"/>
            </w:r>
            <w:r w:rsidRPr="00651F99">
              <w:instrText xml:space="preserve"> STYLEREF 1 \s </w:instrText>
            </w:r>
            <w:r w:rsidRPr="00651F99">
              <w:fldChar w:fldCharType="separate"/>
            </w:r>
            <w:r w:rsidR="0097680F">
              <w:rPr>
                <w:noProof/>
              </w:rPr>
              <w:t>2</w:t>
            </w:r>
            <w:r w:rsidRPr="00651F99">
              <w:fldChar w:fldCharType="end"/>
            </w:r>
            <w:r w:rsidRPr="00651F99">
              <w:t>.</w:t>
            </w:r>
            <w:r w:rsidR="00FB6A74">
              <w:fldChar w:fldCharType="begin"/>
            </w:r>
            <w:r w:rsidR="00FB6A74">
              <w:instrText xml:space="preserve"> SEQ Equation \* ARABIC \s 1 </w:instrText>
            </w:r>
            <w:r w:rsidR="00FB6A74">
              <w:fldChar w:fldCharType="separate"/>
            </w:r>
            <w:r w:rsidR="0097680F">
              <w:rPr>
                <w:noProof/>
              </w:rPr>
              <w:t>1</w:t>
            </w:r>
            <w:r w:rsidR="00FB6A74">
              <w:fldChar w:fldCharType="end"/>
            </w:r>
            <w:r w:rsidRPr="00651F99">
              <w:t>)</w:t>
            </w:r>
          </w:p>
        </w:tc>
      </w:tr>
    </w:tbl>
    <w:p w14:paraId="25AE8874" w14:textId="77777777" w:rsidR="001E3E3D" w:rsidRPr="00651F99" w:rsidRDefault="001E3E3D" w:rsidP="00C030FB">
      <w:pPr>
        <w:pStyle w:val="11Normal02-SecondOnwardParagraph"/>
      </w:pPr>
      <w:r w:rsidRPr="00651F99">
        <w:t xml:space="preserve">Referring to the Equation </w:t>
      </w:r>
      <w:r w:rsidRPr="00651F99">
        <w:fldChar w:fldCharType="begin"/>
      </w:r>
      <w:r w:rsidRPr="00651F99">
        <w:instrText xml:space="preserve"> REF Eq2_1 \h </w:instrText>
      </w:r>
      <w:r w:rsidRPr="00651F99">
        <w:fldChar w:fldCharType="separate"/>
      </w:r>
      <w:r w:rsidR="0097680F">
        <w:rPr>
          <w:noProof/>
        </w:rPr>
        <w:t>2</w:t>
      </w:r>
      <w:r w:rsidR="0097680F" w:rsidRPr="00651F99">
        <w:t>.</w:t>
      </w:r>
      <w:r w:rsidR="0097680F">
        <w:rPr>
          <w:noProof/>
        </w:rPr>
        <w:t>2</w:t>
      </w:r>
      <w:r w:rsidRPr="00651F99">
        <w:fldChar w:fldCharType="end"/>
      </w:r>
      <w:r w:rsidRPr="00651F99">
        <w:t xml:space="preserve"> </w:t>
      </w:r>
      <w:r w:rsidR="008E7E05" w:rsidRPr="00651F99">
        <w:t>below</w:t>
      </w:r>
      <w:r w:rsidRPr="00651F99">
        <w:t>, ….</w:t>
      </w:r>
    </w:p>
    <w:tbl>
      <w:tblPr>
        <w:tblStyle w:val="TableGrid"/>
        <w:tblW w:w="839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8"/>
        <w:gridCol w:w="1239"/>
      </w:tblGrid>
      <w:tr w:rsidR="001E3E3D" w:rsidRPr="00651F99" w14:paraId="2592A9F2" w14:textId="77777777" w:rsidTr="00B83BA5">
        <w:trPr>
          <w:trHeight w:val="57"/>
        </w:trPr>
        <w:tc>
          <w:tcPr>
            <w:tcW w:w="7158" w:type="dxa"/>
          </w:tcPr>
          <w:p w14:paraId="33B59A64" w14:textId="77777777" w:rsidR="001E3E3D" w:rsidRPr="00651F99" w:rsidRDefault="00B83BA5" w:rsidP="00B83BA5">
            <w:pPr>
              <w:pStyle w:val="16aEquation-LeftBox"/>
            </w:pPr>
            <w:r>
              <w:rPr>
                <w:rFonts w:cs="Arial"/>
              </w:rPr>
              <w:tab/>
            </w:r>
            <m:oMath>
              <m:r>
                <w:rPr>
                  <w:rFonts w:ascii="Cambria Math" w:hAnsi="Cambria Math"/>
                </w:rPr>
                <m:t>f</m:t>
              </m:r>
              <m:d>
                <m:dPr>
                  <m:ctrlPr>
                    <w:rPr>
                      <w:rFonts w:ascii="Cambria Math" w:hAnsi="Cambria Math"/>
                      <w:lang w:eastAsia="ko-KR"/>
                    </w:rPr>
                  </m:ctrlPr>
                </m:dPr>
                <m:e>
                  <m:r>
                    <w:rPr>
                      <w:rFonts w:ascii="Cambria Math" w:hAnsi="Cambria Math"/>
                    </w:rPr>
                    <m:t>x</m:t>
                  </m:r>
                </m:e>
              </m:d>
              <m:r>
                <m:rPr>
                  <m:sty m:val="p"/>
                </m:rPr>
                <w:rPr>
                  <w:rFonts w:ascii="Cambria Math" w:hAnsi="Cambria Math"/>
                </w:rPr>
                <m:t>=</m:t>
              </m:r>
              <m:sSub>
                <m:sSubPr>
                  <m:ctrlPr>
                    <w:rPr>
                      <w:rFonts w:ascii="Cambria Math" w:hAnsi="Cambria Math"/>
                      <w:lang w:eastAsia="ko-KR"/>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lang w:eastAsia="ko-KR"/>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lang w:eastAsia="ko-KR"/>
                        </w:rPr>
                      </m:ctrlPr>
                    </m:dPr>
                    <m:e>
                      <m:sSub>
                        <m:sSubPr>
                          <m:ctrlPr>
                            <w:rPr>
                              <w:rFonts w:ascii="Cambria Math" w:hAnsi="Cambria Math"/>
                              <w:lang w:eastAsia="ko-KR"/>
                            </w:rPr>
                          </m:ctrlPr>
                        </m:sSubPr>
                        <m:e>
                          <m:r>
                            <w:rPr>
                              <w:rFonts w:ascii="Cambria Math" w:hAnsi="Cambria Math"/>
                            </w:rPr>
                            <m:t>a</m:t>
                          </m:r>
                        </m:e>
                        <m:sub>
                          <m:r>
                            <w:rPr>
                              <w:rFonts w:ascii="Cambria Math" w:hAnsi="Cambria Math"/>
                            </w:rPr>
                            <m:t>n</m:t>
                          </m:r>
                        </m:sub>
                      </m:sSub>
                      <m:func>
                        <m:funcPr>
                          <m:ctrlPr>
                            <w:rPr>
                              <w:rFonts w:ascii="Cambria Math" w:hAnsi="Cambria Math"/>
                              <w:lang w:eastAsia="ko-KR"/>
                            </w:rPr>
                          </m:ctrlPr>
                        </m:funcPr>
                        <m:fName>
                          <m:r>
                            <m:rPr>
                              <m:sty m:val="p"/>
                            </m:rPr>
                            <w:rPr>
                              <w:rFonts w:ascii="Cambria Math" w:hAnsi="Cambria Math"/>
                            </w:rPr>
                            <m:t>cos</m:t>
                          </m:r>
                        </m:fName>
                        <m:e>
                          <m:f>
                            <m:fPr>
                              <m:ctrlPr>
                                <w:rPr>
                                  <w:rFonts w:ascii="Cambria Math" w:hAnsi="Cambria Math"/>
                                  <w:lang w:eastAsia="ko-KR"/>
                                </w:rPr>
                              </m:ctrlPr>
                            </m:fPr>
                            <m:num>
                              <m:r>
                                <w:rPr>
                                  <w:rFonts w:ascii="Cambria Math" w:hAnsi="Cambria Math"/>
                                </w:rPr>
                                <m:t>nπx</m:t>
                              </m:r>
                            </m:num>
                            <m:den>
                              <m:r>
                                <w:rPr>
                                  <w:rFonts w:ascii="Cambria Math" w:hAnsi="Cambria Math"/>
                                </w:rPr>
                                <m:t>L</m:t>
                              </m:r>
                            </m:den>
                          </m:f>
                        </m:e>
                      </m:func>
                      <m:r>
                        <m:rPr>
                          <m:sty m:val="p"/>
                        </m:rPr>
                        <w:rPr>
                          <w:rFonts w:ascii="Cambria Math" w:hAnsi="Cambria Math"/>
                        </w:rPr>
                        <m:t>+</m:t>
                      </m:r>
                      <m:sSub>
                        <m:sSubPr>
                          <m:ctrlPr>
                            <w:rPr>
                              <w:rFonts w:ascii="Cambria Math" w:hAnsi="Cambria Math"/>
                              <w:lang w:eastAsia="ko-KR"/>
                            </w:rPr>
                          </m:ctrlPr>
                        </m:sSubPr>
                        <m:e>
                          <m:r>
                            <w:rPr>
                              <w:rFonts w:ascii="Cambria Math" w:hAnsi="Cambria Math"/>
                            </w:rPr>
                            <m:t>b</m:t>
                          </m:r>
                        </m:e>
                        <m:sub>
                          <m:r>
                            <w:rPr>
                              <w:rFonts w:ascii="Cambria Math" w:hAnsi="Cambria Math"/>
                            </w:rPr>
                            <m:t>n</m:t>
                          </m:r>
                        </m:sub>
                      </m:sSub>
                      <m:func>
                        <m:funcPr>
                          <m:ctrlPr>
                            <w:rPr>
                              <w:rFonts w:ascii="Cambria Math" w:hAnsi="Cambria Math"/>
                              <w:lang w:eastAsia="ko-KR"/>
                            </w:rPr>
                          </m:ctrlPr>
                        </m:funcPr>
                        <m:fName>
                          <m:r>
                            <m:rPr>
                              <m:sty m:val="p"/>
                            </m:rPr>
                            <w:rPr>
                              <w:rFonts w:ascii="Cambria Math" w:hAnsi="Cambria Math"/>
                            </w:rPr>
                            <m:t>sin</m:t>
                          </m:r>
                        </m:fName>
                        <m:e>
                          <m:f>
                            <m:fPr>
                              <m:ctrlPr>
                                <w:rPr>
                                  <w:rFonts w:ascii="Cambria Math" w:hAnsi="Cambria Math"/>
                                  <w:lang w:eastAsia="ko-KR"/>
                                </w:rPr>
                              </m:ctrlPr>
                            </m:fPr>
                            <m:num>
                              <m:r>
                                <w:rPr>
                                  <w:rFonts w:ascii="Cambria Math" w:hAnsi="Cambria Math"/>
                                </w:rPr>
                                <m:t>nπx</m:t>
                              </m:r>
                            </m:num>
                            <m:den>
                              <m:r>
                                <w:rPr>
                                  <w:rFonts w:ascii="Cambria Math" w:hAnsi="Cambria Math"/>
                                </w:rPr>
                                <m:t>L</m:t>
                              </m:r>
                            </m:den>
                          </m:f>
                        </m:e>
                      </m:func>
                    </m:e>
                  </m:d>
                </m:e>
              </m:nary>
            </m:oMath>
          </w:p>
        </w:tc>
        <w:tc>
          <w:tcPr>
            <w:tcW w:w="1239" w:type="dxa"/>
          </w:tcPr>
          <w:p w14:paraId="58F0B668" w14:textId="77777777" w:rsidR="001E3E3D" w:rsidRPr="00651F99" w:rsidRDefault="001E3E3D" w:rsidP="00B83BA5">
            <w:pPr>
              <w:pStyle w:val="16bEquation-RightBox"/>
            </w:pPr>
            <w:r w:rsidRPr="00651F99">
              <w:t>…(</w:t>
            </w:r>
            <w:bookmarkStart w:id="40" w:name="Eq2_1"/>
            <w:r w:rsidRPr="00651F99">
              <w:fldChar w:fldCharType="begin"/>
            </w:r>
            <w:r w:rsidRPr="00651F99">
              <w:instrText xml:space="preserve"> STYLEREF 1 \s </w:instrText>
            </w:r>
            <w:r w:rsidRPr="00651F99">
              <w:fldChar w:fldCharType="separate"/>
            </w:r>
            <w:r w:rsidR="0097680F">
              <w:rPr>
                <w:noProof/>
              </w:rPr>
              <w:t>2</w:t>
            </w:r>
            <w:r w:rsidRPr="00651F99">
              <w:fldChar w:fldCharType="end"/>
            </w:r>
            <w:r w:rsidRPr="00651F99">
              <w:t>.</w:t>
            </w:r>
            <w:r w:rsidR="00FB6A74">
              <w:fldChar w:fldCharType="begin"/>
            </w:r>
            <w:r w:rsidR="00FB6A74">
              <w:instrText xml:space="preserve"> SEQ Equation \* ARABIC \s 1 </w:instrText>
            </w:r>
            <w:r w:rsidR="00FB6A74">
              <w:fldChar w:fldCharType="separate"/>
            </w:r>
            <w:r w:rsidR="0097680F">
              <w:rPr>
                <w:noProof/>
              </w:rPr>
              <w:t>2</w:t>
            </w:r>
            <w:r w:rsidR="00FB6A74">
              <w:fldChar w:fldCharType="end"/>
            </w:r>
            <w:bookmarkEnd w:id="40"/>
            <w:r w:rsidRPr="00651F99">
              <w:t>)</w:t>
            </w:r>
          </w:p>
        </w:tc>
      </w:tr>
    </w:tbl>
    <w:p w14:paraId="068E6D8D" w14:textId="77777777" w:rsidR="001E3E3D" w:rsidRPr="00651F99" w:rsidRDefault="001E3E3D" w:rsidP="00742504">
      <w:pPr>
        <w:pStyle w:val="09cLevel03"/>
      </w:pPr>
      <w:bookmarkStart w:id="41" w:name="_Toc68453035"/>
      <w:r w:rsidRPr="00651F99">
        <w:t>Specific</w:t>
      </w:r>
      <w:bookmarkEnd w:id="41"/>
    </w:p>
    <w:p w14:paraId="210D7C63" w14:textId="77777777" w:rsidR="001E3E3D" w:rsidRPr="00651F99" w:rsidRDefault="001E3E3D" w:rsidP="00B83BA5">
      <w:pPr>
        <w:pStyle w:val="15aCaption-Table-Center"/>
      </w:pPr>
      <w:bookmarkStart w:id="42" w:name="_Toc68452935"/>
      <w:r w:rsidRPr="00651F99">
        <w:t xml:space="preserve">Table </w:t>
      </w:r>
      <w:r w:rsidR="00D8622C">
        <w:fldChar w:fldCharType="begin"/>
      </w:r>
      <w:r w:rsidR="00D8622C">
        <w:instrText xml:space="preserve"> STYLEREF 1 \s </w:instrText>
      </w:r>
      <w:r w:rsidR="00D8622C">
        <w:fldChar w:fldCharType="separate"/>
      </w:r>
      <w:r w:rsidR="0097680F">
        <w:rPr>
          <w:noProof/>
        </w:rPr>
        <w:t>2</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97680F">
        <w:rPr>
          <w:noProof/>
        </w:rPr>
        <w:t>2</w:t>
      </w:r>
      <w:r w:rsidR="00D8622C">
        <w:fldChar w:fldCharType="end"/>
      </w:r>
      <w:r w:rsidRPr="00651F99">
        <w:tab/>
        <w:t xml:space="preserve">First table in specific </w:t>
      </w:r>
      <w:r w:rsidRPr="00B83BA5">
        <w:t>objective</w:t>
      </w:r>
      <w:r w:rsidRPr="00651F99">
        <w:t xml:space="preserve"> for </w:t>
      </w:r>
      <w:r w:rsidR="00B83BA5" w:rsidRPr="00651F99">
        <w:t>chapter</w:t>
      </w:r>
      <w:r w:rsidRPr="00651F99">
        <w:t xml:space="preserve"> II</w:t>
      </w:r>
      <w:bookmarkEnd w:id="42"/>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444F3162" w14:textId="77777777" w:rsidTr="00182955">
        <w:trPr>
          <w:cnfStyle w:val="100000000000" w:firstRow="1" w:lastRow="0" w:firstColumn="0" w:lastColumn="0" w:oddVBand="0" w:evenVBand="0" w:oddHBand="0" w:evenHBand="0" w:firstRowFirstColumn="0" w:firstRowLastColumn="0" w:lastRowFirstColumn="0" w:lastRowLastColumn="0"/>
        </w:trPr>
        <w:tc>
          <w:tcPr>
            <w:tcW w:w="2136" w:type="dxa"/>
          </w:tcPr>
          <w:p w14:paraId="1D69A45B" w14:textId="77777777" w:rsidR="001E3E3D" w:rsidRPr="00651F99" w:rsidRDefault="001E3E3D" w:rsidP="005D0994">
            <w:pPr>
              <w:pStyle w:val="21Table-Contents-Left"/>
            </w:pPr>
            <w:r w:rsidRPr="00651F99">
              <w:t>Title left</w:t>
            </w:r>
          </w:p>
        </w:tc>
        <w:tc>
          <w:tcPr>
            <w:tcW w:w="2135" w:type="dxa"/>
          </w:tcPr>
          <w:p w14:paraId="78D2E7FC" w14:textId="77777777" w:rsidR="001E3E3D" w:rsidRPr="00651F99" w:rsidRDefault="001E3E3D" w:rsidP="005D0994">
            <w:pPr>
              <w:pStyle w:val="20Table-Contents-Center"/>
            </w:pPr>
            <w:r w:rsidRPr="00651F99">
              <w:t>Title center</w:t>
            </w:r>
          </w:p>
        </w:tc>
        <w:tc>
          <w:tcPr>
            <w:tcW w:w="2136" w:type="dxa"/>
          </w:tcPr>
          <w:p w14:paraId="4E1A9FD7" w14:textId="77777777" w:rsidR="001E3E3D" w:rsidRPr="00651F99" w:rsidRDefault="001E3E3D" w:rsidP="005D0994">
            <w:pPr>
              <w:pStyle w:val="20Table-Contents-Center"/>
            </w:pPr>
            <w:r w:rsidRPr="00651F99">
              <w:t>Title center</w:t>
            </w:r>
          </w:p>
        </w:tc>
        <w:tc>
          <w:tcPr>
            <w:tcW w:w="2136" w:type="dxa"/>
          </w:tcPr>
          <w:p w14:paraId="6E72C728" w14:textId="77777777" w:rsidR="001E3E3D" w:rsidRPr="00651F99" w:rsidRDefault="001E3E3D" w:rsidP="005D0994">
            <w:pPr>
              <w:pStyle w:val="20Table-Contents-Center"/>
            </w:pPr>
            <w:r w:rsidRPr="00651F99">
              <w:t>Title center</w:t>
            </w:r>
          </w:p>
        </w:tc>
      </w:tr>
      <w:tr w:rsidR="001E3E3D" w:rsidRPr="00651F99" w14:paraId="52200632" w14:textId="77777777" w:rsidTr="00182955">
        <w:tc>
          <w:tcPr>
            <w:tcW w:w="2136" w:type="dxa"/>
          </w:tcPr>
          <w:p w14:paraId="2D264D27" w14:textId="77777777" w:rsidR="001E3E3D" w:rsidRPr="00651F99" w:rsidRDefault="001E3E3D" w:rsidP="003E6F32">
            <w:pPr>
              <w:pStyle w:val="21Table-Contents-Left"/>
            </w:pPr>
            <w:r w:rsidRPr="00651F99">
              <w:t>Contents left</w:t>
            </w:r>
          </w:p>
        </w:tc>
        <w:tc>
          <w:tcPr>
            <w:tcW w:w="2135" w:type="dxa"/>
          </w:tcPr>
          <w:p w14:paraId="316A8EC3" w14:textId="77777777" w:rsidR="001E3E3D" w:rsidRPr="00651F99" w:rsidRDefault="001E3E3D" w:rsidP="003E6F32">
            <w:pPr>
              <w:pStyle w:val="20Table-Contents-Center"/>
            </w:pPr>
            <w:r w:rsidRPr="00651F99">
              <w:t>Contents center</w:t>
            </w:r>
          </w:p>
        </w:tc>
        <w:tc>
          <w:tcPr>
            <w:tcW w:w="2136" w:type="dxa"/>
          </w:tcPr>
          <w:p w14:paraId="5FF38E27" w14:textId="77777777" w:rsidR="001E3E3D" w:rsidRPr="00651F99" w:rsidRDefault="001E3E3D" w:rsidP="003E6F32">
            <w:pPr>
              <w:pStyle w:val="20Table-Contents-Center"/>
            </w:pPr>
            <w:r w:rsidRPr="00651F99">
              <w:t>Contents center</w:t>
            </w:r>
          </w:p>
        </w:tc>
        <w:tc>
          <w:tcPr>
            <w:tcW w:w="2136" w:type="dxa"/>
          </w:tcPr>
          <w:p w14:paraId="1DA15AAB" w14:textId="77777777" w:rsidR="001E3E3D" w:rsidRPr="00651F99" w:rsidRDefault="001E3E3D" w:rsidP="003E6F32">
            <w:pPr>
              <w:pStyle w:val="20Table-Contents-Center"/>
            </w:pPr>
            <w:r w:rsidRPr="00651F99">
              <w:t>Contents center</w:t>
            </w:r>
          </w:p>
        </w:tc>
      </w:tr>
      <w:tr w:rsidR="001E3E3D" w:rsidRPr="00651F99" w14:paraId="534D96E6" w14:textId="77777777" w:rsidTr="00182955">
        <w:tc>
          <w:tcPr>
            <w:tcW w:w="2136" w:type="dxa"/>
          </w:tcPr>
          <w:p w14:paraId="319A8F38" w14:textId="77777777" w:rsidR="001E3E3D" w:rsidRPr="00651F99" w:rsidRDefault="001E3E3D" w:rsidP="003E6F32">
            <w:pPr>
              <w:pStyle w:val="21Table-Contents-Left"/>
            </w:pPr>
            <w:r w:rsidRPr="00651F99">
              <w:t>Contents left</w:t>
            </w:r>
          </w:p>
        </w:tc>
        <w:tc>
          <w:tcPr>
            <w:tcW w:w="2135" w:type="dxa"/>
          </w:tcPr>
          <w:p w14:paraId="11753622" w14:textId="77777777" w:rsidR="001E3E3D" w:rsidRPr="00651F99" w:rsidRDefault="001E3E3D" w:rsidP="003E6F32">
            <w:pPr>
              <w:pStyle w:val="20Table-Contents-Center"/>
            </w:pPr>
            <w:r w:rsidRPr="00651F99">
              <w:t>Contents center</w:t>
            </w:r>
          </w:p>
        </w:tc>
        <w:tc>
          <w:tcPr>
            <w:tcW w:w="2136" w:type="dxa"/>
          </w:tcPr>
          <w:p w14:paraId="58AA6136" w14:textId="77777777" w:rsidR="001E3E3D" w:rsidRPr="00651F99" w:rsidRDefault="001E3E3D" w:rsidP="003E6F32">
            <w:pPr>
              <w:pStyle w:val="20Table-Contents-Center"/>
            </w:pPr>
            <w:r w:rsidRPr="00651F99">
              <w:t>Contents center</w:t>
            </w:r>
          </w:p>
        </w:tc>
        <w:tc>
          <w:tcPr>
            <w:tcW w:w="2136" w:type="dxa"/>
          </w:tcPr>
          <w:p w14:paraId="1B602A90" w14:textId="77777777" w:rsidR="001E3E3D" w:rsidRPr="00651F99" w:rsidRDefault="001E3E3D" w:rsidP="003E6F32">
            <w:pPr>
              <w:pStyle w:val="20Table-Contents-Center"/>
            </w:pPr>
            <w:r w:rsidRPr="00651F99">
              <w:t>Contents center</w:t>
            </w:r>
          </w:p>
        </w:tc>
      </w:tr>
      <w:tr w:rsidR="001E3E3D" w:rsidRPr="00651F99" w14:paraId="5C8899A3" w14:textId="77777777" w:rsidTr="00182955">
        <w:tc>
          <w:tcPr>
            <w:tcW w:w="2136" w:type="dxa"/>
          </w:tcPr>
          <w:p w14:paraId="62A2E56C" w14:textId="77777777" w:rsidR="001E3E3D" w:rsidRPr="00651F99" w:rsidRDefault="001E3E3D" w:rsidP="003E6F32">
            <w:pPr>
              <w:pStyle w:val="21Table-Contents-Left"/>
            </w:pPr>
            <w:r w:rsidRPr="00651F99">
              <w:t>Contents left</w:t>
            </w:r>
          </w:p>
        </w:tc>
        <w:tc>
          <w:tcPr>
            <w:tcW w:w="2135" w:type="dxa"/>
          </w:tcPr>
          <w:p w14:paraId="1E484158" w14:textId="77777777" w:rsidR="001E3E3D" w:rsidRPr="00651F99" w:rsidRDefault="001E3E3D" w:rsidP="003E6F32">
            <w:pPr>
              <w:pStyle w:val="20Table-Contents-Center"/>
            </w:pPr>
            <w:r w:rsidRPr="00651F99">
              <w:t>Contents center</w:t>
            </w:r>
          </w:p>
        </w:tc>
        <w:tc>
          <w:tcPr>
            <w:tcW w:w="2136" w:type="dxa"/>
          </w:tcPr>
          <w:p w14:paraId="54FF9007" w14:textId="77777777" w:rsidR="001E3E3D" w:rsidRPr="00651F99" w:rsidRDefault="001E3E3D" w:rsidP="003E6F32">
            <w:pPr>
              <w:pStyle w:val="20Table-Contents-Center"/>
            </w:pPr>
            <w:r w:rsidRPr="00651F99">
              <w:t>Contents center</w:t>
            </w:r>
          </w:p>
        </w:tc>
        <w:tc>
          <w:tcPr>
            <w:tcW w:w="2136" w:type="dxa"/>
          </w:tcPr>
          <w:p w14:paraId="6B454C2F" w14:textId="77777777" w:rsidR="001E3E3D" w:rsidRPr="00651F99" w:rsidRDefault="001E3E3D" w:rsidP="003E6F32">
            <w:pPr>
              <w:pStyle w:val="20Table-Contents-Center"/>
            </w:pPr>
            <w:r w:rsidRPr="00651F99">
              <w:t>Contents center</w:t>
            </w:r>
          </w:p>
        </w:tc>
      </w:tr>
      <w:tr w:rsidR="001E3E3D" w:rsidRPr="00651F99" w14:paraId="29E63C22" w14:textId="77777777" w:rsidTr="00182955">
        <w:tc>
          <w:tcPr>
            <w:tcW w:w="2136" w:type="dxa"/>
          </w:tcPr>
          <w:p w14:paraId="7F7AF813" w14:textId="77777777" w:rsidR="001E3E3D" w:rsidRPr="00651F99" w:rsidRDefault="001E3E3D" w:rsidP="003E6F32">
            <w:pPr>
              <w:pStyle w:val="21Table-Contents-Left"/>
            </w:pPr>
            <w:r w:rsidRPr="00651F99">
              <w:t>Contents left</w:t>
            </w:r>
          </w:p>
        </w:tc>
        <w:tc>
          <w:tcPr>
            <w:tcW w:w="2135" w:type="dxa"/>
          </w:tcPr>
          <w:p w14:paraId="2B8BE664" w14:textId="77777777" w:rsidR="001E3E3D" w:rsidRPr="00651F99" w:rsidRDefault="001E3E3D" w:rsidP="003E6F32">
            <w:pPr>
              <w:pStyle w:val="20Table-Contents-Center"/>
            </w:pPr>
            <w:r w:rsidRPr="00651F99">
              <w:t>Contents center</w:t>
            </w:r>
          </w:p>
        </w:tc>
        <w:tc>
          <w:tcPr>
            <w:tcW w:w="2136" w:type="dxa"/>
          </w:tcPr>
          <w:p w14:paraId="31125CFA" w14:textId="77777777" w:rsidR="001E3E3D" w:rsidRPr="00651F99" w:rsidRDefault="001E3E3D" w:rsidP="003E6F32">
            <w:pPr>
              <w:pStyle w:val="20Table-Contents-Center"/>
            </w:pPr>
            <w:r w:rsidRPr="00651F99">
              <w:t>Contents center</w:t>
            </w:r>
          </w:p>
        </w:tc>
        <w:tc>
          <w:tcPr>
            <w:tcW w:w="2136" w:type="dxa"/>
          </w:tcPr>
          <w:p w14:paraId="2885A3B6" w14:textId="77777777" w:rsidR="001E3E3D" w:rsidRPr="00651F99" w:rsidRDefault="001E3E3D" w:rsidP="003E6F32">
            <w:pPr>
              <w:pStyle w:val="20Table-Contents-Center"/>
            </w:pPr>
            <w:r w:rsidRPr="00651F99">
              <w:t>Contents center</w:t>
            </w:r>
          </w:p>
        </w:tc>
      </w:tr>
      <w:tr w:rsidR="001E3E3D" w:rsidRPr="00651F99" w14:paraId="61B29D87" w14:textId="77777777" w:rsidTr="00182955">
        <w:tc>
          <w:tcPr>
            <w:tcW w:w="2136" w:type="dxa"/>
          </w:tcPr>
          <w:p w14:paraId="009DB4FB" w14:textId="77777777" w:rsidR="001E3E3D" w:rsidRPr="00651F99" w:rsidRDefault="001E3E3D" w:rsidP="003E6F32">
            <w:pPr>
              <w:pStyle w:val="21Table-Contents-Left"/>
            </w:pPr>
            <w:r w:rsidRPr="00651F99">
              <w:t>Contents left</w:t>
            </w:r>
          </w:p>
        </w:tc>
        <w:tc>
          <w:tcPr>
            <w:tcW w:w="2135" w:type="dxa"/>
          </w:tcPr>
          <w:p w14:paraId="3D349F61" w14:textId="77777777" w:rsidR="001E3E3D" w:rsidRPr="00651F99" w:rsidRDefault="001E3E3D" w:rsidP="003E6F32">
            <w:pPr>
              <w:pStyle w:val="20Table-Contents-Center"/>
            </w:pPr>
            <w:r w:rsidRPr="00651F99">
              <w:t>Contents center</w:t>
            </w:r>
          </w:p>
        </w:tc>
        <w:tc>
          <w:tcPr>
            <w:tcW w:w="2136" w:type="dxa"/>
          </w:tcPr>
          <w:p w14:paraId="26D32DCC" w14:textId="77777777" w:rsidR="001E3E3D" w:rsidRPr="00651F99" w:rsidRDefault="001E3E3D" w:rsidP="003E6F32">
            <w:pPr>
              <w:pStyle w:val="20Table-Contents-Center"/>
            </w:pPr>
            <w:r w:rsidRPr="00651F99">
              <w:t>Contents center</w:t>
            </w:r>
          </w:p>
        </w:tc>
        <w:tc>
          <w:tcPr>
            <w:tcW w:w="2136" w:type="dxa"/>
          </w:tcPr>
          <w:p w14:paraId="0E90BD16" w14:textId="77777777" w:rsidR="001E3E3D" w:rsidRPr="00651F99" w:rsidRDefault="001E3E3D" w:rsidP="003E6F32">
            <w:pPr>
              <w:pStyle w:val="20Table-Contents-Center"/>
            </w:pPr>
            <w:r w:rsidRPr="00651F99">
              <w:t>Contents center</w:t>
            </w:r>
          </w:p>
        </w:tc>
      </w:tr>
    </w:tbl>
    <w:p w14:paraId="1C522826" w14:textId="77777777" w:rsidR="003E6F32" w:rsidRPr="00651F99" w:rsidRDefault="003E6F32" w:rsidP="005D0994">
      <w:pPr>
        <w:pStyle w:val="15cCaption-Source"/>
      </w:pPr>
    </w:p>
    <w:p w14:paraId="16DB070F" w14:textId="77777777" w:rsidR="001E3E3D" w:rsidRPr="00651F99" w:rsidRDefault="001E3E3D" w:rsidP="00742504">
      <w:pPr>
        <w:pStyle w:val="09dLevel04"/>
      </w:pPr>
      <w:r w:rsidRPr="00651F99">
        <w:lastRenderedPageBreak/>
        <w:t>Heading 4</w:t>
      </w:r>
    </w:p>
    <w:p w14:paraId="6BAA8856" w14:textId="77777777" w:rsidR="001E3E3D" w:rsidRPr="00651F99" w:rsidRDefault="001E3E3D" w:rsidP="00742504">
      <w:pPr>
        <w:pStyle w:val="09eLevel05"/>
      </w:pPr>
      <w:r w:rsidRPr="00651F99">
        <w:t>Heading 5</w:t>
      </w:r>
    </w:p>
    <w:p w14:paraId="083D4CCC" w14:textId="77777777" w:rsidR="001E3E3D" w:rsidRPr="00651F99" w:rsidRDefault="001E3E3D" w:rsidP="00B83BA5">
      <w:pPr>
        <w:pStyle w:val="15bCaption-Table-Justify"/>
      </w:pPr>
      <w:bookmarkStart w:id="43" w:name="_Toc68452936"/>
      <w:r w:rsidRPr="00651F99">
        <w:t xml:space="preserve">Table </w:t>
      </w:r>
      <w:r w:rsidR="00D8622C">
        <w:fldChar w:fldCharType="begin"/>
      </w:r>
      <w:r w:rsidR="00D8622C">
        <w:instrText xml:space="preserve"> STYLEREF 1 \s </w:instrText>
      </w:r>
      <w:r w:rsidR="00D8622C">
        <w:fldChar w:fldCharType="separate"/>
      </w:r>
      <w:r w:rsidR="0097680F">
        <w:rPr>
          <w:noProof/>
        </w:rPr>
        <w:t>2</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97680F">
        <w:rPr>
          <w:noProof/>
        </w:rPr>
        <w:t>3</w:t>
      </w:r>
      <w:r w:rsidR="00D8622C">
        <w:fldChar w:fldCharType="end"/>
      </w:r>
      <w:r w:rsidR="008E7E05" w:rsidRPr="00651F99">
        <w:tab/>
        <w:t>S</w:t>
      </w:r>
      <w:r w:rsidRPr="00651F99">
        <w:t xml:space="preserve">econd table in specific objective </w:t>
      </w:r>
      <w:r w:rsidRPr="00B83BA5">
        <w:t>for</w:t>
      </w:r>
      <w:r w:rsidRPr="00651F99">
        <w:t xml:space="preserve"> ch</w:t>
      </w:r>
      <w:r w:rsidR="008E7E05" w:rsidRPr="00651F99">
        <w:t>apter II and the title is long, v</w:t>
      </w:r>
      <w:r w:rsidRPr="00651F99">
        <w:t>ery long so that caption-justify can be use</w:t>
      </w:r>
      <w:bookmarkEnd w:id="43"/>
      <w:r w:rsidRPr="00651F99">
        <w:t xml:space="preserve"> </w:t>
      </w:r>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58D0113A" w14:textId="77777777" w:rsidTr="00B83BA5">
        <w:trPr>
          <w:cnfStyle w:val="100000000000" w:firstRow="1" w:lastRow="0" w:firstColumn="0" w:lastColumn="0" w:oddVBand="0" w:evenVBand="0" w:oddHBand="0" w:evenHBand="0" w:firstRowFirstColumn="0" w:firstRowLastColumn="0" w:lastRowFirstColumn="0" w:lastRowLastColumn="0"/>
        </w:trPr>
        <w:tc>
          <w:tcPr>
            <w:tcW w:w="2082" w:type="dxa"/>
          </w:tcPr>
          <w:p w14:paraId="32B7E3D6" w14:textId="77777777" w:rsidR="001E3E3D" w:rsidRPr="00651F99" w:rsidRDefault="001E3E3D" w:rsidP="00742504">
            <w:pPr>
              <w:pStyle w:val="21Table-Contents-Left"/>
            </w:pPr>
            <w:r w:rsidRPr="00651F99">
              <w:t>Title left</w:t>
            </w:r>
          </w:p>
        </w:tc>
        <w:tc>
          <w:tcPr>
            <w:tcW w:w="2081" w:type="dxa"/>
          </w:tcPr>
          <w:p w14:paraId="53AC4549" w14:textId="77777777" w:rsidR="001E3E3D" w:rsidRPr="00651F99" w:rsidRDefault="001E3E3D" w:rsidP="00742504">
            <w:pPr>
              <w:pStyle w:val="20Table-Contents-Center"/>
            </w:pPr>
            <w:r w:rsidRPr="00651F99">
              <w:t>Title center</w:t>
            </w:r>
          </w:p>
        </w:tc>
        <w:tc>
          <w:tcPr>
            <w:tcW w:w="2082" w:type="dxa"/>
          </w:tcPr>
          <w:p w14:paraId="12EAD25F" w14:textId="77777777" w:rsidR="001E3E3D" w:rsidRPr="00651F99" w:rsidRDefault="001E3E3D" w:rsidP="00742504">
            <w:pPr>
              <w:pStyle w:val="20Table-Contents-Center"/>
            </w:pPr>
            <w:r w:rsidRPr="00651F99">
              <w:t>Title center</w:t>
            </w:r>
          </w:p>
        </w:tc>
        <w:tc>
          <w:tcPr>
            <w:tcW w:w="2082" w:type="dxa"/>
          </w:tcPr>
          <w:p w14:paraId="5595399D" w14:textId="77777777" w:rsidR="001E3E3D" w:rsidRPr="00651F99" w:rsidRDefault="001E3E3D" w:rsidP="00742504">
            <w:pPr>
              <w:pStyle w:val="20Table-Contents-Center"/>
            </w:pPr>
            <w:r w:rsidRPr="00651F99">
              <w:t>Title center</w:t>
            </w:r>
          </w:p>
        </w:tc>
      </w:tr>
      <w:tr w:rsidR="001E3E3D" w:rsidRPr="00651F99" w14:paraId="1B8C812F" w14:textId="77777777" w:rsidTr="00B83BA5">
        <w:tc>
          <w:tcPr>
            <w:tcW w:w="2082" w:type="dxa"/>
          </w:tcPr>
          <w:p w14:paraId="4131CC11" w14:textId="77777777" w:rsidR="001E3E3D" w:rsidRPr="00651F99" w:rsidRDefault="001E3E3D" w:rsidP="00742504">
            <w:pPr>
              <w:pStyle w:val="21Table-Contents-Left"/>
            </w:pPr>
            <w:r w:rsidRPr="00651F99">
              <w:t>Contents left</w:t>
            </w:r>
          </w:p>
        </w:tc>
        <w:tc>
          <w:tcPr>
            <w:tcW w:w="2081" w:type="dxa"/>
          </w:tcPr>
          <w:p w14:paraId="2E6E7487" w14:textId="77777777" w:rsidR="001E3E3D" w:rsidRPr="00651F99" w:rsidRDefault="001E3E3D" w:rsidP="00742504">
            <w:pPr>
              <w:pStyle w:val="20Table-Contents-Center"/>
            </w:pPr>
            <w:r w:rsidRPr="00651F99">
              <w:t>Contents center</w:t>
            </w:r>
          </w:p>
        </w:tc>
        <w:tc>
          <w:tcPr>
            <w:tcW w:w="2082" w:type="dxa"/>
          </w:tcPr>
          <w:p w14:paraId="5E793C67" w14:textId="77777777" w:rsidR="001E3E3D" w:rsidRPr="00651F99" w:rsidRDefault="001E3E3D" w:rsidP="00742504">
            <w:pPr>
              <w:pStyle w:val="20Table-Contents-Center"/>
            </w:pPr>
            <w:r w:rsidRPr="00651F99">
              <w:t>Contents center</w:t>
            </w:r>
          </w:p>
        </w:tc>
        <w:tc>
          <w:tcPr>
            <w:tcW w:w="2082" w:type="dxa"/>
          </w:tcPr>
          <w:p w14:paraId="6C0F21B1" w14:textId="77777777" w:rsidR="001E3E3D" w:rsidRPr="00651F99" w:rsidRDefault="001E3E3D" w:rsidP="00742504">
            <w:pPr>
              <w:pStyle w:val="20Table-Contents-Center"/>
            </w:pPr>
            <w:r w:rsidRPr="00651F99">
              <w:t>Contents center</w:t>
            </w:r>
          </w:p>
        </w:tc>
      </w:tr>
      <w:tr w:rsidR="001E3E3D" w:rsidRPr="00651F99" w14:paraId="49E008FC" w14:textId="77777777" w:rsidTr="00B83BA5">
        <w:tc>
          <w:tcPr>
            <w:tcW w:w="2082" w:type="dxa"/>
          </w:tcPr>
          <w:p w14:paraId="7844A18B" w14:textId="77777777" w:rsidR="001E3E3D" w:rsidRPr="00651F99" w:rsidRDefault="001E3E3D" w:rsidP="00742504">
            <w:pPr>
              <w:pStyle w:val="21Table-Contents-Left"/>
            </w:pPr>
            <w:r w:rsidRPr="00651F99">
              <w:t>Contents left</w:t>
            </w:r>
          </w:p>
        </w:tc>
        <w:tc>
          <w:tcPr>
            <w:tcW w:w="2081" w:type="dxa"/>
          </w:tcPr>
          <w:p w14:paraId="7BF6378C" w14:textId="77777777" w:rsidR="001E3E3D" w:rsidRPr="00651F99" w:rsidRDefault="001E3E3D" w:rsidP="00742504">
            <w:pPr>
              <w:pStyle w:val="20Table-Contents-Center"/>
            </w:pPr>
            <w:r w:rsidRPr="00651F99">
              <w:t>Contents center</w:t>
            </w:r>
          </w:p>
        </w:tc>
        <w:tc>
          <w:tcPr>
            <w:tcW w:w="2082" w:type="dxa"/>
          </w:tcPr>
          <w:p w14:paraId="2FBDDEFC" w14:textId="77777777" w:rsidR="001E3E3D" w:rsidRPr="00651F99" w:rsidRDefault="001E3E3D" w:rsidP="00742504">
            <w:pPr>
              <w:pStyle w:val="20Table-Contents-Center"/>
            </w:pPr>
            <w:r w:rsidRPr="00651F99">
              <w:t>Contents center</w:t>
            </w:r>
          </w:p>
        </w:tc>
        <w:tc>
          <w:tcPr>
            <w:tcW w:w="2082" w:type="dxa"/>
          </w:tcPr>
          <w:p w14:paraId="22203D65" w14:textId="77777777" w:rsidR="001E3E3D" w:rsidRPr="00651F99" w:rsidRDefault="001E3E3D" w:rsidP="00742504">
            <w:pPr>
              <w:pStyle w:val="20Table-Contents-Center"/>
            </w:pPr>
            <w:r w:rsidRPr="00651F99">
              <w:t>Contents center</w:t>
            </w:r>
          </w:p>
        </w:tc>
      </w:tr>
      <w:tr w:rsidR="001E3E3D" w:rsidRPr="00651F99" w14:paraId="27AD008F" w14:textId="77777777" w:rsidTr="00B83BA5">
        <w:tc>
          <w:tcPr>
            <w:tcW w:w="2082" w:type="dxa"/>
          </w:tcPr>
          <w:p w14:paraId="32C5755A" w14:textId="77777777" w:rsidR="001E3E3D" w:rsidRPr="00651F99" w:rsidRDefault="001E3E3D" w:rsidP="00742504">
            <w:pPr>
              <w:pStyle w:val="21Table-Contents-Left"/>
            </w:pPr>
            <w:r w:rsidRPr="00651F99">
              <w:t>Contents left</w:t>
            </w:r>
          </w:p>
        </w:tc>
        <w:tc>
          <w:tcPr>
            <w:tcW w:w="2081" w:type="dxa"/>
          </w:tcPr>
          <w:p w14:paraId="5C33D450" w14:textId="77777777" w:rsidR="001E3E3D" w:rsidRPr="00651F99" w:rsidRDefault="001E3E3D" w:rsidP="00742504">
            <w:pPr>
              <w:pStyle w:val="20Table-Contents-Center"/>
            </w:pPr>
            <w:r w:rsidRPr="00651F99">
              <w:t>Contents center</w:t>
            </w:r>
          </w:p>
        </w:tc>
        <w:tc>
          <w:tcPr>
            <w:tcW w:w="2082" w:type="dxa"/>
          </w:tcPr>
          <w:p w14:paraId="4B64DA01" w14:textId="77777777" w:rsidR="001E3E3D" w:rsidRPr="00651F99" w:rsidRDefault="001E3E3D" w:rsidP="00742504">
            <w:pPr>
              <w:pStyle w:val="20Table-Contents-Center"/>
            </w:pPr>
            <w:r w:rsidRPr="00651F99">
              <w:t>Contents center</w:t>
            </w:r>
          </w:p>
        </w:tc>
        <w:tc>
          <w:tcPr>
            <w:tcW w:w="2082" w:type="dxa"/>
          </w:tcPr>
          <w:p w14:paraId="770C2324" w14:textId="77777777" w:rsidR="001E3E3D" w:rsidRPr="00651F99" w:rsidRDefault="001E3E3D" w:rsidP="00742504">
            <w:pPr>
              <w:pStyle w:val="20Table-Contents-Center"/>
            </w:pPr>
            <w:r w:rsidRPr="00651F99">
              <w:t>Contents center</w:t>
            </w:r>
          </w:p>
        </w:tc>
      </w:tr>
      <w:tr w:rsidR="001E3E3D" w:rsidRPr="00651F99" w14:paraId="1D2827A6" w14:textId="77777777" w:rsidTr="00B83BA5">
        <w:tc>
          <w:tcPr>
            <w:tcW w:w="2082" w:type="dxa"/>
          </w:tcPr>
          <w:p w14:paraId="32FB37C1" w14:textId="77777777" w:rsidR="001E3E3D" w:rsidRPr="00651F99" w:rsidRDefault="001E3E3D" w:rsidP="00742504">
            <w:pPr>
              <w:pStyle w:val="21Table-Contents-Left"/>
            </w:pPr>
            <w:r w:rsidRPr="00651F99">
              <w:t>Contents left</w:t>
            </w:r>
          </w:p>
        </w:tc>
        <w:tc>
          <w:tcPr>
            <w:tcW w:w="2081" w:type="dxa"/>
          </w:tcPr>
          <w:p w14:paraId="6A96BDBA" w14:textId="77777777" w:rsidR="001E3E3D" w:rsidRPr="00651F99" w:rsidRDefault="001E3E3D" w:rsidP="00742504">
            <w:pPr>
              <w:pStyle w:val="20Table-Contents-Center"/>
            </w:pPr>
            <w:r w:rsidRPr="00651F99">
              <w:t>Contents center</w:t>
            </w:r>
          </w:p>
        </w:tc>
        <w:tc>
          <w:tcPr>
            <w:tcW w:w="2082" w:type="dxa"/>
          </w:tcPr>
          <w:p w14:paraId="33F987E0" w14:textId="77777777" w:rsidR="001E3E3D" w:rsidRPr="00651F99" w:rsidRDefault="001E3E3D" w:rsidP="00742504">
            <w:pPr>
              <w:pStyle w:val="20Table-Contents-Center"/>
            </w:pPr>
            <w:r w:rsidRPr="00651F99">
              <w:t>Contents center</w:t>
            </w:r>
          </w:p>
        </w:tc>
        <w:tc>
          <w:tcPr>
            <w:tcW w:w="2082" w:type="dxa"/>
          </w:tcPr>
          <w:p w14:paraId="06DE6728" w14:textId="77777777" w:rsidR="001E3E3D" w:rsidRPr="00651F99" w:rsidRDefault="001E3E3D" w:rsidP="00742504">
            <w:pPr>
              <w:pStyle w:val="20Table-Contents-Center"/>
            </w:pPr>
            <w:r w:rsidRPr="00651F99">
              <w:t>Contents center</w:t>
            </w:r>
          </w:p>
        </w:tc>
      </w:tr>
      <w:tr w:rsidR="001E3E3D" w:rsidRPr="00651F99" w14:paraId="32E16492" w14:textId="77777777" w:rsidTr="00B83BA5">
        <w:tc>
          <w:tcPr>
            <w:tcW w:w="2082" w:type="dxa"/>
          </w:tcPr>
          <w:p w14:paraId="2885D509" w14:textId="77777777" w:rsidR="001E3E3D" w:rsidRPr="00651F99" w:rsidRDefault="001E3E3D" w:rsidP="00742504">
            <w:pPr>
              <w:pStyle w:val="21Table-Contents-Left"/>
            </w:pPr>
            <w:r w:rsidRPr="00651F99">
              <w:t>Contents left</w:t>
            </w:r>
          </w:p>
        </w:tc>
        <w:tc>
          <w:tcPr>
            <w:tcW w:w="2081" w:type="dxa"/>
          </w:tcPr>
          <w:p w14:paraId="314A89EB" w14:textId="77777777" w:rsidR="001E3E3D" w:rsidRPr="00651F99" w:rsidRDefault="001E3E3D" w:rsidP="00742504">
            <w:pPr>
              <w:pStyle w:val="20Table-Contents-Center"/>
            </w:pPr>
            <w:r w:rsidRPr="00651F99">
              <w:t>Contents center</w:t>
            </w:r>
          </w:p>
        </w:tc>
        <w:tc>
          <w:tcPr>
            <w:tcW w:w="2082" w:type="dxa"/>
          </w:tcPr>
          <w:p w14:paraId="1399D96F" w14:textId="77777777" w:rsidR="001E3E3D" w:rsidRPr="00651F99" w:rsidRDefault="001E3E3D" w:rsidP="00742504">
            <w:pPr>
              <w:pStyle w:val="20Table-Contents-Center"/>
            </w:pPr>
            <w:r w:rsidRPr="00651F99">
              <w:t>Contents center</w:t>
            </w:r>
          </w:p>
        </w:tc>
        <w:tc>
          <w:tcPr>
            <w:tcW w:w="2082" w:type="dxa"/>
          </w:tcPr>
          <w:p w14:paraId="103741BB" w14:textId="77777777" w:rsidR="001E3E3D" w:rsidRPr="00651F99" w:rsidRDefault="001E3E3D" w:rsidP="00742504">
            <w:pPr>
              <w:pStyle w:val="20Table-Contents-Center"/>
            </w:pPr>
            <w:r w:rsidRPr="00651F99">
              <w:t>Contents center</w:t>
            </w:r>
          </w:p>
        </w:tc>
      </w:tr>
    </w:tbl>
    <w:p w14:paraId="0BDC1361" w14:textId="77777777" w:rsidR="00B83BA5" w:rsidRPr="00B83BA5" w:rsidRDefault="00B83BA5" w:rsidP="00742504">
      <w:pPr>
        <w:pStyle w:val="15cCaption-Source"/>
      </w:pPr>
      <w:r w:rsidRPr="00BF2E46">
        <w:t xml:space="preserve">Sumber: </w:t>
      </w:r>
      <w:r>
        <w:t>Anon</w:t>
      </w:r>
      <w:r w:rsidRPr="00BF2E46">
        <w:t xml:space="preserve"> 20</w:t>
      </w:r>
      <w:r>
        <w:t>20</w:t>
      </w:r>
    </w:p>
    <w:p w14:paraId="14E017A7" w14:textId="77777777" w:rsidR="001E3E3D" w:rsidRPr="00651F99" w:rsidRDefault="00186A44" w:rsidP="00C030FB">
      <w:pPr>
        <w:pStyle w:val="11Normal02-SecondOnwardParagraph"/>
      </w:pPr>
      <w:r w:rsidRPr="00651F99">
        <w:t>On the Insert tab, the galleries include items that are designed to coordinate with the overall look of your document. You can use these galleries to insert tables, headers, footers, lists, cover pages, and other document building blocks.</w:t>
      </w:r>
    </w:p>
    <w:p w14:paraId="73F829F9" w14:textId="77777777" w:rsidR="00186A44" w:rsidRPr="00651F99" w:rsidRDefault="00186A44" w:rsidP="00B83BA5">
      <w:pPr>
        <w:pStyle w:val="10Listing"/>
        <w:numPr>
          <w:ilvl w:val="0"/>
          <w:numId w:val="9"/>
        </w:numPr>
      </w:pPr>
      <w:r w:rsidRPr="00651F99">
        <w:t>Bcljsbd jskcbasbcas sjkcbascsa sjkcbsajsa cjdcsacasb acjajscb asjkcbsabc sajcbjsac sacjsjc</w:t>
      </w:r>
    </w:p>
    <w:p w14:paraId="126F1A2A" w14:textId="77777777" w:rsidR="00186A44" w:rsidRPr="00651F99" w:rsidRDefault="00186A44" w:rsidP="00B83BA5">
      <w:pPr>
        <w:pStyle w:val="10Listing"/>
        <w:numPr>
          <w:ilvl w:val="0"/>
          <w:numId w:val="9"/>
        </w:numPr>
      </w:pPr>
      <w:r w:rsidRPr="00651F99">
        <w:t>On the Insert tab, the galleries include items that are designed to coordinate with the overall look of your document. You can use these galleries to insert tables, headers, footers, lists, cover pages, and other document building blocks.</w:t>
      </w:r>
    </w:p>
    <w:p w14:paraId="4B4B7587" w14:textId="77777777" w:rsidR="00186A44" w:rsidRPr="00651F99" w:rsidRDefault="00186A44" w:rsidP="00B83BA5">
      <w:pPr>
        <w:pStyle w:val="10Listing"/>
        <w:numPr>
          <w:ilvl w:val="0"/>
          <w:numId w:val="9"/>
        </w:numPr>
      </w:pPr>
      <w:r w:rsidRPr="00651F99">
        <w:t>On the Insert tab, the galleries include items that are designed to coordinate with the overall look of your document. You can use these galleries to insert tables, headers, footers, lists, cover pages, and other document building blocks.</w:t>
      </w:r>
    </w:p>
    <w:p w14:paraId="28E8A5B2" w14:textId="77777777" w:rsidR="00186A44" w:rsidRPr="00651F99" w:rsidRDefault="00186A44" w:rsidP="00B83BA5">
      <w:pPr>
        <w:pStyle w:val="10Listing"/>
        <w:numPr>
          <w:ilvl w:val="0"/>
          <w:numId w:val="9"/>
        </w:numPr>
      </w:pPr>
      <w:r w:rsidRPr="00651F99">
        <w:t>Nckscascj sackjsbcjs sjkcsjbc sjkbsbcs scjslajcbsa scjksajcb scjsajbsac skjbcsjbck sackjsajkl</w:t>
      </w:r>
    </w:p>
    <w:p w14:paraId="0029557D" w14:textId="77777777" w:rsidR="00186A44" w:rsidRDefault="00186A44" w:rsidP="00B83BA5">
      <w:pPr>
        <w:pStyle w:val="10Listing"/>
        <w:numPr>
          <w:ilvl w:val="0"/>
          <w:numId w:val="9"/>
        </w:numPr>
      </w:pPr>
      <w:r w:rsidRPr="00651F99">
        <w:t>Snfbjds sdcscjks scscskjlbjkbds sdkjjskdbks sdkjcbsjkbcks sdckskjbc</w:t>
      </w:r>
    </w:p>
    <w:p w14:paraId="4CC15C40" w14:textId="77777777" w:rsidR="0024602D" w:rsidRDefault="0024602D" w:rsidP="0024602D">
      <w:pPr>
        <w:pStyle w:val="10Listing"/>
      </w:pPr>
    </w:p>
    <w:p w14:paraId="30FCD3CD" w14:textId="77777777" w:rsidR="0024602D" w:rsidRPr="00651F99" w:rsidRDefault="0024602D" w:rsidP="0024602D">
      <w:pPr>
        <w:pStyle w:val="10Listing"/>
      </w:pPr>
    </w:p>
    <w:p w14:paraId="6E562B73" w14:textId="77777777" w:rsidR="0024602D" w:rsidRDefault="0024602D" w:rsidP="00C030FB">
      <w:pPr>
        <w:pStyle w:val="11Normal02-SecondOnwardParagraph"/>
        <w:sectPr w:rsidR="0024602D" w:rsidSect="00350CE8">
          <w:headerReference w:type="default" r:id="rId31"/>
          <w:footerReference w:type="default" r:id="rId32"/>
          <w:headerReference w:type="first" r:id="rId33"/>
          <w:footerReference w:type="first" r:id="rId34"/>
          <w:footnotePr>
            <w:numRestart w:val="eachSect"/>
          </w:footnotePr>
          <w:pgSz w:w="11900" w:h="16840" w:code="9"/>
          <w:pgMar w:top="1701" w:right="1418" w:bottom="1418" w:left="2155" w:header="851" w:footer="850" w:gutter="0"/>
          <w:cols w:space="708"/>
          <w:docGrid w:linePitch="360"/>
        </w:sectPr>
      </w:pPr>
    </w:p>
    <w:p w14:paraId="7ACDBBA8" w14:textId="77777777" w:rsidR="001E3E3D" w:rsidRPr="00651F99" w:rsidRDefault="001E3E3D" w:rsidP="002F49D8">
      <w:pPr>
        <w:pStyle w:val="Heading1"/>
      </w:pPr>
    </w:p>
    <w:p w14:paraId="41A516FD" w14:textId="77777777" w:rsidR="001E3E3D" w:rsidRPr="00651F99" w:rsidRDefault="001E3E3D" w:rsidP="008E3B78">
      <w:pPr>
        <w:pStyle w:val="09aLevel01"/>
      </w:pPr>
      <w:r w:rsidRPr="00651F99">
        <w:br/>
      </w:r>
      <w:r w:rsidR="008E3B78">
        <w:br/>
      </w:r>
      <w:r w:rsidRPr="00651F99">
        <w:br/>
      </w:r>
      <w:bookmarkStart w:id="44" w:name="_Toc419666891"/>
      <w:bookmarkStart w:id="45" w:name="_Toc68453036"/>
      <w:bookmarkEnd w:id="44"/>
      <w:r w:rsidRPr="00651F99">
        <w:t>Methodology</w:t>
      </w:r>
      <w:bookmarkEnd w:id="45"/>
    </w:p>
    <w:p w14:paraId="756FC498" w14:textId="77777777" w:rsidR="001E3E3D" w:rsidRPr="00651F99" w:rsidRDefault="001E3E3D" w:rsidP="00742504">
      <w:pPr>
        <w:pStyle w:val="09bLevel02"/>
      </w:pPr>
      <w:bookmarkStart w:id="46" w:name="_Toc68453037"/>
      <w:bookmarkStart w:id="47" w:name="_Toc417154779"/>
      <w:bookmarkStart w:id="48" w:name="_Toc417155924"/>
      <w:bookmarkStart w:id="49" w:name="_Toc417155967"/>
      <w:bookmarkStart w:id="50" w:name="_Toc417156200"/>
      <w:bookmarkStart w:id="51" w:name="_Toc417158909"/>
      <w:bookmarkStart w:id="52" w:name="_Toc417160851"/>
      <w:bookmarkStart w:id="53" w:name="_Toc417160903"/>
      <w:bookmarkStart w:id="54" w:name="_Toc417244219"/>
      <w:bookmarkStart w:id="55" w:name="_Toc418016057"/>
      <w:bookmarkStart w:id="56" w:name="_Toc418108615"/>
      <w:r w:rsidRPr="00651F99">
        <w:t>Research Background</w:t>
      </w:r>
      <w:r w:rsidR="00557EB8" w:rsidRPr="00651F99">
        <w:t xml:space="preserve"> jscdsc ksnkanxka aksnanx akxnaknx aklsxaksnxa aklxnaksx xkasx askxnasl</w:t>
      </w:r>
      <w:bookmarkEnd w:id="46"/>
    </w:p>
    <w:p w14:paraId="5BD5EF82" w14:textId="77777777" w:rsidR="001E3E3D" w:rsidRPr="00651F99" w:rsidRDefault="001E3E3D" w:rsidP="00C030FB">
      <w:pPr>
        <w:pStyle w:val="10Normal01-FirstParagraph"/>
      </w:pPr>
      <w:r w:rsidRPr="00651F99">
        <w:t xml:space="preserve">In the recent years, the electrical utilities are undergoing rapid restructuring process worldwide. </w:t>
      </w:r>
      <w:r w:rsidR="00905A15" w:rsidRPr="00651F99">
        <w:t>Coincident</w:t>
      </w:r>
    </w:p>
    <w:p w14:paraId="39522478" w14:textId="77777777" w:rsidR="001E3E3D" w:rsidRPr="00651F99" w:rsidRDefault="001E3E3D" w:rsidP="00C030FB">
      <w:pPr>
        <w:pStyle w:val="11Normal02-SecondOnwardParagraph"/>
      </w:pPr>
      <w:r w:rsidRPr="00651F99">
        <w:t xml:space="preserve">In the recent years, the utilities are undergoing rapid restructuring process worldwide. </w:t>
      </w:r>
    </w:p>
    <w:p w14:paraId="1F4DEC0F" w14:textId="77777777" w:rsidR="001E3E3D" w:rsidRPr="00651F99" w:rsidRDefault="001E3E3D" w:rsidP="00742504">
      <w:pPr>
        <w:pStyle w:val="09bLevel02"/>
      </w:pPr>
      <w:bookmarkStart w:id="57" w:name="_Toc68453038"/>
      <w:r w:rsidRPr="00651F99">
        <w:t>Problem Statement</w:t>
      </w:r>
      <w:bookmarkEnd w:id="57"/>
    </w:p>
    <w:p w14:paraId="0B65B479" w14:textId="77777777" w:rsidR="001E3E3D" w:rsidRPr="00651F99" w:rsidRDefault="001E3E3D" w:rsidP="00C030FB">
      <w:pPr>
        <w:pStyle w:val="10Normal01-FirstParagraph"/>
      </w:pPr>
      <w:r w:rsidRPr="00651F99">
        <w:t xml:space="preserve">As a high penetration </w:t>
      </w:r>
    </w:p>
    <w:p w14:paraId="57C94233" w14:textId="77777777" w:rsidR="001E3E3D" w:rsidRPr="00651F99" w:rsidRDefault="001E3E3D" w:rsidP="00C030FB">
      <w:pPr>
        <w:pStyle w:val="11Normal02-SecondOnwardParagraph"/>
      </w:pPr>
      <w:r w:rsidRPr="00651F99">
        <w:t xml:space="preserve">Referring to Equation </w:t>
      </w:r>
      <w:r w:rsidRPr="00651F99">
        <w:fldChar w:fldCharType="begin"/>
      </w:r>
      <w:r w:rsidRPr="00651F99">
        <w:instrText xml:space="preserve"> REF Eq3_1 \h </w:instrText>
      </w:r>
      <w:r w:rsidRPr="00651F99">
        <w:fldChar w:fldCharType="separate"/>
      </w:r>
      <w:r w:rsidR="0097680F">
        <w:rPr>
          <w:noProof/>
        </w:rPr>
        <w:t>3</w:t>
      </w:r>
      <w:r w:rsidR="0097680F" w:rsidRPr="00651F99">
        <w:t>.</w:t>
      </w:r>
      <w:r w:rsidR="0097680F">
        <w:rPr>
          <w:noProof/>
        </w:rPr>
        <w:t>1</w:t>
      </w:r>
      <w:r w:rsidRPr="00651F99">
        <w:fldChar w:fldCharType="end"/>
      </w:r>
      <w:r w:rsidRPr="00651F99">
        <w:t>,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9"/>
        <w:gridCol w:w="1060"/>
      </w:tblGrid>
      <w:tr w:rsidR="001E3E3D" w:rsidRPr="00651F99" w14:paraId="4E57BA7E" w14:textId="77777777" w:rsidTr="00182955">
        <w:tc>
          <w:tcPr>
            <w:tcW w:w="7371" w:type="dxa"/>
          </w:tcPr>
          <w:p w14:paraId="5EFD79DD" w14:textId="77777777" w:rsidR="001E3E3D" w:rsidRPr="00651F99" w:rsidRDefault="001E3E3D" w:rsidP="00420156">
            <w:pPr>
              <w:pStyle w:val="16aEquation-LeftBox"/>
              <w:ind w:left="495" w:hanging="709"/>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rPr>
                                </m:ctrlPr>
                              </m:fPr>
                              <m:num>
                                <m:r>
                                  <w:rPr>
                                    <w:rFonts w:ascii="Cambria Math" w:hAnsi="Cambria Math"/>
                                  </w:rPr>
                                  <m:t>nπx</m:t>
                                </m:r>
                              </m:num>
                              <m:den>
                                <m:r>
                                  <w:rPr>
                                    <w:rFonts w:ascii="Cambria Math" w:hAnsi="Cambria Math"/>
                                  </w:rPr>
                                  <m:t>L</m:t>
                                </m:r>
                              </m:den>
                            </m:f>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rPr>
                                </m:ctrlPr>
                              </m:fPr>
                              <m:num>
                                <m:r>
                                  <w:rPr>
                                    <w:rFonts w:ascii="Cambria Math" w:hAnsi="Cambria Math"/>
                                  </w:rPr>
                                  <m:t>nπx</m:t>
                                </m:r>
                              </m:num>
                              <m:den>
                                <m:r>
                                  <w:rPr>
                                    <w:rFonts w:ascii="Cambria Math" w:hAnsi="Cambria Math"/>
                                  </w:rPr>
                                  <m:t>L</m:t>
                                </m:r>
                              </m:den>
                            </m:f>
                          </m:e>
                        </m:func>
                      </m:e>
                    </m:d>
                  </m:e>
                </m:nary>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m:rPr>
                            <m:sty m:val="p"/>
                          </m:rP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x</m:t>
                        </m:r>
                      </m:e>
                    </m:d>
                  </m:e>
                  <m:sup>
                    <m:r>
                      <w:rPr>
                        <w:rFonts w:ascii="Cambria Math" w:hAnsi="Cambria Math"/>
                      </w:rPr>
                      <m:t>n</m:t>
                    </m:r>
                  </m:sup>
                </m:sSup>
                <m:r>
                  <m:rPr>
                    <m:sty m:val="p"/>
                  </m:rPr>
                  <w:rPr>
                    <w:rFonts w:ascii="Cambria Math" w:hAnsi="Cambria Math"/>
                  </w:rPr>
                  <m:t>=1+</m:t>
                </m:r>
                <m:f>
                  <m:fPr>
                    <m:ctrlPr>
                      <w:rPr>
                        <w:rFonts w:ascii="Cambria Math" w:hAnsi="Cambria Math"/>
                      </w:rPr>
                    </m:ctrlPr>
                  </m:fPr>
                  <m:num>
                    <m:r>
                      <w:rPr>
                        <w:rFonts w:ascii="Cambria Math" w:hAnsi="Cambria Math"/>
                      </w:rPr>
                      <m:t>nx</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-1</m:t>
                        </m:r>
                      </m:e>
                    </m:d>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oMath>
            </m:oMathPara>
          </w:p>
        </w:tc>
        <w:tc>
          <w:tcPr>
            <w:tcW w:w="1064" w:type="dxa"/>
          </w:tcPr>
          <w:p w14:paraId="3D38FD3C" w14:textId="77777777" w:rsidR="001E3E3D" w:rsidRPr="00651F99" w:rsidRDefault="001E3E3D" w:rsidP="00B83BA5">
            <w:pPr>
              <w:pStyle w:val="16bEquation-RightBox"/>
            </w:pPr>
            <w:bookmarkStart w:id="58" w:name="_Ref429121002"/>
            <w:r w:rsidRPr="00651F99">
              <w:t>…(</w:t>
            </w:r>
            <w:bookmarkStart w:id="59" w:name="Eq3_1"/>
            <w:r w:rsidRPr="00651F99">
              <w:fldChar w:fldCharType="begin"/>
            </w:r>
            <w:r w:rsidRPr="00651F99">
              <w:instrText xml:space="preserve"> STYLEREF 1 \s </w:instrText>
            </w:r>
            <w:r w:rsidRPr="00651F99">
              <w:fldChar w:fldCharType="separate"/>
            </w:r>
            <w:r w:rsidR="0097680F">
              <w:rPr>
                <w:noProof/>
              </w:rPr>
              <w:t>3</w:t>
            </w:r>
            <w:r w:rsidRPr="00651F99">
              <w:fldChar w:fldCharType="end"/>
            </w:r>
            <w:r w:rsidRPr="00651F99">
              <w:t>.</w:t>
            </w:r>
            <w:r w:rsidR="00FB6A74">
              <w:fldChar w:fldCharType="begin"/>
            </w:r>
            <w:r w:rsidR="00FB6A74">
              <w:instrText xml:space="preserve"> SEQ Equation \* ARABIC \s 1 </w:instrText>
            </w:r>
            <w:r w:rsidR="00FB6A74">
              <w:fldChar w:fldCharType="separate"/>
            </w:r>
            <w:r w:rsidR="0097680F">
              <w:rPr>
                <w:noProof/>
              </w:rPr>
              <w:t>1</w:t>
            </w:r>
            <w:r w:rsidR="00FB6A74">
              <w:fldChar w:fldCharType="end"/>
            </w:r>
            <w:bookmarkStart w:id="60" w:name="_Ref429121178"/>
            <w:bookmarkEnd w:id="58"/>
            <w:bookmarkEnd w:id="59"/>
            <w:r w:rsidRPr="00651F99">
              <w:t>)</w:t>
            </w:r>
            <w:bookmarkEnd w:id="60"/>
          </w:p>
        </w:tc>
      </w:tr>
    </w:tbl>
    <w:p w14:paraId="169A497F" w14:textId="77777777" w:rsidR="001E3E3D" w:rsidRPr="00651F99" w:rsidRDefault="001E3E3D" w:rsidP="00742504">
      <w:pPr>
        <w:pStyle w:val="09bLevel02"/>
      </w:pPr>
      <w:bookmarkStart w:id="61" w:name="_Toc68453039"/>
      <w:r w:rsidRPr="00651F99">
        <w:t>Research Objective</w:t>
      </w:r>
      <w:bookmarkEnd w:id="61"/>
    </w:p>
    <w:p w14:paraId="380238D2" w14:textId="77777777" w:rsidR="001E3E3D" w:rsidRPr="00651F99" w:rsidRDefault="001E3E3D" w:rsidP="00C030FB">
      <w:pPr>
        <w:pStyle w:val="10Normal01-FirstParagraph"/>
      </w:pPr>
      <w:r w:rsidRPr="00651F99">
        <w:t xml:space="preserve">This research focuses on the development of new techniques for </w:t>
      </w:r>
    </w:p>
    <w:p w14:paraId="484AA628" w14:textId="77777777" w:rsidR="001E3E3D" w:rsidRPr="00651F99" w:rsidRDefault="001E3E3D" w:rsidP="00742504">
      <w:pPr>
        <w:pStyle w:val="09cLevel03"/>
      </w:pPr>
      <w:bookmarkStart w:id="62" w:name="_Toc68453040"/>
      <w:r w:rsidRPr="00651F99">
        <w:lastRenderedPageBreak/>
        <w:t>General</w:t>
      </w:r>
      <w:bookmarkEnd w:id="62"/>
    </w:p>
    <w:p w14:paraId="72D52C83" w14:textId="77777777" w:rsidR="001E3E3D" w:rsidRPr="00651F99" w:rsidRDefault="001E3E3D" w:rsidP="00C030FB">
      <w:pPr>
        <w:pStyle w:val="10Normal01-FirstParagraph"/>
      </w:pPr>
      <w:r w:rsidRPr="00651F99">
        <w:t xml:space="preserve">This research focuses on the development of new techniques for </w:t>
      </w:r>
    </w:p>
    <w:p w14:paraId="77199193" w14:textId="77777777" w:rsidR="001E3E3D" w:rsidRPr="00651F99" w:rsidRDefault="001E3E3D" w:rsidP="00742504">
      <w:pPr>
        <w:pStyle w:val="09cLevel03"/>
      </w:pPr>
      <w:bookmarkStart w:id="63" w:name="_Toc68453041"/>
      <w:r w:rsidRPr="00651F99">
        <w:t>Specific</w:t>
      </w:r>
      <w:bookmarkEnd w:id="63"/>
    </w:p>
    <w:p w14:paraId="2AF2BB80" w14:textId="77777777" w:rsidR="001E3E3D" w:rsidRPr="00651F99" w:rsidRDefault="001E3E3D" w:rsidP="00905A15">
      <w:pPr>
        <w:pStyle w:val="15aCaption-Table-Center"/>
      </w:pPr>
      <w:bookmarkStart w:id="64" w:name="_Toc68452937"/>
      <w:r w:rsidRPr="00651F99">
        <w:t xml:space="preserve">Table </w:t>
      </w:r>
      <w:r w:rsidR="002E7E58" w:rsidRPr="00651F99">
        <w:fldChar w:fldCharType="begin"/>
      </w:r>
      <w:r w:rsidR="002E7E58" w:rsidRPr="00651F99">
        <w:instrText xml:space="preserve"> STYLEREF 1 \s </w:instrText>
      </w:r>
      <w:r w:rsidR="002E7E58" w:rsidRPr="00651F99">
        <w:fldChar w:fldCharType="separate"/>
      </w:r>
      <w:r w:rsidR="0097680F">
        <w:rPr>
          <w:noProof/>
        </w:rPr>
        <w:t>3</w:t>
      </w:r>
      <w:r w:rsidR="002E7E58" w:rsidRPr="00651F99">
        <w:fldChar w:fldCharType="end"/>
      </w:r>
      <w:r w:rsidR="002E7E58" w:rsidRPr="00651F99">
        <w:t>.</w:t>
      </w:r>
      <w:r w:rsidR="002E7E58" w:rsidRPr="00651F99">
        <w:fldChar w:fldCharType="begin"/>
      </w:r>
      <w:r w:rsidR="002E7E58" w:rsidRPr="00651F99">
        <w:instrText xml:space="preserve"> SEQ Table \* ARABIC \s 1 </w:instrText>
      </w:r>
      <w:r w:rsidR="002E7E58" w:rsidRPr="00651F99">
        <w:fldChar w:fldCharType="separate"/>
      </w:r>
      <w:r w:rsidR="0097680F">
        <w:rPr>
          <w:noProof/>
        </w:rPr>
        <w:t>1</w:t>
      </w:r>
      <w:r w:rsidR="002E7E58" w:rsidRPr="00651F99">
        <w:fldChar w:fldCharType="end"/>
      </w:r>
      <w:r w:rsidRPr="00651F99">
        <w:tab/>
        <w:t>First table in specific objective for Chapte</w:t>
      </w:r>
      <w:r w:rsidR="00905A15">
        <w:t>r</w:t>
      </w:r>
      <w:r w:rsidRPr="00651F99">
        <w:t xml:space="preserve"> II</w:t>
      </w:r>
      <w:bookmarkEnd w:id="64"/>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0469DF44" w14:textId="77777777" w:rsidTr="000C09ED">
        <w:trPr>
          <w:cnfStyle w:val="100000000000" w:firstRow="1" w:lastRow="0" w:firstColumn="0" w:lastColumn="0" w:oddVBand="0" w:evenVBand="0" w:oddHBand="0" w:evenHBand="0" w:firstRowFirstColumn="0" w:firstRowLastColumn="0" w:lastRowFirstColumn="0" w:lastRowLastColumn="0"/>
        </w:trPr>
        <w:tc>
          <w:tcPr>
            <w:tcW w:w="2136" w:type="dxa"/>
          </w:tcPr>
          <w:p w14:paraId="3D0FE428" w14:textId="77777777" w:rsidR="001E3E3D" w:rsidRPr="00651F99" w:rsidRDefault="001E3E3D" w:rsidP="005D0994">
            <w:pPr>
              <w:pStyle w:val="21Table-Contents-Left"/>
            </w:pPr>
            <w:r w:rsidRPr="00651F99">
              <w:t>Title left</w:t>
            </w:r>
          </w:p>
        </w:tc>
        <w:tc>
          <w:tcPr>
            <w:tcW w:w="2135" w:type="dxa"/>
          </w:tcPr>
          <w:p w14:paraId="25B0B763" w14:textId="77777777" w:rsidR="001E3E3D" w:rsidRPr="00651F99" w:rsidRDefault="001E3E3D" w:rsidP="005D0994">
            <w:pPr>
              <w:pStyle w:val="20Table-Contents-Center"/>
            </w:pPr>
            <w:r w:rsidRPr="00651F99">
              <w:t>Title center</w:t>
            </w:r>
          </w:p>
        </w:tc>
        <w:tc>
          <w:tcPr>
            <w:tcW w:w="2136" w:type="dxa"/>
          </w:tcPr>
          <w:p w14:paraId="0778172D" w14:textId="77777777" w:rsidR="001E3E3D" w:rsidRPr="00651F99" w:rsidRDefault="001E3E3D" w:rsidP="005D0994">
            <w:pPr>
              <w:pStyle w:val="20Table-Contents-Center"/>
            </w:pPr>
            <w:r w:rsidRPr="00651F99">
              <w:t>Title center</w:t>
            </w:r>
          </w:p>
        </w:tc>
        <w:tc>
          <w:tcPr>
            <w:tcW w:w="2136" w:type="dxa"/>
          </w:tcPr>
          <w:p w14:paraId="251DD465" w14:textId="77777777" w:rsidR="001E3E3D" w:rsidRPr="00651F99" w:rsidRDefault="001E3E3D" w:rsidP="005D0994">
            <w:pPr>
              <w:pStyle w:val="20Table-Contents-Center"/>
            </w:pPr>
            <w:r w:rsidRPr="00651F99">
              <w:t>Title center</w:t>
            </w:r>
          </w:p>
        </w:tc>
      </w:tr>
      <w:tr w:rsidR="001E3E3D" w:rsidRPr="00651F99" w14:paraId="0D3CB258" w14:textId="77777777" w:rsidTr="000C09ED">
        <w:tc>
          <w:tcPr>
            <w:tcW w:w="2136" w:type="dxa"/>
          </w:tcPr>
          <w:p w14:paraId="6CA6EC7F" w14:textId="77777777" w:rsidR="001E3E3D" w:rsidRPr="00651F99" w:rsidRDefault="001E3E3D" w:rsidP="005D0994">
            <w:pPr>
              <w:pStyle w:val="21Table-Contents-Left"/>
            </w:pPr>
            <w:r w:rsidRPr="00651F99">
              <w:t>Contents left</w:t>
            </w:r>
          </w:p>
        </w:tc>
        <w:tc>
          <w:tcPr>
            <w:tcW w:w="2135" w:type="dxa"/>
          </w:tcPr>
          <w:p w14:paraId="5ACBB833" w14:textId="77777777" w:rsidR="001E3E3D" w:rsidRPr="00651F99" w:rsidRDefault="001E3E3D" w:rsidP="005D0994">
            <w:pPr>
              <w:pStyle w:val="20Table-Contents-Center"/>
            </w:pPr>
            <w:r w:rsidRPr="00651F99">
              <w:t>Contents center</w:t>
            </w:r>
          </w:p>
        </w:tc>
        <w:tc>
          <w:tcPr>
            <w:tcW w:w="2136" w:type="dxa"/>
          </w:tcPr>
          <w:p w14:paraId="5466644D" w14:textId="77777777" w:rsidR="001E3E3D" w:rsidRPr="00651F99" w:rsidRDefault="001E3E3D" w:rsidP="005D0994">
            <w:pPr>
              <w:pStyle w:val="20Table-Contents-Center"/>
            </w:pPr>
            <w:r w:rsidRPr="00651F99">
              <w:t>Contents center</w:t>
            </w:r>
          </w:p>
        </w:tc>
        <w:tc>
          <w:tcPr>
            <w:tcW w:w="2136" w:type="dxa"/>
          </w:tcPr>
          <w:p w14:paraId="7722CDC3" w14:textId="77777777" w:rsidR="001E3E3D" w:rsidRPr="00651F99" w:rsidRDefault="001E3E3D" w:rsidP="005D0994">
            <w:pPr>
              <w:pStyle w:val="20Table-Contents-Center"/>
            </w:pPr>
            <w:r w:rsidRPr="00651F99">
              <w:t>Contents center</w:t>
            </w:r>
          </w:p>
        </w:tc>
      </w:tr>
      <w:tr w:rsidR="001E3E3D" w:rsidRPr="00651F99" w14:paraId="048D93F8" w14:textId="77777777" w:rsidTr="000C09ED">
        <w:tc>
          <w:tcPr>
            <w:tcW w:w="2136" w:type="dxa"/>
          </w:tcPr>
          <w:p w14:paraId="6C92A139" w14:textId="77777777" w:rsidR="001E3E3D" w:rsidRPr="00651F99" w:rsidRDefault="001E3E3D" w:rsidP="005D0994">
            <w:pPr>
              <w:pStyle w:val="21Table-Contents-Left"/>
            </w:pPr>
            <w:r w:rsidRPr="00651F99">
              <w:t>Contents left</w:t>
            </w:r>
          </w:p>
        </w:tc>
        <w:tc>
          <w:tcPr>
            <w:tcW w:w="2135" w:type="dxa"/>
          </w:tcPr>
          <w:p w14:paraId="503FFDF1" w14:textId="77777777" w:rsidR="001E3E3D" w:rsidRPr="00651F99" w:rsidRDefault="001E3E3D" w:rsidP="005D0994">
            <w:pPr>
              <w:pStyle w:val="20Table-Contents-Center"/>
            </w:pPr>
            <w:r w:rsidRPr="00651F99">
              <w:t>Contents center</w:t>
            </w:r>
          </w:p>
        </w:tc>
        <w:tc>
          <w:tcPr>
            <w:tcW w:w="2136" w:type="dxa"/>
          </w:tcPr>
          <w:p w14:paraId="41FDF8AB" w14:textId="77777777" w:rsidR="001E3E3D" w:rsidRPr="00651F99" w:rsidRDefault="001E3E3D" w:rsidP="005D0994">
            <w:pPr>
              <w:pStyle w:val="20Table-Contents-Center"/>
            </w:pPr>
            <w:r w:rsidRPr="00651F99">
              <w:t>Contents center</w:t>
            </w:r>
          </w:p>
        </w:tc>
        <w:tc>
          <w:tcPr>
            <w:tcW w:w="2136" w:type="dxa"/>
          </w:tcPr>
          <w:p w14:paraId="47398419" w14:textId="77777777" w:rsidR="001E3E3D" w:rsidRPr="00651F99" w:rsidRDefault="001E3E3D" w:rsidP="005D0994">
            <w:pPr>
              <w:pStyle w:val="20Table-Contents-Center"/>
            </w:pPr>
            <w:r w:rsidRPr="00651F99">
              <w:t>Contents center</w:t>
            </w:r>
          </w:p>
        </w:tc>
      </w:tr>
      <w:tr w:rsidR="001E3E3D" w:rsidRPr="00651F99" w14:paraId="51D94CC5" w14:textId="77777777" w:rsidTr="000C09ED">
        <w:tc>
          <w:tcPr>
            <w:tcW w:w="2136" w:type="dxa"/>
          </w:tcPr>
          <w:p w14:paraId="46723F40" w14:textId="77777777" w:rsidR="001E3E3D" w:rsidRPr="00651F99" w:rsidRDefault="001E3E3D" w:rsidP="005D0994">
            <w:pPr>
              <w:pStyle w:val="21Table-Contents-Left"/>
            </w:pPr>
            <w:r w:rsidRPr="00651F99">
              <w:t>Contents left</w:t>
            </w:r>
          </w:p>
        </w:tc>
        <w:tc>
          <w:tcPr>
            <w:tcW w:w="2135" w:type="dxa"/>
          </w:tcPr>
          <w:p w14:paraId="27F14FE5" w14:textId="77777777" w:rsidR="001E3E3D" w:rsidRPr="00651F99" w:rsidRDefault="001E3E3D" w:rsidP="005D0994">
            <w:pPr>
              <w:pStyle w:val="20Table-Contents-Center"/>
            </w:pPr>
            <w:r w:rsidRPr="00651F99">
              <w:t>Contents center</w:t>
            </w:r>
          </w:p>
        </w:tc>
        <w:tc>
          <w:tcPr>
            <w:tcW w:w="2136" w:type="dxa"/>
          </w:tcPr>
          <w:p w14:paraId="6F92CF44" w14:textId="77777777" w:rsidR="001E3E3D" w:rsidRPr="00651F99" w:rsidRDefault="001E3E3D" w:rsidP="005D0994">
            <w:pPr>
              <w:pStyle w:val="20Table-Contents-Center"/>
            </w:pPr>
            <w:r w:rsidRPr="00651F99">
              <w:t>Contents center</w:t>
            </w:r>
          </w:p>
        </w:tc>
        <w:tc>
          <w:tcPr>
            <w:tcW w:w="2136" w:type="dxa"/>
          </w:tcPr>
          <w:p w14:paraId="6E26640E" w14:textId="77777777" w:rsidR="001E3E3D" w:rsidRPr="00651F99" w:rsidRDefault="001E3E3D" w:rsidP="005D0994">
            <w:pPr>
              <w:pStyle w:val="20Table-Contents-Center"/>
            </w:pPr>
            <w:r w:rsidRPr="00651F99">
              <w:t>Contents center</w:t>
            </w:r>
          </w:p>
        </w:tc>
      </w:tr>
      <w:tr w:rsidR="001E3E3D" w:rsidRPr="00651F99" w14:paraId="2B77E47D" w14:textId="77777777" w:rsidTr="000C09ED">
        <w:tc>
          <w:tcPr>
            <w:tcW w:w="2136" w:type="dxa"/>
          </w:tcPr>
          <w:p w14:paraId="1862F9C2" w14:textId="77777777" w:rsidR="001E3E3D" w:rsidRPr="00651F99" w:rsidRDefault="001E3E3D" w:rsidP="005D0994">
            <w:pPr>
              <w:pStyle w:val="21Table-Contents-Left"/>
            </w:pPr>
            <w:r w:rsidRPr="00651F99">
              <w:t>Contents left</w:t>
            </w:r>
          </w:p>
        </w:tc>
        <w:tc>
          <w:tcPr>
            <w:tcW w:w="2135" w:type="dxa"/>
          </w:tcPr>
          <w:p w14:paraId="2814594D" w14:textId="77777777" w:rsidR="001E3E3D" w:rsidRPr="00651F99" w:rsidRDefault="001E3E3D" w:rsidP="005D0994">
            <w:pPr>
              <w:pStyle w:val="20Table-Contents-Center"/>
            </w:pPr>
            <w:r w:rsidRPr="00651F99">
              <w:t>Contents center</w:t>
            </w:r>
          </w:p>
        </w:tc>
        <w:tc>
          <w:tcPr>
            <w:tcW w:w="2136" w:type="dxa"/>
          </w:tcPr>
          <w:p w14:paraId="2FB29FF0" w14:textId="77777777" w:rsidR="001E3E3D" w:rsidRPr="00651F99" w:rsidRDefault="001E3E3D" w:rsidP="005D0994">
            <w:pPr>
              <w:pStyle w:val="20Table-Contents-Center"/>
            </w:pPr>
            <w:r w:rsidRPr="00651F99">
              <w:t>Contents center</w:t>
            </w:r>
          </w:p>
        </w:tc>
        <w:tc>
          <w:tcPr>
            <w:tcW w:w="2136" w:type="dxa"/>
          </w:tcPr>
          <w:p w14:paraId="72AE802B" w14:textId="77777777" w:rsidR="001E3E3D" w:rsidRPr="00651F99" w:rsidRDefault="001E3E3D" w:rsidP="005D0994">
            <w:pPr>
              <w:pStyle w:val="20Table-Contents-Center"/>
            </w:pPr>
            <w:r w:rsidRPr="00651F99">
              <w:t>Contents center</w:t>
            </w:r>
          </w:p>
        </w:tc>
      </w:tr>
      <w:tr w:rsidR="001E3E3D" w:rsidRPr="00651F99" w14:paraId="50EE1B5E" w14:textId="77777777" w:rsidTr="000C09ED">
        <w:tc>
          <w:tcPr>
            <w:tcW w:w="2136" w:type="dxa"/>
          </w:tcPr>
          <w:p w14:paraId="3185546C" w14:textId="77777777" w:rsidR="001E3E3D" w:rsidRPr="00651F99" w:rsidRDefault="001E3E3D" w:rsidP="005D0994">
            <w:pPr>
              <w:pStyle w:val="21Table-Contents-Left"/>
            </w:pPr>
            <w:r w:rsidRPr="00651F99">
              <w:t>Contents left</w:t>
            </w:r>
          </w:p>
        </w:tc>
        <w:tc>
          <w:tcPr>
            <w:tcW w:w="2135" w:type="dxa"/>
          </w:tcPr>
          <w:p w14:paraId="630471DF" w14:textId="77777777" w:rsidR="001E3E3D" w:rsidRPr="00651F99" w:rsidRDefault="001E3E3D" w:rsidP="005D0994">
            <w:pPr>
              <w:pStyle w:val="20Table-Contents-Center"/>
            </w:pPr>
            <w:r w:rsidRPr="00651F99">
              <w:t>Contents center</w:t>
            </w:r>
          </w:p>
        </w:tc>
        <w:tc>
          <w:tcPr>
            <w:tcW w:w="2136" w:type="dxa"/>
          </w:tcPr>
          <w:p w14:paraId="3C917285" w14:textId="77777777" w:rsidR="001E3E3D" w:rsidRPr="00651F99" w:rsidRDefault="001E3E3D" w:rsidP="005D0994">
            <w:pPr>
              <w:pStyle w:val="20Table-Contents-Center"/>
            </w:pPr>
            <w:r w:rsidRPr="00651F99">
              <w:t>Contents center</w:t>
            </w:r>
          </w:p>
        </w:tc>
        <w:tc>
          <w:tcPr>
            <w:tcW w:w="2136" w:type="dxa"/>
          </w:tcPr>
          <w:p w14:paraId="32E3317B" w14:textId="77777777" w:rsidR="001E3E3D" w:rsidRPr="00651F99" w:rsidRDefault="001E3E3D" w:rsidP="005D0994">
            <w:pPr>
              <w:pStyle w:val="20Table-Contents-Center"/>
            </w:pPr>
            <w:r w:rsidRPr="00651F99">
              <w:t>Contents center</w:t>
            </w:r>
          </w:p>
        </w:tc>
      </w:tr>
    </w:tbl>
    <w:p w14:paraId="599CBD43" w14:textId="77777777" w:rsidR="001E3E3D" w:rsidRPr="00651F99" w:rsidRDefault="001E3E3D" w:rsidP="00742504">
      <w:pPr>
        <w:pStyle w:val="09dLevel04"/>
      </w:pPr>
      <w:r w:rsidRPr="00651F99">
        <w:t>Heading 4</w:t>
      </w:r>
    </w:p>
    <w:p w14:paraId="6D15A48E" w14:textId="77777777" w:rsidR="001E3E3D" w:rsidRPr="00651F99" w:rsidRDefault="001E3E3D" w:rsidP="00742504">
      <w:pPr>
        <w:pStyle w:val="09eLevel05"/>
      </w:pPr>
      <w:r w:rsidRPr="00651F99">
        <w:t>Heading 5</w:t>
      </w:r>
    </w:p>
    <w:p w14:paraId="7256C708" w14:textId="77777777" w:rsidR="001E3E3D" w:rsidRPr="00651F99" w:rsidRDefault="001E3E3D" w:rsidP="00905A15">
      <w:pPr>
        <w:pStyle w:val="15bCaption-Table-Justify"/>
      </w:pPr>
      <w:bookmarkStart w:id="65" w:name="_Toc68452938"/>
      <w:r w:rsidRPr="00651F99">
        <w:t xml:space="preserve">Table </w:t>
      </w:r>
      <w:r w:rsidR="002E7E58" w:rsidRPr="00651F99">
        <w:fldChar w:fldCharType="begin"/>
      </w:r>
      <w:r w:rsidR="002E7E58" w:rsidRPr="00651F99">
        <w:instrText xml:space="preserve"> STYLEREF 1 \s </w:instrText>
      </w:r>
      <w:r w:rsidR="002E7E58" w:rsidRPr="00651F99">
        <w:fldChar w:fldCharType="separate"/>
      </w:r>
      <w:r w:rsidR="0097680F">
        <w:rPr>
          <w:noProof/>
        </w:rPr>
        <w:t>3</w:t>
      </w:r>
      <w:r w:rsidR="002E7E58" w:rsidRPr="00651F99">
        <w:fldChar w:fldCharType="end"/>
      </w:r>
      <w:r w:rsidR="002E7E58" w:rsidRPr="00651F99">
        <w:t>.</w:t>
      </w:r>
      <w:r w:rsidR="002E7E58" w:rsidRPr="00651F99">
        <w:fldChar w:fldCharType="begin"/>
      </w:r>
      <w:r w:rsidR="002E7E58" w:rsidRPr="00651F99">
        <w:instrText xml:space="preserve"> SEQ Table \* ARABIC \s 1 </w:instrText>
      </w:r>
      <w:r w:rsidR="002E7E58" w:rsidRPr="00651F99">
        <w:fldChar w:fldCharType="separate"/>
      </w:r>
      <w:r w:rsidR="0097680F">
        <w:rPr>
          <w:noProof/>
        </w:rPr>
        <w:t>2</w:t>
      </w:r>
      <w:r w:rsidR="002E7E58" w:rsidRPr="00651F99">
        <w:fldChar w:fldCharType="end"/>
      </w:r>
      <w:r w:rsidRPr="00651F99">
        <w:tab/>
        <w:t>Second table in specific objective for Chapter II and the title is long. Very long so that caption-justify can be use</w:t>
      </w:r>
      <w:bookmarkEnd w:id="65"/>
      <w:r w:rsidRPr="00651F99">
        <w:t xml:space="preserve"> </w:t>
      </w:r>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686160DE" w14:textId="77777777" w:rsidTr="00182955">
        <w:trPr>
          <w:cnfStyle w:val="100000000000" w:firstRow="1" w:lastRow="0" w:firstColumn="0" w:lastColumn="0" w:oddVBand="0" w:evenVBand="0" w:oddHBand="0" w:evenHBand="0" w:firstRowFirstColumn="0" w:firstRowLastColumn="0" w:lastRowFirstColumn="0" w:lastRowLastColumn="0"/>
        </w:trPr>
        <w:tc>
          <w:tcPr>
            <w:tcW w:w="2136" w:type="dxa"/>
          </w:tcPr>
          <w:p w14:paraId="061E6A08" w14:textId="77777777" w:rsidR="001E3E3D" w:rsidRPr="00651F99" w:rsidRDefault="001E3E3D" w:rsidP="005D0994">
            <w:pPr>
              <w:pStyle w:val="21Table-Contents-Left"/>
            </w:pPr>
            <w:r w:rsidRPr="00651F99">
              <w:t>Title left</w:t>
            </w:r>
          </w:p>
        </w:tc>
        <w:tc>
          <w:tcPr>
            <w:tcW w:w="2135" w:type="dxa"/>
          </w:tcPr>
          <w:p w14:paraId="57D66C94" w14:textId="77777777" w:rsidR="001E3E3D" w:rsidRPr="00651F99" w:rsidRDefault="001E3E3D" w:rsidP="005D0994">
            <w:pPr>
              <w:pStyle w:val="20Table-Contents-Center"/>
            </w:pPr>
            <w:r w:rsidRPr="00651F99">
              <w:t>Title center</w:t>
            </w:r>
          </w:p>
        </w:tc>
        <w:tc>
          <w:tcPr>
            <w:tcW w:w="2136" w:type="dxa"/>
          </w:tcPr>
          <w:p w14:paraId="58104208" w14:textId="77777777" w:rsidR="001E3E3D" w:rsidRPr="00651F99" w:rsidRDefault="001E3E3D" w:rsidP="005D0994">
            <w:pPr>
              <w:pStyle w:val="20Table-Contents-Center"/>
            </w:pPr>
            <w:r w:rsidRPr="00651F99">
              <w:t>Title center</w:t>
            </w:r>
          </w:p>
        </w:tc>
        <w:tc>
          <w:tcPr>
            <w:tcW w:w="2136" w:type="dxa"/>
          </w:tcPr>
          <w:p w14:paraId="02C205B3" w14:textId="77777777" w:rsidR="001E3E3D" w:rsidRPr="00651F99" w:rsidRDefault="001E3E3D" w:rsidP="005D0994">
            <w:pPr>
              <w:pStyle w:val="20Table-Contents-Center"/>
            </w:pPr>
            <w:r w:rsidRPr="00651F99">
              <w:t>Title center</w:t>
            </w:r>
          </w:p>
        </w:tc>
      </w:tr>
      <w:tr w:rsidR="001E3E3D" w:rsidRPr="00651F99" w14:paraId="7323F6DF" w14:textId="77777777" w:rsidTr="00182955">
        <w:tc>
          <w:tcPr>
            <w:tcW w:w="2136" w:type="dxa"/>
          </w:tcPr>
          <w:p w14:paraId="7ACE115E" w14:textId="77777777" w:rsidR="001E3E3D" w:rsidRPr="00651F99" w:rsidRDefault="001E3E3D" w:rsidP="003E6F32">
            <w:pPr>
              <w:pStyle w:val="21Table-Contents-Left"/>
            </w:pPr>
            <w:r w:rsidRPr="00651F99">
              <w:t>Contents left</w:t>
            </w:r>
          </w:p>
        </w:tc>
        <w:tc>
          <w:tcPr>
            <w:tcW w:w="2135" w:type="dxa"/>
          </w:tcPr>
          <w:p w14:paraId="4E7D497F" w14:textId="77777777" w:rsidR="001E3E3D" w:rsidRPr="00651F99" w:rsidRDefault="001E3E3D" w:rsidP="003E6F32">
            <w:pPr>
              <w:pStyle w:val="20Table-Contents-Center"/>
            </w:pPr>
            <w:r w:rsidRPr="00651F99">
              <w:t>Contents center</w:t>
            </w:r>
          </w:p>
        </w:tc>
        <w:tc>
          <w:tcPr>
            <w:tcW w:w="2136" w:type="dxa"/>
          </w:tcPr>
          <w:p w14:paraId="37795AD7" w14:textId="77777777" w:rsidR="001E3E3D" w:rsidRPr="00651F99" w:rsidRDefault="001E3E3D" w:rsidP="003E6F32">
            <w:pPr>
              <w:pStyle w:val="20Table-Contents-Center"/>
            </w:pPr>
            <w:r w:rsidRPr="00651F99">
              <w:t>Contents center</w:t>
            </w:r>
          </w:p>
        </w:tc>
        <w:tc>
          <w:tcPr>
            <w:tcW w:w="2136" w:type="dxa"/>
          </w:tcPr>
          <w:p w14:paraId="459EAB71" w14:textId="77777777" w:rsidR="001E3E3D" w:rsidRPr="00651F99" w:rsidRDefault="001E3E3D" w:rsidP="003E6F32">
            <w:pPr>
              <w:pStyle w:val="20Table-Contents-Center"/>
            </w:pPr>
            <w:r w:rsidRPr="00651F99">
              <w:t>Contents center</w:t>
            </w:r>
          </w:p>
        </w:tc>
      </w:tr>
      <w:tr w:rsidR="001E3E3D" w:rsidRPr="00651F99" w14:paraId="6B59F8C6" w14:textId="77777777" w:rsidTr="00182955">
        <w:tc>
          <w:tcPr>
            <w:tcW w:w="2136" w:type="dxa"/>
          </w:tcPr>
          <w:p w14:paraId="45C2CDA3" w14:textId="77777777" w:rsidR="001E3E3D" w:rsidRPr="00651F99" w:rsidRDefault="001E3E3D" w:rsidP="003E6F32">
            <w:pPr>
              <w:pStyle w:val="21Table-Contents-Left"/>
            </w:pPr>
            <w:r w:rsidRPr="00651F99">
              <w:t>Contents left</w:t>
            </w:r>
          </w:p>
        </w:tc>
        <w:tc>
          <w:tcPr>
            <w:tcW w:w="2135" w:type="dxa"/>
          </w:tcPr>
          <w:p w14:paraId="5D57AD2C" w14:textId="77777777" w:rsidR="001E3E3D" w:rsidRPr="00651F99" w:rsidRDefault="001E3E3D" w:rsidP="003E6F32">
            <w:pPr>
              <w:pStyle w:val="20Table-Contents-Center"/>
            </w:pPr>
            <w:r w:rsidRPr="00651F99">
              <w:t>Contents center</w:t>
            </w:r>
          </w:p>
        </w:tc>
        <w:tc>
          <w:tcPr>
            <w:tcW w:w="2136" w:type="dxa"/>
          </w:tcPr>
          <w:p w14:paraId="079B4B5A" w14:textId="77777777" w:rsidR="001E3E3D" w:rsidRPr="00651F99" w:rsidRDefault="001E3E3D" w:rsidP="003E6F32">
            <w:pPr>
              <w:pStyle w:val="20Table-Contents-Center"/>
            </w:pPr>
            <w:r w:rsidRPr="00651F99">
              <w:t>Contents center</w:t>
            </w:r>
          </w:p>
        </w:tc>
        <w:tc>
          <w:tcPr>
            <w:tcW w:w="2136" w:type="dxa"/>
          </w:tcPr>
          <w:p w14:paraId="6BA6716B" w14:textId="77777777" w:rsidR="001E3E3D" w:rsidRPr="00651F99" w:rsidRDefault="001E3E3D" w:rsidP="003E6F32">
            <w:pPr>
              <w:pStyle w:val="20Table-Contents-Center"/>
            </w:pPr>
            <w:r w:rsidRPr="00651F99">
              <w:t>Contents center</w:t>
            </w:r>
          </w:p>
        </w:tc>
      </w:tr>
      <w:tr w:rsidR="001E3E3D" w:rsidRPr="00651F99" w14:paraId="1944E246" w14:textId="77777777" w:rsidTr="00182955">
        <w:tc>
          <w:tcPr>
            <w:tcW w:w="2136" w:type="dxa"/>
          </w:tcPr>
          <w:p w14:paraId="75A9BB23" w14:textId="77777777" w:rsidR="001E3E3D" w:rsidRPr="00651F99" w:rsidRDefault="001E3E3D" w:rsidP="003E6F32">
            <w:pPr>
              <w:pStyle w:val="21Table-Contents-Left"/>
            </w:pPr>
            <w:r w:rsidRPr="00651F99">
              <w:t>Contents left</w:t>
            </w:r>
          </w:p>
        </w:tc>
        <w:tc>
          <w:tcPr>
            <w:tcW w:w="2135" w:type="dxa"/>
          </w:tcPr>
          <w:p w14:paraId="0B7D2D9F" w14:textId="77777777" w:rsidR="001E3E3D" w:rsidRPr="00651F99" w:rsidRDefault="001E3E3D" w:rsidP="003E6F32">
            <w:pPr>
              <w:pStyle w:val="20Table-Contents-Center"/>
            </w:pPr>
            <w:r w:rsidRPr="00651F99">
              <w:t>Contents center</w:t>
            </w:r>
          </w:p>
        </w:tc>
        <w:tc>
          <w:tcPr>
            <w:tcW w:w="2136" w:type="dxa"/>
          </w:tcPr>
          <w:p w14:paraId="5C4BE2A2" w14:textId="77777777" w:rsidR="001E3E3D" w:rsidRPr="00651F99" w:rsidRDefault="001E3E3D" w:rsidP="003E6F32">
            <w:pPr>
              <w:pStyle w:val="20Table-Contents-Center"/>
            </w:pPr>
            <w:r w:rsidRPr="00651F99">
              <w:t>Contents center</w:t>
            </w:r>
          </w:p>
        </w:tc>
        <w:tc>
          <w:tcPr>
            <w:tcW w:w="2136" w:type="dxa"/>
          </w:tcPr>
          <w:p w14:paraId="664251B1" w14:textId="77777777" w:rsidR="001E3E3D" w:rsidRPr="00651F99" w:rsidRDefault="001E3E3D" w:rsidP="003E6F32">
            <w:pPr>
              <w:pStyle w:val="20Table-Contents-Center"/>
            </w:pPr>
            <w:r w:rsidRPr="00651F99">
              <w:t>Contents center</w:t>
            </w:r>
          </w:p>
        </w:tc>
      </w:tr>
      <w:tr w:rsidR="001E3E3D" w:rsidRPr="00651F99" w14:paraId="1F447B40" w14:textId="77777777" w:rsidTr="00182955">
        <w:tc>
          <w:tcPr>
            <w:tcW w:w="2136" w:type="dxa"/>
          </w:tcPr>
          <w:p w14:paraId="02A94B49" w14:textId="77777777" w:rsidR="001E3E3D" w:rsidRPr="00651F99" w:rsidRDefault="001E3E3D" w:rsidP="003E6F32">
            <w:pPr>
              <w:pStyle w:val="21Table-Contents-Left"/>
            </w:pPr>
            <w:r w:rsidRPr="00651F99">
              <w:t>Contents left</w:t>
            </w:r>
          </w:p>
        </w:tc>
        <w:tc>
          <w:tcPr>
            <w:tcW w:w="2135" w:type="dxa"/>
          </w:tcPr>
          <w:p w14:paraId="33B9D74F" w14:textId="77777777" w:rsidR="001E3E3D" w:rsidRPr="00651F99" w:rsidRDefault="001E3E3D" w:rsidP="003E6F32">
            <w:pPr>
              <w:pStyle w:val="20Table-Contents-Center"/>
            </w:pPr>
            <w:r w:rsidRPr="00651F99">
              <w:t>Contents center</w:t>
            </w:r>
          </w:p>
        </w:tc>
        <w:tc>
          <w:tcPr>
            <w:tcW w:w="2136" w:type="dxa"/>
          </w:tcPr>
          <w:p w14:paraId="7B85B67C" w14:textId="77777777" w:rsidR="001E3E3D" w:rsidRPr="00651F99" w:rsidRDefault="001E3E3D" w:rsidP="003E6F32">
            <w:pPr>
              <w:pStyle w:val="20Table-Contents-Center"/>
            </w:pPr>
            <w:r w:rsidRPr="00651F99">
              <w:t>Contents center</w:t>
            </w:r>
          </w:p>
        </w:tc>
        <w:tc>
          <w:tcPr>
            <w:tcW w:w="2136" w:type="dxa"/>
          </w:tcPr>
          <w:p w14:paraId="53B69A26" w14:textId="77777777" w:rsidR="001E3E3D" w:rsidRPr="00651F99" w:rsidRDefault="001E3E3D" w:rsidP="003E6F32">
            <w:pPr>
              <w:pStyle w:val="20Table-Contents-Center"/>
            </w:pPr>
            <w:r w:rsidRPr="00651F99">
              <w:t>Contents center</w:t>
            </w:r>
          </w:p>
        </w:tc>
      </w:tr>
      <w:tr w:rsidR="001E3E3D" w:rsidRPr="00651F99" w14:paraId="5A6715C0" w14:textId="77777777" w:rsidTr="00182955">
        <w:tc>
          <w:tcPr>
            <w:tcW w:w="2136" w:type="dxa"/>
          </w:tcPr>
          <w:p w14:paraId="2138F8C1" w14:textId="77777777" w:rsidR="001E3E3D" w:rsidRPr="00651F99" w:rsidRDefault="001E3E3D" w:rsidP="003E6F32">
            <w:pPr>
              <w:pStyle w:val="21Table-Contents-Left"/>
            </w:pPr>
            <w:r w:rsidRPr="00651F99">
              <w:t>Contents left</w:t>
            </w:r>
          </w:p>
        </w:tc>
        <w:tc>
          <w:tcPr>
            <w:tcW w:w="2135" w:type="dxa"/>
          </w:tcPr>
          <w:p w14:paraId="21ABC7ED" w14:textId="77777777" w:rsidR="001E3E3D" w:rsidRPr="00651F99" w:rsidRDefault="001E3E3D" w:rsidP="003E6F32">
            <w:pPr>
              <w:pStyle w:val="20Table-Contents-Center"/>
            </w:pPr>
            <w:r w:rsidRPr="00651F99">
              <w:t>Contents center</w:t>
            </w:r>
          </w:p>
        </w:tc>
        <w:tc>
          <w:tcPr>
            <w:tcW w:w="2136" w:type="dxa"/>
          </w:tcPr>
          <w:p w14:paraId="56219155" w14:textId="77777777" w:rsidR="001E3E3D" w:rsidRPr="00651F99" w:rsidRDefault="001E3E3D" w:rsidP="003E6F32">
            <w:pPr>
              <w:pStyle w:val="20Table-Contents-Center"/>
            </w:pPr>
            <w:r w:rsidRPr="00651F99">
              <w:t>Contents center</w:t>
            </w:r>
          </w:p>
        </w:tc>
        <w:tc>
          <w:tcPr>
            <w:tcW w:w="2136" w:type="dxa"/>
          </w:tcPr>
          <w:p w14:paraId="60D15998" w14:textId="77777777" w:rsidR="001E3E3D" w:rsidRPr="00651F99" w:rsidRDefault="001E3E3D" w:rsidP="003E6F32">
            <w:pPr>
              <w:pStyle w:val="20Table-Contents-Center"/>
            </w:pPr>
            <w:r w:rsidRPr="00651F99">
              <w:t>Contents center</w:t>
            </w:r>
          </w:p>
        </w:tc>
      </w:tr>
    </w:tbl>
    <w:p w14:paraId="3FBA586B" w14:textId="77777777" w:rsidR="00F5134F" w:rsidRPr="00F5134F" w:rsidRDefault="00F5134F" w:rsidP="00F5134F">
      <w:pPr>
        <w:pStyle w:val="15cCaption-Source"/>
      </w:pPr>
      <w:bookmarkStart w:id="66" w:name="_Toc68453042"/>
    </w:p>
    <w:p w14:paraId="6ADEC966" w14:textId="77777777" w:rsidR="001E3E3D" w:rsidRPr="00651F99" w:rsidRDefault="001E3E3D" w:rsidP="00742504">
      <w:pPr>
        <w:pStyle w:val="09bLevel02"/>
      </w:pPr>
      <w:r w:rsidRPr="00651F99">
        <w:t>Scope of Research</w:t>
      </w:r>
      <w:bookmarkEnd w:id="66"/>
    </w:p>
    <w:p w14:paraId="7FE147A9" w14:textId="77777777" w:rsidR="001E3E3D" w:rsidRPr="00651F99" w:rsidRDefault="001E3E3D" w:rsidP="00C030FB">
      <w:pPr>
        <w:pStyle w:val="10Normal01-FirstParagraph"/>
      </w:pPr>
    </w:p>
    <w:p w14:paraId="0087171C" w14:textId="77777777" w:rsidR="00AD7B3F" w:rsidRPr="008E3B78" w:rsidRDefault="00AD7B3F" w:rsidP="008E3B78">
      <w:pPr>
        <w:pStyle w:val="11Normal02-SecondOnwardParagraph"/>
      </w:pPr>
    </w:p>
    <w:p w14:paraId="598E3243" w14:textId="77777777" w:rsidR="00AD7B3F" w:rsidRPr="00651F99" w:rsidRDefault="00AD7B3F" w:rsidP="00420156">
      <w:pPr>
        <w:pStyle w:val="15Figure"/>
      </w:pPr>
      <w:r w:rsidRPr="00651F99">
        <w:lastRenderedPageBreak/>
        <mc:AlternateContent>
          <mc:Choice Requires="wpc">
            <w:drawing>
              <wp:inline distT="0" distB="0" distL="0" distR="0" wp14:anchorId="3558A130" wp14:editId="242C7EC3">
                <wp:extent cx="5287645" cy="3084195"/>
                <wp:effectExtent l="0" t="0" r="27305" b="20955"/>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71AD5634" id="Canvas 5" o:spid="_x0000_s1026" editas="canvas" style="width:416.35pt;height:242.85pt;mso-position-horizontal-relative:char;mso-position-vertical-relative:line" coordsize="52876,30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76;height:30841;visibility:visible;mso-wrap-style:square" stroked="t" strokecolor="black [3213]">
                  <v:fill o:detectmouseclick="t"/>
                  <v:path o:connecttype="none"/>
                </v:shape>
                <w10:anchorlock/>
              </v:group>
            </w:pict>
          </mc:Fallback>
        </mc:AlternateContent>
      </w:r>
    </w:p>
    <w:p w14:paraId="3F2B0ACF" w14:textId="77777777" w:rsidR="00AD7B3F" w:rsidRDefault="00AD7B3F" w:rsidP="00420156">
      <w:pPr>
        <w:pStyle w:val="15cCaption-Source"/>
      </w:pPr>
      <w:bookmarkStart w:id="67" w:name="_Toc47434574"/>
      <w:r w:rsidRPr="00651F99">
        <w:t xml:space="preserve">Figure </w:t>
      </w:r>
      <w:r w:rsidR="00D8622C">
        <w:fldChar w:fldCharType="begin"/>
      </w:r>
      <w:r w:rsidR="00D8622C">
        <w:instrText xml:space="preserve"> STYLEREF 1 \s </w:instrText>
      </w:r>
      <w:r w:rsidR="00D8622C">
        <w:fldChar w:fldCharType="separate"/>
      </w:r>
      <w:r w:rsidR="0097680F">
        <w:rPr>
          <w:noProof/>
        </w:rPr>
        <w:t>3</w:t>
      </w:r>
      <w:r w:rsidR="00D8622C">
        <w:fldChar w:fldCharType="end"/>
      </w:r>
      <w:r w:rsidRPr="00651F99">
        <w:t>.</w:t>
      </w:r>
      <w:r w:rsidR="00D8622C">
        <w:fldChar w:fldCharType="begin"/>
      </w:r>
      <w:r w:rsidR="00D8622C">
        <w:instrText xml:space="preserve"> SEQ Figure \* ARABIC \s 1 </w:instrText>
      </w:r>
      <w:r w:rsidR="00D8622C">
        <w:fldChar w:fldCharType="separate"/>
      </w:r>
      <w:r w:rsidR="0097680F">
        <w:rPr>
          <w:noProof/>
        </w:rPr>
        <w:t>1</w:t>
      </w:r>
      <w:r w:rsidR="00D8622C">
        <w:fldChar w:fldCharType="end"/>
      </w:r>
      <w:r w:rsidRPr="00651F99">
        <w:tab/>
      </w:r>
      <w:r w:rsidR="00420156" w:rsidRPr="00B83BA5">
        <w:t>Figure</w:t>
      </w:r>
      <w:r w:rsidR="00420156" w:rsidRPr="00651F99">
        <w:t xml:space="preserve"> </w:t>
      </w:r>
      <w:r w:rsidRPr="00651F99">
        <w:t>title (using Style: 15</w:t>
      </w:r>
      <w:r w:rsidR="00420156">
        <w:t>c</w:t>
      </w:r>
      <w:r w:rsidRPr="00651F99">
        <w:t xml:space="preserve"> </w:t>
      </w:r>
      <w:r w:rsidRPr="00B83BA5">
        <w:t>Caption</w:t>
      </w:r>
      <w:r w:rsidRPr="00651F99">
        <w:t>-</w:t>
      </w:r>
      <w:r w:rsidR="00420156">
        <w:t>Source because no Source</w:t>
      </w:r>
      <w:r w:rsidRPr="00651F99">
        <w:t>)</w:t>
      </w:r>
      <w:bookmarkEnd w:id="67"/>
    </w:p>
    <w:p w14:paraId="714A7DAA" w14:textId="77777777" w:rsidR="00420156" w:rsidRPr="00651F99" w:rsidRDefault="00420156" w:rsidP="00420156">
      <w:pPr>
        <w:pStyle w:val="11Normal02-SecondOnwardParagraph"/>
      </w:pPr>
      <w:r>
        <w:t>Video provides a powerful way to help you prove your point. When you click Online Video, you can paste in the embed code for the video you want to add. You can also type a keyword to search online for the video that best fits your document.</w:t>
      </w:r>
    </w:p>
    <w:p w14:paraId="51C3D420" w14:textId="77777777" w:rsidR="00420156" w:rsidRPr="00420156" w:rsidRDefault="00420156" w:rsidP="00420156">
      <w:pPr>
        <w:pStyle w:val="15Figure"/>
      </w:pPr>
      <w:r w:rsidRPr="00420156">
        <mc:AlternateContent>
          <mc:Choice Requires="wpc">
            <w:drawing>
              <wp:inline distT="0" distB="0" distL="0" distR="0" wp14:anchorId="5A07CDE3" wp14:editId="78726F81">
                <wp:extent cx="5287645" cy="3084195"/>
                <wp:effectExtent l="0" t="0" r="27305" b="20955"/>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794CFFB4" id="Canvas 10" o:spid="_x0000_s1026" editas="canvas" style="width:416.35pt;height:242.85pt;mso-position-horizontal-relative:char;mso-position-vertical-relative:line" coordsize="52876,30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">
                <v:shape id="_x0000_s1027" type="#_x0000_t75" style="position:absolute;width:52876;height:30841;visibility:visible;mso-wrap-style:square" stroked="t" strokecolor="black [3213]">
                  <v:fill o:detectmouseclick="t"/>
                  <v:path o:connecttype="none"/>
                </v:shape>
                <w10:anchorlock/>
              </v:group>
            </w:pict>
          </mc:Fallback>
        </mc:AlternateContent>
      </w:r>
    </w:p>
    <w:p w14:paraId="60ADA2B8" w14:textId="77777777" w:rsidR="00420156" w:rsidRDefault="00420156" w:rsidP="00F5134F">
      <w:pPr>
        <w:pStyle w:val="15dCaption-Figure-Center"/>
      </w:pPr>
      <w:r w:rsidRPr="00651F99">
        <w:t xml:space="preserve">Figure </w:t>
      </w:r>
      <w:r>
        <w:fldChar w:fldCharType="begin"/>
      </w:r>
      <w:r>
        <w:instrText xml:space="preserve"> STYLEREF 1 \s </w:instrText>
      </w:r>
      <w:r>
        <w:fldChar w:fldCharType="separate"/>
      </w:r>
      <w:r w:rsidR="0097680F">
        <w:rPr>
          <w:noProof/>
        </w:rPr>
        <w:t>3</w:t>
      </w:r>
      <w:r>
        <w:fldChar w:fldCharType="end"/>
      </w:r>
      <w:r w:rsidRPr="00651F99">
        <w:t>.</w:t>
      </w:r>
      <w:r>
        <w:fldChar w:fldCharType="begin"/>
      </w:r>
      <w:r>
        <w:instrText xml:space="preserve"> SEQ Figure \* ARABIC \s 1 </w:instrText>
      </w:r>
      <w:r>
        <w:fldChar w:fldCharType="separate"/>
      </w:r>
      <w:r w:rsidR="0097680F">
        <w:rPr>
          <w:noProof/>
        </w:rPr>
        <w:t>2</w:t>
      </w:r>
      <w:r>
        <w:fldChar w:fldCharType="end"/>
      </w:r>
      <w:r w:rsidRPr="00651F99">
        <w:tab/>
        <w:t xml:space="preserve">Give this </w:t>
      </w:r>
      <w:r w:rsidRPr="00B83BA5">
        <w:t>figure</w:t>
      </w:r>
      <w:r w:rsidRPr="00651F99">
        <w:t xml:space="preserve"> a title (using Style: 15</w:t>
      </w:r>
      <w:r>
        <w:t>d</w:t>
      </w:r>
      <w:r w:rsidRPr="00651F99">
        <w:t xml:space="preserve"> </w:t>
      </w:r>
      <w:r w:rsidRPr="00B83BA5">
        <w:t>Caption</w:t>
      </w:r>
      <w:r w:rsidRPr="00651F99">
        <w:t>-</w:t>
      </w:r>
      <w:r>
        <w:t>Figure-</w:t>
      </w:r>
      <w:r w:rsidRPr="00651F99">
        <w:t>Center)</w:t>
      </w:r>
    </w:p>
    <w:p w14:paraId="0048578C" w14:textId="77777777" w:rsidR="00420156" w:rsidRPr="00651F99" w:rsidRDefault="00420156" w:rsidP="00420156">
      <w:pPr>
        <w:pStyle w:val="15dCaption-Figure-Center"/>
      </w:pPr>
      <w:r>
        <w:t>Source: Anon 2020 (Style: 15c Caption-Source)</w:t>
      </w:r>
    </w:p>
    <w:p w14:paraId="72533C25" w14:textId="77777777" w:rsidR="001E3E3D" w:rsidRPr="00651F99" w:rsidRDefault="001E3E3D" w:rsidP="00350CE8">
      <w:pPr>
        <w:pStyle w:val="11Normal02-SecondOnwardParagraph"/>
      </w:pPr>
    </w:p>
    <w:p w14:paraId="7E3750AC" w14:textId="77777777" w:rsidR="001E3E3D" w:rsidRPr="00651F99" w:rsidRDefault="001E3E3D" w:rsidP="00794A8C">
      <w:pPr>
        <w:sectPr w:rsidR="001E3E3D" w:rsidRPr="00651F99" w:rsidSect="00182955">
          <w:headerReference w:type="default" r:id="rId35"/>
          <w:footerReference w:type="default" r:id="rId36"/>
          <w:headerReference w:type="first" r:id="rId37"/>
          <w:footnotePr>
            <w:numRestart w:val="eachSect"/>
          </w:footnotePr>
          <w:pgSz w:w="11900" w:h="16840" w:code="9"/>
          <w:pgMar w:top="1701" w:right="1418" w:bottom="1418" w:left="2155" w:header="851" w:footer="851" w:gutter="0"/>
          <w:cols w:space="708"/>
          <w:titlePg/>
          <w:docGrid w:linePitch="360"/>
        </w:sectPr>
      </w:pPr>
    </w:p>
    <w:p w14:paraId="2B1EE107" w14:textId="77777777" w:rsidR="001E3E3D" w:rsidRPr="00651F99" w:rsidRDefault="001E3E3D" w:rsidP="002F49D8">
      <w:pPr>
        <w:pStyle w:val="Heading1"/>
      </w:pPr>
      <w:r w:rsidRPr="00651F99">
        <w:lastRenderedPageBreak/>
        <w:t>Result and Discussion</w:t>
      </w:r>
      <w:bookmarkEnd w:id="47"/>
      <w:bookmarkEnd w:id="48"/>
      <w:bookmarkEnd w:id="49"/>
      <w:bookmarkEnd w:id="50"/>
      <w:bookmarkEnd w:id="51"/>
      <w:bookmarkEnd w:id="52"/>
      <w:bookmarkEnd w:id="53"/>
      <w:bookmarkEnd w:id="54"/>
      <w:bookmarkEnd w:id="55"/>
      <w:bookmarkEnd w:id="56"/>
    </w:p>
    <w:p w14:paraId="5AAB9DD6" w14:textId="77777777" w:rsidR="001E3E3D" w:rsidRPr="00651F99" w:rsidRDefault="001E3E3D" w:rsidP="008E3B78">
      <w:pPr>
        <w:pStyle w:val="09aLevel01"/>
      </w:pPr>
      <w:r w:rsidRPr="00651F99">
        <w:br/>
      </w:r>
      <w:r w:rsidR="008E3B78">
        <w:br/>
      </w:r>
      <w:r w:rsidRPr="00651F99">
        <w:br/>
      </w:r>
      <w:bookmarkStart w:id="68" w:name="_Toc419666896"/>
      <w:bookmarkStart w:id="69" w:name="_Toc68453043"/>
      <w:bookmarkEnd w:id="68"/>
      <w:r w:rsidRPr="00651F99">
        <w:t>Results and Discussion</w:t>
      </w:r>
      <w:bookmarkEnd w:id="69"/>
    </w:p>
    <w:p w14:paraId="04D301D9" w14:textId="77777777" w:rsidR="001E3E3D" w:rsidRPr="00651F99" w:rsidRDefault="001E3E3D" w:rsidP="00742504">
      <w:pPr>
        <w:pStyle w:val="09bLevel02"/>
      </w:pPr>
      <w:bookmarkStart w:id="70" w:name="_Toc68453044"/>
      <w:bookmarkStart w:id="71" w:name="_Toc417154786"/>
      <w:bookmarkStart w:id="72" w:name="_Toc417155931"/>
      <w:bookmarkStart w:id="73" w:name="_Toc417155974"/>
      <w:bookmarkStart w:id="74" w:name="_Toc417156207"/>
      <w:bookmarkStart w:id="75" w:name="_Toc417158916"/>
      <w:bookmarkStart w:id="76" w:name="_Toc417160858"/>
      <w:bookmarkStart w:id="77" w:name="_Toc417160910"/>
      <w:bookmarkStart w:id="78" w:name="_Toc417244226"/>
      <w:bookmarkStart w:id="79" w:name="_Toc418016064"/>
      <w:bookmarkStart w:id="80" w:name="_Toc418108622"/>
      <w:r w:rsidRPr="00651F99">
        <w:t>Research Background</w:t>
      </w:r>
      <w:bookmarkEnd w:id="70"/>
    </w:p>
    <w:p w14:paraId="2DFA92E9" w14:textId="77777777" w:rsidR="001E3E3D" w:rsidRPr="00651F99" w:rsidRDefault="001E3E3D" w:rsidP="00C030FB">
      <w:pPr>
        <w:pStyle w:val="10Normal01-FirstParagraph"/>
      </w:pPr>
      <w:r w:rsidRPr="00651F99">
        <w:t xml:space="preserve">In the recent years, the electrical utilities are undergoing rapid restructuring process worldwide. </w:t>
      </w:r>
    </w:p>
    <w:p w14:paraId="00E2CD83" w14:textId="77777777" w:rsidR="001E3E3D" w:rsidRPr="00651F99" w:rsidRDefault="001E3E3D" w:rsidP="00C030FB">
      <w:pPr>
        <w:pStyle w:val="11Normal02-SecondOnwardParagraph"/>
      </w:pPr>
      <w:r w:rsidRPr="00651F99">
        <w:t>In the recent years, the utilities are undergoing rapid restructuring process worldwide</w:t>
      </w:r>
      <w:r w:rsidRPr="00EA284F">
        <w:rPr>
          <w:rStyle w:val="FootnoteReference"/>
        </w:rPr>
        <w:footnoteReference w:id="5"/>
      </w:r>
      <w:r w:rsidRPr="00651F99">
        <w:t xml:space="preserve">. </w:t>
      </w:r>
    </w:p>
    <w:p w14:paraId="17F2DE67" w14:textId="77777777" w:rsidR="001E3E3D" w:rsidRPr="00651F99" w:rsidRDefault="001E3E3D" w:rsidP="00742504">
      <w:pPr>
        <w:pStyle w:val="09bLevel02"/>
      </w:pPr>
      <w:bookmarkStart w:id="81" w:name="_Toc68453045"/>
      <w:r w:rsidRPr="00651F99">
        <w:t>Problem Statement</w:t>
      </w:r>
      <w:bookmarkEnd w:id="81"/>
    </w:p>
    <w:p w14:paraId="5B4AD7A8" w14:textId="77777777" w:rsidR="001E3E3D" w:rsidRPr="00651F99" w:rsidRDefault="001E3E3D" w:rsidP="00C030FB">
      <w:pPr>
        <w:pStyle w:val="10Normal01-FirstParagraph"/>
      </w:pPr>
      <w:r w:rsidRPr="00651F99">
        <w:t xml:space="preserve">As a high penetration </w:t>
      </w:r>
    </w:p>
    <w:p w14:paraId="61401CE3" w14:textId="77777777" w:rsidR="001E3E3D" w:rsidRPr="00651F99" w:rsidRDefault="001E3E3D" w:rsidP="00742504">
      <w:pPr>
        <w:pStyle w:val="09bLevel02"/>
      </w:pPr>
      <w:bookmarkStart w:id="82" w:name="_Toc68453046"/>
      <w:r w:rsidRPr="00651F99">
        <w:t>Research Objective</w:t>
      </w:r>
      <w:bookmarkEnd w:id="82"/>
    </w:p>
    <w:p w14:paraId="73A11252" w14:textId="77777777" w:rsidR="001E3E3D" w:rsidRPr="00651F99" w:rsidRDefault="001E3E3D" w:rsidP="00C030FB">
      <w:pPr>
        <w:pStyle w:val="10Normal01-FirstParagraph"/>
      </w:pPr>
      <w:r w:rsidRPr="00651F99">
        <w:t xml:space="preserve">This research focuses on the development of new techniques for </w:t>
      </w:r>
    </w:p>
    <w:p w14:paraId="0548B62C" w14:textId="77777777" w:rsidR="001E3E3D" w:rsidRPr="00651F99" w:rsidRDefault="001E3E3D" w:rsidP="00742504">
      <w:pPr>
        <w:pStyle w:val="09cLevel03"/>
      </w:pPr>
      <w:bookmarkStart w:id="83" w:name="_Toc68453047"/>
      <w:r w:rsidRPr="00651F99">
        <w:t>General</w:t>
      </w:r>
      <w:bookmarkEnd w:id="83"/>
    </w:p>
    <w:p w14:paraId="51817C7E" w14:textId="77777777" w:rsidR="001E3E3D" w:rsidRPr="00651F99" w:rsidRDefault="001E3E3D" w:rsidP="00C030FB">
      <w:pPr>
        <w:pStyle w:val="10Normal01-FirstParagraph"/>
      </w:pPr>
      <w:r w:rsidRPr="00651F99">
        <w:t xml:space="preserve">This research focuses on the development of new techniques for </w:t>
      </w:r>
    </w:p>
    <w:p w14:paraId="6F91C4B0" w14:textId="77777777" w:rsidR="008E7E05" w:rsidRPr="00651F99" w:rsidRDefault="008E7E05" w:rsidP="00C030FB">
      <w:pPr>
        <w:pStyle w:val="11Normal02-SecondOnwardParagraph"/>
      </w:pPr>
    </w:p>
    <w:p w14:paraId="463388C0" w14:textId="77777777" w:rsidR="001E3E3D" w:rsidRPr="00651F99" w:rsidRDefault="001E3E3D" w:rsidP="00742504">
      <w:pPr>
        <w:pStyle w:val="09cLevel03"/>
      </w:pPr>
      <w:bookmarkStart w:id="84" w:name="_Toc68453048"/>
      <w:r w:rsidRPr="00651F99">
        <w:lastRenderedPageBreak/>
        <w:t>Specific</w:t>
      </w:r>
      <w:bookmarkEnd w:id="84"/>
    </w:p>
    <w:p w14:paraId="42120E7C" w14:textId="77777777" w:rsidR="008E7E05" w:rsidRPr="00651F99" w:rsidRDefault="008E7E05" w:rsidP="00C030FB">
      <w:pPr>
        <w:pStyle w:val="10Normal01-FirstParagraph"/>
      </w:pPr>
      <w:r w:rsidRPr="00651F99">
        <w:t>On the Insert tab, the galleries include items that are designed to coordinate with the overall look of your document. You can use these galleries to insert tables, headers, footers, lists, cover pages, and other document building blocks.</w:t>
      </w:r>
    </w:p>
    <w:p w14:paraId="49C271A1" w14:textId="77777777" w:rsidR="001E3E3D" w:rsidRPr="00651F99" w:rsidRDefault="001E3E3D" w:rsidP="00B83BA5">
      <w:pPr>
        <w:pStyle w:val="15aCaption-Table-Center"/>
      </w:pPr>
      <w:bookmarkStart w:id="85" w:name="_Toc68452939"/>
      <w:r w:rsidRPr="00651F99">
        <w:t xml:space="preserve">Table </w:t>
      </w:r>
      <w:r w:rsidR="00D8622C">
        <w:fldChar w:fldCharType="begin"/>
      </w:r>
      <w:r w:rsidR="00D8622C">
        <w:instrText xml:space="preserve"> STYLEREF 1 \s </w:instrText>
      </w:r>
      <w:r w:rsidR="00D8622C">
        <w:fldChar w:fldCharType="separate"/>
      </w:r>
      <w:r w:rsidR="0097680F">
        <w:rPr>
          <w:noProof/>
        </w:rPr>
        <w:t>4</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97680F">
        <w:rPr>
          <w:noProof/>
        </w:rPr>
        <w:t>1</w:t>
      </w:r>
      <w:r w:rsidR="00D8622C">
        <w:fldChar w:fldCharType="end"/>
      </w:r>
      <w:r w:rsidRPr="00651F99">
        <w:tab/>
        <w:t>First table in specific objective for Chapter II</w:t>
      </w:r>
      <w:bookmarkEnd w:id="85"/>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46A88434" w14:textId="77777777" w:rsidTr="00C856C1">
        <w:trPr>
          <w:cnfStyle w:val="100000000000" w:firstRow="1" w:lastRow="0" w:firstColumn="0" w:lastColumn="0" w:oddVBand="0" w:evenVBand="0" w:oddHBand="0" w:evenHBand="0" w:firstRowFirstColumn="0" w:firstRowLastColumn="0" w:lastRowFirstColumn="0" w:lastRowLastColumn="0"/>
        </w:trPr>
        <w:tc>
          <w:tcPr>
            <w:tcW w:w="2136" w:type="dxa"/>
          </w:tcPr>
          <w:p w14:paraId="438E0B60" w14:textId="77777777" w:rsidR="001E3E3D" w:rsidRPr="00651F99" w:rsidRDefault="001E3E3D" w:rsidP="005D0994">
            <w:pPr>
              <w:pStyle w:val="21Table-Contents-Left"/>
            </w:pPr>
            <w:r w:rsidRPr="00651F99">
              <w:t>Title left</w:t>
            </w:r>
          </w:p>
        </w:tc>
        <w:tc>
          <w:tcPr>
            <w:tcW w:w="2135" w:type="dxa"/>
          </w:tcPr>
          <w:p w14:paraId="3B572C34" w14:textId="77777777" w:rsidR="001E3E3D" w:rsidRPr="00651F99" w:rsidRDefault="001E3E3D" w:rsidP="005D0994">
            <w:pPr>
              <w:pStyle w:val="20Table-Contents-Center"/>
            </w:pPr>
            <w:r w:rsidRPr="00651F99">
              <w:t>Title center</w:t>
            </w:r>
          </w:p>
        </w:tc>
        <w:tc>
          <w:tcPr>
            <w:tcW w:w="2136" w:type="dxa"/>
          </w:tcPr>
          <w:p w14:paraId="1A47A7ED" w14:textId="77777777" w:rsidR="001E3E3D" w:rsidRPr="00651F99" w:rsidRDefault="001E3E3D" w:rsidP="005D0994">
            <w:pPr>
              <w:pStyle w:val="20Table-Contents-Center"/>
            </w:pPr>
            <w:r w:rsidRPr="00651F99">
              <w:t>Title center</w:t>
            </w:r>
          </w:p>
        </w:tc>
        <w:tc>
          <w:tcPr>
            <w:tcW w:w="2136" w:type="dxa"/>
          </w:tcPr>
          <w:p w14:paraId="4A01EB31" w14:textId="77777777" w:rsidR="001E3E3D" w:rsidRPr="00651F99" w:rsidRDefault="001E3E3D" w:rsidP="005D0994">
            <w:pPr>
              <w:pStyle w:val="20Table-Contents-Center"/>
            </w:pPr>
            <w:r w:rsidRPr="00651F99">
              <w:t>Title center</w:t>
            </w:r>
          </w:p>
        </w:tc>
      </w:tr>
      <w:tr w:rsidR="001E3E3D" w:rsidRPr="00651F99" w14:paraId="12CAEA5E" w14:textId="77777777" w:rsidTr="00C856C1">
        <w:tc>
          <w:tcPr>
            <w:tcW w:w="2136" w:type="dxa"/>
          </w:tcPr>
          <w:p w14:paraId="49E48AB8" w14:textId="77777777" w:rsidR="001E3E3D" w:rsidRPr="00651F99" w:rsidRDefault="001E3E3D" w:rsidP="003E6F32">
            <w:pPr>
              <w:pStyle w:val="21Table-Contents-Left"/>
            </w:pPr>
            <w:r w:rsidRPr="00651F99">
              <w:t>Contents left</w:t>
            </w:r>
          </w:p>
        </w:tc>
        <w:tc>
          <w:tcPr>
            <w:tcW w:w="2135" w:type="dxa"/>
          </w:tcPr>
          <w:p w14:paraId="5FAA87CA" w14:textId="77777777" w:rsidR="001E3E3D" w:rsidRPr="00651F99" w:rsidRDefault="001E3E3D" w:rsidP="003E6F32">
            <w:pPr>
              <w:pStyle w:val="20Table-Contents-Center"/>
            </w:pPr>
            <w:r w:rsidRPr="00651F99">
              <w:t>Contents center</w:t>
            </w:r>
          </w:p>
        </w:tc>
        <w:tc>
          <w:tcPr>
            <w:tcW w:w="2136" w:type="dxa"/>
          </w:tcPr>
          <w:p w14:paraId="2C282D25" w14:textId="77777777" w:rsidR="001E3E3D" w:rsidRPr="00651F99" w:rsidRDefault="001E3E3D" w:rsidP="003E6F32">
            <w:pPr>
              <w:pStyle w:val="20Table-Contents-Center"/>
            </w:pPr>
            <w:r w:rsidRPr="00651F99">
              <w:t>Contents center</w:t>
            </w:r>
          </w:p>
        </w:tc>
        <w:tc>
          <w:tcPr>
            <w:tcW w:w="2136" w:type="dxa"/>
          </w:tcPr>
          <w:p w14:paraId="1C58B956" w14:textId="77777777" w:rsidR="001E3E3D" w:rsidRPr="00651F99" w:rsidRDefault="001E3E3D" w:rsidP="003E6F32">
            <w:pPr>
              <w:pStyle w:val="20Table-Contents-Center"/>
            </w:pPr>
            <w:r w:rsidRPr="00651F99">
              <w:t>Contents center</w:t>
            </w:r>
          </w:p>
        </w:tc>
      </w:tr>
      <w:tr w:rsidR="001E3E3D" w:rsidRPr="00651F99" w14:paraId="0B269316" w14:textId="77777777" w:rsidTr="00C856C1">
        <w:tc>
          <w:tcPr>
            <w:tcW w:w="2136" w:type="dxa"/>
          </w:tcPr>
          <w:p w14:paraId="0D8DCEA0" w14:textId="77777777" w:rsidR="001E3E3D" w:rsidRPr="00651F99" w:rsidRDefault="001E3E3D" w:rsidP="003E6F32">
            <w:pPr>
              <w:pStyle w:val="21Table-Contents-Left"/>
            </w:pPr>
            <w:r w:rsidRPr="00651F99">
              <w:t>Contents left</w:t>
            </w:r>
          </w:p>
        </w:tc>
        <w:tc>
          <w:tcPr>
            <w:tcW w:w="2135" w:type="dxa"/>
          </w:tcPr>
          <w:p w14:paraId="143C85A0" w14:textId="77777777" w:rsidR="001E3E3D" w:rsidRPr="00651F99" w:rsidRDefault="001E3E3D" w:rsidP="003E6F32">
            <w:pPr>
              <w:pStyle w:val="20Table-Contents-Center"/>
            </w:pPr>
            <w:r w:rsidRPr="00651F99">
              <w:t>Contents center</w:t>
            </w:r>
          </w:p>
        </w:tc>
        <w:tc>
          <w:tcPr>
            <w:tcW w:w="2136" w:type="dxa"/>
          </w:tcPr>
          <w:p w14:paraId="70DF191F" w14:textId="77777777" w:rsidR="001E3E3D" w:rsidRPr="00651F99" w:rsidRDefault="001E3E3D" w:rsidP="003E6F32">
            <w:pPr>
              <w:pStyle w:val="20Table-Contents-Center"/>
            </w:pPr>
            <w:r w:rsidRPr="00651F99">
              <w:t>Contents center</w:t>
            </w:r>
          </w:p>
        </w:tc>
        <w:tc>
          <w:tcPr>
            <w:tcW w:w="2136" w:type="dxa"/>
          </w:tcPr>
          <w:p w14:paraId="39D3BDD6" w14:textId="77777777" w:rsidR="001E3E3D" w:rsidRPr="00651F99" w:rsidRDefault="001E3E3D" w:rsidP="003E6F32">
            <w:pPr>
              <w:pStyle w:val="20Table-Contents-Center"/>
            </w:pPr>
            <w:r w:rsidRPr="00651F99">
              <w:t>Contents center</w:t>
            </w:r>
          </w:p>
        </w:tc>
      </w:tr>
      <w:tr w:rsidR="001E3E3D" w:rsidRPr="00651F99" w14:paraId="2F79B4D2" w14:textId="77777777" w:rsidTr="00C856C1">
        <w:tc>
          <w:tcPr>
            <w:tcW w:w="2136" w:type="dxa"/>
          </w:tcPr>
          <w:p w14:paraId="61E56C63" w14:textId="77777777" w:rsidR="001E3E3D" w:rsidRPr="00651F99" w:rsidRDefault="001E3E3D" w:rsidP="003E6F32">
            <w:pPr>
              <w:pStyle w:val="21Table-Contents-Left"/>
            </w:pPr>
            <w:r w:rsidRPr="00651F99">
              <w:t>Contents left</w:t>
            </w:r>
          </w:p>
        </w:tc>
        <w:tc>
          <w:tcPr>
            <w:tcW w:w="2135" w:type="dxa"/>
          </w:tcPr>
          <w:p w14:paraId="397BF10D" w14:textId="77777777" w:rsidR="001E3E3D" w:rsidRPr="00651F99" w:rsidRDefault="001E3E3D" w:rsidP="003E6F32">
            <w:pPr>
              <w:pStyle w:val="20Table-Contents-Center"/>
            </w:pPr>
            <w:r w:rsidRPr="00651F99">
              <w:t>Contents center</w:t>
            </w:r>
          </w:p>
        </w:tc>
        <w:tc>
          <w:tcPr>
            <w:tcW w:w="2136" w:type="dxa"/>
          </w:tcPr>
          <w:p w14:paraId="62DB4674" w14:textId="77777777" w:rsidR="001E3E3D" w:rsidRPr="00651F99" w:rsidRDefault="001E3E3D" w:rsidP="003E6F32">
            <w:pPr>
              <w:pStyle w:val="20Table-Contents-Center"/>
            </w:pPr>
            <w:r w:rsidRPr="00651F99">
              <w:t>Contents center</w:t>
            </w:r>
          </w:p>
        </w:tc>
        <w:tc>
          <w:tcPr>
            <w:tcW w:w="2136" w:type="dxa"/>
          </w:tcPr>
          <w:p w14:paraId="112ABBF7" w14:textId="77777777" w:rsidR="001E3E3D" w:rsidRPr="00651F99" w:rsidRDefault="001E3E3D" w:rsidP="003E6F32">
            <w:pPr>
              <w:pStyle w:val="20Table-Contents-Center"/>
            </w:pPr>
            <w:r w:rsidRPr="00651F99">
              <w:t>Contents center</w:t>
            </w:r>
          </w:p>
        </w:tc>
      </w:tr>
      <w:tr w:rsidR="001E3E3D" w:rsidRPr="00651F99" w14:paraId="39F796B3" w14:textId="77777777" w:rsidTr="00C856C1">
        <w:tc>
          <w:tcPr>
            <w:tcW w:w="2136" w:type="dxa"/>
          </w:tcPr>
          <w:p w14:paraId="6B1A97B4" w14:textId="77777777" w:rsidR="001E3E3D" w:rsidRPr="00651F99" w:rsidRDefault="001E3E3D" w:rsidP="003E6F32">
            <w:pPr>
              <w:pStyle w:val="21Table-Contents-Left"/>
            </w:pPr>
            <w:r w:rsidRPr="00651F99">
              <w:t>Contents left</w:t>
            </w:r>
          </w:p>
        </w:tc>
        <w:tc>
          <w:tcPr>
            <w:tcW w:w="2135" w:type="dxa"/>
          </w:tcPr>
          <w:p w14:paraId="763AD62A" w14:textId="77777777" w:rsidR="001E3E3D" w:rsidRPr="00651F99" w:rsidRDefault="001E3E3D" w:rsidP="003E6F32">
            <w:pPr>
              <w:pStyle w:val="20Table-Contents-Center"/>
            </w:pPr>
            <w:r w:rsidRPr="00651F99">
              <w:t>Contents center</w:t>
            </w:r>
          </w:p>
        </w:tc>
        <w:tc>
          <w:tcPr>
            <w:tcW w:w="2136" w:type="dxa"/>
          </w:tcPr>
          <w:p w14:paraId="4A36FA2D" w14:textId="77777777" w:rsidR="001E3E3D" w:rsidRPr="00651F99" w:rsidRDefault="001E3E3D" w:rsidP="003E6F32">
            <w:pPr>
              <w:pStyle w:val="20Table-Contents-Center"/>
            </w:pPr>
            <w:r w:rsidRPr="00651F99">
              <w:t>Contents center</w:t>
            </w:r>
          </w:p>
        </w:tc>
        <w:tc>
          <w:tcPr>
            <w:tcW w:w="2136" w:type="dxa"/>
          </w:tcPr>
          <w:p w14:paraId="3A285FFF" w14:textId="77777777" w:rsidR="001E3E3D" w:rsidRPr="00651F99" w:rsidRDefault="001E3E3D" w:rsidP="003E6F32">
            <w:pPr>
              <w:pStyle w:val="20Table-Contents-Center"/>
            </w:pPr>
            <w:r w:rsidRPr="00651F99">
              <w:t>Contents center</w:t>
            </w:r>
          </w:p>
        </w:tc>
      </w:tr>
      <w:tr w:rsidR="001E3E3D" w:rsidRPr="00651F99" w14:paraId="37F651ED" w14:textId="77777777" w:rsidTr="00C856C1">
        <w:tc>
          <w:tcPr>
            <w:tcW w:w="2136" w:type="dxa"/>
          </w:tcPr>
          <w:p w14:paraId="6A5D1B6E" w14:textId="77777777" w:rsidR="001E3E3D" w:rsidRPr="00651F99" w:rsidRDefault="001E3E3D" w:rsidP="003E6F32">
            <w:pPr>
              <w:pStyle w:val="21Table-Contents-Left"/>
            </w:pPr>
            <w:r w:rsidRPr="00651F99">
              <w:t>Contents left</w:t>
            </w:r>
          </w:p>
        </w:tc>
        <w:tc>
          <w:tcPr>
            <w:tcW w:w="2135" w:type="dxa"/>
          </w:tcPr>
          <w:p w14:paraId="10F232F7" w14:textId="77777777" w:rsidR="001E3E3D" w:rsidRPr="00651F99" w:rsidRDefault="001E3E3D" w:rsidP="003E6F32">
            <w:pPr>
              <w:pStyle w:val="20Table-Contents-Center"/>
            </w:pPr>
            <w:r w:rsidRPr="00651F99">
              <w:t>Contents center</w:t>
            </w:r>
          </w:p>
        </w:tc>
        <w:tc>
          <w:tcPr>
            <w:tcW w:w="2136" w:type="dxa"/>
          </w:tcPr>
          <w:p w14:paraId="3699E5B4" w14:textId="77777777" w:rsidR="001E3E3D" w:rsidRPr="00651F99" w:rsidRDefault="001E3E3D" w:rsidP="003E6F32">
            <w:pPr>
              <w:pStyle w:val="20Table-Contents-Center"/>
            </w:pPr>
            <w:r w:rsidRPr="00651F99">
              <w:t>Contents center</w:t>
            </w:r>
          </w:p>
        </w:tc>
        <w:tc>
          <w:tcPr>
            <w:tcW w:w="2136" w:type="dxa"/>
          </w:tcPr>
          <w:p w14:paraId="490DF82A" w14:textId="77777777" w:rsidR="001E3E3D" w:rsidRPr="00651F99" w:rsidRDefault="001E3E3D" w:rsidP="003E6F32">
            <w:pPr>
              <w:pStyle w:val="20Table-Contents-Center"/>
            </w:pPr>
            <w:r w:rsidRPr="00651F99">
              <w:t>Contents center</w:t>
            </w:r>
          </w:p>
        </w:tc>
      </w:tr>
    </w:tbl>
    <w:p w14:paraId="7FB1D5CC" w14:textId="77777777" w:rsidR="008E7E05" w:rsidRPr="00651F99" w:rsidRDefault="008E7E05" w:rsidP="008E7E05">
      <w:pPr>
        <w:pStyle w:val="21Table-Contents-Left"/>
      </w:pPr>
    </w:p>
    <w:p w14:paraId="6463F81B" w14:textId="77777777" w:rsidR="001E3E3D" w:rsidRPr="00651F99" w:rsidRDefault="001E3E3D" w:rsidP="00742504">
      <w:pPr>
        <w:pStyle w:val="09dLevel04"/>
      </w:pPr>
      <w:r w:rsidRPr="00C2353C">
        <w:t>Heading</w:t>
      </w:r>
      <w:r w:rsidRPr="00651F99">
        <w:t xml:space="preserve"> 4</w:t>
      </w:r>
    </w:p>
    <w:p w14:paraId="6A320D88" w14:textId="77777777" w:rsidR="001E3E3D" w:rsidRPr="00651F99" w:rsidRDefault="001E3E3D" w:rsidP="00742504">
      <w:pPr>
        <w:pStyle w:val="09eLevel05"/>
      </w:pPr>
      <w:r w:rsidRPr="00651F99">
        <w:t>Heading 5</w:t>
      </w:r>
    </w:p>
    <w:p w14:paraId="1D3DFF90" w14:textId="77777777" w:rsidR="001E3E3D" w:rsidRPr="00651F99" w:rsidRDefault="001E3E3D" w:rsidP="00B83BA5">
      <w:pPr>
        <w:pStyle w:val="15bCaption-Table-Justify"/>
      </w:pPr>
      <w:bookmarkStart w:id="86" w:name="_Toc68452940"/>
      <w:r w:rsidRPr="00651F99">
        <w:t xml:space="preserve">Table </w:t>
      </w:r>
      <w:r w:rsidR="00D8622C">
        <w:fldChar w:fldCharType="begin"/>
      </w:r>
      <w:r w:rsidR="00D8622C">
        <w:instrText xml:space="preserve"> STYLEREF 1 \s </w:instrText>
      </w:r>
      <w:r w:rsidR="00D8622C">
        <w:fldChar w:fldCharType="separate"/>
      </w:r>
      <w:r w:rsidR="0097680F">
        <w:rPr>
          <w:noProof/>
        </w:rPr>
        <w:t>4</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97680F">
        <w:rPr>
          <w:noProof/>
        </w:rPr>
        <w:t>2</w:t>
      </w:r>
      <w:r w:rsidR="00D8622C">
        <w:fldChar w:fldCharType="end"/>
      </w:r>
      <w:r w:rsidRPr="00651F99">
        <w:tab/>
        <w:t>Second table in specific objective for Cha</w:t>
      </w:r>
      <w:r w:rsidR="008E7E05" w:rsidRPr="00651F99">
        <w:t>pter II and the title is long, v</w:t>
      </w:r>
      <w:r w:rsidRPr="00651F99">
        <w:t>ery long so that caption-justify can be use</w:t>
      </w:r>
      <w:bookmarkEnd w:id="86"/>
      <w:r w:rsidRPr="00651F99">
        <w:t xml:space="preserve"> </w:t>
      </w:r>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2538CE34" w14:textId="77777777" w:rsidTr="00C856C1">
        <w:trPr>
          <w:cnfStyle w:val="100000000000" w:firstRow="1" w:lastRow="0" w:firstColumn="0" w:lastColumn="0" w:oddVBand="0" w:evenVBand="0" w:oddHBand="0" w:evenHBand="0" w:firstRowFirstColumn="0" w:firstRowLastColumn="0" w:lastRowFirstColumn="0" w:lastRowLastColumn="0"/>
        </w:trPr>
        <w:tc>
          <w:tcPr>
            <w:tcW w:w="2136" w:type="dxa"/>
          </w:tcPr>
          <w:p w14:paraId="6E81F307" w14:textId="77777777" w:rsidR="001E3E3D" w:rsidRPr="00651F99" w:rsidRDefault="001E3E3D" w:rsidP="005D0994">
            <w:pPr>
              <w:pStyle w:val="21Table-Contents-Left"/>
            </w:pPr>
            <w:r w:rsidRPr="00651F99">
              <w:t>Title left</w:t>
            </w:r>
          </w:p>
        </w:tc>
        <w:tc>
          <w:tcPr>
            <w:tcW w:w="2135" w:type="dxa"/>
          </w:tcPr>
          <w:p w14:paraId="0A554AD5" w14:textId="77777777" w:rsidR="001E3E3D" w:rsidRPr="00651F99" w:rsidRDefault="001E3E3D" w:rsidP="005D0994">
            <w:pPr>
              <w:pStyle w:val="20Table-Contents-Center"/>
            </w:pPr>
            <w:r w:rsidRPr="00651F99">
              <w:t>Title center</w:t>
            </w:r>
          </w:p>
        </w:tc>
        <w:tc>
          <w:tcPr>
            <w:tcW w:w="2136" w:type="dxa"/>
          </w:tcPr>
          <w:p w14:paraId="05248774" w14:textId="77777777" w:rsidR="001E3E3D" w:rsidRPr="00651F99" w:rsidRDefault="001E3E3D" w:rsidP="005D0994">
            <w:pPr>
              <w:pStyle w:val="20Table-Contents-Center"/>
            </w:pPr>
            <w:r w:rsidRPr="002A7729">
              <w:t>Title</w:t>
            </w:r>
            <w:r w:rsidRPr="00651F99">
              <w:t xml:space="preserve"> center</w:t>
            </w:r>
          </w:p>
        </w:tc>
        <w:tc>
          <w:tcPr>
            <w:tcW w:w="2136" w:type="dxa"/>
          </w:tcPr>
          <w:p w14:paraId="656D17D9" w14:textId="77777777" w:rsidR="001E3E3D" w:rsidRPr="00651F99" w:rsidRDefault="001E3E3D" w:rsidP="005D0994">
            <w:pPr>
              <w:pStyle w:val="20Table-Contents-Center"/>
            </w:pPr>
            <w:r w:rsidRPr="00651F99">
              <w:t>Title center</w:t>
            </w:r>
          </w:p>
        </w:tc>
      </w:tr>
      <w:tr w:rsidR="001E3E3D" w:rsidRPr="00651F99" w14:paraId="5795C59B" w14:textId="77777777" w:rsidTr="00C856C1">
        <w:tc>
          <w:tcPr>
            <w:tcW w:w="2136" w:type="dxa"/>
          </w:tcPr>
          <w:p w14:paraId="0F4B69B9" w14:textId="77777777" w:rsidR="001E3E3D" w:rsidRPr="002A7729" w:rsidRDefault="001E3E3D" w:rsidP="002A7729">
            <w:pPr>
              <w:pStyle w:val="21Table-Contents-Left"/>
            </w:pPr>
            <w:r w:rsidRPr="002A7729">
              <w:t>Contents left</w:t>
            </w:r>
          </w:p>
        </w:tc>
        <w:tc>
          <w:tcPr>
            <w:tcW w:w="2135" w:type="dxa"/>
          </w:tcPr>
          <w:p w14:paraId="5B23A6F6" w14:textId="77777777" w:rsidR="001E3E3D" w:rsidRPr="00651F99" w:rsidRDefault="001E3E3D" w:rsidP="003E6F32">
            <w:pPr>
              <w:pStyle w:val="20Table-Contents-Center"/>
            </w:pPr>
            <w:r w:rsidRPr="00651F99">
              <w:t>Contents center</w:t>
            </w:r>
          </w:p>
        </w:tc>
        <w:tc>
          <w:tcPr>
            <w:tcW w:w="2136" w:type="dxa"/>
          </w:tcPr>
          <w:p w14:paraId="01C91386" w14:textId="77777777" w:rsidR="001E3E3D" w:rsidRPr="00651F99" w:rsidRDefault="001E3E3D" w:rsidP="003E6F32">
            <w:pPr>
              <w:pStyle w:val="20Table-Contents-Center"/>
            </w:pPr>
            <w:r w:rsidRPr="00651F99">
              <w:t>Contents center</w:t>
            </w:r>
          </w:p>
        </w:tc>
        <w:tc>
          <w:tcPr>
            <w:tcW w:w="2136" w:type="dxa"/>
          </w:tcPr>
          <w:p w14:paraId="19FE9B3A" w14:textId="77777777" w:rsidR="001E3E3D" w:rsidRPr="00651F99" w:rsidRDefault="001E3E3D" w:rsidP="003E6F32">
            <w:pPr>
              <w:pStyle w:val="20Table-Contents-Center"/>
            </w:pPr>
            <w:r w:rsidRPr="00651F99">
              <w:t>Contents center</w:t>
            </w:r>
          </w:p>
        </w:tc>
      </w:tr>
      <w:tr w:rsidR="001E3E3D" w:rsidRPr="00651F99" w14:paraId="131D405A" w14:textId="77777777" w:rsidTr="00C856C1">
        <w:tc>
          <w:tcPr>
            <w:tcW w:w="2136" w:type="dxa"/>
          </w:tcPr>
          <w:p w14:paraId="27CAAB5E" w14:textId="77777777" w:rsidR="001E3E3D" w:rsidRPr="002A7729" w:rsidRDefault="001E3E3D" w:rsidP="002A7729">
            <w:pPr>
              <w:pStyle w:val="21Table-Contents-Left"/>
            </w:pPr>
            <w:r w:rsidRPr="002A7729">
              <w:t>Contents left</w:t>
            </w:r>
          </w:p>
        </w:tc>
        <w:tc>
          <w:tcPr>
            <w:tcW w:w="2135" w:type="dxa"/>
          </w:tcPr>
          <w:p w14:paraId="251D09BF" w14:textId="77777777" w:rsidR="001E3E3D" w:rsidRPr="00651F99" w:rsidRDefault="001E3E3D" w:rsidP="003E6F32">
            <w:pPr>
              <w:pStyle w:val="20Table-Contents-Center"/>
            </w:pPr>
            <w:r w:rsidRPr="00651F99">
              <w:t>Contents center</w:t>
            </w:r>
          </w:p>
        </w:tc>
        <w:tc>
          <w:tcPr>
            <w:tcW w:w="2136" w:type="dxa"/>
          </w:tcPr>
          <w:p w14:paraId="660B9AA2" w14:textId="77777777" w:rsidR="001E3E3D" w:rsidRPr="00651F99" w:rsidRDefault="001E3E3D" w:rsidP="003E6F32">
            <w:pPr>
              <w:pStyle w:val="20Table-Contents-Center"/>
            </w:pPr>
            <w:r w:rsidRPr="00651F99">
              <w:t>Contents center</w:t>
            </w:r>
          </w:p>
        </w:tc>
        <w:tc>
          <w:tcPr>
            <w:tcW w:w="2136" w:type="dxa"/>
          </w:tcPr>
          <w:p w14:paraId="6638262C" w14:textId="77777777" w:rsidR="001E3E3D" w:rsidRPr="00651F99" w:rsidRDefault="001E3E3D" w:rsidP="003E6F32">
            <w:pPr>
              <w:pStyle w:val="20Table-Contents-Center"/>
            </w:pPr>
            <w:r w:rsidRPr="00651F99">
              <w:t>Contents center</w:t>
            </w:r>
          </w:p>
        </w:tc>
      </w:tr>
      <w:tr w:rsidR="001E3E3D" w:rsidRPr="00651F99" w14:paraId="7984D3B0" w14:textId="77777777" w:rsidTr="00C856C1">
        <w:tc>
          <w:tcPr>
            <w:tcW w:w="2136" w:type="dxa"/>
          </w:tcPr>
          <w:p w14:paraId="643A726B" w14:textId="77777777" w:rsidR="001E3E3D" w:rsidRPr="002A7729" w:rsidRDefault="001E3E3D" w:rsidP="002A7729">
            <w:pPr>
              <w:pStyle w:val="21Table-Contents-Left"/>
            </w:pPr>
            <w:r w:rsidRPr="002A7729">
              <w:t>Contents left</w:t>
            </w:r>
          </w:p>
        </w:tc>
        <w:tc>
          <w:tcPr>
            <w:tcW w:w="2135" w:type="dxa"/>
          </w:tcPr>
          <w:p w14:paraId="314455C7" w14:textId="77777777" w:rsidR="001E3E3D" w:rsidRPr="00651F99" w:rsidRDefault="001E3E3D" w:rsidP="003E6F32">
            <w:pPr>
              <w:pStyle w:val="20Table-Contents-Center"/>
            </w:pPr>
            <w:r w:rsidRPr="00651F99">
              <w:t>Contents center</w:t>
            </w:r>
          </w:p>
        </w:tc>
        <w:tc>
          <w:tcPr>
            <w:tcW w:w="2136" w:type="dxa"/>
          </w:tcPr>
          <w:p w14:paraId="259B8424" w14:textId="77777777" w:rsidR="001E3E3D" w:rsidRPr="00651F99" w:rsidRDefault="001E3E3D" w:rsidP="003E6F32">
            <w:pPr>
              <w:pStyle w:val="20Table-Contents-Center"/>
            </w:pPr>
            <w:r w:rsidRPr="00651F99">
              <w:t>Contents center</w:t>
            </w:r>
          </w:p>
        </w:tc>
        <w:tc>
          <w:tcPr>
            <w:tcW w:w="2136" w:type="dxa"/>
          </w:tcPr>
          <w:p w14:paraId="5A29328B" w14:textId="77777777" w:rsidR="001E3E3D" w:rsidRPr="00651F99" w:rsidRDefault="001E3E3D" w:rsidP="003E6F32">
            <w:pPr>
              <w:pStyle w:val="20Table-Contents-Center"/>
            </w:pPr>
            <w:r w:rsidRPr="00651F99">
              <w:t>Contents center</w:t>
            </w:r>
          </w:p>
        </w:tc>
      </w:tr>
      <w:tr w:rsidR="001E3E3D" w:rsidRPr="00651F99" w14:paraId="322D9A50" w14:textId="77777777" w:rsidTr="00C856C1">
        <w:tc>
          <w:tcPr>
            <w:tcW w:w="2136" w:type="dxa"/>
          </w:tcPr>
          <w:p w14:paraId="77B9F4EE" w14:textId="77777777" w:rsidR="001E3E3D" w:rsidRPr="002A7729" w:rsidRDefault="001E3E3D" w:rsidP="002A7729">
            <w:pPr>
              <w:pStyle w:val="21Table-Contents-Left"/>
            </w:pPr>
            <w:r w:rsidRPr="002A7729">
              <w:t>Contents left</w:t>
            </w:r>
          </w:p>
        </w:tc>
        <w:tc>
          <w:tcPr>
            <w:tcW w:w="2135" w:type="dxa"/>
          </w:tcPr>
          <w:p w14:paraId="33F6412D" w14:textId="77777777" w:rsidR="001E3E3D" w:rsidRPr="00651F99" w:rsidRDefault="001E3E3D" w:rsidP="003E6F32">
            <w:pPr>
              <w:pStyle w:val="20Table-Contents-Center"/>
            </w:pPr>
            <w:r w:rsidRPr="00651F99">
              <w:t>Contents center</w:t>
            </w:r>
          </w:p>
        </w:tc>
        <w:tc>
          <w:tcPr>
            <w:tcW w:w="2136" w:type="dxa"/>
          </w:tcPr>
          <w:p w14:paraId="092F38C9" w14:textId="77777777" w:rsidR="001E3E3D" w:rsidRPr="00651F99" w:rsidRDefault="001E3E3D" w:rsidP="003E6F32">
            <w:pPr>
              <w:pStyle w:val="20Table-Contents-Center"/>
            </w:pPr>
            <w:r w:rsidRPr="00651F99">
              <w:t>Contents center</w:t>
            </w:r>
          </w:p>
        </w:tc>
        <w:tc>
          <w:tcPr>
            <w:tcW w:w="2136" w:type="dxa"/>
          </w:tcPr>
          <w:p w14:paraId="73A23DE6" w14:textId="77777777" w:rsidR="001E3E3D" w:rsidRPr="00651F99" w:rsidRDefault="001E3E3D" w:rsidP="003E6F32">
            <w:pPr>
              <w:pStyle w:val="20Table-Contents-Center"/>
            </w:pPr>
            <w:r w:rsidRPr="00651F99">
              <w:t>Contents center</w:t>
            </w:r>
          </w:p>
        </w:tc>
      </w:tr>
      <w:tr w:rsidR="001E3E3D" w:rsidRPr="00651F99" w14:paraId="0DCA9E06" w14:textId="77777777" w:rsidTr="00C856C1">
        <w:tc>
          <w:tcPr>
            <w:tcW w:w="2136" w:type="dxa"/>
          </w:tcPr>
          <w:p w14:paraId="1A85CF59" w14:textId="77777777" w:rsidR="001E3E3D" w:rsidRPr="002A7729" w:rsidRDefault="001E3E3D" w:rsidP="002A7729">
            <w:pPr>
              <w:pStyle w:val="21Table-Contents-Left"/>
            </w:pPr>
            <w:r w:rsidRPr="002A7729">
              <w:t>Contents left</w:t>
            </w:r>
          </w:p>
        </w:tc>
        <w:tc>
          <w:tcPr>
            <w:tcW w:w="2135" w:type="dxa"/>
          </w:tcPr>
          <w:p w14:paraId="1A704C78" w14:textId="77777777" w:rsidR="001E3E3D" w:rsidRPr="00651F99" w:rsidRDefault="001E3E3D" w:rsidP="003E6F32">
            <w:pPr>
              <w:pStyle w:val="20Table-Contents-Center"/>
            </w:pPr>
            <w:r w:rsidRPr="00651F99">
              <w:t>Contents center</w:t>
            </w:r>
          </w:p>
        </w:tc>
        <w:tc>
          <w:tcPr>
            <w:tcW w:w="2136" w:type="dxa"/>
          </w:tcPr>
          <w:p w14:paraId="613267D7" w14:textId="77777777" w:rsidR="001E3E3D" w:rsidRPr="00651F99" w:rsidRDefault="001E3E3D" w:rsidP="003E6F32">
            <w:pPr>
              <w:pStyle w:val="20Table-Contents-Center"/>
            </w:pPr>
            <w:r w:rsidRPr="00651F99">
              <w:t>Contents center</w:t>
            </w:r>
          </w:p>
        </w:tc>
        <w:tc>
          <w:tcPr>
            <w:tcW w:w="2136" w:type="dxa"/>
          </w:tcPr>
          <w:p w14:paraId="65C6918C" w14:textId="77777777" w:rsidR="001E3E3D" w:rsidRPr="00651F99" w:rsidRDefault="001E3E3D" w:rsidP="003E6F32">
            <w:pPr>
              <w:pStyle w:val="20Table-Contents-Center"/>
            </w:pPr>
            <w:r w:rsidRPr="00651F99">
              <w:t>Contents center</w:t>
            </w:r>
          </w:p>
        </w:tc>
      </w:tr>
    </w:tbl>
    <w:p w14:paraId="311D10D1" w14:textId="77777777" w:rsidR="00E43FCF" w:rsidRPr="00651F99" w:rsidRDefault="00E43FCF" w:rsidP="008E7E05">
      <w:pPr>
        <w:pStyle w:val="21Table-Contents-Left"/>
      </w:pPr>
    </w:p>
    <w:p w14:paraId="431AE416" w14:textId="77777777" w:rsidR="00E43FCF" w:rsidRDefault="001E3E3D" w:rsidP="00742504">
      <w:pPr>
        <w:pStyle w:val="09bLevel02"/>
      </w:pPr>
      <w:bookmarkStart w:id="87" w:name="_Toc68453049"/>
      <w:r w:rsidRPr="00651F99">
        <w:t xml:space="preserve">Scope </w:t>
      </w:r>
    </w:p>
    <w:p w14:paraId="79AD08BD" w14:textId="77777777" w:rsidR="001E3E3D" w:rsidRPr="00651F99" w:rsidRDefault="001E3E3D" w:rsidP="00742504">
      <w:pPr>
        <w:pStyle w:val="09bLevel02"/>
      </w:pPr>
      <w:r w:rsidRPr="00651F99">
        <w:t>of Research</w:t>
      </w:r>
      <w:bookmarkEnd w:id="87"/>
    </w:p>
    <w:p w14:paraId="7E353850" w14:textId="77777777" w:rsidR="00694CAE" w:rsidRPr="00651F99" w:rsidRDefault="00694CAE" w:rsidP="00B83BA5">
      <w:pPr>
        <w:pStyle w:val="10Listing"/>
        <w:numPr>
          <w:ilvl w:val="0"/>
          <w:numId w:val="20"/>
        </w:numPr>
      </w:pPr>
      <w:r w:rsidRPr="00651F99">
        <w:t>Video provides a powerful way to help you prove your point. When you click Online Video, you can paste in the embed code for the video you want to add.</w:t>
      </w:r>
    </w:p>
    <w:p w14:paraId="5ABE466D" w14:textId="77777777" w:rsidR="00694CAE" w:rsidRPr="00651F99" w:rsidRDefault="00694CAE" w:rsidP="00B83BA5">
      <w:pPr>
        <w:pStyle w:val="10Listing"/>
        <w:numPr>
          <w:ilvl w:val="1"/>
          <w:numId w:val="20"/>
        </w:numPr>
      </w:pPr>
      <w:r w:rsidRPr="00651F99">
        <w:t xml:space="preserve">You can also type a keyword to search online for the video that best fits your document. To make your document look professionally </w:t>
      </w:r>
    </w:p>
    <w:p w14:paraId="50A0BD0E" w14:textId="77777777" w:rsidR="00694CAE" w:rsidRPr="00651F99" w:rsidRDefault="00694CAE" w:rsidP="00B83BA5">
      <w:pPr>
        <w:pStyle w:val="10Listing"/>
        <w:numPr>
          <w:ilvl w:val="1"/>
          <w:numId w:val="20"/>
        </w:numPr>
      </w:pPr>
      <w:r w:rsidRPr="00651F99">
        <w:lastRenderedPageBreak/>
        <w:t>For example, you can add a matching cover page, header, and sidebar. Click Insert and then choose the elements you want from the different galleries.</w:t>
      </w:r>
    </w:p>
    <w:p w14:paraId="4181ACC9" w14:textId="77777777" w:rsidR="001E3E3D" w:rsidRPr="00651F99" w:rsidRDefault="00694CAE" w:rsidP="00B83BA5">
      <w:pPr>
        <w:pStyle w:val="10Listing"/>
        <w:numPr>
          <w:ilvl w:val="0"/>
          <w:numId w:val="20"/>
        </w:numPr>
      </w:pPr>
      <w:r w:rsidRPr="00651F99">
        <w:t>Themes and styles also help keep your document coordinated. When you click Design and choose a new Theme, the pictures, charts, and SmartArt graphics change to match your new theme.</w:t>
      </w:r>
    </w:p>
    <w:p w14:paraId="26CE67AC" w14:textId="77777777" w:rsidR="009D41DB" w:rsidRDefault="009D41DB" w:rsidP="00694CAE">
      <w:pPr>
        <w:pStyle w:val="11Normal02-SecondOnwardParagraph"/>
      </w:pPr>
    </w:p>
    <w:p w14:paraId="576C045B" w14:textId="77777777" w:rsidR="001C348F" w:rsidRPr="00651F99" w:rsidRDefault="001C348F" w:rsidP="00694CAE">
      <w:pPr>
        <w:pStyle w:val="11Normal02-SecondOnwardParagraph"/>
      </w:pPr>
    </w:p>
    <w:p w14:paraId="65EFECD9" w14:textId="77777777" w:rsidR="0004503E" w:rsidRPr="00651F99" w:rsidRDefault="0004503E" w:rsidP="00C030FB">
      <w:pPr>
        <w:pStyle w:val="11Normal02-SecondOnwardParagraph"/>
      </w:pPr>
    </w:p>
    <w:p w14:paraId="405E4036" w14:textId="77777777" w:rsidR="0004503E" w:rsidRPr="00651F99" w:rsidRDefault="0004503E" w:rsidP="00C030FB">
      <w:pPr>
        <w:pStyle w:val="11Normal02-SecondOnwardParagraph"/>
        <w:sectPr w:rsidR="0004503E" w:rsidRPr="00651F99" w:rsidSect="00182955">
          <w:headerReference w:type="first" r:id="rId38"/>
          <w:footnotePr>
            <w:numRestart w:val="eachSect"/>
          </w:footnotePr>
          <w:pgSz w:w="11900" w:h="16840" w:code="9"/>
          <w:pgMar w:top="1701" w:right="1418" w:bottom="1418" w:left="2155" w:header="851" w:footer="850" w:gutter="0"/>
          <w:cols w:space="708"/>
          <w:titlePg/>
          <w:docGrid w:linePitch="360"/>
        </w:sectPr>
      </w:pPr>
    </w:p>
    <w:p w14:paraId="7AD2295C" w14:textId="77777777" w:rsidR="001E3E3D" w:rsidRPr="00651F99" w:rsidRDefault="001E3E3D" w:rsidP="002F49D8">
      <w:pPr>
        <w:pStyle w:val="Heading1"/>
      </w:pPr>
      <w:r w:rsidRPr="00651F99">
        <w:lastRenderedPageBreak/>
        <w:t>Conclusion and Future Works</w:t>
      </w:r>
      <w:bookmarkEnd w:id="71"/>
      <w:bookmarkEnd w:id="72"/>
      <w:bookmarkEnd w:id="73"/>
      <w:bookmarkEnd w:id="74"/>
      <w:bookmarkEnd w:id="75"/>
      <w:bookmarkEnd w:id="76"/>
      <w:bookmarkEnd w:id="77"/>
      <w:bookmarkEnd w:id="78"/>
      <w:bookmarkEnd w:id="79"/>
      <w:bookmarkEnd w:id="80"/>
    </w:p>
    <w:p w14:paraId="6B89B524" w14:textId="77777777" w:rsidR="001E3E3D" w:rsidRPr="00651F99" w:rsidRDefault="001E3E3D" w:rsidP="008E3B78">
      <w:pPr>
        <w:pStyle w:val="09aLevel01"/>
      </w:pPr>
      <w:r w:rsidRPr="00651F99">
        <w:br/>
      </w:r>
      <w:r w:rsidR="008E3B78">
        <w:br/>
      </w:r>
      <w:r w:rsidRPr="00651F99">
        <w:br/>
      </w:r>
      <w:bookmarkStart w:id="88" w:name="_Toc419666901"/>
      <w:bookmarkStart w:id="89" w:name="_Toc68453050"/>
      <w:bookmarkEnd w:id="88"/>
      <w:r w:rsidRPr="00651F99">
        <w:t>Conclusion and Future Works</w:t>
      </w:r>
      <w:bookmarkEnd w:id="89"/>
      <w:r w:rsidRPr="00651F99">
        <w:t xml:space="preserve"> </w:t>
      </w:r>
    </w:p>
    <w:p w14:paraId="1CF716B3" w14:textId="77777777" w:rsidR="001E3E3D" w:rsidRPr="00651F99" w:rsidRDefault="001E3E3D" w:rsidP="00C030FB">
      <w:pPr>
        <w:pStyle w:val="10Normal01-FirstParagraph"/>
      </w:pPr>
      <w:r w:rsidRPr="00651F99">
        <w:t xml:space="preserve">In the recent years, the electrical utilities are undergoing rapid restructuring process worldwide. </w:t>
      </w:r>
    </w:p>
    <w:p w14:paraId="4E2E84CD" w14:textId="77777777" w:rsidR="001E3E3D" w:rsidRPr="00651F99" w:rsidRDefault="001E3E3D" w:rsidP="00C030FB">
      <w:pPr>
        <w:pStyle w:val="11Normal02-SecondOnwardParagraph"/>
      </w:pPr>
      <w:r w:rsidRPr="00651F99">
        <w:t xml:space="preserve">In the recent years, the utilities are undergoing rapid restructuring process worldwide. </w:t>
      </w:r>
    </w:p>
    <w:p w14:paraId="69A99A04" w14:textId="77777777" w:rsidR="001E3E3D" w:rsidRPr="00651F99" w:rsidRDefault="001E3E3D" w:rsidP="00742504">
      <w:pPr>
        <w:pStyle w:val="09bLevel02"/>
      </w:pPr>
      <w:bookmarkStart w:id="90" w:name="_Toc68453051"/>
      <w:r w:rsidRPr="00651F99">
        <w:t>Problem Statement</w:t>
      </w:r>
      <w:bookmarkEnd w:id="90"/>
    </w:p>
    <w:p w14:paraId="2A867AB9" w14:textId="77777777" w:rsidR="001E3E3D" w:rsidRPr="00651F99" w:rsidRDefault="001E3E3D" w:rsidP="00C030FB">
      <w:pPr>
        <w:pStyle w:val="10Normal01-FirstParagraph"/>
      </w:pPr>
      <w:r w:rsidRPr="00651F99">
        <w:t xml:space="preserve">As a high penetration </w:t>
      </w:r>
    </w:p>
    <w:p w14:paraId="041EDAEF" w14:textId="77777777" w:rsidR="001E3E3D" w:rsidRPr="00651F99" w:rsidRDefault="001E3E3D" w:rsidP="00742504">
      <w:pPr>
        <w:pStyle w:val="09bLevel02"/>
      </w:pPr>
      <w:bookmarkStart w:id="91" w:name="_Toc68453052"/>
      <w:r w:rsidRPr="00651F99">
        <w:t>Research Objective</w:t>
      </w:r>
      <w:bookmarkEnd w:id="91"/>
    </w:p>
    <w:p w14:paraId="2EC1C07E" w14:textId="77777777" w:rsidR="001E3E3D" w:rsidRPr="00651F99" w:rsidRDefault="001E3E3D" w:rsidP="00C030FB">
      <w:pPr>
        <w:pStyle w:val="10Normal01-FirstParagraph"/>
      </w:pPr>
      <w:r w:rsidRPr="00651F99">
        <w:t xml:space="preserve">This research focuses on the development of new techniques for </w:t>
      </w:r>
    </w:p>
    <w:p w14:paraId="5A02680E" w14:textId="77777777" w:rsidR="001E3E3D" w:rsidRPr="00651F99" w:rsidRDefault="001E3E3D" w:rsidP="00742504">
      <w:pPr>
        <w:pStyle w:val="09cLevel03"/>
      </w:pPr>
      <w:bookmarkStart w:id="92" w:name="_Toc68453053"/>
      <w:r w:rsidRPr="00651F99">
        <w:t>General</w:t>
      </w:r>
      <w:bookmarkEnd w:id="92"/>
    </w:p>
    <w:p w14:paraId="295EC976" w14:textId="77777777" w:rsidR="001E3E3D" w:rsidRPr="00651F99" w:rsidRDefault="001E3E3D" w:rsidP="00C030FB">
      <w:pPr>
        <w:pStyle w:val="10Normal01-FirstParagraph"/>
      </w:pPr>
      <w:r w:rsidRPr="00651F99">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14:paraId="34638EAE" w14:textId="77777777" w:rsidR="001E3E3D" w:rsidRPr="00651F99" w:rsidRDefault="001E3E3D" w:rsidP="00C030FB">
      <w:pPr>
        <w:pStyle w:val="11Normal02-SecondOnwardParagraph"/>
      </w:pPr>
      <w:r w:rsidRPr="00651F99">
        <w:t xml:space="preserve">On the Insert tab, the galleries include items that are designed to coordinate with the overall look of your document. You can use these galleries to insert tables, headers, </w:t>
      </w:r>
      <w:r w:rsidRPr="00651F99">
        <w:lastRenderedPageBreak/>
        <w:t>footers, lists, cover pages, and other document building blocks. When you create pictures, charts, or diagrams, they also coordinate with your current document look.</w:t>
      </w:r>
    </w:p>
    <w:p w14:paraId="6A6588BE" w14:textId="77777777" w:rsidR="001E3E3D" w:rsidRPr="00651F99" w:rsidRDefault="001E3E3D" w:rsidP="00742504">
      <w:pPr>
        <w:pStyle w:val="09cLevel03"/>
      </w:pPr>
      <w:bookmarkStart w:id="93" w:name="_Toc68453054"/>
      <w:r w:rsidRPr="00651F99">
        <w:t>Specific</w:t>
      </w:r>
      <w:bookmarkEnd w:id="93"/>
    </w:p>
    <w:p w14:paraId="543BD191" w14:textId="77777777" w:rsidR="001E3E3D" w:rsidRPr="00651F99" w:rsidRDefault="001E3E3D" w:rsidP="00B83BA5">
      <w:pPr>
        <w:pStyle w:val="15aCaption-Table-Center"/>
      </w:pPr>
      <w:bookmarkStart w:id="94" w:name="_Toc68452941"/>
      <w:r w:rsidRPr="00651F99">
        <w:t xml:space="preserve">Table </w:t>
      </w:r>
      <w:r w:rsidR="00D8622C">
        <w:fldChar w:fldCharType="begin"/>
      </w:r>
      <w:r w:rsidR="00D8622C">
        <w:instrText xml:space="preserve"> STYLEREF 1 \s </w:instrText>
      </w:r>
      <w:r w:rsidR="00D8622C">
        <w:fldChar w:fldCharType="separate"/>
      </w:r>
      <w:r w:rsidR="0097680F">
        <w:rPr>
          <w:noProof/>
        </w:rPr>
        <w:t>5</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97680F">
        <w:rPr>
          <w:noProof/>
        </w:rPr>
        <w:t>1</w:t>
      </w:r>
      <w:r w:rsidR="00D8622C">
        <w:fldChar w:fldCharType="end"/>
      </w:r>
      <w:r w:rsidRPr="00651F99">
        <w:tab/>
        <w:t>First table in specific objective for Chapter II</w:t>
      </w:r>
      <w:bookmarkEnd w:id="94"/>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06217068" w14:textId="77777777" w:rsidTr="00182955">
        <w:trPr>
          <w:cnfStyle w:val="100000000000" w:firstRow="1" w:lastRow="0" w:firstColumn="0" w:lastColumn="0" w:oddVBand="0" w:evenVBand="0" w:oddHBand="0" w:evenHBand="0" w:firstRowFirstColumn="0" w:firstRowLastColumn="0" w:lastRowFirstColumn="0" w:lastRowLastColumn="0"/>
        </w:trPr>
        <w:tc>
          <w:tcPr>
            <w:tcW w:w="2136" w:type="dxa"/>
          </w:tcPr>
          <w:p w14:paraId="15E37AC6" w14:textId="77777777" w:rsidR="001E3E3D" w:rsidRPr="00651F99" w:rsidRDefault="001E3E3D" w:rsidP="005D0994">
            <w:pPr>
              <w:pStyle w:val="21Table-Contents-Left"/>
            </w:pPr>
            <w:r w:rsidRPr="00651F99">
              <w:t>Title left</w:t>
            </w:r>
          </w:p>
        </w:tc>
        <w:tc>
          <w:tcPr>
            <w:tcW w:w="2135" w:type="dxa"/>
          </w:tcPr>
          <w:p w14:paraId="52E9C243" w14:textId="77777777" w:rsidR="001E3E3D" w:rsidRPr="00651F99" w:rsidRDefault="001E3E3D" w:rsidP="005D0994">
            <w:pPr>
              <w:pStyle w:val="20Table-Contents-Center"/>
            </w:pPr>
            <w:r w:rsidRPr="00651F99">
              <w:t>Title center</w:t>
            </w:r>
          </w:p>
        </w:tc>
        <w:tc>
          <w:tcPr>
            <w:tcW w:w="2136" w:type="dxa"/>
          </w:tcPr>
          <w:p w14:paraId="6CCE775A" w14:textId="77777777" w:rsidR="001E3E3D" w:rsidRPr="00651F99" w:rsidRDefault="001E3E3D" w:rsidP="005D0994">
            <w:pPr>
              <w:pStyle w:val="20Table-Contents-Center"/>
            </w:pPr>
            <w:r w:rsidRPr="00651F99">
              <w:t>Title center</w:t>
            </w:r>
          </w:p>
        </w:tc>
        <w:tc>
          <w:tcPr>
            <w:tcW w:w="2136" w:type="dxa"/>
          </w:tcPr>
          <w:p w14:paraId="47C5B0EE" w14:textId="77777777" w:rsidR="001E3E3D" w:rsidRPr="00651F99" w:rsidRDefault="001E3E3D" w:rsidP="005D0994">
            <w:pPr>
              <w:pStyle w:val="20Table-Contents-Center"/>
            </w:pPr>
            <w:r w:rsidRPr="00651F99">
              <w:t>Title center</w:t>
            </w:r>
          </w:p>
        </w:tc>
      </w:tr>
      <w:tr w:rsidR="001E3E3D" w:rsidRPr="00651F99" w14:paraId="004D9529" w14:textId="77777777" w:rsidTr="00182955">
        <w:tc>
          <w:tcPr>
            <w:tcW w:w="2136" w:type="dxa"/>
          </w:tcPr>
          <w:p w14:paraId="4BE2065E" w14:textId="77777777" w:rsidR="001E3E3D" w:rsidRPr="00651F99" w:rsidRDefault="001E3E3D" w:rsidP="003E6F32">
            <w:pPr>
              <w:pStyle w:val="21Table-Contents-Left"/>
            </w:pPr>
            <w:r w:rsidRPr="00651F99">
              <w:t>Contents left</w:t>
            </w:r>
          </w:p>
        </w:tc>
        <w:tc>
          <w:tcPr>
            <w:tcW w:w="2135" w:type="dxa"/>
          </w:tcPr>
          <w:p w14:paraId="391B3404" w14:textId="77777777" w:rsidR="001E3E3D" w:rsidRPr="00651F99" w:rsidRDefault="001E3E3D" w:rsidP="003E6F32">
            <w:pPr>
              <w:pStyle w:val="20Table-Contents-Center"/>
            </w:pPr>
            <w:r w:rsidRPr="00651F99">
              <w:t>Contents center</w:t>
            </w:r>
          </w:p>
        </w:tc>
        <w:tc>
          <w:tcPr>
            <w:tcW w:w="2136" w:type="dxa"/>
          </w:tcPr>
          <w:p w14:paraId="63A75E8F" w14:textId="77777777" w:rsidR="001E3E3D" w:rsidRPr="00651F99" w:rsidRDefault="001E3E3D" w:rsidP="003E6F32">
            <w:pPr>
              <w:pStyle w:val="20Table-Contents-Center"/>
            </w:pPr>
            <w:r w:rsidRPr="00651F99">
              <w:t>Contents center</w:t>
            </w:r>
          </w:p>
        </w:tc>
        <w:tc>
          <w:tcPr>
            <w:tcW w:w="2136" w:type="dxa"/>
          </w:tcPr>
          <w:p w14:paraId="26E37D60" w14:textId="77777777" w:rsidR="001E3E3D" w:rsidRPr="00651F99" w:rsidRDefault="001E3E3D" w:rsidP="003E6F32">
            <w:pPr>
              <w:pStyle w:val="20Table-Contents-Center"/>
            </w:pPr>
            <w:r w:rsidRPr="00651F99">
              <w:t>Contents center</w:t>
            </w:r>
          </w:p>
        </w:tc>
      </w:tr>
      <w:tr w:rsidR="001E3E3D" w:rsidRPr="00651F99" w14:paraId="78DA6C1A" w14:textId="77777777" w:rsidTr="00182955">
        <w:tc>
          <w:tcPr>
            <w:tcW w:w="2136" w:type="dxa"/>
          </w:tcPr>
          <w:p w14:paraId="3B5FEBBC" w14:textId="77777777" w:rsidR="001E3E3D" w:rsidRPr="00651F99" w:rsidRDefault="001E3E3D" w:rsidP="003E6F32">
            <w:pPr>
              <w:pStyle w:val="21Table-Contents-Left"/>
            </w:pPr>
            <w:r w:rsidRPr="00651F99">
              <w:t>Contents left</w:t>
            </w:r>
          </w:p>
        </w:tc>
        <w:tc>
          <w:tcPr>
            <w:tcW w:w="2135" w:type="dxa"/>
          </w:tcPr>
          <w:p w14:paraId="69E35AB8" w14:textId="77777777" w:rsidR="001E3E3D" w:rsidRPr="00651F99" w:rsidRDefault="001E3E3D" w:rsidP="003E6F32">
            <w:pPr>
              <w:pStyle w:val="20Table-Contents-Center"/>
            </w:pPr>
            <w:r w:rsidRPr="00651F99">
              <w:t>Contents center</w:t>
            </w:r>
          </w:p>
        </w:tc>
        <w:tc>
          <w:tcPr>
            <w:tcW w:w="2136" w:type="dxa"/>
          </w:tcPr>
          <w:p w14:paraId="521C41C0" w14:textId="77777777" w:rsidR="001E3E3D" w:rsidRPr="00651F99" w:rsidRDefault="001E3E3D" w:rsidP="003E6F32">
            <w:pPr>
              <w:pStyle w:val="20Table-Contents-Center"/>
            </w:pPr>
            <w:r w:rsidRPr="00651F99">
              <w:t>Contents center</w:t>
            </w:r>
          </w:p>
        </w:tc>
        <w:tc>
          <w:tcPr>
            <w:tcW w:w="2136" w:type="dxa"/>
          </w:tcPr>
          <w:p w14:paraId="211334B9" w14:textId="77777777" w:rsidR="001E3E3D" w:rsidRPr="00651F99" w:rsidRDefault="001E3E3D" w:rsidP="003E6F32">
            <w:pPr>
              <w:pStyle w:val="20Table-Contents-Center"/>
            </w:pPr>
            <w:r w:rsidRPr="00651F99">
              <w:t>Contents center</w:t>
            </w:r>
          </w:p>
        </w:tc>
      </w:tr>
      <w:tr w:rsidR="001E3E3D" w:rsidRPr="00651F99" w14:paraId="49253CAA" w14:textId="77777777" w:rsidTr="00182955">
        <w:tc>
          <w:tcPr>
            <w:tcW w:w="2136" w:type="dxa"/>
          </w:tcPr>
          <w:p w14:paraId="6E722BE9" w14:textId="77777777" w:rsidR="001E3E3D" w:rsidRPr="00651F99" w:rsidRDefault="001E3E3D" w:rsidP="003E6F32">
            <w:pPr>
              <w:pStyle w:val="21Table-Contents-Left"/>
            </w:pPr>
            <w:r w:rsidRPr="00651F99">
              <w:t>Contents left</w:t>
            </w:r>
          </w:p>
        </w:tc>
        <w:tc>
          <w:tcPr>
            <w:tcW w:w="2135" w:type="dxa"/>
          </w:tcPr>
          <w:p w14:paraId="2D0B7D43" w14:textId="77777777" w:rsidR="001E3E3D" w:rsidRPr="00651F99" w:rsidRDefault="001E3E3D" w:rsidP="003E6F32">
            <w:pPr>
              <w:pStyle w:val="20Table-Contents-Center"/>
            </w:pPr>
            <w:r w:rsidRPr="00651F99">
              <w:t>Contents center</w:t>
            </w:r>
          </w:p>
        </w:tc>
        <w:tc>
          <w:tcPr>
            <w:tcW w:w="2136" w:type="dxa"/>
          </w:tcPr>
          <w:p w14:paraId="2CD1314F" w14:textId="77777777" w:rsidR="001E3E3D" w:rsidRPr="00651F99" w:rsidRDefault="001E3E3D" w:rsidP="003E6F32">
            <w:pPr>
              <w:pStyle w:val="20Table-Contents-Center"/>
            </w:pPr>
            <w:r w:rsidRPr="00651F99">
              <w:t>Contents center</w:t>
            </w:r>
          </w:p>
        </w:tc>
        <w:tc>
          <w:tcPr>
            <w:tcW w:w="2136" w:type="dxa"/>
          </w:tcPr>
          <w:p w14:paraId="705D5F7D" w14:textId="77777777" w:rsidR="001E3E3D" w:rsidRPr="00651F99" w:rsidRDefault="001E3E3D" w:rsidP="003E6F32">
            <w:pPr>
              <w:pStyle w:val="20Table-Contents-Center"/>
            </w:pPr>
            <w:r w:rsidRPr="00651F99">
              <w:t>Contents center</w:t>
            </w:r>
          </w:p>
        </w:tc>
      </w:tr>
      <w:tr w:rsidR="001E3E3D" w:rsidRPr="00651F99" w14:paraId="06C6444F" w14:textId="77777777" w:rsidTr="00182955">
        <w:tc>
          <w:tcPr>
            <w:tcW w:w="2136" w:type="dxa"/>
          </w:tcPr>
          <w:p w14:paraId="34952225" w14:textId="77777777" w:rsidR="001E3E3D" w:rsidRPr="00651F99" w:rsidRDefault="001E3E3D" w:rsidP="003E6F32">
            <w:pPr>
              <w:pStyle w:val="21Table-Contents-Left"/>
            </w:pPr>
            <w:r w:rsidRPr="00651F99">
              <w:t>Contents left</w:t>
            </w:r>
          </w:p>
        </w:tc>
        <w:tc>
          <w:tcPr>
            <w:tcW w:w="2135" w:type="dxa"/>
          </w:tcPr>
          <w:p w14:paraId="584BBDDB" w14:textId="77777777" w:rsidR="001E3E3D" w:rsidRPr="00651F99" w:rsidRDefault="001E3E3D" w:rsidP="003E6F32">
            <w:pPr>
              <w:pStyle w:val="20Table-Contents-Center"/>
            </w:pPr>
            <w:r w:rsidRPr="00651F99">
              <w:t>Contents center</w:t>
            </w:r>
          </w:p>
        </w:tc>
        <w:tc>
          <w:tcPr>
            <w:tcW w:w="2136" w:type="dxa"/>
          </w:tcPr>
          <w:p w14:paraId="6CBF6148" w14:textId="77777777" w:rsidR="001E3E3D" w:rsidRPr="00651F99" w:rsidRDefault="001E3E3D" w:rsidP="003E6F32">
            <w:pPr>
              <w:pStyle w:val="20Table-Contents-Center"/>
            </w:pPr>
            <w:r w:rsidRPr="00651F99">
              <w:t>Contents center</w:t>
            </w:r>
          </w:p>
        </w:tc>
        <w:tc>
          <w:tcPr>
            <w:tcW w:w="2136" w:type="dxa"/>
          </w:tcPr>
          <w:p w14:paraId="0504087D" w14:textId="77777777" w:rsidR="001E3E3D" w:rsidRPr="00651F99" w:rsidRDefault="001E3E3D" w:rsidP="003E6F32">
            <w:pPr>
              <w:pStyle w:val="20Table-Contents-Center"/>
            </w:pPr>
            <w:r w:rsidRPr="00651F99">
              <w:t>Contents center</w:t>
            </w:r>
          </w:p>
        </w:tc>
      </w:tr>
      <w:tr w:rsidR="001E3E3D" w:rsidRPr="00651F99" w14:paraId="4748B240" w14:textId="77777777" w:rsidTr="00182955">
        <w:tc>
          <w:tcPr>
            <w:tcW w:w="2136" w:type="dxa"/>
          </w:tcPr>
          <w:p w14:paraId="7F373435" w14:textId="77777777" w:rsidR="001E3E3D" w:rsidRPr="00651F99" w:rsidRDefault="001E3E3D" w:rsidP="003E6F32">
            <w:pPr>
              <w:pStyle w:val="21Table-Contents-Left"/>
            </w:pPr>
            <w:r w:rsidRPr="00651F99">
              <w:t>Contents left</w:t>
            </w:r>
          </w:p>
        </w:tc>
        <w:tc>
          <w:tcPr>
            <w:tcW w:w="2135" w:type="dxa"/>
          </w:tcPr>
          <w:p w14:paraId="03DAC739" w14:textId="77777777" w:rsidR="001E3E3D" w:rsidRPr="00651F99" w:rsidRDefault="001E3E3D" w:rsidP="003E6F32">
            <w:pPr>
              <w:pStyle w:val="20Table-Contents-Center"/>
            </w:pPr>
            <w:r w:rsidRPr="00651F99">
              <w:t>Contents center</w:t>
            </w:r>
          </w:p>
        </w:tc>
        <w:tc>
          <w:tcPr>
            <w:tcW w:w="2136" w:type="dxa"/>
          </w:tcPr>
          <w:p w14:paraId="7B1993D2" w14:textId="77777777" w:rsidR="001E3E3D" w:rsidRPr="00651F99" w:rsidRDefault="001E3E3D" w:rsidP="003E6F32">
            <w:pPr>
              <w:pStyle w:val="20Table-Contents-Center"/>
            </w:pPr>
            <w:r w:rsidRPr="00651F99">
              <w:t>Contents center</w:t>
            </w:r>
          </w:p>
        </w:tc>
        <w:tc>
          <w:tcPr>
            <w:tcW w:w="2136" w:type="dxa"/>
          </w:tcPr>
          <w:p w14:paraId="1F48CF62" w14:textId="77777777" w:rsidR="001E3E3D" w:rsidRPr="00651F99" w:rsidRDefault="001E3E3D" w:rsidP="003E6F32">
            <w:pPr>
              <w:pStyle w:val="20Table-Contents-Center"/>
            </w:pPr>
            <w:r w:rsidRPr="00651F99">
              <w:t>Contents center</w:t>
            </w:r>
          </w:p>
        </w:tc>
      </w:tr>
    </w:tbl>
    <w:p w14:paraId="4AEB1E50" w14:textId="77777777" w:rsidR="001E3E3D" w:rsidRPr="00651F99" w:rsidRDefault="001E3E3D" w:rsidP="00742504">
      <w:pPr>
        <w:pStyle w:val="09dLevel04"/>
      </w:pPr>
      <w:r w:rsidRPr="00651F99">
        <w:t>Heading 4</w:t>
      </w:r>
    </w:p>
    <w:p w14:paraId="38F6AD78" w14:textId="77777777" w:rsidR="001E3E3D" w:rsidRPr="00651F99" w:rsidRDefault="001E3E3D" w:rsidP="00742504">
      <w:pPr>
        <w:pStyle w:val="09eLevel05"/>
      </w:pPr>
      <w:r w:rsidRPr="00651F99">
        <w:t>Heading 5</w:t>
      </w:r>
    </w:p>
    <w:p w14:paraId="6A69963B" w14:textId="77777777" w:rsidR="001E3E3D" w:rsidRPr="00651F99" w:rsidRDefault="001E3E3D" w:rsidP="00B83BA5">
      <w:pPr>
        <w:pStyle w:val="15aCaption-Table-Center"/>
      </w:pPr>
      <w:bookmarkStart w:id="95" w:name="_Toc68452942"/>
      <w:r w:rsidRPr="00651F99">
        <w:t xml:space="preserve">Table </w:t>
      </w:r>
      <w:r w:rsidR="00D8622C">
        <w:fldChar w:fldCharType="begin"/>
      </w:r>
      <w:r w:rsidR="00D8622C">
        <w:instrText xml:space="preserve"> STYLEREF 1 \s </w:instrText>
      </w:r>
      <w:r w:rsidR="00D8622C">
        <w:fldChar w:fldCharType="separate"/>
      </w:r>
      <w:r w:rsidR="0097680F">
        <w:rPr>
          <w:noProof/>
        </w:rPr>
        <w:t>5</w:t>
      </w:r>
      <w:r w:rsidR="00D8622C">
        <w:fldChar w:fldCharType="end"/>
      </w:r>
      <w:r w:rsidR="002E7E58" w:rsidRPr="00651F99">
        <w:t>.</w:t>
      </w:r>
      <w:r w:rsidR="00D8622C">
        <w:fldChar w:fldCharType="begin"/>
      </w:r>
      <w:r w:rsidR="00D8622C">
        <w:instrText xml:space="preserve"> SEQ Table \* ARABIC \s 1 </w:instrText>
      </w:r>
      <w:r w:rsidR="00D8622C">
        <w:fldChar w:fldCharType="separate"/>
      </w:r>
      <w:r w:rsidR="0097680F">
        <w:rPr>
          <w:noProof/>
        </w:rPr>
        <w:t>2</w:t>
      </w:r>
      <w:r w:rsidR="00D8622C">
        <w:fldChar w:fldCharType="end"/>
      </w:r>
      <w:r w:rsidRPr="00651F99">
        <w:tab/>
        <w:t>First table in specific objective for Chapter II</w:t>
      </w:r>
      <w:bookmarkEnd w:id="95"/>
    </w:p>
    <w:tbl>
      <w:tblPr>
        <w:tblStyle w:val="GayaUKM-Mazleha"/>
        <w:tblW w:w="0" w:type="auto"/>
        <w:tblLook w:val="04A0" w:firstRow="1" w:lastRow="0" w:firstColumn="1" w:lastColumn="0" w:noHBand="0" w:noVBand="1"/>
      </w:tblPr>
      <w:tblGrid>
        <w:gridCol w:w="2082"/>
        <w:gridCol w:w="2081"/>
        <w:gridCol w:w="2082"/>
        <w:gridCol w:w="2082"/>
      </w:tblGrid>
      <w:tr w:rsidR="001E3E3D" w:rsidRPr="00651F99" w14:paraId="3F445EC5" w14:textId="77777777" w:rsidTr="00182955">
        <w:trPr>
          <w:cnfStyle w:val="100000000000" w:firstRow="1" w:lastRow="0" w:firstColumn="0" w:lastColumn="0" w:oddVBand="0" w:evenVBand="0" w:oddHBand="0" w:evenHBand="0" w:firstRowFirstColumn="0" w:firstRowLastColumn="0" w:lastRowFirstColumn="0" w:lastRowLastColumn="0"/>
        </w:trPr>
        <w:tc>
          <w:tcPr>
            <w:tcW w:w="2136" w:type="dxa"/>
          </w:tcPr>
          <w:p w14:paraId="6FB533C4" w14:textId="77777777" w:rsidR="001E3E3D" w:rsidRPr="00651F99" w:rsidRDefault="001E3E3D" w:rsidP="005D0994">
            <w:pPr>
              <w:pStyle w:val="21Table-Contents-Left"/>
            </w:pPr>
            <w:r w:rsidRPr="00651F99">
              <w:t>Title left</w:t>
            </w:r>
          </w:p>
        </w:tc>
        <w:tc>
          <w:tcPr>
            <w:tcW w:w="2135" w:type="dxa"/>
          </w:tcPr>
          <w:p w14:paraId="158FDA58" w14:textId="77777777" w:rsidR="001E3E3D" w:rsidRPr="00651F99" w:rsidRDefault="001E3E3D" w:rsidP="005D0994">
            <w:pPr>
              <w:pStyle w:val="20Table-Contents-Center"/>
            </w:pPr>
            <w:r w:rsidRPr="00651F99">
              <w:t>Title center</w:t>
            </w:r>
          </w:p>
        </w:tc>
        <w:tc>
          <w:tcPr>
            <w:tcW w:w="2136" w:type="dxa"/>
          </w:tcPr>
          <w:p w14:paraId="4AB82A6D" w14:textId="77777777" w:rsidR="001E3E3D" w:rsidRPr="00651F99" w:rsidRDefault="001E3E3D" w:rsidP="005D0994">
            <w:pPr>
              <w:pStyle w:val="20Table-Contents-Center"/>
            </w:pPr>
            <w:r w:rsidRPr="00651F99">
              <w:t>Title center</w:t>
            </w:r>
          </w:p>
        </w:tc>
        <w:tc>
          <w:tcPr>
            <w:tcW w:w="2136" w:type="dxa"/>
          </w:tcPr>
          <w:p w14:paraId="164063E1" w14:textId="77777777" w:rsidR="001E3E3D" w:rsidRPr="00651F99" w:rsidRDefault="001E3E3D" w:rsidP="005D0994">
            <w:pPr>
              <w:pStyle w:val="20Table-Contents-Center"/>
            </w:pPr>
            <w:r w:rsidRPr="00651F99">
              <w:t>Title center</w:t>
            </w:r>
          </w:p>
        </w:tc>
      </w:tr>
      <w:tr w:rsidR="001E3E3D" w:rsidRPr="00651F99" w14:paraId="5DCD404D" w14:textId="77777777" w:rsidTr="00182955">
        <w:tc>
          <w:tcPr>
            <w:tcW w:w="2136" w:type="dxa"/>
          </w:tcPr>
          <w:p w14:paraId="3CF46F9A" w14:textId="77777777" w:rsidR="001E3E3D" w:rsidRPr="00651F99" w:rsidRDefault="001E3E3D" w:rsidP="003E6F32">
            <w:pPr>
              <w:pStyle w:val="21Table-Contents-Left"/>
            </w:pPr>
            <w:r w:rsidRPr="00651F99">
              <w:t>Contents left</w:t>
            </w:r>
          </w:p>
        </w:tc>
        <w:tc>
          <w:tcPr>
            <w:tcW w:w="2135" w:type="dxa"/>
          </w:tcPr>
          <w:p w14:paraId="086A3E17" w14:textId="77777777" w:rsidR="001E3E3D" w:rsidRPr="00651F99" w:rsidRDefault="001E3E3D" w:rsidP="003E6F32">
            <w:pPr>
              <w:pStyle w:val="20Table-Contents-Center"/>
            </w:pPr>
            <w:r w:rsidRPr="00651F99">
              <w:t>Contents center</w:t>
            </w:r>
          </w:p>
        </w:tc>
        <w:tc>
          <w:tcPr>
            <w:tcW w:w="2136" w:type="dxa"/>
          </w:tcPr>
          <w:p w14:paraId="6EDCB558" w14:textId="77777777" w:rsidR="001E3E3D" w:rsidRPr="00651F99" w:rsidRDefault="001E3E3D" w:rsidP="003E6F32">
            <w:pPr>
              <w:pStyle w:val="20Table-Contents-Center"/>
            </w:pPr>
            <w:r w:rsidRPr="00651F99">
              <w:t>Contents center</w:t>
            </w:r>
          </w:p>
        </w:tc>
        <w:tc>
          <w:tcPr>
            <w:tcW w:w="2136" w:type="dxa"/>
          </w:tcPr>
          <w:p w14:paraId="2425EBA1" w14:textId="77777777" w:rsidR="001E3E3D" w:rsidRPr="00651F99" w:rsidRDefault="001E3E3D" w:rsidP="003E6F32">
            <w:pPr>
              <w:pStyle w:val="20Table-Contents-Center"/>
            </w:pPr>
            <w:r w:rsidRPr="00651F99">
              <w:t>Contents center</w:t>
            </w:r>
          </w:p>
        </w:tc>
      </w:tr>
      <w:tr w:rsidR="001E3E3D" w:rsidRPr="00651F99" w14:paraId="17BE187C" w14:textId="77777777" w:rsidTr="00182955">
        <w:tc>
          <w:tcPr>
            <w:tcW w:w="2136" w:type="dxa"/>
          </w:tcPr>
          <w:p w14:paraId="2628A862" w14:textId="77777777" w:rsidR="001E3E3D" w:rsidRPr="00651F99" w:rsidRDefault="001E3E3D" w:rsidP="003E6F32">
            <w:pPr>
              <w:pStyle w:val="21Table-Contents-Left"/>
            </w:pPr>
            <w:r w:rsidRPr="00651F99">
              <w:t>Contents left</w:t>
            </w:r>
          </w:p>
        </w:tc>
        <w:tc>
          <w:tcPr>
            <w:tcW w:w="2135" w:type="dxa"/>
          </w:tcPr>
          <w:p w14:paraId="00D08C5A" w14:textId="77777777" w:rsidR="001E3E3D" w:rsidRPr="00651F99" w:rsidRDefault="001E3E3D" w:rsidP="003E6F32">
            <w:pPr>
              <w:pStyle w:val="20Table-Contents-Center"/>
            </w:pPr>
            <w:r w:rsidRPr="00651F99">
              <w:t>Contents center</w:t>
            </w:r>
          </w:p>
        </w:tc>
        <w:tc>
          <w:tcPr>
            <w:tcW w:w="2136" w:type="dxa"/>
          </w:tcPr>
          <w:p w14:paraId="5BA4F684" w14:textId="77777777" w:rsidR="001E3E3D" w:rsidRPr="00651F99" w:rsidRDefault="001E3E3D" w:rsidP="003E6F32">
            <w:pPr>
              <w:pStyle w:val="20Table-Contents-Center"/>
            </w:pPr>
            <w:r w:rsidRPr="00651F99">
              <w:t>Contents center</w:t>
            </w:r>
          </w:p>
        </w:tc>
        <w:tc>
          <w:tcPr>
            <w:tcW w:w="2136" w:type="dxa"/>
          </w:tcPr>
          <w:p w14:paraId="62920B08" w14:textId="77777777" w:rsidR="001E3E3D" w:rsidRPr="00651F99" w:rsidRDefault="001E3E3D" w:rsidP="003E6F32">
            <w:pPr>
              <w:pStyle w:val="20Table-Contents-Center"/>
            </w:pPr>
            <w:r w:rsidRPr="00651F99">
              <w:t>Contents center</w:t>
            </w:r>
          </w:p>
        </w:tc>
      </w:tr>
      <w:tr w:rsidR="001E3E3D" w:rsidRPr="00651F99" w14:paraId="65EE07D1" w14:textId="77777777" w:rsidTr="00182955">
        <w:tc>
          <w:tcPr>
            <w:tcW w:w="2136" w:type="dxa"/>
          </w:tcPr>
          <w:p w14:paraId="72BE1A12" w14:textId="77777777" w:rsidR="001E3E3D" w:rsidRPr="00651F99" w:rsidRDefault="001E3E3D" w:rsidP="003E6F32">
            <w:pPr>
              <w:pStyle w:val="21Table-Contents-Left"/>
            </w:pPr>
            <w:r w:rsidRPr="00651F99">
              <w:t>Contents left</w:t>
            </w:r>
          </w:p>
        </w:tc>
        <w:tc>
          <w:tcPr>
            <w:tcW w:w="2135" w:type="dxa"/>
          </w:tcPr>
          <w:p w14:paraId="01FB1A41" w14:textId="77777777" w:rsidR="001E3E3D" w:rsidRPr="00651F99" w:rsidRDefault="001E3E3D" w:rsidP="003E6F32">
            <w:pPr>
              <w:pStyle w:val="20Table-Contents-Center"/>
            </w:pPr>
            <w:r w:rsidRPr="00651F99">
              <w:t>Contents center</w:t>
            </w:r>
          </w:p>
        </w:tc>
        <w:tc>
          <w:tcPr>
            <w:tcW w:w="2136" w:type="dxa"/>
          </w:tcPr>
          <w:p w14:paraId="192AF0E1" w14:textId="77777777" w:rsidR="001E3E3D" w:rsidRPr="00651F99" w:rsidRDefault="001E3E3D" w:rsidP="003E6F32">
            <w:pPr>
              <w:pStyle w:val="20Table-Contents-Center"/>
            </w:pPr>
            <w:r w:rsidRPr="00651F99">
              <w:t>Contents center</w:t>
            </w:r>
          </w:p>
        </w:tc>
        <w:tc>
          <w:tcPr>
            <w:tcW w:w="2136" w:type="dxa"/>
          </w:tcPr>
          <w:p w14:paraId="1F67A33C" w14:textId="77777777" w:rsidR="001E3E3D" w:rsidRPr="00651F99" w:rsidRDefault="001E3E3D" w:rsidP="003E6F32">
            <w:pPr>
              <w:pStyle w:val="20Table-Contents-Center"/>
            </w:pPr>
            <w:r w:rsidRPr="00651F99">
              <w:t>Contents center</w:t>
            </w:r>
          </w:p>
        </w:tc>
      </w:tr>
      <w:tr w:rsidR="001E3E3D" w:rsidRPr="00651F99" w14:paraId="037C4135" w14:textId="77777777" w:rsidTr="00182955">
        <w:tc>
          <w:tcPr>
            <w:tcW w:w="2136" w:type="dxa"/>
          </w:tcPr>
          <w:p w14:paraId="77AEC0A7" w14:textId="77777777" w:rsidR="001E3E3D" w:rsidRPr="00651F99" w:rsidRDefault="001E3E3D" w:rsidP="003E6F32">
            <w:pPr>
              <w:pStyle w:val="21Table-Contents-Left"/>
            </w:pPr>
            <w:r w:rsidRPr="00651F99">
              <w:t>Contents left</w:t>
            </w:r>
          </w:p>
        </w:tc>
        <w:tc>
          <w:tcPr>
            <w:tcW w:w="2135" w:type="dxa"/>
          </w:tcPr>
          <w:p w14:paraId="0621BDCF" w14:textId="77777777" w:rsidR="001E3E3D" w:rsidRPr="00651F99" w:rsidRDefault="001E3E3D" w:rsidP="003E6F32">
            <w:pPr>
              <w:pStyle w:val="20Table-Contents-Center"/>
            </w:pPr>
            <w:r w:rsidRPr="00651F99">
              <w:t>Contents center</w:t>
            </w:r>
          </w:p>
        </w:tc>
        <w:tc>
          <w:tcPr>
            <w:tcW w:w="2136" w:type="dxa"/>
          </w:tcPr>
          <w:p w14:paraId="577B5A7B" w14:textId="77777777" w:rsidR="001E3E3D" w:rsidRPr="00651F99" w:rsidRDefault="001E3E3D" w:rsidP="003E6F32">
            <w:pPr>
              <w:pStyle w:val="20Table-Contents-Center"/>
            </w:pPr>
            <w:r w:rsidRPr="00651F99">
              <w:t>Contents center</w:t>
            </w:r>
          </w:p>
        </w:tc>
        <w:tc>
          <w:tcPr>
            <w:tcW w:w="2136" w:type="dxa"/>
          </w:tcPr>
          <w:p w14:paraId="324B07F0" w14:textId="77777777" w:rsidR="001E3E3D" w:rsidRPr="00651F99" w:rsidRDefault="001E3E3D" w:rsidP="003E6F32">
            <w:pPr>
              <w:pStyle w:val="20Table-Contents-Center"/>
            </w:pPr>
            <w:r w:rsidRPr="00651F99">
              <w:t>Contents center</w:t>
            </w:r>
          </w:p>
        </w:tc>
      </w:tr>
      <w:tr w:rsidR="001E3E3D" w:rsidRPr="00651F99" w14:paraId="7FD87AB8" w14:textId="77777777" w:rsidTr="00182955">
        <w:tc>
          <w:tcPr>
            <w:tcW w:w="2136" w:type="dxa"/>
          </w:tcPr>
          <w:p w14:paraId="50DE3883" w14:textId="77777777" w:rsidR="001E3E3D" w:rsidRPr="00651F99" w:rsidRDefault="001E3E3D" w:rsidP="003E6F32">
            <w:pPr>
              <w:pStyle w:val="21Table-Contents-Left"/>
            </w:pPr>
            <w:r w:rsidRPr="00651F99">
              <w:t>Contents left</w:t>
            </w:r>
          </w:p>
        </w:tc>
        <w:tc>
          <w:tcPr>
            <w:tcW w:w="2135" w:type="dxa"/>
          </w:tcPr>
          <w:p w14:paraId="782AE482" w14:textId="77777777" w:rsidR="001E3E3D" w:rsidRPr="00651F99" w:rsidRDefault="001E3E3D" w:rsidP="003E6F32">
            <w:pPr>
              <w:pStyle w:val="20Table-Contents-Center"/>
            </w:pPr>
            <w:r w:rsidRPr="00651F99">
              <w:t>Contents center</w:t>
            </w:r>
          </w:p>
        </w:tc>
        <w:tc>
          <w:tcPr>
            <w:tcW w:w="2136" w:type="dxa"/>
          </w:tcPr>
          <w:p w14:paraId="208D5726" w14:textId="77777777" w:rsidR="001E3E3D" w:rsidRPr="00651F99" w:rsidRDefault="001E3E3D" w:rsidP="003E6F32">
            <w:pPr>
              <w:pStyle w:val="20Table-Contents-Center"/>
            </w:pPr>
            <w:r w:rsidRPr="00651F99">
              <w:t>Contents center</w:t>
            </w:r>
          </w:p>
        </w:tc>
        <w:tc>
          <w:tcPr>
            <w:tcW w:w="2136" w:type="dxa"/>
          </w:tcPr>
          <w:p w14:paraId="69551376" w14:textId="77777777" w:rsidR="001E3E3D" w:rsidRPr="00651F99" w:rsidRDefault="001E3E3D" w:rsidP="003E6F32">
            <w:pPr>
              <w:pStyle w:val="20Table-Contents-Center"/>
            </w:pPr>
            <w:r w:rsidRPr="00651F99">
              <w:t>Contents center</w:t>
            </w:r>
          </w:p>
        </w:tc>
      </w:tr>
    </w:tbl>
    <w:p w14:paraId="2EE8D16B" w14:textId="77777777" w:rsidR="001E3E3D" w:rsidRDefault="001E3E3D" w:rsidP="00742504">
      <w:pPr>
        <w:pStyle w:val="09bLevel02"/>
      </w:pPr>
      <w:bookmarkStart w:id="96" w:name="_Toc68453055"/>
      <w:r w:rsidRPr="00651F99">
        <w:t>Scope of Research</w:t>
      </w:r>
      <w:bookmarkEnd w:id="96"/>
    </w:p>
    <w:p w14:paraId="34B6B0FE" w14:textId="77777777" w:rsidR="00C2353C" w:rsidRDefault="00C2353C" w:rsidP="00C2353C">
      <w:pPr>
        <w:pStyle w:val="10Normal01-FirstParagraph"/>
        <w:rPr>
          <w:lang w:val="en-US"/>
        </w:rPr>
      </w:pPr>
      <w:r>
        <w:rPr>
          <w:lang w:val="en-US"/>
        </w:rPr>
        <w:t>Video provides a powerful way to help you prove your point. When you click Online Video, you can paste in the embed code for the video you want to add.</w:t>
      </w:r>
    </w:p>
    <w:p w14:paraId="5FB0BFD0" w14:textId="77777777" w:rsidR="00C2353C" w:rsidRPr="00C2353C" w:rsidRDefault="00C2353C" w:rsidP="00C2353C">
      <w:pPr>
        <w:pStyle w:val="11Normal02-SecondOnwardParagraph"/>
        <w:rPr>
          <w:lang w:val="en-US"/>
        </w:rPr>
      </w:pPr>
    </w:p>
    <w:p w14:paraId="1ABB699A" w14:textId="77777777" w:rsidR="001E3E3D" w:rsidRPr="00651F99" w:rsidRDefault="001E3E3D" w:rsidP="00C2353C">
      <w:pPr>
        <w:pStyle w:val="11Normal02-SecondOnwardParagraph"/>
      </w:pPr>
    </w:p>
    <w:p w14:paraId="22CF0706" w14:textId="77777777" w:rsidR="001E3E3D" w:rsidRPr="00651F99" w:rsidRDefault="001E3E3D" w:rsidP="00C2353C">
      <w:pPr>
        <w:pStyle w:val="11Normal02-SecondOnwardParagraph"/>
        <w:sectPr w:rsidR="001E3E3D" w:rsidRPr="00651F99" w:rsidSect="00182955">
          <w:footnotePr>
            <w:numRestart w:val="eachSect"/>
          </w:footnotePr>
          <w:pgSz w:w="11900" w:h="16840" w:code="9"/>
          <w:pgMar w:top="1701" w:right="1418" w:bottom="1418" w:left="2155" w:header="851" w:footer="850" w:gutter="0"/>
          <w:cols w:space="708"/>
          <w:titlePg/>
          <w:docGrid w:linePitch="360"/>
        </w:sectPr>
      </w:pPr>
    </w:p>
    <w:p w14:paraId="7B4D2EFE" w14:textId="77777777" w:rsidR="001E3E3D" w:rsidRPr="00651F99" w:rsidRDefault="001E3E3D" w:rsidP="002F49D8">
      <w:pPr>
        <w:pStyle w:val="Heading1"/>
      </w:pPr>
      <w:r w:rsidRPr="00651F99">
        <w:lastRenderedPageBreak/>
        <w:t>In text citation</w:t>
      </w:r>
    </w:p>
    <w:p w14:paraId="5B10C0DB" w14:textId="77777777" w:rsidR="001E3E3D" w:rsidRPr="00651F99" w:rsidRDefault="001E3E3D" w:rsidP="008E3B78">
      <w:pPr>
        <w:pStyle w:val="09aLevel01"/>
      </w:pPr>
      <w:r w:rsidRPr="00651F99">
        <w:br/>
      </w:r>
      <w:r w:rsidRPr="00651F99">
        <w:br/>
      </w:r>
      <w:r w:rsidR="008E3B78">
        <w:br/>
      </w:r>
      <w:bookmarkStart w:id="97" w:name="_Toc429491839"/>
      <w:bookmarkStart w:id="98" w:name="_Toc430195071"/>
      <w:bookmarkStart w:id="99" w:name="_Toc68453056"/>
      <w:r w:rsidRPr="00651F99">
        <w:t>In Text Citation [Panduan Penulisan gaya UKM 2015]</w:t>
      </w:r>
      <w:bookmarkEnd w:id="97"/>
      <w:bookmarkEnd w:id="98"/>
      <w:bookmarkEnd w:id="99"/>
    </w:p>
    <w:p w14:paraId="2CC371B1" w14:textId="77777777" w:rsidR="001E3E3D" w:rsidRPr="00651F99" w:rsidRDefault="001E3E3D" w:rsidP="00742504">
      <w:pPr>
        <w:pStyle w:val="09bLevel02"/>
      </w:pPr>
      <w:bookmarkStart w:id="100" w:name="_Toc430195072"/>
      <w:bookmarkStart w:id="101" w:name="_Toc68453057"/>
      <w:bookmarkStart w:id="102" w:name="_Toc429491840"/>
      <w:r w:rsidRPr="00651F99">
        <w:t>Writing Complete Reference Data for Book</w:t>
      </w:r>
      <w:bookmarkEnd w:id="100"/>
      <w:bookmarkEnd w:id="101"/>
    </w:p>
    <w:p w14:paraId="60ED6EDD" w14:textId="77777777" w:rsidR="001E3E3D" w:rsidRPr="00651F99" w:rsidRDefault="001E3E3D" w:rsidP="00742504">
      <w:pPr>
        <w:pStyle w:val="09cLevel03"/>
      </w:pPr>
      <w:bookmarkStart w:id="103" w:name="_Toc430195073"/>
      <w:bookmarkStart w:id="104" w:name="_Toc68453058"/>
      <w:r w:rsidRPr="00651F99">
        <w:t>Single author (including pen names)</w:t>
      </w:r>
      <w:bookmarkEnd w:id="102"/>
      <w:bookmarkEnd w:id="103"/>
      <w:bookmarkEnd w:id="104"/>
    </w:p>
    <w:bookmarkStart w:id="105" w:name="_Toc430195074"/>
    <w:p w14:paraId="0FC2ECC7"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"Arena Wati", "given" : "", "non-dropping-particle" : "", "parse-names" : false, "suffix" : "" } ], "id" : "ITEM-1", "issued" : { "date-parts" : [ [ "1991" ] ] }, "publisher" : "Universiti Kebangsaan Malaysia.", "publisher-place" : "Bangi", "title" : "Memoir Arena Wati: Enda Gulingku", "type" : "book" }, "uris" : [ "http://www.mendeley.com/documents/?uuid=e374d43a-95ba-45f8-8ad1-c162c35a814f" ] } ], "mendeley" : { "formattedCitation" : "(Arena Wati 1991)", "plainTextFormattedCitation" : "(Arena Wati 1991)", "previouslyFormattedCitation" : "(Arena Wati 1991)" }, "properties" : { "noteIndex" : 0 }, "schema" : "https://github.com/citation-style-language/schema/raw/master/csl-citation.json" }</w:instrText>
      </w:r>
      <w:r w:rsidRPr="007454B1">
        <w:fldChar w:fldCharType="separate"/>
      </w:r>
      <w:r w:rsidRPr="007454B1">
        <w:t>(Arena Wati 1991)</w:t>
      </w:r>
      <w:r w:rsidRPr="007454B1">
        <w:fldChar w:fldCharType="end"/>
      </w:r>
    </w:p>
    <w:p w14:paraId="440255A0" w14:textId="77777777" w:rsidR="008E3B78" w:rsidRPr="006512D9" w:rsidRDefault="008E3B78" w:rsidP="008E3B78">
      <w:pPr>
        <w:pStyle w:val="24bReference-Text"/>
        <w:rPr>
          <w:lang w:val="en-MY"/>
        </w:rPr>
      </w:pPr>
      <w:r w:rsidRPr="006512D9">
        <w:rPr>
          <w:lang w:val="en-MY"/>
        </w:rPr>
        <w:t xml:space="preserve">Arena Wati. </w:t>
      </w:r>
      <w:r w:rsidRPr="006512D9">
        <w:t>1991</w:t>
      </w:r>
      <w:r w:rsidRPr="006512D9">
        <w:rPr>
          <w:lang w:val="en-MY"/>
        </w:rPr>
        <w:t xml:space="preserve">. </w:t>
      </w:r>
      <w:r w:rsidRPr="006512D9">
        <w:rPr>
          <w:rFonts w:ascii="Times" w:hAnsi="Times"/>
          <w:i/>
          <w:iCs/>
          <w:lang w:val="en-MY"/>
        </w:rPr>
        <w:t xml:space="preserve">Memoir Arena Wati: Enda Gulingku. </w:t>
      </w:r>
      <w:r w:rsidRPr="006512D9">
        <w:rPr>
          <w:lang w:val="en-MY"/>
        </w:rPr>
        <w:t xml:space="preserve">Bangi: Penerbit Universiti Kebangsaan Malaysia. </w:t>
      </w:r>
    </w:p>
    <w:p w14:paraId="289BB1F8"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"Brown", "given" : "R.", "non-dropping-particle" : "", "parse-names" : false, "suffix" : "" } ], "id" : "ITEM-1", "issued" : { "date-parts" : [ [ "1988" ] ] }, "publisher" : "Ellis Horwood Limited", "publisher-place" : "Chichester", "title" : "Topology: A Geometric Account of General Topology, Homotopy Types and The Fundamental Groupoid", "type" : "book" }, "uris" : [ "http://www.mendeley.com/documents/?uuid=7f328bb5-c915-4f76-9832-3638a80af949" ] } ], "mendeley" : { "formattedCitation" : "(Brown 1988)", "plainTextFormattedCitation" : "(Brown 1988)", "previouslyFormattedCitation" : "(Brown 1988)" }, "properties" : { "noteIndex" : 0 }, "schema" : "https://github.com/citation-style-language/schema/raw/master/csl-citation.json" }</w:instrText>
      </w:r>
      <w:r w:rsidRPr="007454B1">
        <w:fldChar w:fldCharType="separate"/>
      </w:r>
      <w:r w:rsidRPr="007454B1">
        <w:t>(Brown 1988)</w:t>
      </w:r>
      <w:r w:rsidRPr="007454B1">
        <w:fldChar w:fldCharType="end"/>
      </w:r>
    </w:p>
    <w:p w14:paraId="78073E92" w14:textId="77777777" w:rsidR="008E3B78" w:rsidRPr="006512D9" w:rsidRDefault="008E3B78" w:rsidP="008E3B78">
      <w:pPr>
        <w:pStyle w:val="24bReference-Text"/>
        <w:rPr>
          <w:lang w:val="en-MY"/>
        </w:rPr>
      </w:pPr>
      <w:r w:rsidRPr="006512D9">
        <w:rPr>
          <w:lang w:val="en-MY"/>
        </w:rPr>
        <w:t xml:space="preserve">Brown, R. 1988. </w:t>
      </w:r>
      <w:r w:rsidRPr="008E3B78">
        <w:rPr>
          <w:i/>
          <w:iCs/>
          <w:lang w:val="en-MY"/>
        </w:rPr>
        <w:t>Topology: A Geometric Account of General Topology, Homotopy Types and The Fundamental Groupoid</w:t>
      </w:r>
      <w:r w:rsidRPr="006512D9">
        <w:rPr>
          <w:lang w:val="en-MY"/>
        </w:rPr>
        <w:t xml:space="preserve">. Chichester: Ellis Horwood Limited. </w:t>
      </w:r>
    </w:p>
    <w:p w14:paraId="48F8722E"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"Ibn Hazm", "given" : "Abu Muhammad cAli ibn Ahmad ibn Sacid", "non-dropping-particle" : "", "parse-names" : false, "suffix" : "" } ], "id" : "ITEM-1", "issued" : { "date-parts" : [ [ "1983" ] ] }, "publisher" : "Dar al Kutub al-Ilmiyyah", "publisher-place" : "Beirut", "title" : "Jamharat Ansab al-arab", "type" : "book" }, "uris" : [ "http://www.mendeley.com/documents/?uuid=02721342-6511-4054-85a5-ec08912051bc" ] } ], "mendeley" : { "formattedCitation" : "(Ibn Hazm 1983)", "plainTextFormattedCitation" : "(Ibn Hazm 1983)", "previouslyFormattedCitation" : "(Ibn Hazm 1983)" }, "properties" : { "noteIndex" : 0 }, "schema" : "https://github.com/citation-style-language/schema/raw/master/csl-citation.json" }</w:instrText>
      </w:r>
      <w:r w:rsidRPr="007454B1">
        <w:fldChar w:fldCharType="separate"/>
      </w:r>
      <w:r w:rsidRPr="007454B1">
        <w:t>(Ibn Hazm 1983)</w:t>
      </w:r>
      <w:r w:rsidRPr="007454B1">
        <w:fldChar w:fldCharType="end"/>
      </w:r>
    </w:p>
    <w:p w14:paraId="7E413463" w14:textId="77777777" w:rsidR="008E3B78" w:rsidRPr="006512D9" w:rsidRDefault="008E3B78" w:rsidP="008E3B78">
      <w:pPr>
        <w:pStyle w:val="24bReference-Text"/>
        <w:rPr>
          <w:lang w:val="en-MY"/>
        </w:rPr>
      </w:pPr>
      <w:r w:rsidRPr="006512D9">
        <w:rPr>
          <w:lang w:val="en-MY"/>
        </w:rPr>
        <w:t xml:space="preserve">Ibn Hazm, Abu Muhammad </w:t>
      </w:r>
      <w:r w:rsidRPr="006512D9">
        <w:rPr>
          <w:position w:val="4"/>
          <w:lang w:val="en-MY"/>
        </w:rPr>
        <w:t>c</w:t>
      </w:r>
      <w:r w:rsidRPr="006512D9">
        <w:rPr>
          <w:lang w:val="en-MY"/>
        </w:rPr>
        <w:t>Ali ibn Ahmad ibn Sa</w:t>
      </w:r>
      <w:r w:rsidRPr="006512D9">
        <w:rPr>
          <w:position w:val="4"/>
          <w:lang w:val="en-MY"/>
        </w:rPr>
        <w:t>c</w:t>
      </w:r>
      <w:r w:rsidRPr="006512D9">
        <w:rPr>
          <w:lang w:val="en-MY"/>
        </w:rPr>
        <w:t xml:space="preserve">id. 1403H/1983. </w:t>
      </w:r>
      <w:r w:rsidRPr="006512D9">
        <w:rPr>
          <w:rFonts w:ascii="Times" w:hAnsi="Times"/>
          <w:i/>
          <w:iCs/>
          <w:lang w:val="en-MY"/>
        </w:rPr>
        <w:t>Jamharat Ansab al-</w:t>
      </w:r>
      <w:r w:rsidRPr="006512D9">
        <w:rPr>
          <w:rFonts w:ascii="Times" w:hAnsi="Times"/>
          <w:i/>
          <w:iCs/>
          <w:position w:val="4"/>
          <w:lang w:val="en-MY"/>
        </w:rPr>
        <w:t>c</w:t>
      </w:r>
      <w:r w:rsidRPr="006512D9">
        <w:rPr>
          <w:rFonts w:ascii="Times" w:hAnsi="Times"/>
          <w:i/>
          <w:iCs/>
          <w:lang w:val="en-MY"/>
        </w:rPr>
        <w:t>arab</w:t>
      </w:r>
      <w:r w:rsidRPr="006512D9">
        <w:rPr>
          <w:lang w:val="en-MY"/>
        </w:rPr>
        <w:t>. Beirut: Dar al-Kutub al-</w:t>
      </w:r>
      <w:r w:rsidRPr="006512D9">
        <w:rPr>
          <w:position w:val="4"/>
          <w:lang w:val="en-MY"/>
        </w:rPr>
        <w:t>c</w:t>
      </w:r>
      <w:r w:rsidRPr="006512D9">
        <w:rPr>
          <w:lang w:val="en-MY"/>
        </w:rPr>
        <w:t xml:space="preserve">Ilmiyyah. </w:t>
      </w:r>
    </w:p>
    <w:p w14:paraId="2683A676" w14:textId="77777777" w:rsidR="008E3B78" w:rsidRDefault="008E3B78" w:rsidP="008E3B78">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"Miller", "given" : "R.K.", "non-dropping-particle" : "", "parse-names" : false, "suffix" : "" } ], "id" : "ITEM-1", "issued" : { "date-parts" : [ [ "1989" ] ] }, "publisher" : "Harcourt Brace Javonich Publishers", "publisher-place" : "San Diego", "title" : "The Informed Argument", "type" : "book" }, "uris" : [ "http://www.mendeley.com/documents/?uuid=17707f09-4b52-4f7c-86ef-1b5621cc2935" ] } ], "mendeley" : { "formattedCitation" : "(Miller 1989)", "plainTextFormattedCitation" : "(Miller 1989)", "previouslyFormattedCitation" : "(Miller 1989)" }, "properties" : { "noteIndex" : 0 }, "schema" : "https://github.com/citation-style-language/schema/raw/master/csl-citation.json" }</w:instrText>
      </w:r>
      <w:r w:rsidRPr="007454B1">
        <w:rPr>
          <w:lang w:eastAsia="ko-KR"/>
        </w:rPr>
        <w:fldChar w:fldCharType="separate"/>
      </w:r>
      <w:r w:rsidRPr="007454B1">
        <w:rPr>
          <w:lang w:eastAsia="ko-KR"/>
        </w:rPr>
        <w:t>(Miller 1989)</w:t>
      </w:r>
      <w:r w:rsidRPr="007454B1">
        <w:rPr>
          <w:lang w:eastAsia="ko-KR"/>
        </w:rPr>
        <w:fldChar w:fldCharType="end"/>
      </w:r>
    </w:p>
    <w:p w14:paraId="2395D74F" w14:textId="77777777" w:rsidR="008E3B78" w:rsidRPr="006512D9" w:rsidRDefault="008E3B78" w:rsidP="008E3B78">
      <w:pPr>
        <w:pStyle w:val="24bReference-Text"/>
        <w:rPr>
          <w:lang w:val="en-MY"/>
        </w:rPr>
      </w:pPr>
      <w:r w:rsidRPr="006512D9">
        <w:rPr>
          <w:lang w:val="en-MY"/>
        </w:rPr>
        <w:t xml:space="preserve">Miller, R.K. 1989. </w:t>
      </w:r>
      <w:r w:rsidRPr="006512D9">
        <w:rPr>
          <w:rFonts w:ascii="Times" w:hAnsi="Times"/>
          <w:i/>
          <w:iCs/>
          <w:lang w:val="en-MY"/>
        </w:rPr>
        <w:t xml:space="preserve">The Informed Argument. </w:t>
      </w:r>
      <w:r w:rsidRPr="006512D9">
        <w:rPr>
          <w:lang w:val="en-MY"/>
        </w:rPr>
        <w:t xml:space="preserve">San Diego: Harcourt Brace Javonich Publishers. </w:t>
      </w:r>
    </w:p>
    <w:p w14:paraId="4671AE64" w14:textId="77777777" w:rsidR="008E3B78" w:rsidRDefault="008E3B78" w:rsidP="008E3B78">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"Nik Anuar Nik Mahmud", "given" : "", "non-dropping-particle" : "", "parse-names" : false, "suffix" : "" } ], "id" : "ITEM-1", "issued" : { "date-parts" : [ [ "2000" ] ] }, "publisher" : "Universiti Kebangsaan Malaysia", "publisher-place" : "Bangi", "title" : "Konfrontasi Malaysia Indonesia", "type" : "book" }, "uris" : [ "http://www.mendeley.com/documents/?uuid=73c515b2-6fe7-4c39-9097-b73ecc979387" ] } ], "mendeley" : { "formattedCitation" : "(Nik Anuar Nik Mahmud 2000)", "plainTextFormattedCitation" : "(Nik Anuar Nik Mahmud 2000)", "previouslyFormattedCitation" : "(Nik Anuar Nik Mahmud 2000)" }, "properties" : { "noteIndex" : 0 }, "schema" : "https://github.com/citation-style-language/schema/raw/master/csl-citation.json" }</w:instrText>
      </w:r>
      <w:r w:rsidRPr="007454B1">
        <w:rPr>
          <w:lang w:eastAsia="ko-KR"/>
        </w:rPr>
        <w:fldChar w:fldCharType="separate"/>
      </w:r>
      <w:r w:rsidRPr="007454B1">
        <w:rPr>
          <w:lang w:eastAsia="ko-KR"/>
        </w:rPr>
        <w:t>(Nik Anuar Nik Mahmud 2000)</w:t>
      </w:r>
      <w:r w:rsidRPr="007454B1">
        <w:rPr>
          <w:lang w:eastAsia="ko-KR"/>
        </w:rPr>
        <w:fldChar w:fldCharType="end"/>
      </w:r>
      <w:r>
        <w:rPr>
          <w:lang w:eastAsia="ko-KR"/>
        </w:rPr>
        <w:t xml:space="preserve"> </w:t>
      </w:r>
      <w:r w:rsidR="003F2727">
        <w:rPr>
          <w:lang w:eastAsia="ko-KR"/>
        </w:rPr>
        <w:t>or</w:t>
      </w:r>
      <w:r>
        <w:rPr>
          <w:lang w:eastAsia="ko-KR"/>
        </w:rPr>
        <w:t xml:space="preserve"> (Nik Anuar 2000)</w:t>
      </w:r>
    </w:p>
    <w:p w14:paraId="123C111E" w14:textId="77777777" w:rsidR="008E3B78" w:rsidRPr="006512D9" w:rsidRDefault="008E3B78" w:rsidP="008E3B78">
      <w:pPr>
        <w:pStyle w:val="24bReference-Text"/>
        <w:rPr>
          <w:lang w:val="en-MY"/>
        </w:rPr>
      </w:pPr>
      <w:r w:rsidRPr="006512D9">
        <w:rPr>
          <w:lang w:val="en-MY"/>
        </w:rPr>
        <w:t xml:space="preserve">Nik Anuar Nik Mahmud. 2000. </w:t>
      </w:r>
      <w:r w:rsidRPr="006512D9">
        <w:rPr>
          <w:rFonts w:ascii="Times" w:hAnsi="Times"/>
          <w:i/>
          <w:iCs/>
          <w:lang w:val="en-MY"/>
        </w:rPr>
        <w:t>Konfrontasi Malaysia Indonesia</w:t>
      </w:r>
      <w:r w:rsidRPr="006512D9">
        <w:rPr>
          <w:lang w:val="en-MY"/>
        </w:rPr>
        <w:t xml:space="preserve">. Bangi: Penerbit Universiti Kebangsaan Malaysia. </w:t>
      </w:r>
    </w:p>
    <w:p w14:paraId="256956C2" w14:textId="77777777" w:rsidR="001E3E3D" w:rsidRPr="00651F99" w:rsidRDefault="001E3E3D" w:rsidP="00742504">
      <w:pPr>
        <w:pStyle w:val="09cLevel03"/>
      </w:pPr>
      <w:bookmarkStart w:id="106" w:name="_Toc68453059"/>
      <w:r w:rsidRPr="00651F99">
        <w:t>Co-authors</w:t>
      </w:r>
      <w:bookmarkEnd w:id="105"/>
      <w:bookmarkEnd w:id="106"/>
    </w:p>
    <w:p w14:paraId="5532266B" w14:textId="77777777" w:rsidR="008E3B78" w:rsidRPr="00357D67" w:rsidRDefault="008E3B78" w:rsidP="008E3B78">
      <w:pPr>
        <w:pStyle w:val="24bReference-Text"/>
      </w:pPr>
      <w:r w:rsidRPr="007454B1">
        <w:fldChar w:fldCharType="begin" w:fldLock="1"/>
      </w:r>
      <w:r w:rsidRPr="007454B1">
        <w:instrText>ADDIN CSL_CITATION { "citationItems" : [ { "id" : "ITEM-1", "itemData" : { "author" : [ { "dropping-particle" : "", "family" : "Abdul Samad Hadi", "given" : "", "non-dropping-particle" : "", "parse-names" : false, "suffix" : "" }, { "dropping-particle" : "", "family" : "Shaharudin Idrus", "given" : "", "non-dropping-particle" : "", "parse-names" : false, "suffix" : "" }, { "dropping-particle" : "", "family" : "Ahmad Fariz Mohamed", "given" : "", "non-dropping-particle" : "", "parse-names" : false, "suffix" : "" }, { "dropping-particle" : "", "family" : "Zulkifli Abdul Rahman", "given" : "", "non-dropping-particle" : "", "parse-names" : false, "suffix" : "" }, { "dropping-particle" : "", "family" : "Abdul Hadi Harman Shah", "given" : "", "non-dropping-particle" : "", "parse-names" : false, "suffix" : "" } ], "id" : "ITEM-1", "issued" : { "date-parts" : [ [ "2006" ] ] }, "publisher" : "Universiti Kebangsaan Malaysia", "publisher-place" : "Bangi", "title" : "Perubahan Persekitaran dan Kemudahterancaman Lembangan Langat", "type" : "book" }, "uris" : [ "http://www.mendeley.com/documents/?uuid=a286519b-90c8-4b34-bce0-fffbecec47e4" ] } ], "mendeley" : { "formattedCitation" : "(Abdul Samad Hadi et al. 2006)", "plainTextFormattedCitation" : "(Abdul Samad Hadi et al. 2006)", "previouslyFormattedCitation" : "(Abdul Samad Hadi et al. 2006)" }, "properties" : { "noteIndex" : 0 }, "schema" : "https://github.com/citation-style-language/schema/raw/master/csl-citation.json" }</w:instrText>
      </w:r>
      <w:r w:rsidRPr="007454B1">
        <w:fldChar w:fldCharType="separate"/>
      </w:r>
      <w:r w:rsidRPr="007454B1">
        <w:t>(Abdul Samad Hadi et al. 2006)</w:t>
      </w:r>
      <w:r w:rsidRPr="007454B1">
        <w:fldChar w:fldCharType="end"/>
      </w:r>
      <w:r>
        <w:t xml:space="preserve"> </w:t>
      </w:r>
      <w:r w:rsidR="003F2727">
        <w:t>or</w:t>
      </w:r>
      <w:r>
        <w:t xml:space="preserve"> (Abdul Samad et al. 2006)</w:t>
      </w:r>
    </w:p>
    <w:p w14:paraId="7FF8BDD2" w14:textId="77777777" w:rsidR="008E3B78" w:rsidRPr="00F741C2" w:rsidRDefault="008E3B78" w:rsidP="008E3B78">
      <w:pPr>
        <w:pStyle w:val="24bReference-Text"/>
        <w:rPr>
          <w:lang w:val="en-MY"/>
        </w:rPr>
      </w:pPr>
      <w:r w:rsidRPr="00F741C2">
        <w:rPr>
          <w:lang w:val="en-MY"/>
        </w:rPr>
        <w:t xml:space="preserve">Abdul Samad Hadi, Shaharudin Idrus, Ahmad Fariz Mohamed &amp; Abdul Hadi Harman Shah. 2006. </w:t>
      </w:r>
      <w:r w:rsidRPr="00F741C2">
        <w:rPr>
          <w:rFonts w:ascii="Times" w:hAnsi="Times"/>
          <w:i/>
          <w:iCs/>
          <w:lang w:val="en-MY"/>
        </w:rPr>
        <w:t xml:space="preserve">Perubahan Persekitaran dan Kemudahterancaman Lembangan Langat. </w:t>
      </w:r>
      <w:r w:rsidRPr="00F741C2">
        <w:rPr>
          <w:lang w:val="en-MY"/>
        </w:rPr>
        <w:t xml:space="preserve">Bangi: Penerbit Universiti Kebangsaan Malaysia. </w:t>
      </w:r>
    </w:p>
    <w:p w14:paraId="04971129" w14:textId="77777777" w:rsidR="008E3B78" w:rsidRDefault="008E3B78" w:rsidP="008E3B78">
      <w:pPr>
        <w:pStyle w:val="24bReference-Text"/>
      </w:pPr>
      <w:r w:rsidRPr="007454B1">
        <w:lastRenderedPageBreak/>
        <w:fldChar w:fldCharType="begin" w:fldLock="1"/>
      </w:r>
      <w:r w:rsidRPr="007454B1">
        <w:instrText>ADDIN CSL_CITATION { "citationItems" : [ { "id" : "ITEM-1", "itemData" : { "author" : [ { "dropping-particle" : "", "family" : "Ahmad Kamal Ariffin", "given" : "", "non-dropping-particle" : "", "parse-names" : false, "suffix" : "" }, { "dropping-particle" : "", "family" : "Shahrir Abdullah", "given" : "", "non-dropping-particle" : "", "parse-names" : false, "suffix" : "" } ], "id" : "ITEM-1", "issued" : { "date-parts" : [ [ "2000" ] ] }, "publisher" : "Universiti Kebangsaan Malaysia", "publisher-place" : "Bangi", "title" : "Pengiraan Berangka Kejuruteraan", "type" : "book" }, "uris" : [ "http://www.mendeley.com/documents/?uuid=39c1f176-6725-4d5f-8883-14f9170f0638" ] } ], "mendeley" : { "formattedCitation" : "(Ahmad Kamal Ariffin &amp; Shahrir Abdullah 2000)", "plainTextFormattedCitation" : "(Ahmad Kamal Ariffin &amp; Shahrir Abdullah 2000)", "previouslyFormattedCitation" : "(Ahmad Kamal Ariffin &amp; Shahrir Abdullah 2000)" }, "properties" : { "noteIndex" : 0 }, "schema" : "https://github.com/citation-style-language/schema/raw/master/csl-citation.json" }</w:instrText>
      </w:r>
      <w:r w:rsidRPr="007454B1">
        <w:fldChar w:fldCharType="separate"/>
      </w:r>
      <w:r w:rsidRPr="007454B1">
        <w:t>(Ahmad Kamal Ariffin &amp; Shahrir Abdullah 2000)</w:t>
      </w:r>
      <w:r w:rsidRPr="007454B1">
        <w:fldChar w:fldCharType="end"/>
      </w:r>
      <w:r>
        <w:t xml:space="preserve"> </w:t>
      </w:r>
      <w:r w:rsidR="003F2727">
        <w:t>or</w:t>
      </w:r>
      <w:r>
        <w:t xml:space="preserve"> (Ahmad Kamal &amp; Shahrir 2000)</w:t>
      </w:r>
    </w:p>
    <w:p w14:paraId="327A0CB7" w14:textId="77777777" w:rsidR="008E3B78" w:rsidRPr="00F741C2" w:rsidRDefault="008E3B78" w:rsidP="008E3B78">
      <w:pPr>
        <w:pStyle w:val="24bReference-Text"/>
        <w:rPr>
          <w:lang w:val="en-MY"/>
        </w:rPr>
      </w:pPr>
      <w:r w:rsidRPr="00F741C2">
        <w:rPr>
          <w:lang w:val="en-MY"/>
        </w:rPr>
        <w:t xml:space="preserve">Ahmad Kamal Ariffin &amp; Shahrir Abdullah. 2000. </w:t>
      </w:r>
      <w:r w:rsidRPr="00F741C2">
        <w:rPr>
          <w:rFonts w:ascii="Times" w:hAnsi="Times"/>
          <w:i/>
          <w:iCs/>
          <w:lang w:val="en-MY"/>
        </w:rPr>
        <w:t>Pengiraan Berangka Kejuruteraan</w:t>
      </w:r>
      <w:r w:rsidRPr="00F741C2">
        <w:rPr>
          <w:lang w:val="en-MY"/>
        </w:rPr>
        <w:t xml:space="preserve">. Bangi: Penerbit Universiti Kebangsaan Malaysia. </w:t>
      </w:r>
    </w:p>
    <w:p w14:paraId="0F469283"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"Corcoran", "given" : "K.", "non-dropping-particle" : "", "parse-names" : false, "suffix" : "" }, { "dropping-particle" : "", "family" : "Fischer", "given" : "J.", "non-dropping-particle" : "", "parse-names" : false, "suffix" : "" } ], "id" : "ITEM-1", "issued" : { "date-parts" : [ [ "1987" ] ] }, "publisher" : "The Free Press", "publisher-place" : "New York", "title" : "Measures for Clinical Practice: A Source Book", "type" : "book" }, "uris" : [ "http://www.mendeley.com/documents/?uuid=9ca633b2-e26d-4a71-aa19-4c7838a8cef8" ] } ], "mendeley" : { "formattedCitation" : "(Corcoran &amp; Fischer 1987)", "plainTextFormattedCitation" : "(Corcoran &amp; Fischer 1987)", "previouslyFormattedCitation" : "(Corcoran &amp; Fischer 1987)" }, "properties" : { "noteIndex" : 0 }, "schema" : "https://github.com/citation-style-language/schema/raw/master/csl-citation.json" }</w:instrText>
      </w:r>
      <w:r w:rsidRPr="007454B1">
        <w:fldChar w:fldCharType="separate"/>
      </w:r>
      <w:r w:rsidRPr="007454B1">
        <w:t>(Corcoran &amp; Fischer 1987)</w:t>
      </w:r>
      <w:r w:rsidRPr="007454B1">
        <w:fldChar w:fldCharType="end"/>
      </w:r>
    </w:p>
    <w:p w14:paraId="216F70C0" w14:textId="77777777" w:rsidR="008E3B78" w:rsidRPr="00F741C2" w:rsidRDefault="008E3B78" w:rsidP="008E3B78">
      <w:pPr>
        <w:pStyle w:val="24bReference-Text"/>
        <w:rPr>
          <w:lang w:val="en-MY"/>
        </w:rPr>
      </w:pPr>
      <w:r w:rsidRPr="00F741C2">
        <w:rPr>
          <w:lang w:val="en-MY"/>
        </w:rPr>
        <w:t xml:space="preserve">Corcoran, K. &amp; Fischer, J. 1987. </w:t>
      </w:r>
      <w:r w:rsidRPr="00F741C2">
        <w:rPr>
          <w:rFonts w:ascii="Times" w:hAnsi="Times"/>
          <w:i/>
          <w:iCs/>
          <w:lang w:val="en-MY"/>
        </w:rPr>
        <w:t>Measures for Clinical Practice: A Source Book</w:t>
      </w:r>
      <w:r w:rsidRPr="00F741C2">
        <w:rPr>
          <w:lang w:val="en-MY"/>
        </w:rPr>
        <w:t xml:space="preserve">. New York: The Free Press. </w:t>
      </w:r>
    </w:p>
    <w:p w14:paraId="4B454254"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"Smith", "given" : "M.", "non-dropping-particle" : "", "parse-names" : false, "suffix" : "" }, { "dropping-particle" : "", "family" : "Beck", "given" : "J.", "non-dropping-particle" : "", "parse-names" : false, "suffix" : "" }, { "dropping-particle" : "", "family" : "Cooper", "given" : "C.L.", "non-dropping-particle" : "", "parse-names" : false, "suffix" : "" }, { "dropping-particle" : "", "family" : "Cow", "given" : "C.", "non-dropping-particle" : "", "parse-names" : false, "suffix" : "" }, { "dropping-particle" : "", "family" : "Ottaway", "given" : "D.", "non-dropping-particle" : "", "parse-names" : false, "suffix" : "" }, { "dropping-particle" : "", "family" : "Talbot", "given" : "R.", "non-dropping-particle" : "", "parse-names" : false, "suffix" : "" } ], "id" : "ITEM-1", "issued" : { "date-parts" : [ [ "1982" ] ] }, "publisher" : "MacMillan", "publisher-place" : "London", "title" : "Introducing Organizational Behaviour", "type" : "book" }, "uris" : [ "http://www.mendeley.com/documents/?uuid=ca0fc2cd-9bd1-475c-b586-ffc09ac64a5c" ] } ], "mendeley" : { "formattedCitation" : "(Smith et al. 1982)", "plainTextFormattedCitation" : "(Smith et al. 1982)", "previouslyFormattedCitation" : "(Smith et al. 1982)" }, "properties" : { "noteIndex" : 0 }, "schema" : "https://github.com/citation-style-language/schema/raw/master/csl-citation.json" }</w:instrText>
      </w:r>
      <w:r w:rsidRPr="007454B1">
        <w:fldChar w:fldCharType="separate"/>
      </w:r>
      <w:r w:rsidRPr="007454B1">
        <w:t>(Smith et al. 1982)</w:t>
      </w:r>
      <w:r w:rsidRPr="007454B1">
        <w:fldChar w:fldCharType="end"/>
      </w:r>
    </w:p>
    <w:p w14:paraId="3B0E5C6B" w14:textId="77777777" w:rsidR="008E3B78" w:rsidRPr="00F741C2" w:rsidRDefault="008E3B78" w:rsidP="008E3B78">
      <w:pPr>
        <w:pStyle w:val="24bReference-Text"/>
        <w:rPr>
          <w:lang w:val="en-MY"/>
        </w:rPr>
      </w:pPr>
      <w:r w:rsidRPr="00F741C2">
        <w:rPr>
          <w:lang w:val="en-MY"/>
        </w:rPr>
        <w:t xml:space="preserve">Smith, M., Beck, J., Cooper, C.L., Cow, C., Ottaway, D. &amp; Talbot, R. 1982. </w:t>
      </w:r>
      <w:r w:rsidRPr="00F741C2">
        <w:rPr>
          <w:rFonts w:ascii="Times" w:hAnsi="Times"/>
          <w:i/>
          <w:iCs/>
          <w:lang w:val="en-MY"/>
        </w:rPr>
        <w:t>Introducing Organizational Behaviour</w:t>
      </w:r>
      <w:r w:rsidRPr="00F741C2">
        <w:rPr>
          <w:lang w:val="en-MY"/>
        </w:rPr>
        <w:t xml:space="preserve">. London: MacMillan. </w:t>
      </w:r>
    </w:p>
    <w:p w14:paraId="30FC4EC9" w14:textId="77777777" w:rsidR="001E3E3D" w:rsidRPr="00651F99" w:rsidRDefault="001E3E3D" w:rsidP="00742504">
      <w:pPr>
        <w:pStyle w:val="09cLevel03"/>
      </w:pPr>
      <w:bookmarkStart w:id="107" w:name="_Toc428346093"/>
      <w:bookmarkStart w:id="108" w:name="_Toc429491842"/>
      <w:bookmarkStart w:id="109" w:name="_Toc430195075"/>
      <w:bookmarkStart w:id="110" w:name="_Toc68453060"/>
      <w:r w:rsidRPr="00651F99">
        <w:t>New Editions and Reprints [Ed. = Edition]</w:t>
      </w:r>
      <w:bookmarkEnd w:id="107"/>
      <w:bookmarkEnd w:id="108"/>
      <w:bookmarkEnd w:id="109"/>
      <w:bookmarkEnd w:id="110"/>
    </w:p>
    <w:bookmarkStart w:id="111" w:name="_Toc430195076"/>
    <w:p w14:paraId="5A674DA9"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"Buckley", "given" : "C.B.", "non-dropping-particle" : "", "parse-names" : false, "suffix" : "" } ], "id" : "ITEM-1", "issued" : { "date-parts" : [ [ "1965" ] ] }, "publisher" : "University of Malaya Press", "publisher-place" : "Cetak ulang. Kuala Lumpur", "title" : "An Anecdotal History of Old Times in Singapore", "type" : "book" }, "uris" : [ "http://www.mendeley.com/documents/?uuid=fc93e628-0f99-4184-9483-cbc9f0f0360f" ] } ], "mendeley" : { "formattedCitation" : "(Buckley 1965)", "plainTextFormattedCitation" : "(Buckley 1965)", "previouslyFormattedCitation" : "(Buckley 1965)" }, "properties" : { "noteIndex" : 0 }, "schema" : "https://github.com/citation-style-language/schema/raw/master/csl-citation.json" }</w:instrText>
      </w:r>
      <w:r w:rsidRPr="007454B1">
        <w:fldChar w:fldCharType="separate"/>
      </w:r>
      <w:r w:rsidRPr="007454B1">
        <w:t>(Buckley 1965)</w:t>
      </w:r>
      <w:r w:rsidRPr="007454B1">
        <w:fldChar w:fldCharType="end"/>
      </w:r>
    </w:p>
    <w:p w14:paraId="481B21AA" w14:textId="77777777" w:rsidR="008E3B78" w:rsidRPr="00F741C2" w:rsidRDefault="008E3B78" w:rsidP="008E3B78">
      <w:pPr>
        <w:pStyle w:val="24bReference-Text"/>
        <w:rPr>
          <w:lang w:val="en-MY"/>
        </w:rPr>
      </w:pPr>
      <w:r w:rsidRPr="00F741C2">
        <w:rPr>
          <w:lang w:val="en-MY"/>
        </w:rPr>
        <w:t xml:space="preserve">Buckley, C.B. 1965. </w:t>
      </w:r>
      <w:r w:rsidRPr="00F741C2">
        <w:rPr>
          <w:rFonts w:ascii="Times" w:hAnsi="Times"/>
          <w:i/>
          <w:iCs/>
          <w:lang w:val="en-MY"/>
        </w:rPr>
        <w:t>An Anecdotal History of Old Times in Singapore</w:t>
      </w:r>
      <w:r w:rsidRPr="00F741C2">
        <w:rPr>
          <w:lang w:val="en-MY"/>
        </w:rPr>
        <w:t xml:space="preserve">. Ulang cetak. Kuala Lumpur: University of Malaya Press. </w:t>
      </w:r>
    </w:p>
    <w:p w14:paraId="53E7455B"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"Cohen", "given" : "J", "non-dropping-particle" : "", "parse-names" : false, "suffix" : "" } ], "id" : "ITEM-1", "issued" : { "date-parts" : [ [ "1977" ] ] }, "publisher" : "Academic Press", "publisher-place" : "Edisi semak. New York", "title" : "Statistical Power Analysis for the Behavioural Sciences", "type" : "book" }, "uris" : [ "http://www.mendeley.com/documents/?uuid=0a6aff79-d92d-4354-bf97-67d6c6595ca2" ] } ], "mendeley" : { "formattedCitation" : "(Cohen 1977)", "plainTextFormattedCitation" : "(Cohen 1977)", "previouslyFormattedCitation" : "(Cohen 1977)" }, "properties" : { "noteIndex" : 0 }, "schema" : "https://github.com/citation-style-language/schema/raw/master/csl-citation.json" }</w:instrText>
      </w:r>
      <w:r w:rsidRPr="007454B1">
        <w:fldChar w:fldCharType="separate"/>
      </w:r>
      <w:r w:rsidRPr="007454B1">
        <w:t>(Cohen 1977)</w:t>
      </w:r>
      <w:r w:rsidRPr="007454B1">
        <w:fldChar w:fldCharType="end"/>
      </w:r>
    </w:p>
    <w:p w14:paraId="6A5CA2A7" w14:textId="77777777" w:rsidR="008E3B78" w:rsidRPr="00F741C2" w:rsidRDefault="008E3B78" w:rsidP="008E3B78">
      <w:pPr>
        <w:pStyle w:val="24bReference-Text"/>
        <w:rPr>
          <w:lang w:val="en-MY"/>
        </w:rPr>
      </w:pPr>
      <w:r w:rsidRPr="00F741C2">
        <w:rPr>
          <w:lang w:val="en-MY"/>
        </w:rPr>
        <w:t xml:space="preserve">Cohen, J. 1977. </w:t>
      </w:r>
      <w:r w:rsidRPr="00F741C2">
        <w:rPr>
          <w:rFonts w:ascii="Times" w:hAnsi="Times"/>
          <w:i/>
          <w:iCs/>
          <w:lang w:val="en-MY"/>
        </w:rPr>
        <w:t>Statistical Power Analysis for the Behavioural Sciences</w:t>
      </w:r>
      <w:r w:rsidRPr="00F741C2">
        <w:rPr>
          <w:lang w:val="en-MY"/>
        </w:rPr>
        <w:t xml:space="preserve">. Edisi semak. New York: Academic Press. </w:t>
      </w:r>
    </w:p>
    <w:p w14:paraId="7ED8BE66" w14:textId="77777777" w:rsidR="008E3B78" w:rsidRDefault="008E3B78" w:rsidP="008E3B78">
      <w:pPr>
        <w:pStyle w:val="24bReference-Text"/>
      </w:pPr>
      <w:r w:rsidRPr="007454B1">
        <w:fldChar w:fldCharType="begin" w:fldLock="1"/>
      </w:r>
      <w:r w:rsidRPr="007454B1">
        <w:instrText>ADDIN CSL_CITATION { "citationItems" : [ { "id" : "ITEM-1", "itemData" : { "author" : [ { "dropping-particle" : "", "family" : "Shaharir Mohamad Zain", "given" : "", "non-dropping-particle" : "", "parse-names" : false, "suffix" : "" } ], "id" : "ITEM-1", "issued" : { "date-parts" : [ [ "1990" ] ] }, "publisher" : "Universiti Kebangsaan Malaysia", "publisher-place" : "Edisi ke-2. Bangi", "title" : "Beberapa Masalah Permulaan dalam Sains Hayat dan Perubatan", "type" : "book" }, "uris" : [ "http://www.mendeley.com/documents/?uuid=731e1e1e-ba77-4124-b36c-ceb7255397aa" ] } ], "mendeley" : { "formattedCitation" : "(Shaharir Mohamad Zain 1990)", "plainTextFormattedCitation" : "(Shaharir Mohamad Zain 1990)", "previouslyFormattedCitation" : "(Shaharir Mohamad Zain 1990)" }, "properties" : { "noteIndex" : 0 }, "schema" : "https://github.com/citation-style-language/schema/raw/master/csl-citation.json" }</w:instrText>
      </w:r>
      <w:r w:rsidRPr="007454B1">
        <w:fldChar w:fldCharType="separate"/>
      </w:r>
      <w:r w:rsidRPr="007454B1">
        <w:t>(Shaharir Mohamad Zain 1990)</w:t>
      </w:r>
      <w:r w:rsidRPr="007454B1">
        <w:fldChar w:fldCharType="end"/>
      </w:r>
      <w:r>
        <w:t xml:space="preserve"> </w:t>
      </w:r>
      <w:r w:rsidR="003F2727">
        <w:t>or</w:t>
      </w:r>
      <w:r>
        <w:t xml:space="preserve"> (Shahrir 1990)</w:t>
      </w:r>
    </w:p>
    <w:p w14:paraId="5C0D582C" w14:textId="77777777" w:rsidR="008E3B78" w:rsidRPr="00F741C2" w:rsidRDefault="008E3B78" w:rsidP="008E3B78">
      <w:pPr>
        <w:pStyle w:val="24bReference-Text"/>
        <w:rPr>
          <w:lang w:val="en-MY"/>
        </w:rPr>
      </w:pPr>
      <w:r w:rsidRPr="00F741C2">
        <w:rPr>
          <w:lang w:val="en-MY"/>
        </w:rPr>
        <w:t xml:space="preserve">Shaharir Mohamad Zain. 1990. </w:t>
      </w:r>
      <w:r w:rsidRPr="00F741C2">
        <w:rPr>
          <w:rFonts w:ascii="Times" w:hAnsi="Times"/>
          <w:i/>
          <w:iCs/>
          <w:lang w:val="en-MY"/>
        </w:rPr>
        <w:t>Beberapa Masalah Permulaan dalam Sains Hayat dan Perubatan</w:t>
      </w:r>
      <w:r w:rsidRPr="00F741C2">
        <w:rPr>
          <w:lang w:val="en-MY"/>
        </w:rPr>
        <w:t xml:space="preserve">. Edisi ke-2. Bangi: Penerbit Universiti Kebangsaan Malaysia. </w:t>
      </w:r>
    </w:p>
    <w:p w14:paraId="06FC796A" w14:textId="77777777" w:rsidR="001E3E3D" w:rsidRPr="00651F99" w:rsidRDefault="001E3E3D" w:rsidP="00742504">
      <w:pPr>
        <w:pStyle w:val="09cLevel03"/>
      </w:pPr>
      <w:bookmarkStart w:id="112" w:name="_Toc68453061"/>
      <w:r w:rsidRPr="00651F99">
        <w:t>Works that are Known by their Titles</w:t>
      </w:r>
      <w:bookmarkEnd w:id="111"/>
      <w:bookmarkEnd w:id="112"/>
    </w:p>
    <w:bookmarkStart w:id="113" w:name="_Toc428346095"/>
    <w:bookmarkStart w:id="114" w:name="_Toc429491844"/>
    <w:bookmarkStart w:id="115" w:name="_Toc430195077"/>
    <w:p w14:paraId="1ECA7A6D" w14:textId="77777777" w:rsidR="008E3B78" w:rsidRDefault="008E3B78" w:rsidP="008E3B78">
      <w:pPr>
        <w:pStyle w:val="24bReference-Text"/>
      </w:pPr>
      <w:r w:rsidRPr="007454B1">
        <w:fldChar w:fldCharType="begin" w:fldLock="1"/>
      </w:r>
      <w:r w:rsidRPr="007454B1">
        <w:instrText>ADDIN CSL_CITATION { "citationItems" : [ { "id" : "ITEM-1", "itemData" : { "id" : "ITEM-1", "issued" : { "date-parts" : [ [ "0" ] ] }, "title" : "Al-Quran", "type" : "book" }, "uris" : [ "http://www.mendeley.com/documents/?uuid=aa0bfad2-d54a-4491-b8f7-307389249991" ] } ], "mendeley" : { "formattedCitation" : "(&lt;i&gt;Al-Quran&lt;/i&gt; n.d.)", "manualFormatting" : "(Al-Quran)", "plainTextFormattedCitation" : "(Al-Quran n.d.)", "previouslyFormattedCitation" : "(&lt;i&gt;Al-Quran&lt;/i&gt; n.d.)" }, "properties" : { "noteIndex" : 0 }, "schema" : "https://github.com/citation-style-language/schema/raw/master/csl-citation.json" }</w:instrText>
      </w:r>
      <w:r w:rsidRPr="007454B1">
        <w:fldChar w:fldCharType="separate"/>
      </w:r>
      <w:r w:rsidRPr="007454B1">
        <w:rPr>
          <w:i/>
        </w:rPr>
        <w:t>Al-Quran</w:t>
      </w:r>
      <w:r w:rsidRPr="007454B1">
        <w:fldChar w:fldCharType="end"/>
      </w:r>
    </w:p>
    <w:p w14:paraId="58C773CC" w14:textId="77777777" w:rsidR="008E3B78" w:rsidRPr="007454B1" w:rsidRDefault="008E3B78" w:rsidP="008E3B78">
      <w:pPr>
        <w:pStyle w:val="24bReference-Text"/>
      </w:pPr>
      <w:r w:rsidRPr="007454B1">
        <w:fldChar w:fldCharType="begin" w:fldLock="1"/>
      </w:r>
      <w:r w:rsidRPr="007454B1">
        <w:instrText>ADDIN CSL_CITATION { "citationItems" : [ { "id" : "ITEM-1", "itemData" : { "container-title" : "Subject Bibliography", "id" : "ITEM-1", "issued" : { "date-parts" : [ [ "1972" ] ] }, "publisher" : "G.K. Hall", "publisher-place" : "Jil. 4. Boston", "title" : "Cumulative Bibliography of Asian Studies", "type" : "book" }, "uris" : [ "http://www.mendeley.com/documents/?uuid=09aa1a21-62b7-4a39-90ff-073f96cad63b" ] } ], "mendeley" : { "formattedCitation" : "(&lt;i&gt;Cumulative Bibliography of Asian Studies&lt;/i&gt; 1972)", "plainTextFormattedCitation" : "(Cumulative Bibliography of Asian Studies 1972)", "previouslyFormattedCitation" : "(&lt;i&gt;Cumulative Bibliography of Asian Studies&lt;/i&gt; 1972)" }, "properties" : { "noteIndex" : 0 }, "schema" : "https://github.com/citation-style-language/schema/raw/master/csl-citation.json" }</w:instrText>
      </w:r>
      <w:r w:rsidRPr="007454B1">
        <w:fldChar w:fldCharType="separate"/>
      </w:r>
      <w:r w:rsidRPr="007454B1">
        <w:t>(</w:t>
      </w:r>
      <w:r w:rsidRPr="007454B1">
        <w:rPr>
          <w:i/>
        </w:rPr>
        <w:t>Cumulative Bibliography of Asian Studies</w:t>
      </w:r>
      <w:r w:rsidRPr="007454B1">
        <w:t xml:space="preserve"> 1972)</w:t>
      </w:r>
      <w:r w:rsidRPr="007454B1">
        <w:fldChar w:fldCharType="end"/>
      </w:r>
    </w:p>
    <w:p w14:paraId="76B24EE5" w14:textId="77777777" w:rsidR="008E3B78" w:rsidRPr="007454B1" w:rsidRDefault="008E3B78" w:rsidP="008E3B78">
      <w:pPr>
        <w:pStyle w:val="24bReference-Text"/>
        <w:rPr>
          <w:rFonts w:eastAsiaTheme="minorEastAsia"/>
          <w:lang w:eastAsia="ko-KR"/>
        </w:rPr>
      </w:pPr>
      <w:r w:rsidRPr="00AB5A2B">
        <w:rPr>
          <w:i/>
          <w:iCs/>
        </w:rPr>
        <w:t>Cumulative Bibliography of Asian Studies, 1941–1945</w:t>
      </w:r>
      <w:r w:rsidRPr="007454B1">
        <w:t xml:space="preserve">: Subject Bibliography.  1972. </w:t>
      </w:r>
      <w:r w:rsidR="00D94C1B">
        <w:t>Vol</w:t>
      </w:r>
      <w:r w:rsidRPr="007454B1">
        <w:t>.</w:t>
      </w:r>
      <w:r w:rsidR="00D94C1B">
        <w:t xml:space="preserve"> </w:t>
      </w:r>
      <w:r w:rsidRPr="007454B1">
        <w:t>4. Boston: G.K. Hall.</w:t>
      </w:r>
    </w:p>
    <w:p w14:paraId="318995B6" w14:textId="77777777" w:rsidR="008E3B78" w:rsidRPr="007454B1" w:rsidRDefault="008E3B78" w:rsidP="008E3B78">
      <w:pPr>
        <w:pStyle w:val="24bReference-Text"/>
      </w:pPr>
      <w:r w:rsidRPr="007454B1">
        <w:fldChar w:fldCharType="begin" w:fldLock="1"/>
      </w:r>
      <w:r w:rsidRPr="007454B1">
        <w:instrText>ADDIN CSL_CITATION { "citationItems" : [ { "id" : "ITEM-1", "itemData" : { "id" : "ITEM-1", "issued" : { "date-parts" : [ [ "1960" ] ] }, "publisher" : "Edisi ke-2. Leide. E.J. Brill", "title" : "The Encyclopedia of Islam", "type" : "entry-encyclopedia" }, "uris" : [ "http://www.mendeley.com/documents/?uuid=b95b5eec-b3dc-4810-925c-73200751303b" ] } ], "mendeley" : { "formattedCitation" : "(\u201cThe Encyclopedia of Islam\u201d 1960)", "plainTextFormattedCitation" : "(\u201cThe Encyclopedia of Islam\u201d 1960)", "previouslyFormattedCitation" : "(\u201cThe Encyclopedia of Islam\u201d 1960)" }, "properties" : { "noteIndex" : 0 }, "schema" : "https://github.com/citation-style-language/schema/raw/master/csl-citation.json" }</w:instrText>
      </w:r>
      <w:r w:rsidRPr="007454B1">
        <w:fldChar w:fldCharType="separate"/>
      </w:r>
      <w:r w:rsidRPr="007454B1">
        <w:t>(“The Encyclopedia of Islam” 1960)</w:t>
      </w:r>
      <w:r w:rsidRPr="007454B1">
        <w:fldChar w:fldCharType="end"/>
      </w:r>
    </w:p>
    <w:p w14:paraId="06413DF7" w14:textId="77777777" w:rsidR="008E3B78" w:rsidRPr="007454B1" w:rsidRDefault="008E3B78" w:rsidP="008E3B78">
      <w:pPr>
        <w:pStyle w:val="24bReference-Text"/>
        <w:rPr>
          <w:lang w:val="de-DE"/>
        </w:rPr>
      </w:pPr>
      <w:r w:rsidRPr="007454B1">
        <w:rPr>
          <w:i/>
        </w:rPr>
        <w:t>The Encyclopaedia of Islam</w:t>
      </w:r>
      <w:r w:rsidRPr="007454B1">
        <w:t>. 1960. 2</w:t>
      </w:r>
      <w:r w:rsidRPr="008E3B78">
        <w:rPr>
          <w:vertAlign w:val="superscript"/>
        </w:rPr>
        <w:t>nd</w:t>
      </w:r>
      <w:r>
        <w:t xml:space="preserve"> Ed</w:t>
      </w:r>
      <w:r w:rsidRPr="007454B1">
        <w:t xml:space="preserve">. </w:t>
      </w:r>
      <w:r w:rsidRPr="007454B1">
        <w:rPr>
          <w:lang w:val="de-DE"/>
        </w:rPr>
        <w:t>Leiden: E.J. Brill.</w:t>
      </w:r>
    </w:p>
    <w:p w14:paraId="0FF2CDDA" w14:textId="77777777" w:rsidR="008E3B78" w:rsidRPr="007454B1" w:rsidRDefault="008E3B78" w:rsidP="008E3B78">
      <w:pPr>
        <w:pStyle w:val="24bReference-Text"/>
      </w:pPr>
      <w:r w:rsidRPr="007454B1">
        <w:rPr>
          <w:i/>
        </w:rPr>
        <w:t>Kamus Dewan</w:t>
      </w:r>
      <w:r w:rsidRPr="007454B1">
        <w:t>.  1991.  Kuala Lumpur: Dewan Bahasa dan Pustaka.</w:t>
      </w:r>
    </w:p>
    <w:p w14:paraId="70CFE29C" w14:textId="77777777" w:rsidR="008E3B78" w:rsidRPr="007454B1" w:rsidRDefault="008E3B78" w:rsidP="008E3B78">
      <w:pPr>
        <w:pStyle w:val="24bReference-Text"/>
      </w:pPr>
      <w:r w:rsidRPr="008E3B78">
        <w:rPr>
          <w:i/>
          <w:iCs/>
        </w:rPr>
        <w:t>Oxford Regional Economic Atlas: The Middle East and North Africa</w:t>
      </w:r>
      <w:r w:rsidRPr="007454B1">
        <w:t>. 1960.  London: Oxford University Press.</w:t>
      </w:r>
    </w:p>
    <w:p w14:paraId="72356046" w14:textId="77777777" w:rsidR="001E3E3D" w:rsidRPr="00651F99" w:rsidRDefault="001E3E3D" w:rsidP="00742504">
      <w:pPr>
        <w:pStyle w:val="09cLevel03"/>
      </w:pPr>
      <w:bookmarkStart w:id="116" w:name="_Toc68453062"/>
      <w:r w:rsidRPr="00651F99">
        <w:lastRenderedPageBreak/>
        <w:t>References to the al-Hadith according to the Compiler of the Al-Hadith</w:t>
      </w:r>
      <w:bookmarkEnd w:id="113"/>
      <w:bookmarkEnd w:id="114"/>
      <w:bookmarkEnd w:id="115"/>
      <w:bookmarkEnd w:id="116"/>
    </w:p>
    <w:bookmarkStart w:id="117" w:name="_Toc428346096"/>
    <w:bookmarkStart w:id="118" w:name="_Toc429491845"/>
    <w:bookmarkStart w:id="119" w:name="_Toc430195078"/>
    <w:p w14:paraId="04BB42F6" w14:textId="77777777" w:rsidR="00D94C1B" w:rsidRDefault="00D94C1B" w:rsidP="00D94C1B">
      <w:pPr>
        <w:pStyle w:val="24bReference-Text"/>
      </w:pPr>
      <w:r w:rsidRPr="007454B1">
        <w:fldChar w:fldCharType="begin" w:fldLock="1"/>
      </w:r>
      <w:r w:rsidRPr="007454B1">
        <w:instrText>ADDIN CSL_CITATION { "citationItems" : [ { "id" : "ITEM-1", "itemData" : { "container-title" : "Al Mucjam al Saghir", "id" : "ITEM-1", "issued" : { "date-parts" : [ [ "1894" ] ] }, "publisher" : "al Matbacah al-Ansari", "publisher-place" : "Delhi", "title" : "al-Tabrani Sulayman ibn Ahmad", "type" : "chapter" }, "uris" : [ "http://www.mendeley.com/documents/?uuid=d96ff16b-2e78-44ca-bd66-c1300967c951" ] } ], "mendeley" : { "formattedCitation" : "(\u201cal-Tabrani Sulayman ibn Ahmad\u201d 1894)", "plainTextFormattedCitation" : "(\u201cal-Tabrani Sulayman ibn Ahmad\u201d 1894)", "previouslyFormattedCitation" : "(\u201cal-Tabrani Sulayman ibn Ahmad\u201d 1894)" }, "properties" : { "noteIndex" : 0 }, "schema" : "https://github.com/citation-style-language/schema/raw/master/csl-citation.json" }</w:instrText>
      </w:r>
      <w:r w:rsidRPr="007454B1">
        <w:fldChar w:fldCharType="separate"/>
      </w:r>
      <w:r w:rsidRPr="007454B1">
        <w:t>(“al-Tabrani Sulayman ibn Ahmad” 1894)</w:t>
      </w:r>
      <w:r w:rsidRPr="007454B1">
        <w:fldChar w:fldCharType="end"/>
      </w:r>
    </w:p>
    <w:p w14:paraId="1F048FA4" w14:textId="77777777" w:rsidR="00D94C1B" w:rsidRPr="00F741C2" w:rsidRDefault="00D94C1B" w:rsidP="00D94C1B">
      <w:pPr>
        <w:pStyle w:val="24bReference-Text"/>
        <w:rPr>
          <w:lang w:val="en-MY"/>
        </w:rPr>
      </w:pPr>
      <w:r w:rsidRPr="00F741C2">
        <w:rPr>
          <w:lang w:val="en-MY"/>
        </w:rPr>
        <w:t xml:space="preserve">al-Tabrani, Sulayman ibn Ahmad. 1311H/1894. </w:t>
      </w:r>
      <w:r w:rsidRPr="00F741C2">
        <w:rPr>
          <w:rFonts w:ascii="Times" w:hAnsi="Times"/>
          <w:i/>
          <w:iCs/>
          <w:lang w:val="en-MY"/>
        </w:rPr>
        <w:t>Al-Mu</w:t>
      </w:r>
      <w:r w:rsidRPr="00F741C2">
        <w:rPr>
          <w:rFonts w:ascii="Times" w:hAnsi="Times"/>
          <w:i/>
          <w:iCs/>
          <w:position w:val="4"/>
          <w:lang w:val="en-MY"/>
        </w:rPr>
        <w:t>c</w:t>
      </w:r>
      <w:r w:rsidRPr="00F741C2">
        <w:rPr>
          <w:rFonts w:ascii="Times" w:hAnsi="Times"/>
          <w:i/>
          <w:iCs/>
          <w:lang w:val="en-MY"/>
        </w:rPr>
        <w:t>jam al-Saghir</w:t>
      </w:r>
      <w:r w:rsidRPr="00F741C2">
        <w:rPr>
          <w:lang w:val="en-MY"/>
        </w:rPr>
        <w:t>. Delhi: al-Matba</w:t>
      </w:r>
      <w:r w:rsidRPr="00F741C2">
        <w:rPr>
          <w:position w:val="16"/>
          <w:sz w:val="16"/>
          <w:szCs w:val="16"/>
          <w:lang w:val="en-MY"/>
        </w:rPr>
        <w:t>c</w:t>
      </w:r>
      <w:r w:rsidRPr="00F741C2">
        <w:rPr>
          <w:lang w:val="en-MY"/>
        </w:rPr>
        <w:t xml:space="preserve">ah al-Ansari. </w:t>
      </w:r>
    </w:p>
    <w:p w14:paraId="0D0749DE" w14:textId="77777777" w:rsidR="001E3E3D" w:rsidRPr="00651F99" w:rsidRDefault="001E3E3D" w:rsidP="00742504">
      <w:pPr>
        <w:pStyle w:val="09bLevel02"/>
      </w:pPr>
      <w:bookmarkStart w:id="120" w:name="_Toc68453063"/>
      <w:r w:rsidRPr="00651F99">
        <w:t>Compilations [comp. = compiler]</w:t>
      </w:r>
      <w:bookmarkEnd w:id="117"/>
      <w:bookmarkEnd w:id="118"/>
      <w:bookmarkEnd w:id="119"/>
      <w:bookmarkEnd w:id="120"/>
    </w:p>
    <w:p w14:paraId="6BA98178" w14:textId="77777777" w:rsidR="00D94C1B" w:rsidRPr="007454B1" w:rsidRDefault="00D94C1B" w:rsidP="00D94C1B">
      <w:pPr>
        <w:pStyle w:val="24bReference-Text"/>
      </w:pPr>
      <w:bookmarkStart w:id="121" w:name="_Toc428346097"/>
      <w:bookmarkStart w:id="122" w:name="_Toc429491846"/>
      <w:bookmarkStart w:id="123" w:name="_Toc430195079"/>
      <w:r>
        <w:t>(Farid 1982)</w:t>
      </w:r>
    </w:p>
    <w:p w14:paraId="60D8BECB" w14:textId="77777777" w:rsidR="00D94C1B" w:rsidRPr="007454B1" w:rsidRDefault="00D94C1B" w:rsidP="00D94C1B">
      <w:pPr>
        <w:pStyle w:val="24bReference-Text"/>
      </w:pPr>
      <w:r w:rsidRPr="007454B1">
        <w:rPr>
          <w:lang w:val="it-IT"/>
        </w:rPr>
        <w:t>Farid M. Onn (</w:t>
      </w:r>
      <w:r>
        <w:rPr>
          <w:lang w:val="it-IT"/>
        </w:rPr>
        <w:t>comp</w:t>
      </w:r>
      <w:r w:rsidRPr="007454B1">
        <w:rPr>
          <w:lang w:val="it-IT"/>
        </w:rPr>
        <w:t xml:space="preserve">.). </w:t>
      </w:r>
      <w:r w:rsidRPr="007454B1">
        <w:t xml:space="preserve">1982. </w:t>
      </w:r>
      <w:r w:rsidRPr="007454B1">
        <w:rPr>
          <w:i/>
        </w:rPr>
        <w:t>Dinamisme dalam Pengajaran, Penyelidikan dan Pentadbiran Universiti</w:t>
      </w:r>
      <w:r w:rsidRPr="007454B1">
        <w:t xml:space="preserve">. </w:t>
      </w:r>
      <w:r>
        <w:rPr>
          <w:lang w:val="de-DE"/>
        </w:rPr>
        <w:t>Working Paper</w:t>
      </w:r>
      <w:r w:rsidRPr="007454B1">
        <w:rPr>
          <w:lang w:val="de-DE"/>
        </w:rPr>
        <w:t xml:space="preserve"> 2.  </w:t>
      </w:r>
      <w:r w:rsidRPr="007454B1">
        <w:t>Bangi: Penerbit Universiti Kebangsaan Malaysia.</w:t>
      </w:r>
    </w:p>
    <w:p w14:paraId="761C68A8" w14:textId="77777777" w:rsidR="00D94C1B" w:rsidRPr="007454B1" w:rsidRDefault="00D94C1B" w:rsidP="00D94C1B">
      <w:pPr>
        <w:pStyle w:val="24bReference-Text"/>
        <w:rPr>
          <w:lang w:val="de-DE"/>
        </w:rPr>
      </w:pPr>
      <w:r w:rsidRPr="007454B1">
        <w:t>Hamzah Hamdani (</w:t>
      </w:r>
      <w:r>
        <w:t>comp</w:t>
      </w:r>
      <w:r w:rsidRPr="007454B1">
        <w:t xml:space="preserve">.). 1980. </w:t>
      </w:r>
      <w:r w:rsidRPr="007454B1">
        <w:rPr>
          <w:i/>
        </w:rPr>
        <w:t xml:space="preserve">Esei Sastera Baharuddin </w:t>
      </w:r>
      <w:r w:rsidRPr="007454B1">
        <w:rPr>
          <w:i/>
          <w:lang w:val="de-DE"/>
        </w:rPr>
        <w:t>Zainal</w:t>
      </w:r>
      <w:r w:rsidRPr="007454B1">
        <w:rPr>
          <w:lang w:val="de-DE"/>
        </w:rPr>
        <w:t>. Kuala Lumpur: Dewan Bahasa dan Pustaka.</w:t>
      </w:r>
    </w:p>
    <w:p w14:paraId="3AE7D8FC" w14:textId="77777777" w:rsidR="00D94C1B" w:rsidRDefault="00D94C1B" w:rsidP="00D94C1B">
      <w:pPr>
        <w:pStyle w:val="24bReference-Text"/>
      </w:pPr>
      <w:r w:rsidRPr="007454B1">
        <w:fldChar w:fldCharType="begin" w:fldLock="1"/>
      </w:r>
      <w:r w:rsidRPr="007454B1">
        <w:instrText>ADDIN CSL_CITATION { "citationItems" : [ { "id" : "ITEM-1", "itemData" : { "author" : [ { "dropping-particle" : "", "family" : "Muhamad Hasan Tok Kerani Mohd Arshad", "given" : "", "non-dropping-particle" : "", "parse-names" : false, "suffix" : "" } ], "id" : "ITEM-1", "issued" : { "date-parts" : [ [ "1968" ] ] }, "publisher" : "Dewan Bahasa dan Pustaka", "publisher-place" : "Susunan semula Mohd Zahid Shah. Kuala Lumpur", "title" : "Al tarikh Salasilah Negeri Kedah", "type" : "book" }, "uris" : [ "http://www.mendeley.com/documents/?uuid=7e0a1bf8-50b1-42d8-9226-dd17e2a16eb9" ] } ], "mendeley" : { "formattedCitation" : "(Muhamad Hasan Tok Kerani Mohd Arshad 1968)", "plainTextFormattedCitation" : "(Muhamad Hasan Tok Kerani Mohd Arshad 1968)", "previouslyFormattedCitation" : "(Muhamad Hasan Tok Kerani Mohd Arshad 1968)" }, "properties" : { "noteIndex" : 0 }, "schema" : "https://github.com/citation-style-language/schema/raw/master/csl-citation.json" }</w:instrText>
      </w:r>
      <w:r w:rsidRPr="007454B1">
        <w:fldChar w:fldCharType="separate"/>
      </w:r>
      <w:r w:rsidRPr="007454B1">
        <w:t>(Muhamad Hasan Tok Kerani Mohd Arshad 1968)</w:t>
      </w:r>
      <w:r w:rsidRPr="007454B1">
        <w:fldChar w:fldCharType="end"/>
      </w:r>
      <w:r>
        <w:t xml:space="preserve"> </w:t>
      </w:r>
      <w:r w:rsidR="003F2727">
        <w:t>or</w:t>
      </w:r>
      <w:r>
        <w:t xml:space="preserve"> (Muhamad Hassan 1968)</w:t>
      </w:r>
    </w:p>
    <w:p w14:paraId="6B7C215F" w14:textId="77777777" w:rsidR="00D94C1B" w:rsidRPr="00F741C2" w:rsidRDefault="00D94C1B" w:rsidP="00D94C1B">
      <w:pPr>
        <w:pStyle w:val="24bReference-Text"/>
        <w:rPr>
          <w:lang w:val="en-MY"/>
        </w:rPr>
      </w:pPr>
      <w:r w:rsidRPr="00F741C2">
        <w:rPr>
          <w:lang w:val="en-MY"/>
        </w:rPr>
        <w:t xml:space="preserve">Muhamad Hasan Tok Kerani Mohd Arshad. 1968. </w:t>
      </w:r>
      <w:r w:rsidRPr="00F741C2">
        <w:rPr>
          <w:rFonts w:ascii="Times" w:hAnsi="Times"/>
          <w:i/>
          <w:iCs/>
          <w:lang w:val="en-MY"/>
        </w:rPr>
        <w:t>Al-tarikh Salasilah Negeri Kedah</w:t>
      </w:r>
      <w:r w:rsidRPr="00F741C2">
        <w:rPr>
          <w:lang w:val="en-MY"/>
        </w:rPr>
        <w:t xml:space="preserve">. </w:t>
      </w:r>
      <w:r>
        <w:rPr>
          <w:lang w:val="en-MY"/>
        </w:rPr>
        <w:t>Revised compilation by</w:t>
      </w:r>
      <w:r w:rsidRPr="00F741C2">
        <w:rPr>
          <w:lang w:val="en-MY"/>
        </w:rPr>
        <w:t xml:space="preserve"> Mohd Zahid Shah. Kuala Lumpur: Dewan Bahasa dan Pustaka. </w:t>
      </w:r>
    </w:p>
    <w:p w14:paraId="141933F3" w14:textId="77777777" w:rsidR="001E3E3D" w:rsidRPr="00651F99" w:rsidRDefault="001055EB" w:rsidP="00742504">
      <w:pPr>
        <w:pStyle w:val="09cLevel03"/>
      </w:pPr>
      <w:bookmarkStart w:id="124" w:name="_Toc68453064"/>
      <w:r w:rsidRPr="00651F99">
        <w:t>Edited w</w:t>
      </w:r>
      <w:r w:rsidR="001E3E3D" w:rsidRPr="00651F99">
        <w:t>orks [ed. = editor]</w:t>
      </w:r>
      <w:bookmarkEnd w:id="121"/>
      <w:bookmarkEnd w:id="122"/>
      <w:bookmarkEnd w:id="123"/>
      <w:bookmarkEnd w:id="124"/>
    </w:p>
    <w:bookmarkStart w:id="125" w:name="_Toc428346098"/>
    <w:bookmarkStart w:id="126" w:name="_Toc429491847"/>
    <w:bookmarkStart w:id="127" w:name="_Toc430195080"/>
    <w:p w14:paraId="25EA9D43" w14:textId="77777777" w:rsidR="00D94C1B" w:rsidRPr="007454B1" w:rsidRDefault="00D94C1B" w:rsidP="00D94C1B">
      <w:pPr>
        <w:pStyle w:val="24bReference-Text"/>
      </w:pPr>
      <w:r w:rsidRPr="007454B1">
        <w:fldChar w:fldCharType="begin" w:fldLock="1"/>
      </w:r>
      <w:r w:rsidRPr="007454B1">
        <w:instrText>ADDIN CSL_CITATION { "citationItems" : [ { "id" : "ITEM-1", "itemData" : { "author" : [ { "dropping-particle" : "", "family" : "Jamaluddin Md Jahi", "given" : "", "non-dropping-particle" : "", "parse-names" : false, "suffix" : "" } ], "id" : "ITEM-1", "issued" : { "date-parts" : [ [ "2000" ] ] }, "publisher" : "Pusat Pengajian Siswazah. Universiti Kebangsaan Malaysia", "publisher-place" : "Bangi", "title" : "Pengurusan Persekitaran di Malaysia: Isu dan Cabaran", "type" : "book" }, "uris" : [ "http://www.mendeley.com/documents/?uuid=9bc72479-28df-47ea-84cb-a7c999849157" ] } ], "mendeley" : { "formattedCitation" : "(Jamaluddin Md Jahi 2000)", "plainTextFormattedCitation" : "(Jamaluddin Md Jahi 2000)", "previouslyFormattedCitation" : "(Jamaluddin Md Jahi 2000)" }, "properties" : { "noteIndex" : 0 }, "schema" : "https://github.com/citation-style-language/schema/raw/master/csl-citation.json" }</w:instrText>
      </w:r>
      <w:r w:rsidRPr="007454B1">
        <w:fldChar w:fldCharType="separate"/>
      </w:r>
      <w:r w:rsidRPr="007454B1">
        <w:t>(Jamaluddin Md Jahi 2000)</w:t>
      </w:r>
      <w:r w:rsidRPr="007454B1">
        <w:fldChar w:fldCharType="end"/>
      </w:r>
      <w:r>
        <w:t xml:space="preserve"> </w:t>
      </w:r>
      <w:r w:rsidR="003F2727">
        <w:rPr>
          <w:lang w:eastAsia="ko-KR"/>
        </w:rPr>
        <w:t>or</w:t>
      </w:r>
      <w:r>
        <w:rPr>
          <w:lang w:eastAsia="ko-KR"/>
        </w:rPr>
        <w:t xml:space="preserve"> (Jamaluddin 2000)</w:t>
      </w:r>
    </w:p>
    <w:p w14:paraId="349FDEB8" w14:textId="77777777" w:rsidR="00D94C1B" w:rsidRPr="007454B1" w:rsidRDefault="00D94C1B" w:rsidP="00D94C1B">
      <w:pPr>
        <w:pStyle w:val="24bReference-Text"/>
      </w:pPr>
      <w:r w:rsidRPr="007454B1">
        <w:t>Jamaluddin Md. Jahi (</w:t>
      </w:r>
      <w:r>
        <w:t>ed</w:t>
      </w:r>
      <w:r w:rsidRPr="007454B1">
        <w:t xml:space="preserve">.).  2000.  </w:t>
      </w:r>
      <w:r w:rsidRPr="007454B1">
        <w:rPr>
          <w:i/>
          <w:iCs/>
        </w:rPr>
        <w:t>Pengurusan Persekitaran di Malaysia: Isu dan Cabaran.</w:t>
      </w:r>
      <w:r w:rsidRPr="007454B1">
        <w:t xml:space="preserve">  Bangi, Pusat Pengajian Siswazah, Universiti Kebangsaan Malaysia.</w:t>
      </w:r>
    </w:p>
    <w:p w14:paraId="74300857" w14:textId="77777777" w:rsidR="00D94C1B" w:rsidRDefault="00D94C1B" w:rsidP="00D94C1B">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"Jamaluddin Md. Jahi", "given" : "", "non-dropping-particle" : "", "parse-names" : false, "suffix" : "" }, { "dropping-particle" : "", "family" : "Kamaruzzaman Sopian", "given" : "", "non-dropping-particle" : "", "parse-names" : false, "suffix" : "" }, { "dropping-particle" : "", "family" : "Mohd Jailani Mohd Nor", "given" : "", "non-dropping-particle" : "", "parse-names" : false, "suffix" : "" }, { "dropping-particle" : "", "family" : "Abdul Hadi Harman Shah (pnyt.)", "given" : "", "non-dropping-particle" : "", "parse-names" : false, "suffix" : "" } ], "id" : "ITEM-1", "issued" : { "date-parts" : [ [ "2001" ] ] }, "publisher" : "Centre for Graduate Studies, Universiti Kebangsaan Malaysia", "publisher-place" : "Bangi", "title" : "Environmental Management 2000", "type" : "book" }, "uris" : [ "http://www.mendeley.com/documents/?uuid=e77f537b-27a8-41d6-9537-e85e6f6e9f53" ] } ], "mendeley" : { "formattedCitation" : "(Jamaluddin Md. Jahi et al. 2001)", "plainTextFormattedCitation" : "(Jamaluddin Md. Jahi et al. 2001)", "previouslyFormattedCitation" : "(Jamaluddin Md. Jahi et al. 2001)" }, "properties" : { "noteIndex" : 0 }, "schema" : "https://github.com/citation-style-language/schema/raw/master/csl-citation.json" }</w:instrText>
      </w:r>
      <w:r w:rsidRPr="007454B1">
        <w:rPr>
          <w:lang w:eastAsia="ko-KR"/>
        </w:rPr>
        <w:fldChar w:fldCharType="separate"/>
      </w:r>
      <w:r w:rsidRPr="007454B1">
        <w:rPr>
          <w:lang w:eastAsia="ko-KR"/>
        </w:rPr>
        <w:t>(Jamaluddin Md. Jahi et al. 2001)</w:t>
      </w:r>
      <w:r w:rsidRPr="007454B1">
        <w:rPr>
          <w:lang w:eastAsia="ko-KR"/>
        </w:rPr>
        <w:fldChar w:fldCharType="end"/>
      </w:r>
      <w:r>
        <w:rPr>
          <w:lang w:eastAsia="ko-KR"/>
        </w:rPr>
        <w:t xml:space="preserve"> </w:t>
      </w:r>
      <w:r w:rsidR="003F2727">
        <w:rPr>
          <w:lang w:eastAsia="ko-KR"/>
        </w:rPr>
        <w:t>or</w:t>
      </w:r>
      <w:r>
        <w:rPr>
          <w:lang w:eastAsia="ko-KR"/>
        </w:rPr>
        <w:t xml:space="preserve"> (Jamaluddin et al. 2001)</w:t>
      </w:r>
    </w:p>
    <w:p w14:paraId="71BCE717" w14:textId="77777777" w:rsidR="00D94C1B" w:rsidRPr="00F741C2" w:rsidRDefault="00D94C1B" w:rsidP="00D94C1B">
      <w:pPr>
        <w:pStyle w:val="24bReference-Text"/>
        <w:rPr>
          <w:lang w:val="en-MY"/>
        </w:rPr>
      </w:pPr>
      <w:r w:rsidRPr="00F741C2">
        <w:rPr>
          <w:lang w:val="en-MY"/>
        </w:rPr>
        <w:t>Jamaluddin Md. Jahi, Kamaruzzaman Sopian, Mohd Jailani Mohd Nor &amp; Abdul Hadi Harman Shah (</w:t>
      </w:r>
      <w:r>
        <w:rPr>
          <w:lang w:val="en-MY"/>
        </w:rPr>
        <w:t>eds</w:t>
      </w:r>
      <w:r w:rsidRPr="00F741C2">
        <w:rPr>
          <w:lang w:val="en-MY"/>
        </w:rPr>
        <w:t xml:space="preserve">.). 2001. </w:t>
      </w:r>
      <w:r w:rsidRPr="00F741C2">
        <w:rPr>
          <w:rFonts w:ascii="Times" w:hAnsi="Times"/>
          <w:i/>
          <w:iCs/>
          <w:lang w:val="en-MY"/>
        </w:rPr>
        <w:t xml:space="preserve">Environmental Management 2000. </w:t>
      </w:r>
      <w:r w:rsidRPr="00F741C2">
        <w:rPr>
          <w:lang w:val="en-MY"/>
        </w:rPr>
        <w:t xml:space="preserve">Bangi: Centre for Graduate Studies, Universiti Kebangsaan Malaysia. </w:t>
      </w:r>
    </w:p>
    <w:p w14:paraId="76FA565D" w14:textId="77777777" w:rsidR="001E3E3D" w:rsidRPr="00651F99" w:rsidRDefault="001055EB" w:rsidP="00742504">
      <w:pPr>
        <w:pStyle w:val="09cLevel03"/>
      </w:pPr>
      <w:bookmarkStart w:id="128" w:name="_Toc68453065"/>
      <w:r w:rsidRPr="00651F99">
        <w:t>Coordinated w</w:t>
      </w:r>
      <w:r w:rsidR="001E3E3D" w:rsidRPr="00651F99">
        <w:t>orks [coord. = Coordinator]</w:t>
      </w:r>
      <w:bookmarkEnd w:id="125"/>
      <w:bookmarkEnd w:id="126"/>
      <w:bookmarkEnd w:id="127"/>
      <w:bookmarkEnd w:id="128"/>
    </w:p>
    <w:p w14:paraId="7CD0151C" w14:textId="77777777" w:rsidR="002244EB" w:rsidRPr="007454B1" w:rsidRDefault="002244EB" w:rsidP="002244EB">
      <w:pPr>
        <w:pStyle w:val="24bReference-Text"/>
      </w:pPr>
      <w:bookmarkStart w:id="129" w:name="_Toc428346099"/>
      <w:bookmarkStart w:id="130" w:name="_Toc429491848"/>
      <w:bookmarkStart w:id="131" w:name="_Toc430195081"/>
      <w:r w:rsidRPr="007454B1">
        <w:t>Othman Ismail (</w:t>
      </w:r>
      <w:r>
        <w:t>coord</w:t>
      </w:r>
      <w:r w:rsidRPr="007454B1">
        <w:t xml:space="preserve">.).  1990.  </w:t>
      </w:r>
      <w:r w:rsidRPr="007454B1">
        <w:rPr>
          <w:i/>
        </w:rPr>
        <w:t>Peristilahan dan Penulisan Sains</w:t>
      </w:r>
      <w:r w:rsidRPr="007454B1">
        <w:t>.  Kuala Lumpur: Dewan Bahasa dan Pustaka.</w:t>
      </w:r>
    </w:p>
    <w:p w14:paraId="55C6BF98" w14:textId="77777777" w:rsidR="002244EB" w:rsidRPr="007454B1" w:rsidRDefault="002244EB" w:rsidP="002244EB">
      <w:pPr>
        <w:pStyle w:val="24bReference-Text"/>
        <w:rPr>
          <w:i/>
        </w:rPr>
      </w:pPr>
      <w:r w:rsidRPr="007454B1">
        <w:t>Sharifah Barlian Aidid (</w:t>
      </w:r>
      <w:r>
        <w:t>coord</w:t>
      </w:r>
      <w:r w:rsidRPr="007454B1">
        <w:t xml:space="preserve">.).  1990.  </w:t>
      </w:r>
      <w:r w:rsidRPr="007454B1">
        <w:rPr>
          <w:i/>
        </w:rPr>
        <w:t>Siri Bacaan Pelajar Utusan: Epidemik</w:t>
      </w:r>
      <w:r w:rsidRPr="007454B1">
        <w:t>. Kuala Lumpur: Utusan Publication &amp; Distribution Sdn. Bhd.</w:t>
      </w:r>
    </w:p>
    <w:p w14:paraId="44B0FDC4" w14:textId="77777777" w:rsidR="002244EB" w:rsidRPr="007454B1" w:rsidRDefault="002244EB" w:rsidP="002244EB">
      <w:pPr>
        <w:pStyle w:val="24bReference-Text"/>
      </w:pPr>
      <w:r w:rsidRPr="007454B1">
        <w:t>Sulaiman Masri &amp; Zainal Abidin Bakar (</w:t>
      </w:r>
      <w:r>
        <w:t>coords</w:t>
      </w:r>
      <w:r w:rsidRPr="007454B1">
        <w:t xml:space="preserve">.).  1989. </w:t>
      </w:r>
      <w:r w:rsidRPr="007454B1">
        <w:rPr>
          <w:i/>
        </w:rPr>
        <w:t>Kertas Kerja Seminar Penggunaan Istilah Sains</w:t>
      </w:r>
      <w:r w:rsidRPr="007454B1">
        <w:t>. Kuala Lumpur: Dewan Bahasa dan Pustaka.</w:t>
      </w:r>
    </w:p>
    <w:p w14:paraId="55040FFC" w14:textId="77777777" w:rsidR="001E3E3D" w:rsidRPr="00651F99" w:rsidRDefault="001E3E3D" w:rsidP="00742504">
      <w:pPr>
        <w:pStyle w:val="09cLevel03"/>
      </w:pPr>
      <w:bookmarkStart w:id="132" w:name="_Toc68453066"/>
      <w:r w:rsidRPr="00651F99">
        <w:lastRenderedPageBreak/>
        <w:t>Works in a series of Volumes [Vol. = volume]</w:t>
      </w:r>
      <w:bookmarkEnd w:id="129"/>
      <w:bookmarkEnd w:id="130"/>
      <w:bookmarkEnd w:id="131"/>
      <w:bookmarkEnd w:id="132"/>
    </w:p>
    <w:bookmarkStart w:id="133" w:name="_Toc428346100"/>
    <w:bookmarkStart w:id="134" w:name="_Toc429491849"/>
    <w:bookmarkStart w:id="135" w:name="_Toc430195082"/>
    <w:p w14:paraId="17E610D7"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"Abu Osman Md. Tap", "given" : "", "non-dropping-particle" : "", "parse-names" : false, "suffix" : "" } ], "id" : "ITEM-1", "issued" : { "date-parts" : [ [ "1987" ] ] }, "publisher" : "Dewan Bahasa dan Pustaka", "publisher-place" : "Jil. 1. Kuala Lumpur", "title" : "Matematik Pertama", "type" : "book" }, "uris" : [ "http://www.mendeley.com/documents/?uuid=54aa176d-2257-4094-9893-a663af9b61f9" ] } ], "mendeley" : { "formattedCitation" : "(Abu Osman Md. Tap 1987)", "plainTextFormattedCitation" : "(Abu Osman Md. Tap 1987)", "previouslyFormattedCitation" : "(Abu Osman Md. Tap 1987)" }, "properties" : { "noteIndex" : 0 }, "schema" : "https://github.com/citation-style-language/schema/raw/master/csl-citation.json" }</w:instrText>
      </w:r>
      <w:r w:rsidRPr="007454B1">
        <w:fldChar w:fldCharType="separate"/>
      </w:r>
      <w:r w:rsidRPr="007454B1">
        <w:t>(Abu Osman Md. Tap 1987)</w:t>
      </w:r>
      <w:r w:rsidRPr="007454B1">
        <w:fldChar w:fldCharType="end"/>
      </w:r>
    </w:p>
    <w:p w14:paraId="7020B6DC" w14:textId="77777777" w:rsidR="002244EB" w:rsidRPr="006512D9" w:rsidRDefault="002244EB" w:rsidP="002244EB">
      <w:pPr>
        <w:pStyle w:val="24bReference-Text"/>
        <w:rPr>
          <w:lang w:val="en-MY"/>
        </w:rPr>
      </w:pPr>
      <w:r w:rsidRPr="006512D9">
        <w:rPr>
          <w:lang w:val="en-MY"/>
        </w:rPr>
        <w:t xml:space="preserve">Abu Osman Md. Tap. 1987. </w:t>
      </w:r>
      <w:r w:rsidRPr="006512D9">
        <w:rPr>
          <w:rFonts w:ascii="Times" w:hAnsi="Times"/>
          <w:i/>
          <w:iCs/>
          <w:lang w:val="en-MY"/>
        </w:rPr>
        <w:t>Matematik Pertama</w:t>
      </w:r>
      <w:r w:rsidRPr="006512D9">
        <w:rPr>
          <w:lang w:val="en-MY"/>
        </w:rPr>
        <w:t xml:space="preserve">. </w:t>
      </w:r>
      <w:r>
        <w:rPr>
          <w:lang w:val="en-MY"/>
        </w:rPr>
        <w:t>Vol</w:t>
      </w:r>
      <w:r w:rsidRPr="006512D9">
        <w:rPr>
          <w:lang w:val="en-MY"/>
        </w:rPr>
        <w:t xml:space="preserve">. 1. Kuala Lumpur: Dewan Bahasa dan Pustaka. </w:t>
      </w:r>
    </w:p>
    <w:p w14:paraId="3213FCF3" w14:textId="77777777" w:rsidR="002244EB" w:rsidRDefault="002244EB" w:rsidP="002244EB">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"Abu Osman Md. Tap", "given" : "", "non-dropping-particle" : "", "parse-names" : false, "suffix" : "" } ], "id" : "ITEM-1", "issued" : { "date-parts" : [ [ "1988" ] ] }, "publisher" : "Dewan Bahasa dan Pustaka", "publisher-place" : "Jil. 2 &amp; 3. Kuala Lumpur", "title" : "Matematik Pertama", "type" : "book" }, "uris" : [ "http://www.mendeley.com/documents/?uuid=a55bc71c-cb6d-4eef-a6f9-516a9974b5db" ] } ], "mendeley" : { "formattedCitation" : "(Abu Osman Md. Tap 1988)", "plainTextFormattedCitation" : "(Abu Osman Md. Tap 1988)", "previouslyFormattedCitation" : "(Abu Osman Md. Tap 1988)" }, "properties" : { "noteIndex" : 0 }, "schema" : "https://github.com/citation-style-language/schema/raw/master/csl-citation.json" }</w:instrText>
      </w:r>
      <w:r w:rsidRPr="007454B1">
        <w:rPr>
          <w:lang w:eastAsia="ko-KR"/>
        </w:rPr>
        <w:fldChar w:fldCharType="separate"/>
      </w:r>
      <w:r w:rsidRPr="007454B1">
        <w:rPr>
          <w:lang w:eastAsia="ko-KR"/>
        </w:rPr>
        <w:t>(Abu Osman Md. Tap 1988)</w:t>
      </w:r>
      <w:r w:rsidRPr="007454B1">
        <w:rPr>
          <w:lang w:eastAsia="ko-KR"/>
        </w:rPr>
        <w:fldChar w:fldCharType="end"/>
      </w:r>
    </w:p>
    <w:p w14:paraId="43DBC6D3" w14:textId="77777777" w:rsidR="002244EB" w:rsidRPr="006512D9" w:rsidRDefault="002244EB" w:rsidP="002244EB">
      <w:pPr>
        <w:pStyle w:val="24bReference-Text"/>
        <w:rPr>
          <w:lang w:val="en-MY"/>
        </w:rPr>
      </w:pPr>
      <w:r w:rsidRPr="006512D9">
        <w:rPr>
          <w:lang w:val="en-MY"/>
        </w:rPr>
        <w:t xml:space="preserve">Abu Osman Md. Tap. 1988. </w:t>
      </w:r>
      <w:r w:rsidRPr="006512D9">
        <w:rPr>
          <w:rFonts w:ascii="Times" w:hAnsi="Times"/>
          <w:i/>
          <w:iCs/>
          <w:lang w:val="en-MY"/>
        </w:rPr>
        <w:t>Matematik Pertama</w:t>
      </w:r>
      <w:r w:rsidRPr="006512D9">
        <w:rPr>
          <w:lang w:val="en-MY"/>
        </w:rPr>
        <w:t xml:space="preserve">. </w:t>
      </w:r>
      <w:r>
        <w:rPr>
          <w:lang w:val="en-MY"/>
        </w:rPr>
        <w:t>Vol</w:t>
      </w:r>
      <w:r w:rsidRPr="006512D9">
        <w:rPr>
          <w:lang w:val="en-MY"/>
        </w:rPr>
        <w:t xml:space="preserve">. 2 &amp; 3. Kuala Lumpur: Dewan Bahasa dan Pustaka. </w:t>
      </w:r>
    </w:p>
    <w:p w14:paraId="6167709B" w14:textId="77777777" w:rsidR="001E3E3D" w:rsidRPr="00651F99" w:rsidRDefault="001E3E3D" w:rsidP="00742504">
      <w:pPr>
        <w:pStyle w:val="09cLevel03"/>
      </w:pPr>
      <w:bookmarkStart w:id="136" w:name="_Toc68453067"/>
      <w:r w:rsidRPr="00651F99">
        <w:t>Translations [Trans. = translation]</w:t>
      </w:r>
      <w:bookmarkEnd w:id="133"/>
      <w:bookmarkEnd w:id="134"/>
      <w:bookmarkEnd w:id="135"/>
      <w:bookmarkEnd w:id="136"/>
    </w:p>
    <w:bookmarkStart w:id="137" w:name="_Toc430195083"/>
    <w:p w14:paraId="5857CFFC"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"Battle", "given" : "J.A.", "non-dropping-particle" : "", "parse-names" : false, "suffix" : "" }, { "dropping-particle" : "", "family" : "Shannon", "given" : "R.L", "non-dropping-particle" : "", "parse-names" : false, "suffix" : "" } ], "id" : "ITEM-1", "issued" : { "date-parts" : [ [ "1978" ] ] }, "publisher" : "Mutiara", "publisher-place" : "Terj. Jakarta", "title" : "Gagasan Baru Ilmu Pendidikan", "type" : "book" }, "uris" : [ "http://www.mendeley.com/documents/?uuid=ddbb47be-1bb9-4f6d-9bca-b02de46c2cc8" ] } ], "mendeley" : { "formattedCitation" : "(Battle &amp; Shannon 1978)", "plainTextFormattedCitation" : "(Battle &amp; Shannon 1978)", "previouslyFormattedCitation" : "(Battle &amp; Shannon 1978)" }, "properties" : { "noteIndex" : 0 }, "schema" : "https://github.com/citation-style-language/schema/raw/master/csl-citation.json" }</w:instrText>
      </w:r>
      <w:r w:rsidRPr="007454B1">
        <w:fldChar w:fldCharType="separate"/>
      </w:r>
      <w:r w:rsidRPr="007454B1">
        <w:t>(Battle &amp; Shannon 1978)</w:t>
      </w:r>
      <w:r w:rsidRPr="007454B1">
        <w:fldChar w:fldCharType="end"/>
      </w:r>
    </w:p>
    <w:p w14:paraId="3BD2E30B" w14:textId="77777777" w:rsidR="002244EB" w:rsidRPr="006512D9" w:rsidRDefault="002244EB" w:rsidP="002244EB">
      <w:pPr>
        <w:pStyle w:val="24bReference-Text"/>
        <w:rPr>
          <w:lang w:val="en-MY"/>
        </w:rPr>
      </w:pPr>
      <w:r w:rsidRPr="006512D9">
        <w:rPr>
          <w:lang w:val="en-MY"/>
        </w:rPr>
        <w:t xml:space="preserve">Battle, J.A. &amp; Shannon, R.L. 1978. </w:t>
      </w:r>
      <w:r w:rsidRPr="006512D9">
        <w:rPr>
          <w:rFonts w:ascii="Times" w:hAnsi="Times"/>
          <w:i/>
          <w:iCs/>
          <w:lang w:val="en-MY"/>
        </w:rPr>
        <w:t>Gagasan Baru Ilmu Pendidikan</w:t>
      </w:r>
      <w:r w:rsidRPr="006512D9">
        <w:rPr>
          <w:lang w:val="en-MY"/>
        </w:rPr>
        <w:t xml:space="preserve">. </w:t>
      </w:r>
      <w:r>
        <w:rPr>
          <w:lang w:val="en-MY"/>
        </w:rPr>
        <w:t>Trans</w:t>
      </w:r>
      <w:r w:rsidRPr="006512D9">
        <w:rPr>
          <w:lang w:val="en-MY"/>
        </w:rPr>
        <w:t xml:space="preserve">. Jakarta: Penerbit Mutiara. </w:t>
      </w:r>
    </w:p>
    <w:p w14:paraId="245CF770"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"Fraleigh", "given" : "J.B.", "non-dropping-particle" : "", "parse-names" : false, "suffix" : "" } ], "id" : "ITEM-1", "issued" : { "date-parts" : [ [ "1988" ] ] }, "publisher" : "Dewan Bahasa dan Pustaka", "publisher-place" : "Terj. Abu Osman Md. Tap &amp; Abdul Razak Salleh. Kuala Lumpur", "title" : "Kursus Pertama Aljabar Niskala", "type" : "book" }, "uris" : [ "http://www.mendeley.com/documents/?uuid=22fd7cdb-0b0d-4a1d-b1d4-ec2550d073eb" ] } ], "mendeley" : { "formattedCitation" : "(Fraleigh 1988)", "plainTextFormattedCitation" : "(Fraleigh 1988)", "previouslyFormattedCitation" : "(Fraleigh 1988)" }, "properties" : { "noteIndex" : 0 }, "schema" : "https://github.com/citation-style-language/schema/raw/master/csl-citation.json" }</w:instrText>
      </w:r>
      <w:r w:rsidRPr="007454B1">
        <w:fldChar w:fldCharType="separate"/>
      </w:r>
      <w:r w:rsidRPr="007454B1">
        <w:t>(Fraleigh 1988)</w:t>
      </w:r>
      <w:r w:rsidRPr="007454B1">
        <w:fldChar w:fldCharType="end"/>
      </w:r>
    </w:p>
    <w:p w14:paraId="1D8D4062" w14:textId="77777777" w:rsidR="002244EB" w:rsidRPr="006512D9" w:rsidRDefault="002244EB" w:rsidP="002244EB">
      <w:pPr>
        <w:pStyle w:val="24bReference-Text"/>
        <w:rPr>
          <w:lang w:val="en-MY"/>
        </w:rPr>
      </w:pPr>
      <w:r w:rsidRPr="006512D9">
        <w:rPr>
          <w:lang w:val="en-MY"/>
        </w:rPr>
        <w:t xml:space="preserve">Fraleigh, J.B. 1988. </w:t>
      </w:r>
      <w:r w:rsidRPr="006512D9">
        <w:rPr>
          <w:rFonts w:ascii="Times" w:hAnsi="Times"/>
          <w:i/>
          <w:iCs/>
          <w:lang w:val="en-MY"/>
        </w:rPr>
        <w:t xml:space="preserve">Kursus Pertama Aljabar Niskala. </w:t>
      </w:r>
      <w:r>
        <w:rPr>
          <w:lang w:val="en-MY"/>
        </w:rPr>
        <w:t>Trans</w:t>
      </w:r>
      <w:r w:rsidRPr="006512D9">
        <w:rPr>
          <w:lang w:val="en-MY"/>
        </w:rPr>
        <w:t>.</w:t>
      </w:r>
      <w:r>
        <w:rPr>
          <w:lang w:val="en-MY"/>
        </w:rPr>
        <w:t xml:space="preserve"> by</w:t>
      </w:r>
      <w:r w:rsidRPr="006512D9">
        <w:rPr>
          <w:lang w:val="en-MY"/>
        </w:rPr>
        <w:t xml:space="preserve"> Abu Osman Md. Tap &amp; Abdul Razak Salleh. Kuala Lumpur: Dewan Bahasa dan Pustaka. </w:t>
      </w:r>
    </w:p>
    <w:p w14:paraId="4EEBA806" w14:textId="77777777" w:rsidR="001E3E3D" w:rsidRPr="00651F99" w:rsidRDefault="001E3E3D" w:rsidP="00742504">
      <w:pPr>
        <w:pStyle w:val="09cLevel03"/>
      </w:pPr>
      <w:bookmarkStart w:id="138" w:name="_Toc68453068"/>
      <w:r w:rsidRPr="00651F99">
        <w:t>Pen names</w:t>
      </w:r>
      <w:bookmarkEnd w:id="137"/>
      <w:bookmarkEnd w:id="138"/>
    </w:p>
    <w:bookmarkStart w:id="139" w:name="_Toc428346102"/>
    <w:bookmarkStart w:id="140" w:name="_Toc429491851"/>
    <w:bookmarkStart w:id="141" w:name="_Toc430195084"/>
    <w:p w14:paraId="4199BF67"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"Arena Wati", "given" : "", "non-dropping-particle" : "", "parse-names" : false, "suffix" : "" } ], "id" : "ITEM-1", "issued" : { "date-parts" : [ [ "1991" ] ] }, "publisher" : "Universiti Kebangsaan Malaysia.", "publisher-place" : "Bangi", "title" : "Memoir Arena Wati: Enda Gulingku", "type" : "book" }, "uris" : [ "http://www.mendeley.com/documents/?uuid=e374d43a-95ba-45f8-8ad1-c162c35a814f" ] } ], "mendeley" : { "formattedCitation" : "(Arena Wati 1991)", "plainTextFormattedCitation" : "(Arena Wati 1991)", "previouslyFormattedCitation" : "(Arena Wati 1991)" }, "properties" : { "noteIndex" : 0 }, "schema" : "https://github.com/citation-style-language/schema/raw/master/csl-citation.json" }</w:instrText>
      </w:r>
      <w:r w:rsidRPr="007454B1">
        <w:fldChar w:fldCharType="separate"/>
      </w:r>
      <w:r w:rsidRPr="007454B1">
        <w:t>(Arena Wati 1991)</w:t>
      </w:r>
      <w:r w:rsidRPr="007454B1">
        <w:fldChar w:fldCharType="end"/>
      </w:r>
    </w:p>
    <w:p w14:paraId="4250A85C" w14:textId="77777777" w:rsidR="002244EB" w:rsidRPr="00F741C2" w:rsidRDefault="002244EB" w:rsidP="002244EB">
      <w:pPr>
        <w:pStyle w:val="24bReference-Text"/>
        <w:rPr>
          <w:lang w:val="en-MY"/>
        </w:rPr>
      </w:pPr>
      <w:r w:rsidRPr="00F741C2">
        <w:rPr>
          <w:lang w:val="en-MY"/>
        </w:rPr>
        <w:t xml:space="preserve">Arena Wati. 1991. </w:t>
      </w:r>
      <w:r w:rsidRPr="00F741C2">
        <w:rPr>
          <w:rFonts w:ascii="Times" w:hAnsi="Times"/>
          <w:i/>
          <w:iCs/>
          <w:lang w:val="en-MY"/>
        </w:rPr>
        <w:t>Memoir Arena Wati: Enda Gulingku</w:t>
      </w:r>
      <w:r w:rsidRPr="00F741C2">
        <w:rPr>
          <w:lang w:val="en-MY"/>
        </w:rPr>
        <w:t xml:space="preserve">. Bangi: Penerbit Universiti Kebangsaan Malaysia. </w:t>
      </w:r>
    </w:p>
    <w:p w14:paraId="2B57B860"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"Keris Mas", "given" : "", "non-dropping-particle" : "", "parse-names" : false, "suffix" : "" } ], "id" : "ITEM-1", "issued" : { "date-parts" : [ [ "1979" ] ] }, "publisher" : "Dewan Bahasa dan Pustaka", "publisher-place" : "Kuala Lumpur", "title" : "Tiga Puluh Tahun Sekitar Sastera", "type" : "book" }, "uris" : [ "http://www.mendeley.com/documents/?uuid=79aada77-3489-4aa8-a85d-8b5ae8c024dd" ] } ], "mendeley" : { "formattedCitation" : "(Keris Mas 1979)", "plainTextFormattedCitation" : "(Keris Mas 1979)", "previouslyFormattedCitation" : "(Keris Mas 1979)" }, "properties" : { "noteIndex" : 0 }, "schema" : "https://github.com/citation-style-language/schema/raw/master/csl-citation.json" }</w:instrText>
      </w:r>
      <w:r w:rsidRPr="007454B1">
        <w:fldChar w:fldCharType="separate"/>
      </w:r>
      <w:r w:rsidRPr="007454B1">
        <w:t>(Keris Mas 1979)</w:t>
      </w:r>
      <w:r w:rsidRPr="007454B1">
        <w:fldChar w:fldCharType="end"/>
      </w:r>
    </w:p>
    <w:p w14:paraId="5F490461" w14:textId="77777777" w:rsidR="002244EB" w:rsidRPr="00F741C2" w:rsidRDefault="002244EB" w:rsidP="002244EB">
      <w:pPr>
        <w:pStyle w:val="24bReference-Text"/>
      </w:pPr>
      <w:r w:rsidRPr="00F741C2">
        <w:rPr>
          <w:lang w:val="en-MY"/>
        </w:rPr>
        <w:t xml:space="preserve">Keris Mas. 1979. </w:t>
      </w:r>
      <w:r w:rsidRPr="00F741C2">
        <w:rPr>
          <w:rFonts w:ascii="Times" w:hAnsi="Times"/>
          <w:i/>
          <w:iCs/>
          <w:lang w:val="en-MY"/>
        </w:rPr>
        <w:t>Tiga Puluh Tahun Sekitar Sastera</w:t>
      </w:r>
      <w:r w:rsidRPr="00F741C2">
        <w:rPr>
          <w:lang w:val="en-MY"/>
        </w:rPr>
        <w:t>. Kuala Lumpur: Dewan Bahasa dan Pustaka</w:t>
      </w:r>
      <w:r>
        <w:rPr>
          <w:lang w:val="en-MY"/>
        </w:rPr>
        <w:t xml:space="preserve">. </w:t>
      </w:r>
    </w:p>
    <w:p w14:paraId="0F39DE59" w14:textId="77777777" w:rsidR="001E3E3D" w:rsidRPr="00651F99" w:rsidRDefault="001E3E3D" w:rsidP="00742504">
      <w:pPr>
        <w:pStyle w:val="09cLevel03"/>
      </w:pPr>
      <w:bookmarkStart w:id="142" w:name="_Toc68453069"/>
      <w:r w:rsidRPr="00651F99">
        <w:t>Monogra</w:t>
      </w:r>
      <w:bookmarkEnd w:id="139"/>
      <w:bookmarkEnd w:id="140"/>
      <w:r w:rsidRPr="00651F99">
        <w:t>phs</w:t>
      </w:r>
      <w:bookmarkEnd w:id="141"/>
      <w:bookmarkEnd w:id="142"/>
    </w:p>
    <w:bookmarkStart w:id="143" w:name="_Toc428346103"/>
    <w:bookmarkStart w:id="144" w:name="_Toc429491852"/>
    <w:bookmarkStart w:id="145" w:name="_Toc430195085"/>
    <w:p w14:paraId="3A13BF65"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"Harriet Wong", "given" : "", "non-dropping-particle" : "", "parse-names" : false, "suffix" : "" }, { "dropping-particle" : "", "family" : "Hazita Azman", "given" : "", "non-dropping-particle" : "", "parse-names" : false, "suffix" : "" }, { "dropping-particle" : "", "family" : "Lee Siew Chin", "given" : "", "non-dropping-particle" : "", "parse-names" : false, "suffix" : "" } ], "id" : "ITEM-1", "issued" : { "date-parts" : [ [ "1990" ] ] }, "publisher" : "Universiti Kebangsaan Malaysia", "publisher-place" : "Monograf 3, Pusat Bahasa, UKM. Bangi", "title" : "English Language Proficiency", "type" : "book" }, "uris" : [ "http://www.mendeley.com/documents/?uuid=cbbeffa0-64e7-40ce-b43c-2202c7f21634" ] } ], "mendeley" : { "formattedCitation" : "(Harriet Wong Hazita Azman &amp; Lee Siew Chin 1990)", "manualFormatting" : "(Harriet Wong et al. 1990)", "plainTextFormattedCitation" : "(Harriet Wong Hazita Azman &amp; Lee Siew Chin 1990)", "previouslyFormattedCitation" : "(Harriet Wong Hazita Azman &amp; Lee Siew Chin 1990)" }, "properties" : { "noteIndex" : 0 }, "schema" : "https://github.com/citation-style-language/schema/raw/master/csl-citation.json" }</w:instrText>
      </w:r>
      <w:r w:rsidRPr="007454B1">
        <w:fldChar w:fldCharType="separate"/>
      </w:r>
      <w:r w:rsidRPr="007454B1">
        <w:t>(Harriet Wong et al. 1990)</w:t>
      </w:r>
      <w:r w:rsidRPr="007454B1">
        <w:fldChar w:fldCharType="end"/>
      </w:r>
    </w:p>
    <w:p w14:paraId="22A24EF9" w14:textId="77777777" w:rsidR="002244EB" w:rsidRPr="00203071" w:rsidRDefault="002244EB" w:rsidP="002244EB">
      <w:pPr>
        <w:pStyle w:val="24bReference-Text"/>
        <w:rPr>
          <w:lang w:val="en-MY"/>
        </w:rPr>
      </w:pPr>
      <w:r w:rsidRPr="00203071">
        <w:rPr>
          <w:lang w:val="en-MY"/>
        </w:rPr>
        <w:t xml:space="preserve">Harriet Wong, Hazita Azman &amp; Lee Siew Chin. 1990. </w:t>
      </w:r>
      <w:r w:rsidRPr="00203071">
        <w:rPr>
          <w:rFonts w:ascii="Times" w:hAnsi="Times"/>
          <w:i/>
          <w:iCs/>
          <w:lang w:val="en-MY"/>
        </w:rPr>
        <w:t>English Language</w:t>
      </w:r>
      <w:r>
        <w:rPr>
          <w:rFonts w:ascii="Times" w:hAnsi="Times"/>
          <w:i/>
          <w:iCs/>
          <w:lang w:val="en-MY"/>
        </w:rPr>
        <w:t xml:space="preserve"> </w:t>
      </w:r>
      <w:r w:rsidRPr="00203071">
        <w:rPr>
          <w:rFonts w:ascii="Times" w:hAnsi="Times"/>
          <w:i/>
          <w:iCs/>
          <w:lang w:val="en-MY"/>
        </w:rPr>
        <w:t>Proficiency</w:t>
      </w:r>
      <w:r w:rsidRPr="00203071">
        <w:rPr>
          <w:lang w:val="en-MY"/>
        </w:rPr>
        <w:t xml:space="preserve">. Monograf 3, </w:t>
      </w:r>
      <w:r>
        <w:rPr>
          <w:lang w:val="en-MY"/>
        </w:rPr>
        <w:t>Language Center</w:t>
      </w:r>
      <w:r w:rsidRPr="00203071">
        <w:rPr>
          <w:lang w:val="en-MY"/>
        </w:rPr>
        <w:t xml:space="preserve">, UKM. Bangi: Penerbit Universiti Kebangsaan Malaysia. </w:t>
      </w:r>
    </w:p>
    <w:p w14:paraId="47BC72A9"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"Smail", "given" : "J.R.W.", "non-dropping-particle" : "", "parse-names" : false, "suffix" : "" } ], "id" : "ITEM-1", "issued" : { "date-parts" : [ [ "1964" ] ] }, "publisher" : "Cornell University Press", "publisher-place" : "Modern Indonesian Project Monograph Series. Ithaca", "title" : "Bandung in the Early Revolution 1945 1946: A Study in the Social History of the Revolution", "type" : "book" }, "uris" : [ "http://www.mendeley.com/documents/?uuid=ab93fb0a-a83e-4db8-8f34-3b05c59946b1" ] } ], "mendeley" : { "formattedCitation" : "(Smail 1964)", "plainTextFormattedCitation" : "(Smail 1964)", "previouslyFormattedCitation" : "(Smail 1964)" }, "properties" : { "noteIndex" : 0 }, "schema" : "https://github.com/citation-style-language/schema/raw/master/csl-citation.json" }</w:instrText>
      </w:r>
      <w:r w:rsidRPr="007454B1">
        <w:fldChar w:fldCharType="separate"/>
      </w:r>
      <w:r w:rsidRPr="007454B1">
        <w:t>(Smail 1964)</w:t>
      </w:r>
      <w:r w:rsidRPr="007454B1">
        <w:fldChar w:fldCharType="end"/>
      </w:r>
    </w:p>
    <w:p w14:paraId="23878CD2" w14:textId="77777777" w:rsidR="002244EB" w:rsidRPr="00561327" w:rsidRDefault="002244EB" w:rsidP="002244EB">
      <w:pPr>
        <w:pStyle w:val="24bReference-Text"/>
        <w:rPr>
          <w:lang w:val="en-MY"/>
        </w:rPr>
      </w:pPr>
      <w:r w:rsidRPr="00561327">
        <w:rPr>
          <w:lang w:val="en-MY"/>
        </w:rPr>
        <w:lastRenderedPageBreak/>
        <w:t xml:space="preserve">Smail, J.R.W. 1964. </w:t>
      </w:r>
      <w:r w:rsidRPr="00561327">
        <w:rPr>
          <w:rFonts w:ascii="Times" w:hAnsi="Times"/>
          <w:i/>
          <w:iCs/>
          <w:lang w:val="en-MY"/>
        </w:rPr>
        <w:t>Bandung in the Early Revolution 1945-1946: A Study in the Social History of the Revolution</w:t>
      </w:r>
      <w:r w:rsidRPr="00561327">
        <w:rPr>
          <w:lang w:val="en-MY"/>
        </w:rPr>
        <w:t xml:space="preserve">. Modern Indonesian Project Monograph Series. Ithaca: Cornell University Press. </w:t>
      </w:r>
    </w:p>
    <w:p w14:paraId="22321C72" w14:textId="77777777" w:rsidR="001E3E3D" w:rsidRPr="00651F99" w:rsidRDefault="001E3E3D" w:rsidP="00742504">
      <w:pPr>
        <w:pStyle w:val="09cLevel03"/>
      </w:pPr>
      <w:bookmarkStart w:id="146" w:name="_Toc68453070"/>
      <w:r w:rsidRPr="00651F99">
        <w:t>Chapter in a Book [In]</w:t>
      </w:r>
      <w:bookmarkEnd w:id="143"/>
      <w:bookmarkEnd w:id="144"/>
      <w:bookmarkEnd w:id="145"/>
      <w:bookmarkEnd w:id="146"/>
    </w:p>
    <w:bookmarkStart w:id="147" w:name="_Toc428346104"/>
    <w:bookmarkStart w:id="148" w:name="_Toc429491853"/>
    <w:bookmarkStart w:id="149" w:name="_Toc430195086"/>
    <w:p w14:paraId="777A182E"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"Abdul Latiff Mohamad", "given" : "", "non-dropping-particle" : "", "parse-names" : false, "suffix" : "" } ], "container-title" : "Pengurusan Persekitaran di Malaysia: Isu dan Cabaran", "id" : "ITEM-1", "issued" : { "date-parts" : [ [ "2000" ] ] }, "publisher" : "Pusat Pengajian Siswazah, Universiti Kebangsaan Malaysia", "publisher-place" : "hlm. 72-103. Bangi", "title" : "Kesan pembangunan sosio-ekonomi ke atas kepelbagaian biologi khususnya spesies tumbuhan endemik di Malaysia. Dlm. Jamaluddin Md. Jahi (pnyt.)", "type" : "chapter" }, "uris" : [ "http://www.mendeley.com/documents/?uuid=f4803acc-b445-4fc7-8432-77e12c634ace" ] } ], "mendeley" : { "formattedCitation" : "(Abdul Latiff Mohamad 2000)", "plainTextFormattedCitation" : "(Abdul Latiff Mohamad 2000)", "previouslyFormattedCitation" : "(Abdul Latiff Mohamad 2000)" }, "properties" : { "noteIndex" : 0 }, "schema" : "https://github.com/citation-style-language/schema/raw/master/csl-citation.json" }</w:instrText>
      </w:r>
      <w:r w:rsidRPr="007454B1">
        <w:fldChar w:fldCharType="separate"/>
      </w:r>
      <w:r w:rsidRPr="007454B1">
        <w:t>(Abdul Latiff Mohamad 2000)</w:t>
      </w:r>
      <w:r w:rsidRPr="007454B1">
        <w:fldChar w:fldCharType="end"/>
      </w:r>
      <w:r>
        <w:t xml:space="preserve"> </w:t>
      </w:r>
      <w:r w:rsidR="003F2727">
        <w:t>or</w:t>
      </w:r>
      <w:r>
        <w:t xml:space="preserve"> (Abdul Latiff 2000)</w:t>
      </w:r>
    </w:p>
    <w:p w14:paraId="21FE8397" w14:textId="77777777" w:rsidR="002244EB" w:rsidRPr="00E50087" w:rsidRDefault="002244EB" w:rsidP="002244EB">
      <w:pPr>
        <w:pStyle w:val="24bReference-Text"/>
        <w:rPr>
          <w:lang w:val="en-MY"/>
        </w:rPr>
      </w:pPr>
      <w:r w:rsidRPr="00E50087">
        <w:rPr>
          <w:lang w:val="en-MY"/>
        </w:rPr>
        <w:t xml:space="preserve">Abdul Latiff Mohamad. 2000. Kesan pembangunan sosio-ekonomi ke atas kepelbagaian biologi khususnya spesies tumbuhan endemik di Malaysia. </w:t>
      </w:r>
      <w:r>
        <w:rPr>
          <w:lang w:val="en-MY"/>
        </w:rPr>
        <w:t>In</w:t>
      </w:r>
      <w:r w:rsidRPr="00E50087">
        <w:rPr>
          <w:lang w:val="en-MY"/>
        </w:rPr>
        <w:t xml:space="preserve"> Jamaluddin Md. Jahi (</w:t>
      </w:r>
      <w:r>
        <w:rPr>
          <w:lang w:val="en-MY"/>
        </w:rPr>
        <w:t>ed</w:t>
      </w:r>
      <w:r w:rsidRPr="00E50087">
        <w:rPr>
          <w:lang w:val="en-MY"/>
        </w:rPr>
        <w:t xml:space="preserve">.). </w:t>
      </w:r>
      <w:r w:rsidRPr="00E50087">
        <w:rPr>
          <w:rFonts w:ascii="Times" w:hAnsi="Times"/>
          <w:i/>
          <w:iCs/>
          <w:lang w:val="en-MY"/>
        </w:rPr>
        <w:t>Pengurusan Persekitaran di Malaysia: Isu dan Cabaran</w:t>
      </w:r>
      <w:r w:rsidRPr="00E50087">
        <w:rPr>
          <w:lang w:val="en-MY"/>
        </w:rPr>
        <w:t xml:space="preserve">, </w:t>
      </w:r>
      <w:r>
        <w:rPr>
          <w:lang w:val="en-MY"/>
        </w:rPr>
        <w:t>pp</w:t>
      </w:r>
      <w:r w:rsidRPr="00E50087">
        <w:rPr>
          <w:lang w:val="en-MY"/>
        </w:rPr>
        <w:t>. 72</w:t>
      </w:r>
      <w:r w:rsidRPr="007454B1">
        <w:t>–</w:t>
      </w:r>
      <w:r w:rsidRPr="00E50087">
        <w:rPr>
          <w:lang w:val="en-MY"/>
        </w:rPr>
        <w:t xml:space="preserve">103. Bangi: Pusat Pengajian Siswazah, Universiti Kebangsaan Malaysia. </w:t>
      </w:r>
    </w:p>
    <w:p w14:paraId="3C0AFA78"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"Fleishman", "given" : "I.A.", "non-dropping-particle" : "", "parse-names" : false, "suffix" : "" } ], "container-title" : "Current Development in the Study of Leadership: Selected Readings", "id" : "ITEM-1", "issued" : { "date-parts" : [ [ "1973" ] ] }, "publisher" : "Southern Illinois University Press", "publisher-place" : "hlm. 1-37. Carbondale", "title" : "Twenty years of consideration and structure. Dlm. Fleishman, I.A. &amp; Hunt. J.G. (pnyt.)", "type" : "chapter" }, "uris" : [ "http://www.mendeley.com/documents/?uuid=783d28c8-7df3-44da-a022-245525a9a1f9" ] } ], "mendeley" : { "formattedCitation" : "(Fleishman 1973)", "plainTextFormattedCitation" : "(Fleishman 1973)", "previouslyFormattedCitation" : "(Fleishman 1973)" }, "properties" : { "noteIndex" : 0 }, "schema" : "https://github.com/citation-style-language/schema/raw/master/csl-citation.json" }</w:instrText>
      </w:r>
      <w:r w:rsidRPr="007454B1">
        <w:fldChar w:fldCharType="separate"/>
      </w:r>
      <w:r w:rsidRPr="007454B1">
        <w:t>(Fleishman 1973)</w:t>
      </w:r>
      <w:r w:rsidRPr="007454B1">
        <w:fldChar w:fldCharType="end"/>
      </w:r>
    </w:p>
    <w:p w14:paraId="0C37936E" w14:textId="77777777" w:rsidR="002244EB" w:rsidRPr="00E50087" w:rsidRDefault="002244EB" w:rsidP="002244EB">
      <w:pPr>
        <w:pStyle w:val="24bReference-Text"/>
        <w:rPr>
          <w:lang w:val="en-MY"/>
        </w:rPr>
      </w:pPr>
      <w:r w:rsidRPr="00E50087">
        <w:rPr>
          <w:lang w:val="en-MY"/>
        </w:rPr>
        <w:t xml:space="preserve">Fleishman, I.A. 1973. Twenty years of consideration and structure. </w:t>
      </w:r>
      <w:r>
        <w:rPr>
          <w:lang w:val="en-MY"/>
        </w:rPr>
        <w:t>In</w:t>
      </w:r>
      <w:r w:rsidRPr="00E50087">
        <w:rPr>
          <w:lang w:val="en-MY"/>
        </w:rPr>
        <w:t xml:space="preserve"> Fleishman, I.A. &amp; Hunt. J.G. (</w:t>
      </w:r>
      <w:r>
        <w:rPr>
          <w:lang w:val="en-MY"/>
        </w:rPr>
        <w:t>eds</w:t>
      </w:r>
      <w:r w:rsidRPr="00E50087">
        <w:rPr>
          <w:lang w:val="en-MY"/>
        </w:rPr>
        <w:t xml:space="preserve">.). </w:t>
      </w:r>
      <w:r w:rsidRPr="00E50087">
        <w:rPr>
          <w:rFonts w:ascii="Times" w:hAnsi="Times"/>
          <w:i/>
          <w:iCs/>
          <w:lang w:val="en-MY"/>
        </w:rPr>
        <w:t>Current Development in the Study of Leadership</w:t>
      </w:r>
      <w:r w:rsidRPr="00E50087">
        <w:rPr>
          <w:lang w:val="en-MY"/>
        </w:rPr>
        <w:t xml:space="preserve">: </w:t>
      </w:r>
      <w:r w:rsidRPr="00E50087">
        <w:rPr>
          <w:rFonts w:ascii="Times" w:hAnsi="Times"/>
          <w:i/>
          <w:iCs/>
          <w:lang w:val="en-MY"/>
        </w:rPr>
        <w:t xml:space="preserve">Selected Readings, </w:t>
      </w:r>
      <w:r>
        <w:rPr>
          <w:lang w:val="en-MY"/>
        </w:rPr>
        <w:t>pp</w:t>
      </w:r>
      <w:r w:rsidRPr="00E50087">
        <w:rPr>
          <w:lang w:val="en-MY"/>
        </w:rPr>
        <w:t>. 1</w:t>
      </w:r>
      <w:r w:rsidRPr="007454B1">
        <w:t>–</w:t>
      </w:r>
      <w:r w:rsidRPr="00E50087">
        <w:rPr>
          <w:lang w:val="en-MY"/>
        </w:rPr>
        <w:t xml:space="preserve">37. Carbondale: Southern Illinois University Press. </w:t>
      </w:r>
    </w:p>
    <w:p w14:paraId="4B1FA187" w14:textId="77777777" w:rsidR="002244EB" w:rsidRDefault="002244EB" w:rsidP="002244EB">
      <w:pPr>
        <w:pStyle w:val="24bReference-Text"/>
      </w:pPr>
      <w:r w:rsidRPr="007454B1">
        <w:fldChar w:fldCharType="begin" w:fldLock="1"/>
      </w:r>
      <w:r w:rsidRPr="007454B1">
        <w:instrText>ADDIN CSL_CITATION { "citationItems" : [ { "id" : "ITEM-1", "itemData" : { "author" : [ { "dropping-particle" : "", "family" : "Shamsuddin Suhor", "given" : "", "non-dropping-particle" : "", "parse-names" : false, "suffix" : "" } ], "container-title" : "Alam Sekitar dan Kesejahteraan Masyarakat Malaysia", "id" : "ITEM-1", "issued" : { "date-parts" : [ [ "2004" ] ] }, "publisher" : "Pusat Pengajian Siswazah, Universiti Kebangsaan Malaysia", "publisher-place" : "hlm. 196-211. Bangi", "title" : "Celik Alam Sekitar: Pengurusan di Peringkat Isi Rumah. Dlm. Jamaluddin Md. Jahi, Mohd Jailani Mohd Nor, Kadir Arifin &amp; Azahan Awang (pnyt.)", "type" : "chapter" }, "uris" : [ "http://www.mendeley.com/documents/?uuid=ba36bcf3-48f5-4ded-85c9-cfdcde3496bf" ] } ], "mendeley" : { "formattedCitation" : "(Shamsuddin Suhor 2004)", "plainTextFormattedCitation" : "(Shamsuddin Suhor 2004)", "previouslyFormattedCitation" : "(Shamsuddin Suhor 2004)" }, "properties" : { "noteIndex" : 0 }, "schema" : "https://github.com/citation-style-language/schema/raw/master/csl-citation.json" }</w:instrText>
      </w:r>
      <w:r w:rsidRPr="007454B1">
        <w:fldChar w:fldCharType="separate"/>
      </w:r>
      <w:r w:rsidRPr="007454B1">
        <w:t>(Shamsuddin Suhor 2004)</w:t>
      </w:r>
      <w:r w:rsidRPr="007454B1">
        <w:fldChar w:fldCharType="end"/>
      </w:r>
      <w:r>
        <w:t xml:space="preserve"> </w:t>
      </w:r>
      <w:r w:rsidR="003F2727">
        <w:t>or</w:t>
      </w:r>
      <w:r>
        <w:t xml:space="preserve"> (Shamsuddin 2004)</w:t>
      </w:r>
    </w:p>
    <w:p w14:paraId="17848539" w14:textId="77777777" w:rsidR="002244EB" w:rsidRPr="00E50087" w:rsidRDefault="002244EB" w:rsidP="002244EB">
      <w:pPr>
        <w:pStyle w:val="24bReference-Text"/>
        <w:rPr>
          <w:lang w:val="en-MY"/>
        </w:rPr>
      </w:pPr>
      <w:r w:rsidRPr="00E50087">
        <w:rPr>
          <w:lang w:val="en-MY"/>
        </w:rPr>
        <w:t xml:space="preserve">Shamsuddin Suhor. 2004. Celik alam sekitar: Pengurusan di peringkat isi rumah. </w:t>
      </w:r>
      <w:r w:rsidR="00E0757F">
        <w:rPr>
          <w:lang w:val="en-MY"/>
        </w:rPr>
        <w:t>In</w:t>
      </w:r>
      <w:r w:rsidRPr="00E50087">
        <w:rPr>
          <w:lang w:val="en-MY"/>
        </w:rPr>
        <w:t xml:space="preserve"> Jamaluddin Md. Jahi, Mohd Jailani Mohd Nor, Kadir Arifin &amp; Azahan Awang (</w:t>
      </w:r>
      <w:r w:rsidR="00E0757F">
        <w:rPr>
          <w:lang w:val="en-MY"/>
        </w:rPr>
        <w:t>eds</w:t>
      </w:r>
      <w:r w:rsidRPr="00E50087">
        <w:rPr>
          <w:lang w:val="en-MY"/>
        </w:rPr>
        <w:t xml:space="preserve">.). </w:t>
      </w:r>
      <w:r w:rsidRPr="00E50087">
        <w:rPr>
          <w:rFonts w:ascii="Times" w:hAnsi="Times"/>
          <w:i/>
          <w:iCs/>
          <w:lang w:val="en-MY"/>
        </w:rPr>
        <w:t xml:space="preserve">Alam Sekitar dan Kesejahteraan Masyarakat Malaysia, </w:t>
      </w:r>
      <w:r w:rsidR="00E0757F">
        <w:rPr>
          <w:lang w:val="en-MY"/>
        </w:rPr>
        <w:t>pp</w:t>
      </w:r>
      <w:r w:rsidRPr="00E50087">
        <w:rPr>
          <w:lang w:val="en-MY"/>
        </w:rPr>
        <w:t>. 196</w:t>
      </w:r>
      <w:r w:rsidRPr="007454B1">
        <w:t>–</w:t>
      </w:r>
      <w:r w:rsidRPr="00E50087">
        <w:rPr>
          <w:lang w:val="en-MY"/>
        </w:rPr>
        <w:t xml:space="preserve">211. Bangi: Pusat Pengajian Siswazah, Universiti Kebangsaan Malaysia. </w:t>
      </w:r>
    </w:p>
    <w:p w14:paraId="51F792A1" w14:textId="77777777" w:rsidR="002244EB" w:rsidRDefault="002244EB" w:rsidP="002244EB">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"Zainal Abidin Abdul Wahid", "given" : "", "non-dropping-particle" : "", "parse-names" : false, "suffix" : "" } ], "container-title" : "Malaysia: A Survey", "id" : "ITEM-1", "issued" : { "date-parts" : [ [ "1964" ] ] }, "publisher" : "Frederick A. Praeger", "publisher-place" : "hlm. 356 374. New York", "title" : "Malaysia, South East Asia and World Politics. Dlm. Wang Gungwu (pnyt.)", "type" : "chapter" }, "uris" : [ "http://www.mendeley.com/documents/?uuid=ba436a8c-2be9-44cb-a580-3d20cca052e4" ] } ], "mendeley" : { "formattedCitation" : "(Zainal Abidin Abdul Wahid 1964)", "plainTextFormattedCitation" : "(Zainal Abidin Abdul Wahid 1964)", "previouslyFormattedCitation" : "(Zainal Abidin Abdul Wahid 1964)" }, "properties" : { "noteIndex" : 0 }, "schema" : "https://github.com/citation-style-language/schema/raw/master/csl-citation.json" }</w:instrText>
      </w:r>
      <w:r w:rsidRPr="007454B1">
        <w:rPr>
          <w:lang w:eastAsia="ko-KR"/>
        </w:rPr>
        <w:fldChar w:fldCharType="separate"/>
      </w:r>
      <w:r w:rsidRPr="007454B1">
        <w:rPr>
          <w:lang w:eastAsia="ko-KR"/>
        </w:rPr>
        <w:t>(Zainal Abidin Abdul Wahid 1964)</w:t>
      </w:r>
      <w:r w:rsidRPr="007454B1">
        <w:rPr>
          <w:lang w:eastAsia="ko-KR"/>
        </w:rPr>
        <w:fldChar w:fldCharType="end"/>
      </w:r>
      <w:r>
        <w:rPr>
          <w:lang w:eastAsia="ko-KR"/>
        </w:rPr>
        <w:t xml:space="preserve"> </w:t>
      </w:r>
      <w:r w:rsidR="003F2727">
        <w:rPr>
          <w:lang w:eastAsia="ko-KR"/>
        </w:rPr>
        <w:t>or</w:t>
      </w:r>
      <w:r>
        <w:rPr>
          <w:lang w:eastAsia="ko-KR"/>
        </w:rPr>
        <w:t xml:space="preserve"> (Zainal Abidin 1964)</w:t>
      </w:r>
    </w:p>
    <w:p w14:paraId="21C109CD" w14:textId="77777777" w:rsidR="002244EB" w:rsidRPr="00E50087" w:rsidRDefault="002244EB" w:rsidP="002244EB">
      <w:pPr>
        <w:pStyle w:val="24bReference-Text"/>
        <w:rPr>
          <w:lang w:val="en-MY"/>
        </w:rPr>
      </w:pPr>
      <w:r w:rsidRPr="00E50087">
        <w:rPr>
          <w:lang w:val="en-MY"/>
        </w:rPr>
        <w:t xml:space="preserve">Zainal Abidin Abdul Wahid. 1964. Malaysia, South-East Asia and world politics. </w:t>
      </w:r>
      <w:r w:rsidR="00E0757F">
        <w:rPr>
          <w:lang w:val="en-MY"/>
        </w:rPr>
        <w:t>In</w:t>
      </w:r>
      <w:r w:rsidRPr="00E50087">
        <w:rPr>
          <w:lang w:val="en-MY"/>
        </w:rPr>
        <w:t xml:space="preserve"> Wang Gungwu (</w:t>
      </w:r>
      <w:r w:rsidR="00E0757F">
        <w:rPr>
          <w:lang w:val="en-MY"/>
        </w:rPr>
        <w:t>ed</w:t>
      </w:r>
      <w:r w:rsidRPr="00E50087">
        <w:rPr>
          <w:lang w:val="en-MY"/>
        </w:rPr>
        <w:t xml:space="preserve">.). </w:t>
      </w:r>
      <w:r w:rsidRPr="00E50087">
        <w:rPr>
          <w:rFonts w:ascii="Times" w:hAnsi="Times"/>
          <w:i/>
          <w:iCs/>
          <w:lang w:val="en-MY"/>
        </w:rPr>
        <w:t>Malaysia: A Survey</w:t>
      </w:r>
      <w:r w:rsidRPr="00E50087">
        <w:rPr>
          <w:lang w:val="en-MY"/>
        </w:rPr>
        <w:t xml:space="preserve">, </w:t>
      </w:r>
      <w:r w:rsidR="006E0677">
        <w:rPr>
          <w:lang w:val="en-MY"/>
        </w:rPr>
        <w:t>pp</w:t>
      </w:r>
      <w:r w:rsidRPr="00E50087">
        <w:rPr>
          <w:lang w:val="en-MY"/>
        </w:rPr>
        <w:t xml:space="preserve">. </w:t>
      </w:r>
      <w:r w:rsidR="006E0677">
        <w:rPr>
          <w:lang w:val="en-MY"/>
        </w:rPr>
        <w:t>365</w:t>
      </w:r>
      <w:r w:rsidRPr="007454B1">
        <w:t>–</w:t>
      </w:r>
      <w:r w:rsidRPr="00E50087">
        <w:rPr>
          <w:lang w:val="en-MY"/>
        </w:rPr>
        <w:t xml:space="preserve">374. New York: Frederick A. Praeger. </w:t>
      </w:r>
    </w:p>
    <w:p w14:paraId="05A1B2C0" w14:textId="77777777" w:rsidR="001E3E3D" w:rsidRPr="00651F99" w:rsidRDefault="001E3E3D" w:rsidP="00742504">
      <w:pPr>
        <w:pStyle w:val="09cLevel03"/>
      </w:pPr>
      <w:bookmarkStart w:id="150" w:name="_Toc68453071"/>
      <w:r w:rsidRPr="00651F99">
        <w:t>Works without a Date of Publication (n.d.) / Place of Publication (s.l.) / Publisher (s.n.)</w:t>
      </w:r>
      <w:bookmarkEnd w:id="147"/>
      <w:bookmarkEnd w:id="148"/>
      <w:bookmarkEnd w:id="149"/>
      <w:bookmarkEnd w:id="150"/>
      <w:r w:rsidRPr="00651F99">
        <w:t xml:space="preserve"> </w:t>
      </w:r>
    </w:p>
    <w:p w14:paraId="275328D9" w14:textId="77777777" w:rsidR="006E0677" w:rsidRPr="007454B1" w:rsidRDefault="006E0677" w:rsidP="006E0677">
      <w:pPr>
        <w:pStyle w:val="24bReference-Text"/>
        <w:rPr>
          <w:lang w:val="it-IT"/>
        </w:rPr>
      </w:pPr>
      <w:bookmarkStart w:id="151" w:name="_Toc430195087"/>
      <w:r w:rsidRPr="007454B1">
        <w:t xml:space="preserve">al-Fakhiri, Muhammad ibn </w:t>
      </w:r>
      <w:r w:rsidRPr="007454B1">
        <w:rPr>
          <w:vertAlign w:val="superscript"/>
        </w:rPr>
        <w:t>c</w:t>
      </w:r>
      <w:r w:rsidRPr="007454B1">
        <w:t xml:space="preserve">Umar. </w:t>
      </w:r>
      <w:r>
        <w:t>n.d</w:t>
      </w:r>
      <w:r w:rsidRPr="007454B1">
        <w:t xml:space="preserve">.  </w:t>
      </w:r>
      <w:r w:rsidRPr="007454B1">
        <w:rPr>
          <w:i/>
          <w:iCs/>
        </w:rPr>
        <w:t>al-Akhbar al najdiyah.</w:t>
      </w:r>
      <w:r w:rsidRPr="007454B1">
        <w:t xml:space="preserve">  </w:t>
      </w:r>
      <w:r w:rsidRPr="007454B1">
        <w:rPr>
          <w:vertAlign w:val="superscript"/>
        </w:rPr>
        <w:t>c</w:t>
      </w:r>
      <w:r w:rsidRPr="007454B1">
        <w:t>Abd Allah ibn Yusuf al-Shibl (</w:t>
      </w:r>
      <w:r>
        <w:t>ed</w:t>
      </w:r>
      <w:r w:rsidRPr="007454B1">
        <w:t xml:space="preserve">.). </w:t>
      </w:r>
      <w:r w:rsidRPr="007454B1">
        <w:rPr>
          <w:lang w:val="it-IT"/>
        </w:rPr>
        <w:t>al-Riyad: Matabi</w:t>
      </w:r>
      <w:r w:rsidRPr="007454B1">
        <w:rPr>
          <w:vertAlign w:val="superscript"/>
          <w:lang w:val="it-IT"/>
        </w:rPr>
        <w:t>c</w:t>
      </w:r>
      <w:r w:rsidRPr="007454B1">
        <w:rPr>
          <w:lang w:val="it-IT"/>
        </w:rPr>
        <w:t xml:space="preserve"> Jami</w:t>
      </w:r>
      <w:r w:rsidRPr="007454B1">
        <w:rPr>
          <w:vertAlign w:val="superscript"/>
          <w:lang w:val="it-IT"/>
        </w:rPr>
        <w:t>c</w:t>
      </w:r>
      <w:r w:rsidRPr="007454B1">
        <w:rPr>
          <w:lang w:val="it-IT"/>
        </w:rPr>
        <w:t>at al-Imam Muhammad ibn Su</w:t>
      </w:r>
      <w:r w:rsidRPr="007454B1">
        <w:rPr>
          <w:vertAlign w:val="superscript"/>
          <w:lang w:val="it-IT"/>
        </w:rPr>
        <w:t>c</w:t>
      </w:r>
      <w:r w:rsidRPr="007454B1">
        <w:rPr>
          <w:lang w:val="it-IT"/>
        </w:rPr>
        <w:t>ud al-Islamiyyah.</w:t>
      </w:r>
    </w:p>
    <w:p w14:paraId="3C52D00B" w14:textId="77777777" w:rsidR="006E0677" w:rsidRPr="007454B1" w:rsidRDefault="006E0677" w:rsidP="006E0677">
      <w:pPr>
        <w:pStyle w:val="24bReference-Text"/>
      </w:pPr>
      <w:r w:rsidRPr="007454B1">
        <w:rPr>
          <w:lang w:val="it-IT"/>
        </w:rPr>
        <w:t>Ibn Qayyim al-Jawziyyah, Abu ‘Abd Allah Muhammad ibn Bakr al-Zar</w:t>
      </w:r>
      <w:r w:rsidRPr="007454B1">
        <w:rPr>
          <w:vertAlign w:val="superscript"/>
          <w:lang w:val="it-IT"/>
        </w:rPr>
        <w:t>c</w:t>
      </w:r>
      <w:r w:rsidRPr="007454B1">
        <w:rPr>
          <w:lang w:val="it-IT"/>
        </w:rPr>
        <w:t xml:space="preserve">i al-Dimishqi. </w:t>
      </w:r>
      <w:r>
        <w:rPr>
          <w:lang w:val="it-IT"/>
        </w:rPr>
        <w:t>n.d</w:t>
      </w:r>
      <w:r w:rsidRPr="007454B1">
        <w:rPr>
          <w:lang w:val="it-IT"/>
        </w:rPr>
        <w:t xml:space="preserve">. </w:t>
      </w:r>
      <w:r w:rsidRPr="007454B1">
        <w:rPr>
          <w:i/>
          <w:iCs/>
          <w:lang w:val="it-IT"/>
        </w:rPr>
        <w:t>A</w:t>
      </w:r>
      <w:r w:rsidRPr="007454B1">
        <w:rPr>
          <w:i/>
          <w:iCs/>
          <w:vertAlign w:val="superscript"/>
          <w:lang w:val="it-IT"/>
        </w:rPr>
        <w:t>c</w:t>
      </w:r>
      <w:r w:rsidRPr="007454B1">
        <w:rPr>
          <w:i/>
          <w:iCs/>
          <w:lang w:val="it-IT"/>
        </w:rPr>
        <w:t>alam al-Muwaqi</w:t>
      </w:r>
      <w:r w:rsidRPr="007454B1">
        <w:rPr>
          <w:i/>
          <w:iCs/>
          <w:vertAlign w:val="superscript"/>
          <w:lang w:val="it-IT"/>
        </w:rPr>
        <w:t>c</w:t>
      </w:r>
      <w:r w:rsidRPr="007454B1">
        <w:rPr>
          <w:i/>
          <w:iCs/>
          <w:lang w:val="it-IT"/>
        </w:rPr>
        <w:t xml:space="preserve">in </w:t>
      </w:r>
      <w:r w:rsidRPr="007454B1">
        <w:rPr>
          <w:i/>
          <w:iCs/>
          <w:vertAlign w:val="superscript"/>
          <w:lang w:val="it-IT"/>
        </w:rPr>
        <w:t>c</w:t>
      </w:r>
      <w:r w:rsidRPr="007454B1">
        <w:rPr>
          <w:i/>
          <w:iCs/>
          <w:lang w:val="it-IT"/>
        </w:rPr>
        <w:t>an Rabb al-</w:t>
      </w:r>
      <w:r w:rsidRPr="007454B1">
        <w:rPr>
          <w:i/>
          <w:iCs/>
          <w:vertAlign w:val="superscript"/>
          <w:lang w:val="it-IT"/>
        </w:rPr>
        <w:t>c</w:t>
      </w:r>
      <w:r w:rsidRPr="007454B1">
        <w:rPr>
          <w:i/>
          <w:iCs/>
          <w:lang w:val="it-IT"/>
        </w:rPr>
        <w:t>alamin</w:t>
      </w:r>
      <w:r w:rsidRPr="007454B1">
        <w:rPr>
          <w:lang w:val="it-IT"/>
        </w:rPr>
        <w:t xml:space="preserve">. </w:t>
      </w:r>
      <w:r>
        <w:t>Jil.</w:t>
      </w:r>
      <w:r w:rsidRPr="007454B1">
        <w:t xml:space="preserve"> 4. Muhammad Muhyi al-Din </w:t>
      </w:r>
      <w:r w:rsidRPr="007454B1">
        <w:rPr>
          <w:i/>
          <w:iCs/>
          <w:vertAlign w:val="superscript"/>
        </w:rPr>
        <w:t>c</w:t>
      </w:r>
      <w:r w:rsidRPr="007454B1">
        <w:t>Abd al-Hamid (</w:t>
      </w:r>
      <w:r>
        <w:t>ed</w:t>
      </w:r>
      <w:r w:rsidRPr="007454B1">
        <w:t xml:space="preserve">.).  Mesr: </w:t>
      </w:r>
      <w:r>
        <w:t>s</w:t>
      </w:r>
      <w:r w:rsidRPr="007454B1">
        <w:t>.</w:t>
      </w:r>
      <w:r>
        <w:t>n</w:t>
      </w:r>
      <w:r w:rsidRPr="007454B1">
        <w:t>.</w:t>
      </w:r>
    </w:p>
    <w:p w14:paraId="50040D36" w14:textId="77777777" w:rsidR="006E0677" w:rsidRPr="007454B1" w:rsidRDefault="006E0677" w:rsidP="006E0677">
      <w:pPr>
        <w:pStyle w:val="24bReference-Text"/>
        <w:rPr>
          <w:b/>
        </w:rPr>
      </w:pPr>
      <w:r w:rsidRPr="007454B1">
        <w:t>al-Syafi</w:t>
      </w:r>
      <w:r w:rsidRPr="007454B1">
        <w:rPr>
          <w:i/>
          <w:iCs/>
          <w:vertAlign w:val="superscript"/>
        </w:rPr>
        <w:t>c</w:t>
      </w:r>
      <w:r w:rsidRPr="007454B1">
        <w:t xml:space="preserve">i, Muhammad ibn Idris. </w:t>
      </w:r>
      <w:r>
        <w:t>n.d</w:t>
      </w:r>
      <w:r w:rsidRPr="007454B1">
        <w:t xml:space="preserve">. </w:t>
      </w:r>
      <w:r w:rsidRPr="007454B1">
        <w:rPr>
          <w:i/>
          <w:iCs/>
        </w:rPr>
        <w:t>Al-Umm</w:t>
      </w:r>
      <w:r w:rsidRPr="007454B1">
        <w:t>.</w:t>
      </w:r>
      <w:r>
        <w:t xml:space="preserve"> Vol. </w:t>
      </w:r>
      <w:r w:rsidRPr="007454B1">
        <w:t>7</w:t>
      </w:r>
      <w:r>
        <w:t xml:space="preserve">. s.l.: s.n. </w:t>
      </w:r>
    </w:p>
    <w:p w14:paraId="467BBAF1" w14:textId="77777777" w:rsidR="006E0677" w:rsidRPr="007454B1" w:rsidRDefault="006E0677" w:rsidP="006E0677">
      <w:pPr>
        <w:pStyle w:val="24bReference-Text"/>
      </w:pPr>
      <w:r w:rsidRPr="007454B1">
        <w:t>al-Tabari, Abu Ja</w:t>
      </w:r>
      <w:r w:rsidRPr="007454B1">
        <w:rPr>
          <w:i/>
          <w:iCs/>
          <w:vertAlign w:val="superscript"/>
        </w:rPr>
        <w:t>c</w:t>
      </w:r>
      <w:r w:rsidRPr="007454B1">
        <w:t xml:space="preserve">far Muhammad ibn Jarir.  </w:t>
      </w:r>
      <w:r>
        <w:t>n.d</w:t>
      </w:r>
      <w:r w:rsidRPr="007454B1">
        <w:t xml:space="preserve">. </w:t>
      </w:r>
      <w:r w:rsidRPr="007454B1">
        <w:rPr>
          <w:i/>
          <w:iCs/>
        </w:rPr>
        <w:t>Ikhtilaf al-fuqaha’</w:t>
      </w:r>
      <w:r w:rsidRPr="007454B1">
        <w:t>.  Bayrut: Dar al Kutub al-</w:t>
      </w:r>
      <w:r w:rsidRPr="007454B1">
        <w:rPr>
          <w:i/>
          <w:iCs/>
          <w:vertAlign w:val="superscript"/>
        </w:rPr>
        <w:t>c</w:t>
      </w:r>
      <w:r w:rsidRPr="007454B1">
        <w:t>Illmiyyah.</w:t>
      </w:r>
    </w:p>
    <w:p w14:paraId="13BF7FBA" w14:textId="77777777" w:rsidR="001E3E3D" w:rsidRPr="00651F99" w:rsidRDefault="001E3E3D" w:rsidP="00742504">
      <w:pPr>
        <w:pStyle w:val="09bLevel02"/>
      </w:pPr>
      <w:bookmarkStart w:id="152" w:name="_Toc68453072"/>
      <w:r w:rsidRPr="00651F99">
        <w:lastRenderedPageBreak/>
        <w:t>Public Documents</w:t>
      </w:r>
      <w:bookmarkEnd w:id="151"/>
      <w:bookmarkEnd w:id="152"/>
    </w:p>
    <w:p w14:paraId="3493C3AF" w14:textId="77777777" w:rsidR="001E3E3D" w:rsidRPr="00651F99" w:rsidRDefault="001E3E3D" w:rsidP="00742504">
      <w:pPr>
        <w:pStyle w:val="09cLevel03"/>
      </w:pPr>
      <w:bookmarkStart w:id="153" w:name="_Toc429491855"/>
      <w:bookmarkStart w:id="154" w:name="_Toc68453073"/>
      <w:r w:rsidRPr="00651F99">
        <w:t xml:space="preserve">Published </w:t>
      </w:r>
      <w:r w:rsidR="001055EB" w:rsidRPr="00651F99">
        <w:t>public documents</w:t>
      </w:r>
      <w:bookmarkEnd w:id="153"/>
      <w:bookmarkEnd w:id="154"/>
    </w:p>
    <w:p w14:paraId="23C6E47F" w14:textId="77777777" w:rsidR="001E3E3D" w:rsidRPr="00651F99" w:rsidRDefault="001055EB" w:rsidP="00742504">
      <w:pPr>
        <w:pStyle w:val="09dLevel04"/>
      </w:pPr>
      <w:r w:rsidRPr="00651F99">
        <w:t>Parliament and State a</w:t>
      </w:r>
      <w:r w:rsidR="001E3E3D" w:rsidRPr="00651F99">
        <w:t>ssembly</w:t>
      </w:r>
    </w:p>
    <w:p w14:paraId="2038A066" w14:textId="77777777" w:rsidR="001E3E3D" w:rsidRPr="00651F99" w:rsidRDefault="001E3E3D" w:rsidP="00742504">
      <w:pPr>
        <w:pStyle w:val="09eLevel05"/>
      </w:pPr>
      <w:r w:rsidRPr="00651F99">
        <w:t xml:space="preserve">Acts of Parliament </w:t>
      </w:r>
    </w:p>
    <w:p w14:paraId="376E2EBD" w14:textId="77777777" w:rsidR="006E0677" w:rsidRDefault="006E0677" w:rsidP="006E0677">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"Malaysia", "given" : "", "non-dropping-particle" : "", "parse-names" : false, "suffix" : "" } ], "id" : "ITEM-1", "issued" : { "date-parts" : [ [ "1990" ] ] }, "publisher-place" : "(Revised 1990). (Act 449)", "title" : "Bernama Act 1967", "type" : "article" }, "uris" : [ "http://www.mendeley.com/documents/?uuid=0bb7c041-8cee-46d4-a106-db5829e7736c" ] } ], "mendeley" : { "formattedCitation" : "(Malaysia 1990a)", "plainTextFormattedCitation" : "(Malaysia 1990a)", "previouslyFormattedCitation" : "(Malaysia 1990a)" }, "properties" : { "noteIndex" : 0 }, "schema" : "https://github.com/citation-style-language/schema/raw/master/csl-citation.json" }</w:instrText>
      </w:r>
      <w:r w:rsidRPr="007454B1">
        <w:rPr>
          <w:lang w:val="fi-FI" w:eastAsia="ko-KR"/>
        </w:rPr>
        <w:fldChar w:fldCharType="separate"/>
      </w:r>
      <w:r w:rsidRPr="007454B1">
        <w:rPr>
          <w:lang w:val="fi-FI" w:eastAsia="ko-KR"/>
        </w:rPr>
        <w:t>(Malaysia 1990a)</w:t>
      </w:r>
      <w:r w:rsidRPr="007454B1">
        <w:rPr>
          <w:lang w:val="fi-FI" w:eastAsia="ko-KR"/>
        </w:rPr>
        <w:fldChar w:fldCharType="end"/>
      </w:r>
    </w:p>
    <w:p w14:paraId="1903DFA8" w14:textId="77777777" w:rsidR="006E0677" w:rsidRPr="00357D67" w:rsidRDefault="006E0677" w:rsidP="006E0677">
      <w:pPr>
        <w:pStyle w:val="24bReference-Text"/>
        <w:rPr>
          <w:lang w:val="en-MY"/>
        </w:rPr>
      </w:pPr>
      <w:r w:rsidRPr="00357D67">
        <w:rPr>
          <w:lang w:val="en-MY"/>
        </w:rPr>
        <w:t>Malaysia. 1990</w:t>
      </w:r>
      <w:r>
        <w:rPr>
          <w:lang w:val="en-MY"/>
        </w:rPr>
        <w:t>a</w:t>
      </w:r>
      <w:r w:rsidRPr="00357D67">
        <w:rPr>
          <w:lang w:val="en-MY"/>
        </w:rPr>
        <w:t xml:space="preserve">. </w:t>
      </w:r>
      <w:r w:rsidRPr="00357D67">
        <w:rPr>
          <w:rFonts w:ascii="Times" w:hAnsi="Times"/>
          <w:i/>
          <w:iCs/>
          <w:lang w:val="en-MY"/>
        </w:rPr>
        <w:t xml:space="preserve">Bernama Act 1967 </w:t>
      </w:r>
      <w:r w:rsidRPr="00357D67">
        <w:rPr>
          <w:lang w:val="en-MY"/>
        </w:rPr>
        <w:t xml:space="preserve">(Revised 1990). (Act 449). </w:t>
      </w:r>
    </w:p>
    <w:p w14:paraId="44A7DF16" w14:textId="77777777" w:rsidR="006E0677" w:rsidRDefault="006E0677" w:rsidP="006E0677">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"Malaysia", "given" : "", "non-dropping-particle" : "", "parse-names" : false, "suffix" : "" } ], "id" : "ITEM-1", "issued" : { "date-parts" : [ [ "1974" ] ] }, "publisher-place" : "(Act 127)", "title" : "Environmental Quality Act", "type" : "article" }, "uris" : [ "http://www.mendeley.com/documents/?uuid=8bae69f0-e746-4039-8b2a-804a382f3ba2" ] } ], "mendeley" : { "formattedCitation" : "(Malaysia 1974)", "plainTextFormattedCitation" : "(Malaysia 1974)", "previouslyFormattedCitation" : "(Malaysia 1974)" }, "properties" : { "noteIndex" : 0 }, "schema" : "https://github.com/citation-style-language/schema/raw/master/csl-citation.json" }</w:instrText>
      </w:r>
      <w:r w:rsidRPr="007454B1">
        <w:rPr>
          <w:lang w:val="fi-FI" w:eastAsia="ko-KR"/>
        </w:rPr>
        <w:fldChar w:fldCharType="separate"/>
      </w:r>
      <w:r w:rsidRPr="007454B1">
        <w:rPr>
          <w:lang w:val="fi-FI" w:eastAsia="ko-KR"/>
        </w:rPr>
        <w:t>(Malaysia 1974)</w:t>
      </w:r>
      <w:r w:rsidRPr="007454B1">
        <w:rPr>
          <w:lang w:val="fi-FI" w:eastAsia="ko-KR"/>
        </w:rPr>
        <w:fldChar w:fldCharType="end"/>
      </w:r>
    </w:p>
    <w:p w14:paraId="77262B87" w14:textId="77777777" w:rsidR="006E0677" w:rsidRPr="00357D67" w:rsidRDefault="006E0677" w:rsidP="006E0677">
      <w:pPr>
        <w:pStyle w:val="24bReference-Text"/>
        <w:rPr>
          <w:lang w:val="en-MY"/>
        </w:rPr>
      </w:pPr>
      <w:r w:rsidRPr="00357D67">
        <w:rPr>
          <w:lang w:val="en-MY"/>
        </w:rPr>
        <w:t xml:space="preserve">Malaysia. 1974. </w:t>
      </w:r>
      <w:r w:rsidRPr="00357D67">
        <w:rPr>
          <w:rFonts w:ascii="Times" w:hAnsi="Times"/>
          <w:i/>
          <w:iCs/>
          <w:lang w:val="en-MY"/>
        </w:rPr>
        <w:t xml:space="preserve">Environmental Quality Act. </w:t>
      </w:r>
      <w:r w:rsidRPr="00357D67">
        <w:rPr>
          <w:lang w:val="en-MY"/>
        </w:rPr>
        <w:t xml:space="preserve">(Act 127). </w:t>
      </w:r>
    </w:p>
    <w:p w14:paraId="0E60C066" w14:textId="77777777" w:rsidR="001E3E3D" w:rsidRPr="00651F99" w:rsidRDefault="001E3E3D" w:rsidP="00742504">
      <w:pPr>
        <w:pStyle w:val="09eLevel05"/>
      </w:pPr>
      <w:r w:rsidRPr="00651F99">
        <w:t>Enactments of State Assemblies</w:t>
      </w:r>
    </w:p>
    <w:p w14:paraId="30C1C154" w14:textId="77777777" w:rsidR="006E0677" w:rsidRDefault="006E0677" w:rsidP="006E0677">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"Dewan Undangan Negeri Pahang", "given" : "", "non-dropping-particle" : "", "parse-names" : false, "suffix" : "" } ], "id" : "ITEM-1", "issued" : { "date-parts" : [ [ "1987" ] ] }, "publisher-place" : "(Pindaan 1987)", "title" : "Enakmen Pentadbiran Ugama Islam dan Adat Melayu Pahang No. 8/82", "type" : "article" }, "uris" : [ "http://www.mendeley.com/documents/?uuid=3dd7d36a-ab96-48eb-ae92-e222ac3e2ca8" ] } ], "mendeley" : { "formattedCitation" : "(Dewan Undangan Negeri Pahang 1987)", "plainTextFormattedCitation" : "(Dewan Undangan Negeri Pahang 1987)", "previouslyFormattedCitation" : "(Dewan Undangan Negeri Pahang 1987)" }, "properties" : { "noteIndex" : 0 }, "schema" : "https://github.com/citation-style-language/schema/raw/master/csl-citation.json" }</w:instrText>
      </w:r>
      <w:r w:rsidRPr="007454B1">
        <w:rPr>
          <w:lang w:eastAsia="ko-KR"/>
        </w:rPr>
        <w:fldChar w:fldCharType="separate"/>
      </w:r>
      <w:r w:rsidRPr="007454B1">
        <w:rPr>
          <w:lang w:eastAsia="ko-KR"/>
        </w:rPr>
        <w:t>(Dewan Undangan Negeri Pahang 1987)</w:t>
      </w:r>
      <w:r w:rsidRPr="007454B1">
        <w:rPr>
          <w:lang w:eastAsia="ko-KR"/>
        </w:rPr>
        <w:fldChar w:fldCharType="end"/>
      </w:r>
    </w:p>
    <w:p w14:paraId="142276CE" w14:textId="77777777" w:rsidR="006E0677" w:rsidRPr="00357D67" w:rsidRDefault="006E0677" w:rsidP="006E0677">
      <w:pPr>
        <w:pStyle w:val="24bReference-Text"/>
        <w:rPr>
          <w:lang w:val="en-MY"/>
        </w:rPr>
      </w:pPr>
      <w:r w:rsidRPr="00357D67">
        <w:rPr>
          <w:lang w:val="en-MY"/>
        </w:rPr>
        <w:t xml:space="preserve">Dewan Undangan Negeri Pahang. 1987. </w:t>
      </w:r>
      <w:r w:rsidRPr="006E0677">
        <w:rPr>
          <w:i/>
          <w:iCs/>
          <w:lang w:val="en-MY"/>
        </w:rPr>
        <w:t>Enakmen Pentadbiran Ugama Islam dan Adat Melayu Pahang No. 8/82 (Pindaan 1987).</w:t>
      </w:r>
      <w:r w:rsidRPr="00357D67">
        <w:rPr>
          <w:lang w:val="en-MY"/>
        </w:rPr>
        <w:t xml:space="preserve"> </w:t>
      </w:r>
    </w:p>
    <w:p w14:paraId="093474A9" w14:textId="77777777" w:rsidR="001E3E3D" w:rsidRPr="00651F99" w:rsidRDefault="001E3E3D" w:rsidP="00742504">
      <w:pPr>
        <w:pStyle w:val="09eLevel05"/>
      </w:pPr>
      <w:r w:rsidRPr="00651F99">
        <w:t>Parliamentary Debates (Statements or Hansard)</w:t>
      </w:r>
    </w:p>
    <w:p w14:paraId="3C6C373C" w14:textId="77777777" w:rsidR="006E0677" w:rsidRDefault="006E0677" w:rsidP="006E0677">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"Dewan Rakyat Malaysia", "given" : "", "non-dropping-particle" : "", "parse-names" : false, "suffix" : "" } ], "container-title" : "Penyata Rasmi Dewan Rakyat", "id" : "ITEM-1", "issued" : { "date-parts" : [ [ "1984" ] ] }, "publisher" : "2(12): 1792-1850 Parlimen Keenam Penggal Kedua", "title" : "Perbahasan Rang Undang-Undang Mesin Cetak dan Penerbitan", "type" : "chapter" }, "uris" : [ "http://www.mendeley.com/documents/?uuid=1da7c095-8bfb-4113-a251-37acad37c85b" ] } ], "mendeley" : { "formattedCitation" : "(Dewan Rakyat Malaysia 1984)", "plainTextFormattedCitation" : "(Dewan Rakyat Malaysia 1984)", "previouslyFormattedCitation" : "(Dewan Rakyat Malaysia 1984)" }, "properties" : { "noteIndex" : 0 }, "schema" : "https://github.com/citation-style-language/schema/raw/master/csl-citation.json" }</w:instrText>
      </w:r>
      <w:r w:rsidRPr="007454B1">
        <w:rPr>
          <w:lang w:eastAsia="ko-KR"/>
        </w:rPr>
        <w:fldChar w:fldCharType="separate"/>
      </w:r>
      <w:r w:rsidRPr="007454B1">
        <w:rPr>
          <w:lang w:eastAsia="ko-KR"/>
        </w:rPr>
        <w:t>(Dewan Rakyat Malaysia 1984)</w:t>
      </w:r>
      <w:r w:rsidRPr="007454B1">
        <w:rPr>
          <w:lang w:eastAsia="ko-KR"/>
        </w:rPr>
        <w:fldChar w:fldCharType="end"/>
      </w:r>
    </w:p>
    <w:p w14:paraId="1E8FC959" w14:textId="77777777" w:rsidR="006E0677" w:rsidRPr="00357D67" w:rsidRDefault="006E0677" w:rsidP="006E0677">
      <w:pPr>
        <w:pStyle w:val="24bReference-Text"/>
        <w:rPr>
          <w:lang w:val="en-MY"/>
        </w:rPr>
      </w:pPr>
      <w:r w:rsidRPr="00357D67">
        <w:rPr>
          <w:lang w:val="en-MY"/>
        </w:rPr>
        <w:t xml:space="preserve">Dewan Rakyat Malaysia. 1984. Perbahasan Rang Undang-Undang Mesin Cetak dan Penerbitan. </w:t>
      </w:r>
      <w:r w:rsidRPr="00357D67">
        <w:rPr>
          <w:rFonts w:ascii="Times" w:hAnsi="Times"/>
          <w:i/>
          <w:iCs/>
          <w:lang w:val="en-MY"/>
        </w:rPr>
        <w:t>Penyata Rasmi Dewan Rakyat</w:t>
      </w:r>
      <w:r w:rsidRPr="00357D67">
        <w:rPr>
          <w:lang w:val="en-MY"/>
        </w:rPr>
        <w:t xml:space="preserve"> 2(12): 1792</w:t>
      </w:r>
      <w:r w:rsidRPr="007454B1">
        <w:t>–</w:t>
      </w:r>
      <w:r w:rsidRPr="00357D67">
        <w:rPr>
          <w:lang w:val="en-MY"/>
        </w:rPr>
        <w:t>1850</w:t>
      </w:r>
      <w:r>
        <w:rPr>
          <w:lang w:val="en-MY"/>
        </w:rPr>
        <w:t>.</w:t>
      </w:r>
      <w:r w:rsidRPr="00357D67">
        <w:rPr>
          <w:lang w:val="en-MY"/>
        </w:rPr>
        <w:t xml:space="preserve"> Parlimen Keenam Penggal Kedua. </w:t>
      </w:r>
    </w:p>
    <w:p w14:paraId="0D2C18ED" w14:textId="77777777" w:rsidR="001E3E3D" w:rsidRPr="00651F99" w:rsidRDefault="001E3E3D" w:rsidP="00742504">
      <w:pPr>
        <w:pStyle w:val="09eLevel05"/>
      </w:pPr>
      <w:r w:rsidRPr="00651F99">
        <w:t>Reports and Documents (Parliamentary Papers)</w:t>
      </w:r>
    </w:p>
    <w:p w14:paraId="6FC4FB69" w14:textId="77777777" w:rsidR="006E0677" w:rsidRDefault="006E0677" w:rsidP="006E0677">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"Dewan Rakyat Malaysia", "given" : "", "non-dropping-particle" : "", "parse-names" : false, "suffix" : "" } ], "id" : "ITEM-1", "issued" : { "date-parts" : [ [ "1986" ] ] }, "publisher" : "Kertas Perintah 21, tahun 1986", "title" : "Peristiwa Memali", "type" : "book" }, "uris" : [ "http://www.mendeley.com/documents/?uuid=09a1609f-3d4e-4702-91fc-ea5e59da5871" ] } ], "mendeley" : { "formattedCitation" : "(Dewan Rakyat Malaysia 1986)", "plainTextFormattedCitation" : "(Dewan Rakyat Malaysia 1986)", "previouslyFormattedCitation" : "(Dewan Rakyat Malaysia 1986)" }, "properties" : { "noteIndex" : 0 }, "schema" : "https://github.com/citation-style-language/schema/raw/master/csl-citation.json" }</w:instrText>
      </w:r>
      <w:r w:rsidRPr="007454B1">
        <w:rPr>
          <w:lang w:val="fi-FI" w:eastAsia="ko-KR"/>
        </w:rPr>
        <w:fldChar w:fldCharType="separate"/>
      </w:r>
      <w:r w:rsidRPr="007454B1">
        <w:rPr>
          <w:lang w:val="fi-FI" w:eastAsia="ko-KR"/>
        </w:rPr>
        <w:t>(Dewan Rakyat Malaysia 1986)</w:t>
      </w:r>
      <w:r w:rsidRPr="007454B1">
        <w:rPr>
          <w:lang w:val="fi-FI" w:eastAsia="ko-KR"/>
        </w:rPr>
        <w:fldChar w:fldCharType="end"/>
      </w:r>
    </w:p>
    <w:p w14:paraId="72EDD7A3" w14:textId="77777777" w:rsidR="006E0677" w:rsidRPr="00357D67" w:rsidRDefault="006E0677" w:rsidP="006E0677">
      <w:pPr>
        <w:pStyle w:val="24bReference-Text"/>
        <w:rPr>
          <w:lang w:val="en-MY"/>
        </w:rPr>
      </w:pPr>
      <w:r w:rsidRPr="00357D67">
        <w:rPr>
          <w:lang w:val="en-MY"/>
        </w:rPr>
        <w:t xml:space="preserve">Dewan Rakyat Malaysia. 1986. </w:t>
      </w:r>
      <w:r w:rsidRPr="00357D67">
        <w:rPr>
          <w:rFonts w:ascii="Times" w:hAnsi="Times"/>
          <w:i/>
          <w:iCs/>
          <w:lang w:val="en-MY"/>
        </w:rPr>
        <w:t>Peristiwa Memali</w:t>
      </w:r>
      <w:r w:rsidRPr="00357D67">
        <w:rPr>
          <w:lang w:val="en-MY"/>
        </w:rPr>
        <w:t xml:space="preserve">. </w:t>
      </w:r>
      <w:r>
        <w:rPr>
          <w:lang w:val="en-MY"/>
        </w:rPr>
        <w:t>Parliamentary Paper</w:t>
      </w:r>
      <w:r w:rsidRPr="00357D67">
        <w:rPr>
          <w:lang w:val="en-MY"/>
        </w:rPr>
        <w:t xml:space="preserve"> 21, 1986. </w:t>
      </w:r>
    </w:p>
    <w:p w14:paraId="29768905" w14:textId="77777777" w:rsidR="006E0677" w:rsidRDefault="006E0677" w:rsidP="006E0677">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"Dewan Rakyat Malaysia", "given" : "", "non-dropping-particle" : "", "parse-names" : false, "suffix" : "" } ], "id" : "ITEM-1", "issued" : { "date-parts" : [ [ "1988" ] ] }, "publisher" : "Kertas Perintah 14, tahun 1988", "title" : "Ke Arah Memelihara Keselamatan Negara", "type" : "book" }, "uris" : [ "http://www.mendeley.com/documents/?uuid=26d26673-3a76-460a-a2c2-117527079306" ] } ], "mendeley" : { "formattedCitation" : "(Dewan Rakyat Malaysia 1988)", "plainTextFormattedCitation" : "(Dewan Rakyat Malaysia 1988)", "previouslyFormattedCitation" : "(Dewan Rakyat Malaysia 1988)" }, "properties" : { "noteIndex" : 0 }, "schema" : "https://github.com/citation-style-language/schema/raw/master/csl-citation.json" }</w:instrText>
      </w:r>
      <w:r w:rsidRPr="007454B1">
        <w:rPr>
          <w:lang w:val="fi-FI" w:eastAsia="ko-KR"/>
        </w:rPr>
        <w:fldChar w:fldCharType="separate"/>
      </w:r>
      <w:r w:rsidRPr="007454B1">
        <w:rPr>
          <w:lang w:val="fi-FI" w:eastAsia="ko-KR"/>
        </w:rPr>
        <w:t>(Dewan Rakyat Malaysia 1988)</w:t>
      </w:r>
      <w:r w:rsidRPr="007454B1">
        <w:rPr>
          <w:lang w:val="fi-FI" w:eastAsia="ko-KR"/>
        </w:rPr>
        <w:fldChar w:fldCharType="end"/>
      </w:r>
    </w:p>
    <w:p w14:paraId="43734195" w14:textId="77777777" w:rsidR="006E0677" w:rsidRPr="007454B1" w:rsidRDefault="006E0677" w:rsidP="006E0677">
      <w:pPr>
        <w:pStyle w:val="24bReference-Text"/>
        <w:rPr>
          <w:lang w:val="fi-FI" w:eastAsia="ko-KR"/>
        </w:rPr>
      </w:pPr>
      <w:r>
        <w:rPr>
          <w:lang w:val="fi-FI" w:eastAsia="ko-KR"/>
        </w:rPr>
        <w:t xml:space="preserve">Dewan Rakyat Malaysia. 1988. </w:t>
      </w:r>
      <w:r w:rsidRPr="00184527">
        <w:rPr>
          <w:i/>
          <w:iCs/>
          <w:lang w:val="fi-FI" w:eastAsia="ko-KR"/>
        </w:rPr>
        <w:t>Ke Arah Memelihara Keselamatan Negara</w:t>
      </w:r>
      <w:r>
        <w:rPr>
          <w:lang w:val="fi-FI" w:eastAsia="ko-KR"/>
        </w:rPr>
        <w:t xml:space="preserve">. </w:t>
      </w:r>
      <w:r>
        <w:rPr>
          <w:lang w:val="en-MY"/>
        </w:rPr>
        <w:t>Parliamentary Paper</w:t>
      </w:r>
      <w:r w:rsidRPr="00357D67">
        <w:rPr>
          <w:lang w:val="en-MY"/>
        </w:rPr>
        <w:t xml:space="preserve"> </w:t>
      </w:r>
      <w:r>
        <w:rPr>
          <w:lang w:val="fi-FI" w:eastAsia="ko-KR"/>
        </w:rPr>
        <w:t>14, 1988.</w:t>
      </w:r>
    </w:p>
    <w:p w14:paraId="37A7D6E2" w14:textId="77777777" w:rsidR="001E3E3D" w:rsidRPr="00651F99" w:rsidRDefault="001E3E3D" w:rsidP="00742504">
      <w:pPr>
        <w:pStyle w:val="09dLevel04"/>
      </w:pPr>
      <w:r w:rsidRPr="00651F99">
        <w:lastRenderedPageBreak/>
        <w:t xml:space="preserve">Government </w:t>
      </w:r>
      <w:r w:rsidRPr="006E0677">
        <w:t>publications</w:t>
      </w:r>
      <w:r w:rsidRPr="00651F99">
        <w:t xml:space="preserve"> (Federal and state gazettes)</w:t>
      </w:r>
    </w:p>
    <w:p w14:paraId="3CEB6934" w14:textId="77777777" w:rsidR="001E3E3D" w:rsidRPr="00651F99" w:rsidRDefault="001E3E3D" w:rsidP="00742504">
      <w:pPr>
        <w:pStyle w:val="09eLevel05"/>
      </w:pPr>
      <w:r w:rsidRPr="00651F99">
        <w:t>Federal Government Gazettes</w:t>
      </w:r>
    </w:p>
    <w:p w14:paraId="2E2FC636" w14:textId="77777777" w:rsidR="003D3DBA" w:rsidRDefault="003D3DBA" w:rsidP="003D3DBA">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"Federated Malay States", "given" : "", "non-dropping-particle" : "", "parse-names" : false, "suffix" : "" } ], "id" : "ITEM-1", "issued" : { "date-parts" : [ [ "1926" ] ] }, "publisher" : "18(12): Notification No. 3178", "title" : "Government Gazette", "type" : "book" }, "uris" : [ "http://www.mendeley.com/documents/?uuid=2905c881-89eb-4641-9202-89e1eecf4bb1" ] } ], "mendeley" : { "formattedCitation" : "(Federated Malay States 1926)", "plainTextFormattedCitation" : "(Federated Malay States 1926)", "previouslyFormattedCitation" : "(Federated Malay States 1926)" }, "properties" : { "noteIndex" : 0 }, "schema" : "https://github.com/citation-style-language/schema/raw/master/csl-citation.json" }</w:instrText>
      </w:r>
      <w:r w:rsidRPr="007454B1">
        <w:rPr>
          <w:lang w:val="fi-FI" w:eastAsia="ko-KR"/>
        </w:rPr>
        <w:fldChar w:fldCharType="separate"/>
      </w:r>
      <w:r w:rsidRPr="007454B1">
        <w:rPr>
          <w:lang w:val="fi-FI" w:eastAsia="ko-KR"/>
        </w:rPr>
        <w:t>(Federated Malay States 1926)</w:t>
      </w:r>
      <w:r w:rsidRPr="007454B1">
        <w:rPr>
          <w:lang w:val="fi-FI" w:eastAsia="ko-KR"/>
        </w:rPr>
        <w:fldChar w:fldCharType="end"/>
      </w:r>
    </w:p>
    <w:p w14:paraId="79D3C2AE" w14:textId="77777777" w:rsidR="003D3DBA" w:rsidRPr="004451AE" w:rsidRDefault="003D3DBA" w:rsidP="003D3DBA">
      <w:pPr>
        <w:pStyle w:val="24bReference-Text"/>
      </w:pPr>
      <w:r w:rsidRPr="004451AE">
        <w:rPr>
          <w:lang w:val="fi-FI" w:eastAsia="ko-KR"/>
        </w:rPr>
        <w:t xml:space="preserve">Federated Malay </w:t>
      </w:r>
      <w:r w:rsidRPr="004451AE">
        <w:t xml:space="preserve">States.  1926. </w:t>
      </w:r>
      <w:r w:rsidRPr="004451AE">
        <w:rPr>
          <w:i/>
          <w:iCs/>
        </w:rPr>
        <w:t>Government Gazette</w:t>
      </w:r>
      <w:r w:rsidRPr="004451AE">
        <w:t xml:space="preserve"> 18(12): Notification No. 3178.</w:t>
      </w:r>
    </w:p>
    <w:p w14:paraId="4BE08ED6" w14:textId="77777777" w:rsidR="003D3DBA" w:rsidRDefault="003D3DBA" w:rsidP="003D3DBA">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"Federated Malay States", "given" : "", "non-dropping-particle" : "", "parse-names" : false, "suffix" : "" } ], "container-title" : "Government Gazette", "id" : "ITEM-1", "issued" : { "date-parts" : [ [ "1939" ] ] }, "publisher" : "31(23)", "title" : "Sedition Enactment 1939 (Enactment No. 13 of 1939)", "type" : "chapter" }, "uris" : [ "http://www.mendeley.com/documents/?uuid=556b53ab-4ada-4f58-a1be-53837f31945f" ] } ], "mendeley" : { "formattedCitation" : "(Federated Malay States 1939)", "plainTextFormattedCitation" : "(Federated Malay States 1939)", "previouslyFormattedCitation" : "(Federated Malay States 1939)" }, "properties" : { "noteIndex" : 0 }, "schema" : "https://github.com/citation-style-language/schema/raw/master/csl-citation.json" }</w:instrText>
      </w:r>
      <w:r w:rsidRPr="007454B1">
        <w:rPr>
          <w:lang w:val="fi-FI" w:eastAsia="ko-KR"/>
        </w:rPr>
        <w:fldChar w:fldCharType="separate"/>
      </w:r>
      <w:r w:rsidRPr="007454B1">
        <w:rPr>
          <w:lang w:val="fi-FI" w:eastAsia="ko-KR"/>
        </w:rPr>
        <w:t>(Federated Malay States 1939)</w:t>
      </w:r>
      <w:r w:rsidRPr="007454B1">
        <w:rPr>
          <w:lang w:val="fi-FI" w:eastAsia="ko-KR"/>
        </w:rPr>
        <w:fldChar w:fldCharType="end"/>
      </w:r>
    </w:p>
    <w:p w14:paraId="00D48AE0" w14:textId="77777777" w:rsidR="003D3DBA" w:rsidRPr="004451AE" w:rsidRDefault="003D3DBA" w:rsidP="003D3DBA">
      <w:pPr>
        <w:pStyle w:val="24bReference-Text"/>
      </w:pPr>
      <w:r w:rsidRPr="004451AE">
        <w:t xml:space="preserve">Federated Malay States.  1939. Sedition Enactment 1939 (Enactment No. 13 of 1939). </w:t>
      </w:r>
      <w:r w:rsidRPr="004451AE">
        <w:rPr>
          <w:i/>
          <w:iCs/>
        </w:rPr>
        <w:t>Government Gazette</w:t>
      </w:r>
      <w:r w:rsidRPr="004451AE">
        <w:t xml:space="preserve"> 31(23).</w:t>
      </w:r>
    </w:p>
    <w:p w14:paraId="74E072C3" w14:textId="77777777" w:rsidR="003D3DBA" w:rsidRDefault="003D3DBA" w:rsidP="003D3DBA">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"Malaysia", "given" : "", "non-dropping-particle" : "", "parse-names" : false, "suffix" : "" } ], "container-title" : "Warta Kerajaan", "id" : "ITEM-1", "issued" : { "date-parts" : [ [ "1981" ] ] }, "publisher" : "25 (8 Tambahan 1)", "title" : "Akta Tanah (Kawasan Penempatan berkelompok) (Pindaan) 1981", "type" : "chapter" }, "uris" : [ "http://www.mendeley.com/documents/?uuid=7c3422fc-f338-4064-8e15-9ba90999c213" ] } ], "mendeley" : { "formattedCitation" : "(Malaysia 1981)", "plainTextFormattedCitation" : "(Malaysia 1981)", "previouslyFormattedCitation" : "(Malaysia 1981)" }, "properties" : { "noteIndex" : 0 }, "schema" : "https://github.com/citation-style-language/schema/raw/master/csl-citation.json" }</w:instrText>
      </w:r>
      <w:r w:rsidRPr="007454B1">
        <w:rPr>
          <w:lang w:val="fi-FI" w:eastAsia="ko-KR"/>
        </w:rPr>
        <w:fldChar w:fldCharType="separate"/>
      </w:r>
      <w:r w:rsidRPr="007454B1">
        <w:rPr>
          <w:lang w:val="fi-FI" w:eastAsia="ko-KR"/>
        </w:rPr>
        <w:t>(Malaysia 1981)</w:t>
      </w:r>
      <w:r w:rsidRPr="007454B1">
        <w:rPr>
          <w:lang w:val="fi-FI" w:eastAsia="ko-KR"/>
        </w:rPr>
        <w:fldChar w:fldCharType="end"/>
      </w:r>
    </w:p>
    <w:p w14:paraId="619F964E" w14:textId="77777777" w:rsidR="003D3DBA" w:rsidRPr="004451AE" w:rsidRDefault="003D3DBA" w:rsidP="003D3DBA">
      <w:pPr>
        <w:pStyle w:val="24bReference-Text"/>
      </w:pPr>
      <w:r w:rsidRPr="004451AE">
        <w:t xml:space="preserve">Malaysia. 1981. Akta Tanah (Kawasan Penempatan berkelompok) (Pindaan) 1981. </w:t>
      </w:r>
      <w:r w:rsidRPr="004451AE">
        <w:rPr>
          <w:i/>
          <w:iCs/>
        </w:rPr>
        <w:t>Warta Kerajaan</w:t>
      </w:r>
      <w:r w:rsidRPr="004451AE">
        <w:t xml:space="preserve"> 25 (8 </w:t>
      </w:r>
      <w:r>
        <w:t>Addendum</w:t>
      </w:r>
      <w:r w:rsidRPr="004451AE">
        <w:t xml:space="preserve"> 1). </w:t>
      </w:r>
    </w:p>
    <w:p w14:paraId="42561044" w14:textId="77777777" w:rsidR="003D3DBA" w:rsidRDefault="003D3DBA" w:rsidP="003D3DBA">
      <w:pPr>
        <w:pStyle w:val="24bReference-Text"/>
        <w:rPr>
          <w:lang w:val="fi-FI" w:eastAsia="ko-KR"/>
        </w:rPr>
      </w:pPr>
      <w:r w:rsidRPr="007454B1">
        <w:rPr>
          <w:lang w:val="fi-FI" w:eastAsia="ko-KR"/>
        </w:rPr>
        <w:fldChar w:fldCharType="begin" w:fldLock="1"/>
      </w:r>
      <w:r w:rsidRPr="007454B1">
        <w:rPr>
          <w:lang w:val="fi-FI" w:eastAsia="ko-KR"/>
        </w:rPr>
        <w:instrText>ADDIN CSL_CITATION { "citationItems" : [ { "id" : "ITEM-1", "itemData" : { "author" : [ { "dropping-particle" : "", "family" : "Malaysia", "given" : "", "non-dropping-particle" : "", "parse-names" : false, "suffix" : "" } ], "container-title" : "Warta Kerajaan", "id" : "ITEM-1", "issued" : { "date-parts" : [ [ "1990" ] ] }, "publisher" : "34(26): Nombor Makluman 10926", "title" : "Akta Kehakiman 1964 (Akta 91)", "type" : "chapter" }, "uris" : [ "http://www.mendeley.com/documents/?uuid=9cb7d717-0208-49ca-a18a-339fffa4af74" ] } ], "mendeley" : { "formattedCitation" : "(Malaysia 1990b)", "plainTextFormattedCitation" : "(Malaysia 1990b)", "previouslyFormattedCitation" : "(Malaysia 1990b)" }, "properties" : { "noteIndex" : 0 }, "schema" : "https://github.com/citation-style-language/schema/raw/master/csl-citation.json" }</w:instrText>
      </w:r>
      <w:r w:rsidRPr="007454B1">
        <w:rPr>
          <w:lang w:val="fi-FI" w:eastAsia="ko-KR"/>
        </w:rPr>
        <w:fldChar w:fldCharType="separate"/>
      </w:r>
      <w:r w:rsidRPr="007454B1">
        <w:rPr>
          <w:lang w:val="fi-FI" w:eastAsia="ko-KR"/>
        </w:rPr>
        <w:t>(Malaysia 1990b)</w:t>
      </w:r>
      <w:r w:rsidRPr="007454B1">
        <w:rPr>
          <w:lang w:val="fi-FI" w:eastAsia="ko-KR"/>
        </w:rPr>
        <w:fldChar w:fldCharType="end"/>
      </w:r>
    </w:p>
    <w:p w14:paraId="7ABAEA0D" w14:textId="77777777" w:rsidR="003D3DBA" w:rsidRPr="007454B1" w:rsidRDefault="003D3DBA" w:rsidP="003D3DBA">
      <w:pPr>
        <w:pStyle w:val="24bReference-Text"/>
        <w:rPr>
          <w:lang w:val="fi-FI" w:eastAsia="ko-KR"/>
        </w:rPr>
      </w:pPr>
      <w:r w:rsidRPr="004451AE">
        <w:t>Malaysia. 1990</w:t>
      </w:r>
      <w:r>
        <w:t>b</w:t>
      </w:r>
      <w:r w:rsidRPr="004451AE">
        <w:t>. Akta Kehakiman</w:t>
      </w:r>
      <w:r w:rsidRPr="004451AE">
        <w:rPr>
          <w:lang w:val="fi-FI" w:eastAsia="ko-KR"/>
        </w:rPr>
        <w:t xml:space="preserve"> 1964 (Akta 91). </w:t>
      </w:r>
      <w:r w:rsidRPr="004451AE">
        <w:rPr>
          <w:i/>
          <w:iCs/>
          <w:lang w:val="fi-FI" w:eastAsia="ko-KR"/>
        </w:rPr>
        <w:t>Warta Kerajaan</w:t>
      </w:r>
      <w:r w:rsidRPr="004451AE">
        <w:rPr>
          <w:lang w:val="fi-FI" w:eastAsia="ko-KR"/>
        </w:rPr>
        <w:t xml:space="preserve"> 34(26): </w:t>
      </w:r>
      <w:r>
        <w:rPr>
          <w:lang w:val="fi-FI" w:eastAsia="ko-KR"/>
        </w:rPr>
        <w:t xml:space="preserve">Circular No. </w:t>
      </w:r>
      <w:r w:rsidRPr="004451AE">
        <w:rPr>
          <w:lang w:val="fi-FI" w:eastAsia="ko-KR"/>
        </w:rPr>
        <w:t>10926.</w:t>
      </w:r>
    </w:p>
    <w:p w14:paraId="6FB1DD65" w14:textId="77777777" w:rsidR="001E3E3D" w:rsidRPr="00651F99" w:rsidRDefault="001E3E3D" w:rsidP="00742504">
      <w:pPr>
        <w:pStyle w:val="09eLevel05"/>
      </w:pPr>
      <w:r w:rsidRPr="00651F99">
        <w:t>State Government Gazettes</w:t>
      </w:r>
    </w:p>
    <w:p w14:paraId="15876275"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"Johor", "given" : "", "non-dropping-particle" : "", "parse-names" : false, "suffix" : "" } ], "container-title" : "Warta Kerajaan Negeri Johor", "id" : "ITEM-1", "issued" : { "date-parts" : [ [ "1990" ] ] }, "publisher" : "34(1)", "title" : "Akta Eksais 1976: Peraturan-peraturan Eksais (Lembaga Pelesenan) 1977", "type" : "chapter" }, "uris" : [ "http://www.mendeley.com/documents/?uuid=3c7ad4d1-6d2b-4513-bd5c-fb6f1b529065" ] } ], "mendeley" : { "formattedCitation" : "(Johor 1990)", "plainTextFormattedCitation" : "(Johor 1990)", "previouslyFormattedCitation" : "(Johor 1990)" }, "properties" : { "noteIndex" : 0 }, "schema" : "https://github.com/citation-style-language/schema/raw/master/csl-citation.json" }</w:instrText>
      </w:r>
      <w:r w:rsidRPr="007454B1">
        <w:rPr>
          <w:lang w:eastAsia="ko-KR"/>
        </w:rPr>
        <w:fldChar w:fldCharType="separate"/>
      </w:r>
      <w:r w:rsidRPr="007454B1">
        <w:rPr>
          <w:lang w:eastAsia="ko-KR"/>
        </w:rPr>
        <w:t>(Johor 1990)</w:t>
      </w:r>
      <w:r w:rsidRPr="007454B1">
        <w:rPr>
          <w:lang w:eastAsia="ko-KR"/>
        </w:rPr>
        <w:fldChar w:fldCharType="end"/>
      </w:r>
    </w:p>
    <w:p w14:paraId="05D8D23D" w14:textId="77777777" w:rsidR="003D3DBA" w:rsidRPr="004451AE" w:rsidRDefault="003D3DBA" w:rsidP="003D3DBA">
      <w:pPr>
        <w:pStyle w:val="24bReference-Text"/>
      </w:pPr>
      <w:r w:rsidRPr="004451AE">
        <w:rPr>
          <w:lang w:eastAsia="ko-KR"/>
        </w:rPr>
        <w:t xml:space="preserve">Johor. 1990. Akta Eksais 1976: Peraturan peraturan Eksais (Lembaga Pelesenan) 1977.  </w:t>
      </w:r>
      <w:r w:rsidRPr="004451AE">
        <w:rPr>
          <w:i/>
          <w:iCs/>
          <w:lang w:eastAsia="ko-KR"/>
        </w:rPr>
        <w:t>Warta Kerajaan Negeri Johor</w:t>
      </w:r>
      <w:r w:rsidRPr="004451AE">
        <w:rPr>
          <w:lang w:eastAsia="ko-KR"/>
        </w:rPr>
        <w:t xml:space="preserve"> 34(1).</w:t>
      </w:r>
    </w:p>
    <w:p w14:paraId="6A061652" w14:textId="77777777" w:rsidR="001E3E3D" w:rsidRPr="00651F99" w:rsidRDefault="001E3E3D" w:rsidP="00742504">
      <w:pPr>
        <w:pStyle w:val="09eLevel05"/>
      </w:pPr>
      <w:r w:rsidRPr="00651F99">
        <w:t>Federal Government Reports</w:t>
      </w:r>
    </w:p>
    <w:p w14:paraId="06932F6B"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"Kementerian Pendidikan Malaysia", "given" : "", "non-dropping-particle" : "", "parse-names" : false, "suffix" : "" } ], "id" : "ITEM-1", "issued" : { "date-parts" : [ [ "1990" ] ] }, "title" : "Huraian Sukatan Pelajaran Tingkatan III: Pendidikan Islam", "type" : "book" }, "uris" : [ "http://www.mendeley.com/documents/?uuid=7b9b774d-6455-4123-9f97-cc7ca4b2d5d4" ] } ], "mendeley" : { "formattedCitation" : "(Kementerian Pendidikan Malaysia 1990)", "plainTextFormattedCitation" : "(Kementerian Pendidikan Malaysia 1990)", "previouslyFormattedCitation" : "(Kementerian Pendidikan Malaysia 1990)" }, "properties" : { "noteIndex" : 0 }, "schema" : "https://github.com/citation-style-language/schema/raw/master/csl-citation.json" }</w:instrText>
      </w:r>
      <w:r w:rsidRPr="007454B1">
        <w:rPr>
          <w:lang w:eastAsia="ko-KR"/>
        </w:rPr>
        <w:fldChar w:fldCharType="separate"/>
      </w:r>
      <w:r w:rsidRPr="007454B1">
        <w:rPr>
          <w:lang w:eastAsia="ko-KR"/>
        </w:rPr>
        <w:t>(Kementerian Pendidikan Malaysia 1990)</w:t>
      </w:r>
      <w:r w:rsidRPr="007454B1">
        <w:rPr>
          <w:lang w:eastAsia="ko-KR"/>
        </w:rPr>
        <w:fldChar w:fldCharType="end"/>
      </w:r>
    </w:p>
    <w:p w14:paraId="578ED75D" w14:textId="77777777" w:rsidR="003D3DBA" w:rsidRPr="004451AE" w:rsidRDefault="003D3DBA" w:rsidP="003D3DBA">
      <w:pPr>
        <w:pStyle w:val="24bReference-Text"/>
      </w:pPr>
      <w:r w:rsidRPr="004451AE">
        <w:t xml:space="preserve">Kementerian Pendidikan Malaysia. 1990. </w:t>
      </w:r>
      <w:r w:rsidRPr="003D3DBA">
        <w:rPr>
          <w:i/>
          <w:iCs/>
        </w:rPr>
        <w:t>Huraian Sukatan Pelajaran Tingkatan III: Pendidikan Islam</w:t>
      </w:r>
      <w:r w:rsidRPr="004451AE">
        <w:t>.</w:t>
      </w:r>
    </w:p>
    <w:p w14:paraId="1DE8ED2B"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"Malaysia", "given" : "", "non-dropping-particle" : "", "parse-names" : false, "suffix" : "" } ], "id" : "ITEM-1", "issued" : { "date-parts" : [ [ "2006" ] ] }, "title" : "Rancangan Malaysia Kesembilan 2006 2010", "type" : "book" }, "uris" : [ "http://www.mendeley.com/documents/?uuid=1295f227-011f-4692-9a98-ea31698508ca" ] } ], "mendeley" : { "formattedCitation" : "(Malaysia 2006)", "plainTextFormattedCitation" : "(Malaysia 2006)", "previouslyFormattedCitation" : "(Malaysia 2006)" }, "properties" : { "noteIndex" : 0 }, "schema" : "https://github.com/citation-style-language/schema/raw/master/csl-citation.json" }</w:instrText>
      </w:r>
      <w:r w:rsidRPr="007454B1">
        <w:rPr>
          <w:lang w:eastAsia="ko-KR"/>
        </w:rPr>
        <w:fldChar w:fldCharType="separate"/>
      </w:r>
      <w:r w:rsidRPr="007454B1">
        <w:rPr>
          <w:lang w:eastAsia="ko-KR"/>
        </w:rPr>
        <w:t>(Malaysia 2006)</w:t>
      </w:r>
      <w:r w:rsidRPr="007454B1">
        <w:rPr>
          <w:lang w:eastAsia="ko-KR"/>
        </w:rPr>
        <w:fldChar w:fldCharType="end"/>
      </w:r>
    </w:p>
    <w:p w14:paraId="0BDF510F" w14:textId="77777777" w:rsidR="003D3DBA" w:rsidRPr="004451AE" w:rsidRDefault="003D3DBA" w:rsidP="003D3DBA">
      <w:pPr>
        <w:pStyle w:val="24bReference-Text"/>
      </w:pPr>
      <w:r w:rsidRPr="004451AE">
        <w:t xml:space="preserve">Malaysia.  2006.  </w:t>
      </w:r>
      <w:r w:rsidRPr="003D3DBA">
        <w:rPr>
          <w:i/>
          <w:iCs/>
        </w:rPr>
        <w:t>Ninth Malaysia Plan 2006-2010</w:t>
      </w:r>
      <w:r w:rsidRPr="004451AE">
        <w:t>.</w:t>
      </w:r>
    </w:p>
    <w:p w14:paraId="1135560A"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"Ministry of Finance Malaysia", "given" : "", "non-dropping-particle" : "", "parse-names" : false, "suffix" : "" } ], "id" : "ITEM-1", "issued" : { "date-parts" : [ [ "2001" ] ] }, "title" : "Economic Report 2001/2002: 63-77", "type" : "book" }, "uris" : [ "http://www.mendeley.com/documents/?uuid=4a92ad3d-63f4-48e9-8ffd-3b325289b89d" ] } ], "mendeley" : { "formattedCitation" : "(Ministry of Finance Malaysia 2001)", "plainTextFormattedCitation" : "(Ministry of Finance Malaysia 2001)", "previouslyFormattedCitation" : "(Ministry of Finance Malaysia 2001)" }, "properties" : { "noteIndex" : 0 }, "schema" : "https://github.com/citation-style-language/schema/raw/master/csl-citation.json" }</w:instrText>
      </w:r>
      <w:r w:rsidRPr="007454B1">
        <w:rPr>
          <w:lang w:eastAsia="ko-KR"/>
        </w:rPr>
        <w:fldChar w:fldCharType="separate"/>
      </w:r>
      <w:r w:rsidRPr="007454B1">
        <w:rPr>
          <w:lang w:eastAsia="ko-KR"/>
        </w:rPr>
        <w:t>(Ministry of Finance Malaysia 2001)</w:t>
      </w:r>
      <w:r w:rsidRPr="007454B1">
        <w:rPr>
          <w:lang w:eastAsia="ko-KR"/>
        </w:rPr>
        <w:fldChar w:fldCharType="end"/>
      </w:r>
    </w:p>
    <w:p w14:paraId="463269D7" w14:textId="77777777" w:rsidR="003D3DBA" w:rsidRPr="007454B1" w:rsidRDefault="003D3DBA" w:rsidP="003D3DBA">
      <w:pPr>
        <w:pStyle w:val="24bReference-Text"/>
        <w:rPr>
          <w:lang w:eastAsia="ko-KR"/>
        </w:rPr>
      </w:pPr>
      <w:r w:rsidRPr="004451AE">
        <w:t>Ministry of Finance</w:t>
      </w:r>
      <w:r>
        <w:rPr>
          <w:lang w:eastAsia="ko-KR"/>
        </w:rPr>
        <w:t xml:space="preserve"> Malaysia. 2001.  </w:t>
      </w:r>
      <w:r w:rsidRPr="004451AE">
        <w:rPr>
          <w:i/>
          <w:iCs/>
          <w:lang w:eastAsia="ko-KR"/>
        </w:rPr>
        <w:t>Economic Report 2001/2002</w:t>
      </w:r>
      <w:r>
        <w:rPr>
          <w:lang w:eastAsia="ko-KR"/>
        </w:rPr>
        <w:t>: 63-77.</w:t>
      </w:r>
    </w:p>
    <w:p w14:paraId="17133D64" w14:textId="77777777" w:rsidR="001E3E3D" w:rsidRPr="00651F99" w:rsidRDefault="001E3E3D" w:rsidP="00742504">
      <w:pPr>
        <w:pStyle w:val="09eLevel05"/>
      </w:pPr>
      <w:r w:rsidRPr="00651F99">
        <w:t>Committee reports</w:t>
      </w:r>
    </w:p>
    <w:p w14:paraId="5826E876"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"Jawatankuasa Tetap Bahasa Malaysia", "given" : "", "non-dropping-particle" : "", "parse-names" : false, "suffix" : "" } ], "id" : "ITEM-1", "issued" : { "date-parts" : [ [ "1987" ] ] }, "publisher" : "Dewan Bahasa dan Pustaka", "publisher-place" : "Ed. ke-2. Kuala Lumpur", "title" : "Pedoman Umum Ejaan Bahasa Malaysia", "type" : "book" }, "uris" : [ "http://www.mendeley.com/documents/?uuid=a9f25e3e-d6d8-4dd0-8f59-8b654ee5c4a2" ] } ], "mendeley" : { "formattedCitation" : "(Jawatankuasa Tetap Bahasa Malaysia 1987)", "plainTextFormattedCitation" : "(Jawatankuasa Tetap Bahasa Malaysia 1987)", "previouslyFormattedCitation" : "(Jawatankuasa Tetap Bahasa Malaysia 1987)" }, "properties" : { "noteIndex" : 0 }, "schema" : "https://github.com/citation-style-language/schema/raw/master/csl-citation.json" }</w:instrText>
      </w:r>
      <w:r w:rsidRPr="007454B1">
        <w:rPr>
          <w:lang w:eastAsia="ko-KR"/>
        </w:rPr>
        <w:fldChar w:fldCharType="separate"/>
      </w:r>
      <w:r w:rsidRPr="007454B1">
        <w:rPr>
          <w:lang w:eastAsia="ko-KR"/>
        </w:rPr>
        <w:t>(Jawatankuasa Tetap Bahasa Malaysia 1987)</w:t>
      </w:r>
      <w:r w:rsidRPr="007454B1">
        <w:rPr>
          <w:lang w:eastAsia="ko-KR"/>
        </w:rPr>
        <w:fldChar w:fldCharType="end"/>
      </w:r>
    </w:p>
    <w:p w14:paraId="67B0ED7A" w14:textId="77777777" w:rsidR="003D3DBA" w:rsidRPr="00F553E4" w:rsidRDefault="003D3DBA" w:rsidP="003D3DBA">
      <w:pPr>
        <w:pStyle w:val="24bReference-Text"/>
        <w:rPr>
          <w:i/>
        </w:rPr>
      </w:pPr>
      <w:r w:rsidRPr="00F553E4">
        <w:lastRenderedPageBreak/>
        <w:t xml:space="preserve">Jawatankuasa Tetap Bahasa Malaysia. 1987. </w:t>
      </w:r>
      <w:r>
        <w:rPr>
          <w:i/>
        </w:rPr>
        <w:t>Pedoman Umum Ejaan Baha</w:t>
      </w:r>
      <w:r>
        <w:rPr>
          <w:rFonts w:eastAsiaTheme="minorEastAsia" w:hint="eastAsia"/>
          <w:i/>
          <w:lang w:eastAsia="ko-KR"/>
        </w:rPr>
        <w:t xml:space="preserve">sa </w:t>
      </w:r>
      <w:r w:rsidRPr="00F553E4">
        <w:rPr>
          <w:i/>
        </w:rPr>
        <w:t>Malaysia</w:t>
      </w:r>
      <w:r>
        <w:t xml:space="preserve">.  </w:t>
      </w:r>
      <w:r w:rsidRPr="00F553E4">
        <w:t>2</w:t>
      </w:r>
      <w:r w:rsidRPr="003D3DBA">
        <w:rPr>
          <w:vertAlign w:val="superscript"/>
        </w:rPr>
        <w:t>nd</w:t>
      </w:r>
      <w:r>
        <w:t xml:space="preserve"> Ed</w:t>
      </w:r>
      <w:r w:rsidRPr="00F553E4">
        <w:t>. Kuala Lumpur: Dewan Bahasa dan Pustaka.</w:t>
      </w:r>
    </w:p>
    <w:p w14:paraId="09934FC5"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"Jawatankuasa Tetap Bahasa Malaysia", "given" : "", "non-dropping-particle" : "", "parse-names" : false, "suffix" : "" } ], "id" : "ITEM-1", "issued" : { "date-parts" : [ [ "1991" ] ] }, "publisher" : "Dewan Bahasa dan Pustaka", "publisher-place" : "Kuala Lumpur", "title" : "Pedoman Umum Pembentukan Istilah Bahasa Malaysia", "type" : "book" }, "uris" : [ "http://www.mendeley.com/documents/?uuid=e4b185ef-f4ea-4659-b2e5-b520a73e4de2" ] } ], "mendeley" : { "formattedCitation" : "(Jawatankuasa Tetap Bahasa Malaysia 1991)", "plainTextFormattedCitation" : "(Jawatankuasa Tetap Bahasa Malaysia 1991)", "previouslyFormattedCitation" : "(Jawatankuasa Tetap Bahasa Malaysia 1991)" }, "properties" : { "noteIndex" : 0 }, "schema" : "https://github.com/citation-style-language/schema/raw/master/csl-citation.json" }</w:instrText>
      </w:r>
      <w:r w:rsidRPr="007454B1">
        <w:rPr>
          <w:lang w:eastAsia="ko-KR"/>
        </w:rPr>
        <w:fldChar w:fldCharType="separate"/>
      </w:r>
      <w:r w:rsidRPr="007454B1">
        <w:rPr>
          <w:lang w:eastAsia="ko-KR"/>
        </w:rPr>
        <w:t>(Jawatankuasa Tetap Bahasa Malaysia 1991)</w:t>
      </w:r>
      <w:r w:rsidRPr="007454B1">
        <w:rPr>
          <w:lang w:eastAsia="ko-KR"/>
        </w:rPr>
        <w:fldChar w:fldCharType="end"/>
      </w:r>
    </w:p>
    <w:p w14:paraId="7367E200" w14:textId="77777777" w:rsidR="003D3DBA" w:rsidRPr="007454B1" w:rsidRDefault="003D3DBA" w:rsidP="003D3DBA">
      <w:pPr>
        <w:pStyle w:val="24bReference-Text"/>
        <w:rPr>
          <w:lang w:eastAsia="ko-KR"/>
        </w:rPr>
      </w:pPr>
      <w:r w:rsidRPr="00F553E4">
        <w:t xml:space="preserve">Jawatankuasa Tetap Bahasa Malaysia. 1991. </w:t>
      </w:r>
      <w:r w:rsidRPr="00F553E4">
        <w:rPr>
          <w:i/>
        </w:rPr>
        <w:t>Pedoman Umum Pembentukan Istilah Bahasa Malaysia</w:t>
      </w:r>
      <w:r w:rsidRPr="00F553E4">
        <w:t xml:space="preserve">.  Kuala Lumpur: Dewan </w:t>
      </w:r>
      <w:r w:rsidRPr="004451AE">
        <w:t>Bahasa</w:t>
      </w:r>
      <w:r w:rsidRPr="00F553E4">
        <w:t xml:space="preserve"> dan Pustaka.</w:t>
      </w:r>
    </w:p>
    <w:p w14:paraId="735604FF" w14:textId="77777777" w:rsidR="001E3E3D" w:rsidRPr="00651F99" w:rsidRDefault="001E3E3D" w:rsidP="00742504">
      <w:pPr>
        <w:pStyle w:val="09dLevel04"/>
      </w:pPr>
      <w:r w:rsidRPr="00651F99">
        <w:t>Unpublished public documents</w:t>
      </w:r>
    </w:p>
    <w:p w14:paraId="460A9329"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"Board's Collection", "given" : "", "non-dropping-particle" : "", "parse-names" : false, "suffix" : "" } ], "id" : "ITEM-1", "issued" : { "date-parts" : [ [ "1827" ] ] }, "title" : "IOR F/4/1069 (29204) 1828,1829.1827. Surat Norman McIntyre kepada Secretary to the Government, Prince of Wales Island, Singapore and Malacca, 9 Ogos 1827", "type" : "chapter" }, "uris" : [ "http://www.mendeley.com/documents/?uuid=7f7090e6-eb6f-4687-ac7d-779294a9f249" ] } ], "mendeley" : { "formattedCitation" : "(Board\u2019s Collection 1827)", "plainTextFormattedCitation" : "(Board\u2019s Collection 1827)", "previouslyFormattedCitation" : "(Board\u2019s Collection 1827)" }, "properties" : { "noteIndex" : 0 }, "schema" : "https://github.com/citation-style-language/schema/raw/master/csl-citation.json" }</w:instrText>
      </w:r>
      <w:r w:rsidRPr="007454B1">
        <w:rPr>
          <w:lang w:eastAsia="ko-KR"/>
        </w:rPr>
        <w:fldChar w:fldCharType="separate"/>
      </w:r>
      <w:r w:rsidRPr="007454B1">
        <w:rPr>
          <w:lang w:eastAsia="ko-KR"/>
        </w:rPr>
        <w:t>(Board’s Collection 1827)</w:t>
      </w:r>
      <w:r w:rsidRPr="007454B1">
        <w:rPr>
          <w:lang w:eastAsia="ko-KR"/>
        </w:rPr>
        <w:fldChar w:fldCharType="end"/>
      </w:r>
    </w:p>
    <w:p w14:paraId="1EBC74B9" w14:textId="77777777" w:rsidR="003D3DBA" w:rsidRPr="004451AE" w:rsidRDefault="003D3DBA" w:rsidP="003D3DBA">
      <w:pPr>
        <w:pStyle w:val="24bReference-Text"/>
        <w:rPr>
          <w:lang w:eastAsia="ko-KR"/>
        </w:rPr>
      </w:pPr>
      <w:r w:rsidRPr="00F553E4">
        <w:t>Board's Collection. IOR F/4/1069 (29204) 1828,</w:t>
      </w:r>
      <w:r>
        <w:t xml:space="preserve"> </w:t>
      </w:r>
      <w:r w:rsidRPr="00F553E4">
        <w:t xml:space="preserve">1829. </w:t>
      </w:r>
      <w:r>
        <w:t xml:space="preserve"> </w:t>
      </w:r>
      <w:r w:rsidRPr="00F553E4">
        <w:t>1827. Norman McIntyre</w:t>
      </w:r>
      <w:r>
        <w:t>’s letter</w:t>
      </w:r>
      <w:r w:rsidRPr="00F553E4">
        <w:t xml:space="preserve"> </w:t>
      </w:r>
      <w:r>
        <w:t>to the</w:t>
      </w:r>
      <w:r w:rsidRPr="00F553E4">
        <w:t xml:space="preserve"> </w:t>
      </w:r>
      <w:r w:rsidRPr="00482F2F">
        <w:t xml:space="preserve">Secretary to the Government, Prince of Wales Island, Singapore and Malacca, 9 </w:t>
      </w:r>
      <w:r>
        <w:t>August</w:t>
      </w:r>
      <w:r w:rsidRPr="00482F2F">
        <w:t xml:space="preserve"> 1827.</w:t>
      </w:r>
    </w:p>
    <w:p w14:paraId="3ED6951B" w14:textId="77777777" w:rsidR="003D3DBA" w:rsidRPr="007454B1" w:rsidRDefault="003D3DBA" w:rsidP="003D3DBA">
      <w:pPr>
        <w:pStyle w:val="24bReference-Text"/>
      </w:pPr>
      <w:r w:rsidRPr="007454B1">
        <w:t xml:space="preserve">CO 273/657/50601.  1939. Governor </w:t>
      </w:r>
      <w:r>
        <w:t xml:space="preserve">of the </w:t>
      </w:r>
      <w:r w:rsidRPr="007454B1">
        <w:t>Straits Settlements Sir T.S.W. Thomas</w:t>
      </w:r>
      <w:r>
        <w:t>’s letter to</w:t>
      </w:r>
      <w:r w:rsidRPr="007454B1">
        <w:t xml:space="preserve"> </w:t>
      </w:r>
      <w:r>
        <w:t>the</w:t>
      </w:r>
      <w:r w:rsidRPr="007454B1">
        <w:t xml:space="preserve"> Secretary of State for the Colonies</w:t>
      </w:r>
      <w:r>
        <w:t>,</w:t>
      </w:r>
      <w:r w:rsidRPr="007454B1">
        <w:t xml:space="preserve"> Malcolm MacDonald, 24 </w:t>
      </w:r>
      <w:r>
        <w:t>January</w:t>
      </w:r>
      <w:r w:rsidRPr="007454B1">
        <w:t xml:space="preserve"> 1939</w:t>
      </w:r>
      <w:r>
        <w:t xml:space="preserve">. </w:t>
      </w:r>
    </w:p>
    <w:p w14:paraId="4922F39E"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"Straits Settlements Records", "given" : "", "non-dropping-particle" : "", "parse-names" : false, "suffix" : "" } ], "id" : "ITEM-1", "issued" : { "date-parts" : [ [ "1806" ] ] }, "title" : "IOR G/34/13. 1806. Surat A.B. Bone kepada H.R. Pearson, Secretary to the Government, Prince of Wales Island, 29 Januari 1806", "type" : "chapter" }, "uris" : [ "http://www.mendeley.com/documents/?uuid=6030ea28-96e8-481e-929c-38e1e57c5d45" ] } ], "mendeley" : { "formattedCitation" : "(Straits Settlements Records 1806)", "plainTextFormattedCitation" : "(Straits Settlements Records 1806)", "previouslyFormattedCitation" : "(Straits Settlements Records 1806)" }, "properties" : { "noteIndex" : 0 }, "schema" : "https://github.com/citation-style-language/schema/raw/master/csl-citation.json" }</w:instrText>
      </w:r>
      <w:r w:rsidRPr="007454B1">
        <w:rPr>
          <w:lang w:eastAsia="ko-KR"/>
        </w:rPr>
        <w:fldChar w:fldCharType="separate"/>
      </w:r>
      <w:r w:rsidRPr="007454B1">
        <w:rPr>
          <w:lang w:eastAsia="ko-KR"/>
        </w:rPr>
        <w:t>(Straits Settlements Records 1806)</w:t>
      </w:r>
      <w:r w:rsidRPr="007454B1">
        <w:rPr>
          <w:lang w:eastAsia="ko-KR"/>
        </w:rPr>
        <w:fldChar w:fldCharType="end"/>
      </w:r>
    </w:p>
    <w:p w14:paraId="5CE8C0D3" w14:textId="77777777" w:rsidR="003D3DBA" w:rsidRPr="00482F2F" w:rsidRDefault="003D3DBA" w:rsidP="003D3DBA">
      <w:pPr>
        <w:pStyle w:val="24bReference-Text"/>
      </w:pPr>
      <w:r>
        <w:t xml:space="preserve">Straits Settlements Records. </w:t>
      </w:r>
      <w:r w:rsidRPr="00482F2F">
        <w:t>IOR G</w:t>
      </w:r>
      <w:r>
        <w:t xml:space="preserve">/34/13.  1806. A.B. Bone’s letter to </w:t>
      </w:r>
      <w:r w:rsidRPr="00482F2F">
        <w:t xml:space="preserve">H.R. Pearson, Secretary to the Government, Prince of Wales Island, 29 </w:t>
      </w:r>
      <w:r>
        <w:t>January</w:t>
      </w:r>
      <w:r w:rsidRPr="007454B1">
        <w:t xml:space="preserve"> </w:t>
      </w:r>
      <w:r w:rsidRPr="00482F2F">
        <w:t>1806.</w:t>
      </w:r>
    </w:p>
    <w:p w14:paraId="683A42FB"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"Straits Settlements Records", "given" : "", "non-dropping-particle" : "", "parse-names" : false, "suffix" : "" } ], "id" : "ITEM-1", "issued" : { "date-parts" : [ [ "1826" ] ] }, "title" : "NL13 A32. 1826. Surat S.G. Bonham, Acting Resident of Singapore, kepada John Anderson, Secretary to the Government, Prince of Wales Island, Singapore and Malacca, 23 Disember 1826", "type" : "chapter" }, "uris" : [ "http://www.mendeley.com/documents/?uuid=1eb1f918-a00e-410a-8e37-580011ff36a8" ] } ], "mendeley" : { "formattedCitation" : "(Straits Settlements Records 1826)", "plainTextFormattedCitation" : "(Straits Settlements Records 1826)", "previouslyFormattedCitation" : "(Straits Settlements Records 1826)" }, "properties" : { "noteIndex" : 0 }, "schema" : "https://github.com/citation-style-language/schema/raw/master/csl-citation.json" }</w:instrText>
      </w:r>
      <w:r w:rsidRPr="007454B1">
        <w:rPr>
          <w:lang w:eastAsia="ko-KR"/>
        </w:rPr>
        <w:fldChar w:fldCharType="separate"/>
      </w:r>
      <w:r w:rsidRPr="007454B1">
        <w:rPr>
          <w:lang w:eastAsia="ko-KR"/>
        </w:rPr>
        <w:t>(Straits Settlements Records 1826)</w:t>
      </w:r>
      <w:r w:rsidRPr="007454B1">
        <w:rPr>
          <w:lang w:eastAsia="ko-KR"/>
        </w:rPr>
        <w:fldChar w:fldCharType="end"/>
      </w:r>
    </w:p>
    <w:p w14:paraId="1E287958" w14:textId="77777777" w:rsidR="003D3DBA" w:rsidRPr="004451AE" w:rsidRDefault="003D3DBA" w:rsidP="003D3DBA">
      <w:pPr>
        <w:pStyle w:val="24bReference-Text"/>
        <w:rPr>
          <w:lang w:eastAsia="ko-KR"/>
        </w:rPr>
      </w:pPr>
      <w:r w:rsidRPr="00482F2F">
        <w:t>Straits Settlements Records. NL13 A32</w:t>
      </w:r>
      <w:r>
        <w:t xml:space="preserve">.  1826. </w:t>
      </w:r>
      <w:r w:rsidRPr="00482F2F">
        <w:t>S.G. Bonham</w:t>
      </w:r>
      <w:r>
        <w:t>’s letter</w:t>
      </w:r>
      <w:r w:rsidRPr="00482F2F">
        <w:t>,</w:t>
      </w:r>
      <w:r>
        <w:t xml:space="preserve"> Acting Resident of Singapore, to</w:t>
      </w:r>
      <w:r w:rsidRPr="00482F2F">
        <w:t xml:space="preserve"> John Anderson, Secretary to the Government, Prince of Wales Island, Singapore</w:t>
      </w:r>
      <w:r w:rsidRPr="00F553E4">
        <w:t xml:space="preserve"> and Malacca, 23 D</w:t>
      </w:r>
      <w:r>
        <w:t>ec</w:t>
      </w:r>
      <w:r w:rsidRPr="00F553E4">
        <w:t>ember 1826.</w:t>
      </w:r>
    </w:p>
    <w:p w14:paraId="11C3D680" w14:textId="77777777" w:rsidR="001E3E3D" w:rsidRPr="00651F99" w:rsidRDefault="001E3E3D" w:rsidP="00742504">
      <w:pPr>
        <w:pStyle w:val="09dLevel04"/>
      </w:pPr>
      <w:r w:rsidRPr="00651F99">
        <w:t>Documents of international organizations</w:t>
      </w:r>
    </w:p>
    <w:p w14:paraId="2108A273" w14:textId="77777777" w:rsidR="001E3E3D" w:rsidRPr="00651F99" w:rsidRDefault="001E3E3D" w:rsidP="00742504">
      <w:pPr>
        <w:pStyle w:val="09eLevel05"/>
      </w:pPr>
      <w:r w:rsidRPr="00651F99">
        <w:t>United Nations</w:t>
      </w:r>
    </w:p>
    <w:p w14:paraId="634CE739"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"United Nations", "given" : "", "non-dropping-particle" : "", "parse-names" : false, "suffix" : "" } ], "id" : "ITEM-1", "issued" : { "date-parts" : [ [ "1974" ] ] }, "publisher" : "United Nations", "publisher-place" : "General Assembly Resolution 321, 29. UN G.O.A.R Supplement. (No. 31), 50, UN Document A/9361. New York", "title" : "The Charter of Economic Rights and Duties of States", "type" : "book" }, "uris" : [ "http://www.mendeley.com/documents/?uuid=c4001176-59a1-4d29-884e-37109cb0c25a" ] } ], "mendeley" : { "formattedCitation" : "(United Nations 1974)", "plainTextFormattedCitation" : "(United Nations 1974)", "previouslyFormattedCitation" : "(United Nations 1974)" }, "properties" : { "noteIndex" : 0 }, "schema" : "https://github.com/citation-style-language/schema/raw/master/csl-citation.json" }</w:instrText>
      </w:r>
      <w:r w:rsidRPr="007454B1">
        <w:rPr>
          <w:lang w:eastAsia="ko-KR"/>
        </w:rPr>
        <w:fldChar w:fldCharType="separate"/>
      </w:r>
      <w:r w:rsidRPr="007454B1">
        <w:rPr>
          <w:lang w:eastAsia="ko-KR"/>
        </w:rPr>
        <w:t>(United Nations 1974)</w:t>
      </w:r>
      <w:r w:rsidRPr="007454B1">
        <w:rPr>
          <w:lang w:eastAsia="ko-KR"/>
        </w:rPr>
        <w:fldChar w:fldCharType="end"/>
      </w:r>
    </w:p>
    <w:p w14:paraId="184F608F" w14:textId="77777777" w:rsidR="003D3DBA" w:rsidRPr="007454B1" w:rsidRDefault="003D3DBA" w:rsidP="003D3DBA">
      <w:pPr>
        <w:pStyle w:val="24bReference-Text"/>
        <w:rPr>
          <w:lang w:eastAsia="ko-KR"/>
        </w:rPr>
      </w:pPr>
      <w:r>
        <w:t xml:space="preserve">United Nations.  1974. </w:t>
      </w:r>
      <w:r w:rsidRPr="00F553E4">
        <w:rPr>
          <w:i/>
        </w:rPr>
        <w:t>The Charter of Economic Rights and Duties of States</w:t>
      </w:r>
      <w:r>
        <w:t xml:space="preserve">. </w:t>
      </w:r>
      <w:r w:rsidRPr="00F553E4">
        <w:t xml:space="preserve">General </w:t>
      </w:r>
      <w:r w:rsidRPr="00482F2F">
        <w:t>Assembly</w:t>
      </w:r>
      <w:r w:rsidRPr="00F553E4">
        <w:t xml:space="preserve"> </w:t>
      </w:r>
      <w:r w:rsidRPr="004451AE">
        <w:t>Resolution</w:t>
      </w:r>
      <w:r w:rsidRPr="00F553E4">
        <w:t xml:space="preserve"> 32</w:t>
      </w:r>
      <w:r>
        <w:t xml:space="preserve">1, 29. UN G.O.A.R Supplement. </w:t>
      </w:r>
      <w:r w:rsidRPr="00F553E4">
        <w:t>(No</w:t>
      </w:r>
      <w:r>
        <w:t xml:space="preserve">. 31), 50, UN Document A/9361. </w:t>
      </w:r>
      <w:r w:rsidRPr="00F553E4">
        <w:t>New York: United Nations.</w:t>
      </w:r>
    </w:p>
    <w:p w14:paraId="3838022D" w14:textId="77777777" w:rsidR="003D3DBA" w:rsidRPr="007454B1"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"United Nations", "given" : "", "non-dropping-particle" : "", "parse-names" : false, "suffix" : "" } ], "container-title" : "General Assembly Official Records", "id" : "ITEM-1", "issued" : { "date-parts" : [ [ "1986" ] ] }, "publisher" : "United Nations", "publisher-place" : "Forty first Supplement No. 21 (A/41/21). New York", "title" : "Report of the Committee on Information", "type" : "chapter" }, "uris" : [ "http://www.mendeley.com/documents/?uuid=bf9547ff-fbd5-462d-9839-146c54c6a2e0" ] } ], "mendeley" : { "formattedCitation" : "(United Nations 1986)", "plainTextFormattedCitation" : "(United Nations 1986)", "previouslyFormattedCitation" : "(United Nations 1986)" }, "properties" : { "noteIndex" : 0 }, "schema" : "https://github.com/citation-style-language/schema/raw/master/csl-citation.json" }</w:instrText>
      </w:r>
      <w:r w:rsidRPr="007454B1">
        <w:rPr>
          <w:lang w:eastAsia="ko-KR"/>
        </w:rPr>
        <w:fldChar w:fldCharType="separate"/>
      </w:r>
      <w:r w:rsidRPr="007454B1">
        <w:rPr>
          <w:lang w:eastAsia="ko-KR"/>
        </w:rPr>
        <w:t>(United Nations 1986)</w:t>
      </w:r>
      <w:r w:rsidRPr="007454B1">
        <w:rPr>
          <w:lang w:eastAsia="ko-KR"/>
        </w:rPr>
        <w:fldChar w:fldCharType="end"/>
      </w:r>
    </w:p>
    <w:p w14:paraId="57B842FA" w14:textId="77777777" w:rsidR="003D3DBA" w:rsidRPr="007454B1" w:rsidRDefault="003D3DBA" w:rsidP="003D3DBA">
      <w:pPr>
        <w:pStyle w:val="24bReference-Text"/>
        <w:rPr>
          <w:lang w:eastAsia="ko-KR"/>
        </w:rPr>
      </w:pPr>
      <w:r>
        <w:t xml:space="preserve">United </w:t>
      </w:r>
      <w:r w:rsidRPr="004451AE">
        <w:t>Nations</w:t>
      </w:r>
      <w:r>
        <w:t xml:space="preserve">.  1986. </w:t>
      </w:r>
      <w:r w:rsidRPr="00F553E4">
        <w:t>Report of</w:t>
      </w:r>
      <w:r>
        <w:t xml:space="preserve"> the Committee on Information. </w:t>
      </w:r>
      <w:r w:rsidRPr="00F553E4">
        <w:rPr>
          <w:i/>
        </w:rPr>
        <w:t>General Assembly Official Records</w:t>
      </w:r>
      <w:r>
        <w:t>. Forty-</w:t>
      </w:r>
      <w:r w:rsidRPr="00F553E4">
        <w:t>firs</w:t>
      </w:r>
      <w:r>
        <w:t xml:space="preserve">t Supplement No. 21 (A/41/21). </w:t>
      </w:r>
      <w:r w:rsidRPr="00F553E4">
        <w:t>New York: United Nations.</w:t>
      </w:r>
    </w:p>
    <w:p w14:paraId="52EE475D" w14:textId="77777777" w:rsidR="001E3E3D" w:rsidRPr="00651F99" w:rsidRDefault="001E3E3D" w:rsidP="00742504">
      <w:pPr>
        <w:pStyle w:val="09eLevel05"/>
      </w:pPr>
      <w:r w:rsidRPr="00651F99">
        <w:lastRenderedPageBreak/>
        <w:t>UNESCO</w:t>
      </w:r>
    </w:p>
    <w:p w14:paraId="1A348CC2"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"UNESCO", "given" : "", "non-dropping-particle" : "", "parse-names" : false, "suffix" : "" } ], "id" : "ITEM-1", "issued" : { "date-parts" : [ [ "1960" ] ] }, "publisher-place" : "Paris", "title" : "Director General of UNESCO Report", "type" : "report" }, "uris" : [ "http://www.mendeley.com/documents/?uuid=0f6b37ec-a7e5-42c0-a062-37da9d16701a" ] } ], "mendeley" : { "formattedCitation" : "(UNESCO 1960)", "plainTextFormattedCitation" : "(UNESCO 1960)", "previouslyFormattedCitation" : "(UNESCO 1960)" }, "properties" : { "noteIndex" : 0 }, "schema" : "https://github.com/citation-style-language/schema/raw/master/csl-citation.json" }</w:instrText>
      </w:r>
      <w:r w:rsidRPr="007454B1">
        <w:fldChar w:fldCharType="separate"/>
      </w:r>
      <w:r w:rsidRPr="007454B1">
        <w:t>(UNESCO 1960)</w:t>
      </w:r>
      <w:r w:rsidRPr="007454B1">
        <w:fldChar w:fldCharType="end"/>
      </w:r>
    </w:p>
    <w:p w14:paraId="6D08BD60" w14:textId="77777777" w:rsidR="003D3DBA" w:rsidRPr="004451AE" w:rsidRDefault="003D3DBA" w:rsidP="003D3DBA">
      <w:pPr>
        <w:pStyle w:val="24bReference-Text"/>
      </w:pPr>
      <w:r w:rsidRPr="00F553E4">
        <w:t xml:space="preserve">UNESCO. 1960.  </w:t>
      </w:r>
      <w:r w:rsidRPr="003D3DBA">
        <w:rPr>
          <w:i/>
          <w:iCs/>
        </w:rPr>
        <w:t>Director</w:t>
      </w:r>
      <w:r w:rsidRPr="003D3DBA">
        <w:rPr>
          <w:i/>
          <w:iCs/>
        </w:rPr>
        <w:noBreakHyphen/>
        <w:t>General of UNESCO Report</w:t>
      </w:r>
      <w:r w:rsidRPr="00F553E4">
        <w:t>. Paris: UNESCO.</w:t>
      </w:r>
    </w:p>
    <w:p w14:paraId="0355EFFC" w14:textId="77777777" w:rsidR="001E3E3D" w:rsidRPr="00651F99" w:rsidRDefault="001E3E3D" w:rsidP="00742504">
      <w:pPr>
        <w:pStyle w:val="09eLevel05"/>
      </w:pPr>
      <w:r w:rsidRPr="00651F99">
        <w:t>IAEA</w:t>
      </w:r>
    </w:p>
    <w:p w14:paraId="12E43D70"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"IAEA", "given" : "", "non-dropping-particle" : "", "parse-names" : false, "suffix" : "" } ], "id" : "ITEM-1", "issued" : { "date-parts" : [ [ "1995" ] ] }, "publisher-place" : "Vienna", "title" : "Coordinated Research Programme on Assessment of Environmental Exposure to Mercury in Selected Human Populations", "type" : "report" }, "uris" : [ "http://www.mendeley.com/documents/?uuid=fbf840bb-5010-4d11-bb22-2f908f2755fd" ] } ], "mendeley" : { "formattedCitation" : "(IAEA 1995)", "plainTextFormattedCitation" : "(IAEA 1995)", "previouslyFormattedCitation" : "(IAEA 1995)" }, "properties" : { "noteIndex" : 0 }, "schema" : "https://github.com/citation-style-language/schema/raw/master/csl-citation.json" }</w:instrText>
      </w:r>
      <w:r w:rsidRPr="007454B1">
        <w:rPr>
          <w:lang w:eastAsia="ko-KR"/>
        </w:rPr>
        <w:fldChar w:fldCharType="separate"/>
      </w:r>
      <w:r w:rsidRPr="007454B1">
        <w:rPr>
          <w:lang w:eastAsia="ko-KR"/>
        </w:rPr>
        <w:t>(IAEA 1995)</w:t>
      </w:r>
      <w:r w:rsidRPr="007454B1">
        <w:rPr>
          <w:lang w:eastAsia="ko-KR"/>
        </w:rPr>
        <w:fldChar w:fldCharType="end"/>
      </w:r>
    </w:p>
    <w:p w14:paraId="5915AF94" w14:textId="77777777" w:rsidR="003D3DBA" w:rsidRPr="00F553E4" w:rsidRDefault="003D3DBA" w:rsidP="003D3DBA">
      <w:pPr>
        <w:pStyle w:val="24bReference-Text"/>
      </w:pPr>
      <w:r w:rsidRPr="00F553E4">
        <w:t xml:space="preserve">IAEA. 1995. </w:t>
      </w:r>
      <w:r w:rsidRPr="003D3DBA">
        <w:rPr>
          <w:i/>
          <w:iCs/>
        </w:rPr>
        <w:t>Coordinated Research Programme on Assessment of Environmental Exposure to Mercury in Selected Human Populations</w:t>
      </w:r>
      <w:r w:rsidRPr="00F553E4">
        <w:t>. Vienna: International Atomic Energy Agency.</w:t>
      </w:r>
    </w:p>
    <w:p w14:paraId="2FFD9BF4" w14:textId="77777777" w:rsidR="001E3E3D" w:rsidRPr="00651F99" w:rsidRDefault="001E3E3D" w:rsidP="00742504">
      <w:pPr>
        <w:pStyle w:val="09eLevel05"/>
      </w:pPr>
      <w:r w:rsidRPr="00651F99">
        <w:t>WHO</w:t>
      </w:r>
    </w:p>
    <w:bookmarkStart w:id="155" w:name="_Toc430195088"/>
    <w:p w14:paraId="2F54BBA7"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"WHO", "given" : "", "non-dropping-particle" : "", "parse-names" : false, "suffix" : "" } ], "id" : "ITEM-1", "issued" : { "date-parts" : [ [ "1991" ] ] }, "publisher" : "World Health Organization", "publisher-place" : "Geneva", "title" : "Guidelines for the Assessment of Herbal Medicines", "type" : "book" }, "uris" : [ "http://www.mendeley.com/documents/?uuid=f1f2525f-ed6d-4778-9d74-a7ed51e6b111" ] } ], "mendeley" : { "formattedCitation" : "(WHO 1991)", "plainTextFormattedCitation" : "(WHO 1991)", "previouslyFormattedCitation" : "(WHO 1991)" }, "properties" : { "noteIndex" : 0 }, "schema" : "https://github.com/citation-style-language/schema/raw/master/csl-citation.json" }</w:instrText>
      </w:r>
      <w:r w:rsidRPr="007454B1">
        <w:rPr>
          <w:lang w:eastAsia="ko-KR"/>
        </w:rPr>
        <w:fldChar w:fldCharType="separate"/>
      </w:r>
      <w:r w:rsidRPr="007454B1">
        <w:rPr>
          <w:lang w:eastAsia="ko-KR"/>
        </w:rPr>
        <w:t>(WHO 1991)</w:t>
      </w:r>
      <w:r w:rsidRPr="007454B1">
        <w:rPr>
          <w:lang w:eastAsia="ko-KR"/>
        </w:rPr>
        <w:fldChar w:fldCharType="end"/>
      </w:r>
    </w:p>
    <w:p w14:paraId="60AFD19A" w14:textId="77777777" w:rsidR="003D3DBA" w:rsidRPr="004451AE" w:rsidRDefault="003D3DBA" w:rsidP="003D3DBA">
      <w:pPr>
        <w:pStyle w:val="24bReference-Text"/>
        <w:rPr>
          <w:lang w:eastAsia="ko-KR"/>
        </w:rPr>
      </w:pPr>
      <w:r w:rsidRPr="00F553E4">
        <w:t xml:space="preserve">WHO. 1991. </w:t>
      </w:r>
      <w:r w:rsidRPr="003D3DBA">
        <w:rPr>
          <w:i/>
          <w:iCs/>
        </w:rPr>
        <w:t>Guidelines for the Assessment of Herbal Medicines</w:t>
      </w:r>
      <w:r w:rsidRPr="00F553E4">
        <w:t>. Geneva: World Health Organization.</w:t>
      </w:r>
    </w:p>
    <w:p w14:paraId="5408FC47" w14:textId="77777777" w:rsidR="001E3E3D" w:rsidRPr="00651F99" w:rsidRDefault="001E3E3D" w:rsidP="00742504">
      <w:pPr>
        <w:pStyle w:val="09bLevel02"/>
      </w:pPr>
      <w:bookmarkStart w:id="156" w:name="_Toc68453074"/>
      <w:r w:rsidRPr="00651F99">
        <w:t>Articles in Journals</w:t>
      </w:r>
      <w:bookmarkEnd w:id="155"/>
      <w:bookmarkEnd w:id="156"/>
    </w:p>
    <w:p w14:paraId="77C308E1" w14:textId="77777777" w:rsidR="001E3E3D" w:rsidRPr="00651F99" w:rsidRDefault="001E3E3D" w:rsidP="00742504">
      <w:pPr>
        <w:pStyle w:val="09cLevel03"/>
      </w:pPr>
      <w:bookmarkStart w:id="157" w:name="_Toc430195089"/>
      <w:bookmarkStart w:id="158" w:name="_Toc68453075"/>
      <w:r w:rsidRPr="00651F99">
        <w:t xml:space="preserve">Single </w:t>
      </w:r>
      <w:r w:rsidR="001055EB" w:rsidRPr="00651F99">
        <w:t>a</w:t>
      </w:r>
      <w:r w:rsidRPr="00651F99">
        <w:t>uthor</w:t>
      </w:r>
      <w:bookmarkEnd w:id="157"/>
      <w:bookmarkEnd w:id="158"/>
    </w:p>
    <w:bookmarkStart w:id="159" w:name="_Toc430195090"/>
    <w:p w14:paraId="10389ED2"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"Andanastuti Muchtar", "given" : "", "non-dropping-particle" : "", "parse-names" : false, "suffix" : "" } ], "container-title" : "Journal Institute of Materials Malaysia", "id" : "ITEM-1", "issue" : "2", "issued" : { "date-parts" : [ [ "2000" ] ] }, "page" : "51-66", "title" : "Gabungan pelekukan dan pelenturan dalam penjanaan nilai keliatan patah seramik alumina", "type" : "article-journal", "volume" : "1" }, "uris" : [ "http://www.mendeley.com/documents/?uuid=6d0c103a-7306-4d2a-92df-90c3768d36d2" ] } ], "mendeley" : { "formattedCitation" : "(Andanastuti Muchtar 2000)", "plainTextFormattedCitation" : "(Andanastuti Muchtar 2000)", "previouslyFormattedCitation" : "(Andanastuti Muchtar 2000)" }, "properties" : { "noteIndex" : 0 }, "schema" : "https://github.com/citation-style-language/schema/raw/master/csl-citation.json" }</w:instrText>
      </w:r>
      <w:r w:rsidRPr="007454B1">
        <w:fldChar w:fldCharType="separate"/>
      </w:r>
      <w:r w:rsidRPr="007454B1">
        <w:t>(Andanastuti Muchtar 2000)</w:t>
      </w:r>
      <w:r w:rsidRPr="007454B1">
        <w:fldChar w:fldCharType="end"/>
      </w:r>
      <w:r>
        <w:t xml:space="preserve"> </w:t>
      </w:r>
      <w:r w:rsidR="003F2727">
        <w:t>or</w:t>
      </w:r>
      <w:r>
        <w:t xml:space="preserve"> (</w:t>
      </w:r>
      <w:r w:rsidRPr="004451AE">
        <w:t>Andanastuti</w:t>
      </w:r>
      <w:r>
        <w:t xml:space="preserve"> 2000)</w:t>
      </w:r>
    </w:p>
    <w:p w14:paraId="67319429" w14:textId="77777777" w:rsidR="003D3DBA" w:rsidRPr="00F553E4" w:rsidRDefault="003D3DBA" w:rsidP="003D3DBA">
      <w:pPr>
        <w:pStyle w:val="24bReference-Text"/>
      </w:pPr>
      <w:r w:rsidRPr="00F553E4">
        <w:t xml:space="preserve">Andanastuti Muchtar. 2000. Gabungan pelekukan dan pelenturan dalam penjanaan nilai keliatan patah seramik alumina. </w:t>
      </w:r>
      <w:r w:rsidRPr="00F553E4">
        <w:rPr>
          <w:i/>
          <w:iCs/>
        </w:rPr>
        <w:t xml:space="preserve">Journal Institute of Materials Malaysia </w:t>
      </w:r>
      <w:r w:rsidRPr="00F553E4">
        <w:t>1(2): 51</w:t>
      </w:r>
      <w:r w:rsidRPr="007454B1">
        <w:t>–</w:t>
      </w:r>
      <w:r w:rsidRPr="00F553E4">
        <w:t>66.</w:t>
      </w:r>
    </w:p>
    <w:p w14:paraId="740DD9BC"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"Samad", "given" : "S.A.", "non-dropping-particle" : "", "parse-names" : false, "suffix" : "" } ], "container-title" : "Iranian Journal of Electrical and Computer Engineering", "id" : "ITEM-1", "issue" : "2", "issued" : { "date-parts" : [ [ "2004" ] ] }, "page" : "1-5", "title" : "Digital domain design of cascaded wave digital filters with tunable parameters", "type" : "article-journal", "volume" : "3" }, "uris" : [ "http://www.mendeley.com/documents/?uuid=ad4deec3-89da-4f04-b5d8-326b668b0e6c" ] } ], "mendeley" : { "formattedCitation" : "(Samad 2004)", "plainTextFormattedCitation" : "(Samad 2004)", "previouslyFormattedCitation" : "(Samad 2004)" }, "properties" : { "noteIndex" : 0 }, "schema" : "https://github.com/citation-style-language/schema/raw/master/csl-citation.json" }</w:instrText>
      </w:r>
      <w:r w:rsidRPr="007454B1">
        <w:fldChar w:fldCharType="separate"/>
      </w:r>
      <w:r w:rsidRPr="007454B1">
        <w:t>(Samad 2004)</w:t>
      </w:r>
      <w:r w:rsidRPr="007454B1">
        <w:fldChar w:fldCharType="end"/>
      </w:r>
    </w:p>
    <w:p w14:paraId="5266F044" w14:textId="77777777" w:rsidR="003D3DBA" w:rsidRPr="004451AE" w:rsidRDefault="003D3DBA" w:rsidP="003D3DBA">
      <w:pPr>
        <w:pStyle w:val="24bReference-Text"/>
      </w:pPr>
      <w:r w:rsidRPr="00F553E4">
        <w:t>Samad, S.A.</w:t>
      </w:r>
      <w:r>
        <w:t xml:space="preserve"> </w:t>
      </w:r>
      <w:r w:rsidRPr="00F553E4">
        <w:t xml:space="preserve"> 2004. Digital domain design of cascaded wave digital filters with tunable parameters. </w:t>
      </w:r>
      <w:r w:rsidRPr="00F553E4">
        <w:rPr>
          <w:i/>
          <w:iCs/>
        </w:rPr>
        <w:t>Iranian Journal of Electrical and Computer Engineering</w:t>
      </w:r>
      <w:r w:rsidRPr="00F553E4">
        <w:t xml:space="preserve"> 3(2): 1</w:t>
      </w:r>
      <w:r w:rsidRPr="007454B1">
        <w:t>–</w:t>
      </w:r>
      <w:r w:rsidRPr="00F553E4">
        <w:t>5.</w:t>
      </w:r>
    </w:p>
    <w:p w14:paraId="521C3AFE" w14:textId="77777777" w:rsidR="001E3E3D" w:rsidRPr="00651F99" w:rsidRDefault="001055EB" w:rsidP="00742504">
      <w:pPr>
        <w:pStyle w:val="09cLevel03"/>
      </w:pPr>
      <w:bookmarkStart w:id="160" w:name="_Toc68453076"/>
      <w:r w:rsidRPr="00651F99">
        <w:t>Co-a</w:t>
      </w:r>
      <w:r w:rsidR="001E3E3D" w:rsidRPr="00651F99">
        <w:t>uthors</w:t>
      </w:r>
      <w:bookmarkEnd w:id="159"/>
      <w:bookmarkEnd w:id="160"/>
    </w:p>
    <w:bookmarkStart w:id="161" w:name="_Toc428447900"/>
    <w:bookmarkStart w:id="162" w:name="_Toc430195091"/>
    <w:p w14:paraId="200FF765"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"Andanastuti Muchtar", "given" : "", "non-dropping-particle" : "", "parse-names" : false, "suffix" : "" }, { "dropping-particle" : "", "family" : "Lim", "given" : "L.C.", "non-dropping-particle" : "", "parse-names" : false, "suffix" : "" }, { "dropping-particle" : "", "family" : "Lee.", "given" : "K.H.", "non-dropping-particle" : "", "parse-names" : false, "suffix" : "" } ], "container-title" : "Journal of Materials Science", "id" : "ITEM-1", "issue" : "2", "issued" : { "date-parts" : [ [ "2002" ] ] }, "page" : "235-243", "title" : "Finite element analysis of Vickers indentation cracking processes in brittle solids using elements exhibiting cohesive post failure behaviour", "type" : "article-journal", "volume" : "38" }, "uris" : [ "http://www.mendeley.com/documents/?uuid=cd0ad3c0-5915-4d56-bb25-0b4f8bc331c2" ] } ], "mendeley" : { "formattedCitation" : "(Andanastuti Muchtar Lim &amp; Lee. 2002)", "manualFormatting" : "(Andanastuti Muchtar et al. 2002)", "plainTextFormattedCitation" : "(Andanastuti Muchtar Lim &amp; Lee. 2002)", "previouslyFormattedCitation" : "(Andanastuti Muchtar Lim &amp; Lee. 2002)" }, "properties" : { "noteIndex" : 0 }, "schema" : "https://github.com/citation-style-language/schema/raw/master/csl-citation.json" }</w:instrText>
      </w:r>
      <w:r w:rsidRPr="007454B1">
        <w:fldChar w:fldCharType="separate"/>
      </w:r>
      <w:r w:rsidRPr="007454B1">
        <w:t>(Andanastuti Muchtar et al. 2002)</w:t>
      </w:r>
      <w:r w:rsidRPr="007454B1">
        <w:fldChar w:fldCharType="end"/>
      </w:r>
      <w:r>
        <w:t xml:space="preserve"> </w:t>
      </w:r>
      <w:r w:rsidR="007907AA">
        <w:t>or</w:t>
      </w:r>
      <w:r>
        <w:t xml:space="preserve"> (</w:t>
      </w:r>
      <w:r w:rsidRPr="004451AE">
        <w:t>Andanastuti</w:t>
      </w:r>
      <w:r>
        <w:t xml:space="preserve"> 2002)</w:t>
      </w:r>
    </w:p>
    <w:p w14:paraId="1F929E5B" w14:textId="77777777" w:rsidR="003D3DBA" w:rsidRPr="00F553E4" w:rsidRDefault="003D3DBA" w:rsidP="003D3DBA">
      <w:pPr>
        <w:pStyle w:val="24bReference-Text"/>
      </w:pPr>
      <w:r w:rsidRPr="00F553E4">
        <w:t xml:space="preserve">Andanastuti Muchtar, Lim, L.C. &amp; Lee., K.H. </w:t>
      </w:r>
      <w:r w:rsidR="007907AA">
        <w:t xml:space="preserve"> </w:t>
      </w:r>
      <w:r w:rsidRPr="00F553E4">
        <w:t xml:space="preserve">2002. Finite element analysis of Vickers indentation cracking processes in brittle solids using elements exhibiting cohesive post failure behaviour. </w:t>
      </w:r>
      <w:r w:rsidRPr="00F553E4">
        <w:rPr>
          <w:i/>
          <w:iCs/>
        </w:rPr>
        <w:t>Journal of Materials Science</w:t>
      </w:r>
      <w:r w:rsidRPr="00F553E4">
        <w:t xml:space="preserve"> 38(2): 235</w:t>
      </w:r>
      <w:r w:rsidRPr="007454B1">
        <w:t>–</w:t>
      </w:r>
      <w:r w:rsidRPr="00F553E4">
        <w:t>243.</w:t>
      </w:r>
    </w:p>
    <w:p w14:paraId="56D1D988" w14:textId="77777777" w:rsidR="003D3DBA" w:rsidRDefault="003D3DBA" w:rsidP="003D3DBA">
      <w:pPr>
        <w:pStyle w:val="24bReference-Text"/>
      </w:pPr>
      <w:r w:rsidRPr="007454B1">
        <w:t>(Hamzah</w:t>
      </w:r>
      <w:r w:rsidR="007907AA">
        <w:t xml:space="preserve">, </w:t>
      </w:r>
      <w:r w:rsidR="007907AA" w:rsidRPr="007907AA">
        <w:t>Mohamed &amp; Hussain</w:t>
      </w:r>
      <w:r w:rsidRPr="007454B1">
        <w:t xml:space="preserve"> 2004)</w:t>
      </w:r>
    </w:p>
    <w:p w14:paraId="4B931364" w14:textId="77777777" w:rsidR="003D3DBA" w:rsidRPr="00F553E4" w:rsidRDefault="003D3DBA" w:rsidP="003D3DBA">
      <w:pPr>
        <w:pStyle w:val="24bReference-Text"/>
      </w:pPr>
      <w:r w:rsidRPr="00F553E4">
        <w:lastRenderedPageBreak/>
        <w:t xml:space="preserve">Hamzah, N., Mohamed, A. &amp; Hussain, A. </w:t>
      </w:r>
      <w:r>
        <w:t xml:space="preserve"> </w:t>
      </w:r>
      <w:r w:rsidRPr="00F553E4">
        <w:t xml:space="preserve">2004. A new approach to locate the voltage sag source using real current component. </w:t>
      </w:r>
      <w:r w:rsidRPr="00F553E4">
        <w:rPr>
          <w:i/>
          <w:iCs/>
        </w:rPr>
        <w:t>Journal of Electric Power System Research</w:t>
      </w:r>
      <w:r w:rsidRPr="00F553E4">
        <w:t xml:space="preserve"> 72: 113</w:t>
      </w:r>
      <w:r w:rsidRPr="007454B1">
        <w:t>–</w:t>
      </w:r>
      <w:r w:rsidRPr="00F553E4">
        <w:t xml:space="preserve">123. </w:t>
      </w:r>
    </w:p>
    <w:p w14:paraId="645BCD20"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"Kadir Arifin", "given" : "", "non-dropping-particle" : "", "parse-names" : false, "suffix" : "" }, { "dropping-particle" : "", "family" : "Jamaluddin Md. Jahi", "given" : "", "non-dropping-particle" : "", "parse-names" : false, "suffix" : "" }, { "dropping-particle" : "", "family" : "Ismail Bahari", "given" : "", "non-dropping-particle" : "", "parse-names" : false, "suffix" : "" }, { "dropping-particle" : "", "family" : "Abd Rahim Md. Nor", "given" : "", "non-dropping-particle" : "", "parse-names" : false, "suffix" : "" }, { "dropping-particle" : "", "family" : "Abu Bakar Che Man", "given" : "", "non-dropping-particle" : "", "parse-names" : false, "suffix" : "" } ], "container-title" : "Malaysian Journal of Environmental Management", "id" : "ITEM-1", "issued" : { "date-parts" : [ [ "2005" ] ] }, "page" : "3-22", "title" : "Sistem pengurusan bersepadu: satu pengenalan", "type" : "article-journal", "volume" : "6" }, "uris" : [ "http://www.mendeley.com/documents/?uuid=248acbe5-dec2-4702-bf03-748c00517f6f" ] } ], "mendeley" : { "formattedCitation" : "(Kadir Arifin et al. 2005)", "plainTextFormattedCitation" : "(Kadir Arifin et al. 2005)", "previouslyFormattedCitation" : "(Kadir Arifin et al. 2005)" }, "properties" : { "noteIndex" : 0 }, "schema" : "https://github.com/citation-style-language/schema/raw/master/csl-citation.json" }</w:instrText>
      </w:r>
      <w:r w:rsidRPr="007454B1">
        <w:fldChar w:fldCharType="separate"/>
      </w:r>
      <w:r w:rsidRPr="007454B1">
        <w:t>(Kadir Arifin et al. 2005)</w:t>
      </w:r>
      <w:r w:rsidRPr="007454B1">
        <w:fldChar w:fldCharType="end"/>
      </w:r>
      <w:r w:rsidR="007907AA">
        <w:t xml:space="preserve"> or (Kadir et al. 2005)</w:t>
      </w:r>
    </w:p>
    <w:p w14:paraId="30D930BF" w14:textId="77777777" w:rsidR="003D3DBA" w:rsidRPr="00F553E4" w:rsidRDefault="003D3DBA" w:rsidP="003D3DBA">
      <w:pPr>
        <w:pStyle w:val="24bReference-Text"/>
      </w:pPr>
      <w:r w:rsidRPr="00F553E4">
        <w:t>Kadir Arifin, Jamaluddin Md. Jahi, Ismail Bahari, Abd Rahim Md. N</w:t>
      </w:r>
      <w:r>
        <w:t xml:space="preserve">or &amp; Abu Bakar Che Man.  2005. </w:t>
      </w:r>
      <w:r w:rsidRPr="00F553E4">
        <w:t>Sistem pengurus</w:t>
      </w:r>
      <w:r>
        <w:t xml:space="preserve">an bersepadu: satu pengenalan. </w:t>
      </w:r>
      <w:r w:rsidRPr="00F553E4">
        <w:rPr>
          <w:i/>
          <w:iCs/>
        </w:rPr>
        <w:t>Malaysian Journal of Environmental Management</w:t>
      </w:r>
      <w:r w:rsidRPr="00F553E4">
        <w:t xml:space="preserve"> 6: 3</w:t>
      </w:r>
      <w:r w:rsidRPr="007454B1">
        <w:t>–</w:t>
      </w:r>
      <w:r w:rsidRPr="00F553E4">
        <w:t>22.</w:t>
      </w:r>
    </w:p>
    <w:p w14:paraId="172FED5A"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"Law Chung Lim", "given" : "", "non-dropping-particle" : "", "parse-names" : false, "suffix" : "" }, { "dropping-particle" : "", "family" : "Siti Masrinda Tasrin", "given" : "", "non-dropping-particle" : "", "parse-names" : false, "suffix" : "" }, { "dropping-particle" : "", "family" : "Wan Ramli Wan Daud", "given" : "", "non-dropping-particle" : "", "parse-names" : false, "suffix" : "" } ], "container-title" : "Drying Technology", "id" : "ITEM-1", "issue" : "9", "issued" : { "date-parts" : [ [ "2003" ] ] }, "page" : "1703-1722", "title" : "A new drying model based on drying periods", "type" : "article-journal", "volume" : "21" }, "uris" : [ "http://www.mendeley.com/documents/?uuid=2528802a-d827-486c-b27b-a6d43d531476" ] } ], "mendeley" : { "formattedCitation" : "(Law Chung Lim Siti Masrinda Tasrin &amp; Wan Ramli Wan Daud 2003)", "manualFormatting" : "(Law Chung Lim et al. 2003)", "plainTextFormattedCitation" : "(Law Chung Lim Siti Masrinda Tasrin &amp; Wan Ramli Wan Daud 2003)", "previouslyFormattedCitation" : "(Law Chung Lim Siti Masrinda Tasrin &amp; Wan Ramli Wan Daud 2003)" }, "properties" : { "noteIndex" : 0 }, "schema" : "https://github.com/citation-style-language/schema/raw/master/csl-citation.json" }</w:instrText>
      </w:r>
      <w:r w:rsidRPr="007454B1">
        <w:fldChar w:fldCharType="separate"/>
      </w:r>
      <w:r w:rsidRPr="007454B1">
        <w:t>(Law Chung Lim et al. 2003)</w:t>
      </w:r>
      <w:r w:rsidRPr="007454B1">
        <w:fldChar w:fldCharType="end"/>
      </w:r>
      <w:r>
        <w:t xml:space="preserve"> </w:t>
      </w:r>
      <w:r w:rsidR="007907AA">
        <w:t>or</w:t>
      </w:r>
      <w:r>
        <w:t xml:space="preserve"> (Lim et al. 2003)</w:t>
      </w:r>
    </w:p>
    <w:p w14:paraId="24B140A2" w14:textId="77777777" w:rsidR="003D3DBA" w:rsidRPr="00F553E4" w:rsidRDefault="003D3DBA" w:rsidP="003D3DBA">
      <w:pPr>
        <w:pStyle w:val="24bReference-Text"/>
      </w:pPr>
      <w:r w:rsidRPr="00F553E4">
        <w:t xml:space="preserve">Law Chung Lim, Siti Masrinda Tasirin &amp; Wan Ramli Wan Daud. 2003. A new drying model based on drying periods. </w:t>
      </w:r>
      <w:r w:rsidRPr="00F553E4">
        <w:rPr>
          <w:i/>
          <w:iCs/>
        </w:rPr>
        <w:t>Drying Technology</w:t>
      </w:r>
      <w:r w:rsidRPr="00F553E4">
        <w:t xml:space="preserve"> 21(9): 1703</w:t>
      </w:r>
      <w:r w:rsidRPr="007454B1">
        <w:t>–</w:t>
      </w:r>
      <w:r w:rsidRPr="00F553E4">
        <w:t>1722.</w:t>
      </w:r>
    </w:p>
    <w:p w14:paraId="3F093D66" w14:textId="77777777" w:rsidR="003D3DBA" w:rsidRDefault="003D3DBA" w:rsidP="003D3DBA">
      <w:pPr>
        <w:pStyle w:val="24bReference-Text"/>
      </w:pPr>
      <w:r w:rsidRPr="007454B1">
        <w:fldChar w:fldCharType="begin" w:fldLock="1"/>
      </w:r>
      <w:r w:rsidRPr="007454B1">
        <w:instrText>ADDIN CSL_CITATION { "citationItems" : [ { "id" : "ITEM-1", "itemData" : { "author" : [ { "dropping-particle" : "", "family" : "Marcos", "given" : "A.M.L.", "non-dropping-particle" : "", "parse-names" : false, "suffix" : "" }, { "dropping-particle" : "", "family" : "Marcelo", "given" : "R.", "non-dropping-particle" : "", "parse-names" : false, "suffix" : "" }, { "dropping-particle" : "", "family" : "Lia", "given" : "H", "non-dropping-particle" : "", "parse-names" : false, "suffix" : "" } ], "container-title" : "International Journal of Production Economics", "id" : "ITEM-1", "issued" : { "date-parts" : [ [ "2000" ] ] }, "page" : "143-147", "title" : "Quality certification and performance of Brazilian firm. An empirical study", "type" : "article-journal", "volume" : "66" }, "uris" : [ "http://www.mendeley.com/documents/?uuid=57ae80ba-a026-4813-9c4b-3406526c0ae7" ] } ], "mendeley" : { "formattedCitation" : "(Marcos Marcelo &amp; Lia 2000)", "plainTextFormattedCitation" : "(Marcos Marcelo &amp; Lia 2000)", "previouslyFormattedCitation" : "(Marcos Marcelo &amp; Lia 2000)" }, "properties" : { "noteIndex" : 0 }, "schema" : "https://github.com/citation-style-language/schema/raw/master/csl-citation.json" }</w:instrText>
      </w:r>
      <w:r w:rsidRPr="007454B1">
        <w:fldChar w:fldCharType="separate"/>
      </w:r>
      <w:r w:rsidRPr="007454B1">
        <w:t>(Marcos Marcelo &amp; Lia 2000)</w:t>
      </w:r>
      <w:r w:rsidRPr="007454B1">
        <w:fldChar w:fldCharType="end"/>
      </w:r>
    </w:p>
    <w:p w14:paraId="608554E2" w14:textId="77777777" w:rsidR="003D3DBA" w:rsidRPr="00F553E4" w:rsidRDefault="003D3DBA" w:rsidP="003D3DBA">
      <w:pPr>
        <w:pStyle w:val="24bReference-Text"/>
      </w:pPr>
      <w:r w:rsidRPr="00F553E4">
        <w:rPr>
          <w:lang w:val="pt-BR"/>
        </w:rPr>
        <w:t xml:space="preserve">Marcos, A.M.L., Marcelo, R. &amp; Lia, H.  </w:t>
      </w:r>
      <w:r w:rsidRPr="00F553E4">
        <w:t>2000. Quality certification and performance of Brazi</w:t>
      </w:r>
      <w:r>
        <w:t>lian firm: an empirical study.</w:t>
      </w:r>
      <w:r w:rsidRPr="00F553E4">
        <w:t xml:space="preserve"> </w:t>
      </w:r>
      <w:r w:rsidRPr="00F553E4">
        <w:rPr>
          <w:i/>
        </w:rPr>
        <w:t>International Journal of Production Economics</w:t>
      </w:r>
      <w:r w:rsidRPr="00F553E4">
        <w:t xml:space="preserve"> 66: 143</w:t>
      </w:r>
      <w:r w:rsidRPr="007454B1">
        <w:t>–</w:t>
      </w:r>
      <w:r w:rsidRPr="00F553E4">
        <w:t>147.</w:t>
      </w:r>
    </w:p>
    <w:p w14:paraId="76165257" w14:textId="77777777" w:rsidR="003D3DBA" w:rsidRDefault="003D3DBA" w:rsidP="003D3DBA">
      <w:pPr>
        <w:pStyle w:val="24bReference-Text"/>
        <w:rPr>
          <w:lang w:eastAsia="ko-KR"/>
        </w:rPr>
      </w:pPr>
      <w:r w:rsidRPr="007454B1">
        <w:rPr>
          <w:lang w:eastAsia="ko-KR"/>
        </w:rPr>
        <w:fldChar w:fldCharType="begin" w:fldLock="1"/>
      </w:r>
      <w:r w:rsidRPr="007454B1">
        <w:rPr>
          <w:lang w:eastAsia="ko-KR"/>
        </w:rPr>
        <w:instrText>ADDIN CSL_CITATION { "citationItems" : [ { "id" : "ITEM-1", "itemData" : { "DOI" : "10.1016/j.anucene.2015.02.027", "ISSN" : "03064549", "author" : [ { "dropping-particle" : "", "family" : "Mohamed", "given" : "F.", "non-dropping-particle" : "", "parse-names" : false, "suffix" : "" }, { "dropping-particle" : "", "family" : "Hassan", "given" : "A.", "non-dropping-particle" : "", "parse-names" : false, "suffix" : "" }, { "dropping-particle" : "", "family" : "Yahaya", "given" : "R.", "non-dropping-particle" : "", "parse-names" : false, "suffix" : "" }, { "dropping-particle" : "", "family" : "Rahman", "given" : "I.", "non-dropping-particle" : "", "parse-names" : false, "suffix" : "" }, { "dropping-particle" : "", "family" : "Maskin", "given" : "M.", "non-dropping-particle" : "", "parse-names" : false, "suffix" : "" }, { "dropping-particle" : "", "family" : "Praktom", "given" : "P.", "non-dropping-particle" : "", "parse-names" : false, "suffix" : "" }, { "dropping-particle" : "", "family" : "Charlie", "given" : "F.", "non-dropping-particle" : "", "parse-names" : false, "suffix" : "" } ], "container-title" : "Annals of Nuclear Energy", "id" : "ITEM-1", "issued" : { "date-parts" : [ [ "2015" ] ] }, "page" : "409-415", "publisher" : "Elsevier Ltd", "title" : "Operator Reliability Study for Probabilistic Safety Analysis of an Operating Research Reactor", "type" : "article-journal", "volume" : "80" }, "uris" : [ "http://www.mendeley.com/documents/?uuid=ae6f9e5b-1662-493c-9e94-49bcf7a6b301" ] } ], "mendeley" : { "formattedCitation" : "(Mohamed et al. 2015)", "plainTextFormattedCitation" : "(Mohamed et al. 2015)", "previouslyFormattedCitation" : "(Mohamed et al. 2015)" }, "properties" : { "noteIndex" : 0 }, "schema" : "https://github.com/citation-style-language/schema/raw/master/csl-citation.json" }</w:instrText>
      </w:r>
      <w:r w:rsidRPr="007454B1">
        <w:rPr>
          <w:lang w:eastAsia="ko-KR"/>
        </w:rPr>
        <w:fldChar w:fldCharType="separate"/>
      </w:r>
      <w:r w:rsidRPr="007454B1">
        <w:rPr>
          <w:lang w:eastAsia="ko-KR"/>
        </w:rPr>
        <w:t>(Mohamed et al. 2015)</w:t>
      </w:r>
      <w:r w:rsidRPr="007454B1">
        <w:rPr>
          <w:lang w:eastAsia="ko-KR"/>
        </w:rPr>
        <w:fldChar w:fldCharType="end"/>
      </w:r>
    </w:p>
    <w:p w14:paraId="5161D78E" w14:textId="77777777" w:rsidR="003D3DBA" w:rsidRPr="007454B1" w:rsidRDefault="003D3DBA" w:rsidP="003D3DBA">
      <w:pPr>
        <w:pStyle w:val="24bReference-Text"/>
      </w:pPr>
      <w:r w:rsidRPr="007454B1">
        <w:t xml:space="preserve">Mohamed, F., Hassan, A., Yahaya, R., Rahman, I., Maskin, M., Praktom, P. &amp; Charlie, F. </w:t>
      </w:r>
      <w:r w:rsidR="007907AA">
        <w:t xml:space="preserve"> </w:t>
      </w:r>
      <w:r w:rsidRPr="007454B1">
        <w:t xml:space="preserve">2015. Operator reliability study for probabilistic safety analysis of an operating research reactor. </w:t>
      </w:r>
      <w:r w:rsidRPr="007454B1">
        <w:rPr>
          <w:i/>
          <w:iCs/>
        </w:rPr>
        <w:t>Annals of Nuclear Energy</w:t>
      </w:r>
      <w:r w:rsidRPr="004470A1">
        <w:t xml:space="preserve"> 80</w:t>
      </w:r>
      <w:r>
        <w:t xml:space="preserve">: </w:t>
      </w:r>
      <w:r w:rsidRPr="007454B1">
        <w:t>409–415.</w:t>
      </w:r>
    </w:p>
    <w:p w14:paraId="3197377B" w14:textId="77777777" w:rsidR="001E3E3D" w:rsidRPr="00651F99" w:rsidRDefault="001E3E3D" w:rsidP="00742504">
      <w:pPr>
        <w:pStyle w:val="09cLevel03"/>
      </w:pPr>
      <w:bookmarkStart w:id="163" w:name="_Toc68453077"/>
      <w:r w:rsidRPr="00651F99">
        <w:t>Titles of Journals That Have Been Abbreviated</w:t>
      </w:r>
      <w:bookmarkEnd w:id="161"/>
      <w:bookmarkEnd w:id="162"/>
      <w:bookmarkEnd w:id="163"/>
    </w:p>
    <w:bookmarkStart w:id="164" w:name="_Toc428447901"/>
    <w:bookmarkStart w:id="165" w:name="_Toc430195092"/>
    <w:p w14:paraId="11383BCF" w14:textId="77777777" w:rsidR="007907AA" w:rsidRDefault="007907AA" w:rsidP="007907AA">
      <w:pPr>
        <w:pStyle w:val="24bReference-Text"/>
      </w:pPr>
      <w:r w:rsidRPr="007454B1">
        <w:fldChar w:fldCharType="begin" w:fldLock="1"/>
      </w:r>
      <w:r w:rsidRPr="007454B1">
        <w:instrText>ADDIN CSL_CITATION { "citationItems" : [ { "id" : "ITEM-1", "itemData" : { "author" : [ { "dropping-particle" : "", "family" : "Brown", "given" : "R.", "non-dropping-particle" : "", "parse-names" : false, "suffix" : "" }, { "dropping-particle" : "", "family" : "Higgins", "given" : "P.J.", "non-dropping-particle" : "", "parse-names" : false, "suffix" : "" } ], "container-title" : "Proc. London Math. Soc.", "id" : "ITEM-1", "issue" : "3", "issued" : { "date-parts" : [ [ "1978" ] ] }, "page" : "193-212", "title" : "On the connection between the second relative homotopy groups of some related spaces", "type" : "article-journal", "volume" : "36" }, "uris" : [ "http://www.mendeley.com/documents/?uuid=602281a0-7de0-4b11-b79a-a6b3c45140b3" ] } ], "mendeley" : { "formattedCitation" : "(Brown &amp; Higgins 1978)", "plainTextFormattedCitation" : "(Brown &amp; Higgins 1978)", "previouslyFormattedCitation" : "(Brown &amp; Higgins 1978)" }, "properties" : { "noteIndex" : 0 }, "schema" : "https://github.com/citation-style-language/schema/raw/master/csl-citation.json" }</w:instrText>
      </w:r>
      <w:r w:rsidRPr="007454B1">
        <w:fldChar w:fldCharType="separate"/>
      </w:r>
      <w:r w:rsidRPr="007454B1">
        <w:t>(Brown &amp; Higgins 1978)</w:t>
      </w:r>
      <w:r w:rsidRPr="007454B1">
        <w:fldChar w:fldCharType="end"/>
      </w:r>
    </w:p>
    <w:p w14:paraId="355B2AAC" w14:textId="77777777" w:rsidR="007907AA" w:rsidRPr="00F553E4" w:rsidRDefault="007907AA" w:rsidP="007907AA">
      <w:pPr>
        <w:pStyle w:val="24bReference-Text"/>
      </w:pPr>
      <w:r w:rsidRPr="00F553E4">
        <w:t xml:space="preserve">Brown, R. &amp; Higgins, P.J. 1978.  On the connection between the second relative homotopy </w:t>
      </w:r>
      <w:r>
        <w:t xml:space="preserve">groups of some related spaces. </w:t>
      </w:r>
      <w:r w:rsidRPr="00F553E4">
        <w:rPr>
          <w:i/>
        </w:rPr>
        <w:t>Proc. London Math. Soc.</w:t>
      </w:r>
      <w:r>
        <w:t xml:space="preserve"> </w:t>
      </w:r>
      <w:r w:rsidRPr="00F553E4">
        <w:rPr>
          <w:bCs/>
        </w:rPr>
        <w:t>36</w:t>
      </w:r>
      <w:r>
        <w:t>(3): 193</w:t>
      </w:r>
      <w:r w:rsidRPr="007454B1">
        <w:t>–</w:t>
      </w:r>
      <w:r w:rsidRPr="00F553E4">
        <w:t>212.</w:t>
      </w:r>
    </w:p>
    <w:p w14:paraId="0580E45A" w14:textId="77777777" w:rsidR="001E3E3D" w:rsidRPr="00651F99" w:rsidRDefault="001E3E3D" w:rsidP="00742504">
      <w:pPr>
        <w:pStyle w:val="09bLevel02"/>
      </w:pPr>
      <w:bookmarkStart w:id="166" w:name="_Toc68453078"/>
      <w:r w:rsidRPr="00651F99">
        <w:t>Articles in Proceeding / Post-Conference Publications</w:t>
      </w:r>
      <w:bookmarkEnd w:id="164"/>
      <w:bookmarkEnd w:id="165"/>
      <w:bookmarkEnd w:id="166"/>
    </w:p>
    <w:bookmarkStart w:id="167" w:name="_Toc428447902"/>
    <w:bookmarkStart w:id="168" w:name="_Toc430195093"/>
    <w:p w14:paraId="3CC4F855" w14:textId="77777777" w:rsidR="000F3AB0" w:rsidRDefault="000F3AB0" w:rsidP="000F3AB0">
      <w:pPr>
        <w:pStyle w:val="24bReference-Text"/>
      </w:pPr>
      <w:r w:rsidRPr="007454B1">
        <w:fldChar w:fldCharType="begin" w:fldLock="1"/>
      </w:r>
      <w:r w:rsidRPr="007454B1">
        <w:instrText>ADDIN CSL_CITATION { "citationItems" : [ { "id" : "ITEM-1", "itemData" : { "author" : [ { "dropping-particle" : "", "family" : "Kadir Arifin", "given" : "", "non-dropping-particle" : "", "parse-names" : false, "suffix" : "" }, { "dropping-particle" : "", "family" : "Jamaluddin Md. Jahi", "given" : "", "non-dropping-particle" : "", "parse-names" : false, "suffix" : "" }, { "dropping-particle" : "", "family" : "Abu Bakar Che Man", "given" : "", "non-dropping-particle" : "", "parse-names" : false, "suffix" : "" }, { "dropping-particle" : "", "family" : "Ismail Bahari", "given" : "", "non-dropping-particle" : "", "parse-names" : false, "suffix" : "" }, { "dropping-particle" : "", "family" : "Abd Rahim Md Nor", "given" : "", "non-dropping-particle" : "", "parse-names" : false, "suffix" : "" } ], "container-title" : "Prosiding Pengurusan Persekitaran 2003,", "id" : "ITEM-1", "issued" : { "date-parts" : [ [ "2003" ] ] }, "page" : "hlm 107-115", "title" : "Perlaksanaan sistem pengurusan keselamatan dan kesihatan pekerjaan (OHSAS 18001:1999) di Malaysia: isu dan cabaran", "type" : "article-journal" }, "uris" : [ "http://www.mendeley.com/documents/?uuid=159516d2-778d-4e5b-9484-96ae7c31357b" ] } ], "mendeley" : { "formattedCitation" : "(Kadir Arifin et al. 2003)", "plainTextFormattedCitation" : "(Kadir Arifin et al. 2003)", "previouslyFormattedCitation" : "(Kadir Arifin et al. 2003)" }, "properties" : { "noteIndex" : 0 }, "schema" : "https://github.com/citation-style-language/schema/raw/master/csl-citation.json" }</w:instrText>
      </w:r>
      <w:r w:rsidRPr="007454B1">
        <w:fldChar w:fldCharType="separate"/>
      </w:r>
      <w:r w:rsidRPr="007454B1">
        <w:t>(Kadir Arifin et al. 2003)</w:t>
      </w:r>
      <w:r w:rsidRPr="007454B1">
        <w:fldChar w:fldCharType="end"/>
      </w:r>
      <w:r>
        <w:t xml:space="preserve"> or (Kadir et al. 2003)</w:t>
      </w:r>
    </w:p>
    <w:p w14:paraId="6B77B216" w14:textId="77777777" w:rsidR="000F3AB0" w:rsidRPr="00F553E4" w:rsidRDefault="000F3AB0" w:rsidP="000F3AB0">
      <w:pPr>
        <w:pStyle w:val="24bReference-Text"/>
      </w:pPr>
      <w:r w:rsidRPr="00F553E4">
        <w:t>Kadir Arifin, Jamaluddin Md. Jahi, Abu Bakar Che Man, Ism</w:t>
      </w:r>
      <w:r>
        <w:t xml:space="preserve">ail Bahari &amp; Abd Rahim Md Nor. </w:t>
      </w:r>
      <w:r w:rsidRPr="00F553E4">
        <w:t>2003.</w:t>
      </w:r>
      <w:r w:rsidRPr="00F553E4">
        <w:rPr>
          <w:i/>
          <w:iCs/>
        </w:rPr>
        <w:t xml:space="preserve"> </w:t>
      </w:r>
      <w:r w:rsidRPr="00F553E4">
        <w:t xml:space="preserve">Perlaksanaan sistem pengurusan keselamatan dan kesihatan pekerjaan (OHSAS 18001:1999) di Malaysia: isu dan cabaran. </w:t>
      </w:r>
      <w:r w:rsidRPr="00F553E4">
        <w:rPr>
          <w:i/>
          <w:iCs/>
        </w:rPr>
        <w:t>Prosiding Pengurusan Persekitaran 2003</w:t>
      </w:r>
      <w:r w:rsidRPr="00F553E4">
        <w:t xml:space="preserve">, </w:t>
      </w:r>
      <w:r>
        <w:t>pp</w:t>
      </w:r>
      <w:r w:rsidRPr="00F553E4">
        <w:t>. 107</w:t>
      </w:r>
      <w:r w:rsidRPr="007454B1">
        <w:t>–</w:t>
      </w:r>
      <w:r w:rsidRPr="00F553E4">
        <w:t>115.</w:t>
      </w:r>
    </w:p>
    <w:p w14:paraId="69F7F4B2" w14:textId="77777777" w:rsidR="000F3AB0" w:rsidRDefault="000F3AB0" w:rsidP="000F3AB0">
      <w:pPr>
        <w:pStyle w:val="24bReference-Text"/>
      </w:pPr>
      <w:r w:rsidRPr="007454B1">
        <w:fldChar w:fldCharType="begin" w:fldLock="1"/>
      </w:r>
      <w:r w:rsidRPr="007454B1">
        <w:instrText>ADDIN CSL_CITATION { "citationItems" : [ { "id" : "ITEM-1", "itemData" : { "author" : [ { "dropping-particle" : "", "family" : "Rahmat", "given" : "R.A.", "non-dropping-particle" : "", "parse-names" : false, "suffix" : "" }, { "dropping-particle" : "", "family" : "Jumari", "given" : "K.", "non-dropping-particle" : "", "parse-names" : false, "suffix" : "" }, { "dropping-particle" : "", "family" : "Hassan", "given" : "A.", "non-dropping-particle" : "", "parse-names" : false, "suffix" : "" }, { "dropping-particle" : "", "family" : "Basri", "given" : "H", "non-dropping-particle" : "", "parse-names" : false, "suffix" : "" } ], "container-title" : "Proceedings of the 2nd World Engineering Congress,", "id" : "ITEM-1", "issued" : { "date-parts" : [ [ "2002" ] ] }, "page" : "hlm 339-344", "title" : "Intelligent traffic control with image processing sensor", "type" : "article-journal" }, "uris" : [ "http://www.mendeley.com/documents/?uuid=1bd4c091-2a80-446a-add8-1dc7c321f9c8" ] } ], "mendeley" : { "formattedCitation" : "(Rahmat et al. 2002)", "plainTextFormattedCitation" : "(Rahmat et al. 2002)", "previouslyFormattedCitation" : "(Rahmat et al. 2002)" }, "properties" : { "noteIndex" : 0 }, "schema" : "https://github.com/citation-style-language/schema/raw/master/csl-citation.json" }</w:instrText>
      </w:r>
      <w:r w:rsidRPr="007454B1">
        <w:fldChar w:fldCharType="separate"/>
      </w:r>
      <w:r w:rsidRPr="007454B1">
        <w:t>(Rahmat et al. 2002)</w:t>
      </w:r>
      <w:r w:rsidRPr="007454B1">
        <w:fldChar w:fldCharType="end"/>
      </w:r>
    </w:p>
    <w:p w14:paraId="6873307F" w14:textId="77777777" w:rsidR="000F3AB0" w:rsidRPr="007454B1" w:rsidRDefault="000F3AB0" w:rsidP="000F3AB0">
      <w:pPr>
        <w:pStyle w:val="24bReference-Text"/>
      </w:pPr>
      <w:r w:rsidRPr="00F553E4">
        <w:t>Rahmat, R.A., Jumari, K., Hassan, A. &amp; Basri, H. 2002. Intelligent traffic control</w:t>
      </w:r>
      <w:r>
        <w:t xml:space="preserve"> with image processing sensor. </w:t>
      </w:r>
      <w:r>
        <w:rPr>
          <w:i/>
          <w:iCs/>
        </w:rPr>
        <w:t>Proceeding of the</w:t>
      </w:r>
      <w:r w:rsidRPr="00F553E4">
        <w:rPr>
          <w:i/>
          <w:iCs/>
        </w:rPr>
        <w:t xml:space="preserve"> 2nd World Engineering Congress</w:t>
      </w:r>
      <w:r>
        <w:t>, pp. 339</w:t>
      </w:r>
      <w:r w:rsidRPr="007454B1">
        <w:t>–</w:t>
      </w:r>
      <w:r w:rsidRPr="00F553E4">
        <w:t>344.</w:t>
      </w:r>
    </w:p>
    <w:p w14:paraId="26185E31" w14:textId="77777777" w:rsidR="001E3E3D" w:rsidRPr="00651F99" w:rsidRDefault="001E3E3D" w:rsidP="00742504">
      <w:pPr>
        <w:pStyle w:val="09bLevel02"/>
      </w:pPr>
      <w:bookmarkStart w:id="169" w:name="_Toc68453079"/>
      <w:r w:rsidRPr="00651F99">
        <w:lastRenderedPageBreak/>
        <w:t>Articles in Magazines / Bulletins</w:t>
      </w:r>
      <w:bookmarkEnd w:id="167"/>
      <w:bookmarkEnd w:id="168"/>
      <w:bookmarkEnd w:id="169"/>
    </w:p>
    <w:bookmarkStart w:id="170" w:name="_Toc428447903"/>
    <w:bookmarkStart w:id="171" w:name="_Toc430195094"/>
    <w:p w14:paraId="0FE2406A" w14:textId="77777777" w:rsidR="000F3AB0" w:rsidRDefault="000F3AB0" w:rsidP="000F3AB0">
      <w:pPr>
        <w:pStyle w:val="24bReference-Text"/>
      </w:pPr>
      <w:r w:rsidRPr="007454B1">
        <w:fldChar w:fldCharType="begin" w:fldLock="1"/>
      </w:r>
      <w:r w:rsidRPr="007454B1">
        <w:instrText>ADDIN CSL_CITATION { "citationItems" : [ { "id" : "ITEM-1", "itemData" : { "author" : [ { "dropping-particle" : "", "family" : "Ismail Hamid", "given" : "", "non-dropping-particle" : "", "parse-names" : false, "suffix" : "" } ], "container-title" : "Dewan Sastera", "id" : "ITEM-1", "issued" : { "date-parts" : [ [ "1990" ] ] }, "page" : "Mei: 79-83", "title" : "Sastera kitab", "type" : "article-journal" }, "uris" : [ "http://www.mendeley.com/documents/?uuid=98ee9f97-0211-4a5e-990f-99e34d11ebc0" ] } ], "mendeley" : { "formattedCitation" : "(Ismail Hamid 1990)", "plainTextFormattedCitation" : "(Ismail Hamid 1990)", "previouslyFormattedCitation" : "(Ismail Hamid 1990)" }, "properties" : { "noteIndex" : 0 }, "schema" : "https://github.com/citation-style-language/schema/raw/master/csl-citation.json" }</w:instrText>
      </w:r>
      <w:r w:rsidRPr="007454B1">
        <w:fldChar w:fldCharType="separate"/>
      </w:r>
      <w:r w:rsidRPr="007454B1">
        <w:t>(Ismail Hamid 1990)</w:t>
      </w:r>
      <w:r w:rsidRPr="007454B1">
        <w:fldChar w:fldCharType="end"/>
      </w:r>
      <w:r>
        <w:t xml:space="preserve"> or (Ismail 1990)</w:t>
      </w:r>
    </w:p>
    <w:p w14:paraId="75CDE857" w14:textId="77777777" w:rsidR="000F3AB0" w:rsidRPr="00F553E4" w:rsidRDefault="000F3AB0" w:rsidP="000F3AB0">
      <w:pPr>
        <w:pStyle w:val="24bReference-Text"/>
      </w:pPr>
      <w:r w:rsidRPr="00F553E4">
        <w:t xml:space="preserve">Ismail Hamid.  </w:t>
      </w:r>
      <w:r>
        <w:t xml:space="preserve">1990. Sastera kitab. </w:t>
      </w:r>
      <w:r w:rsidRPr="00F553E4">
        <w:rPr>
          <w:i/>
        </w:rPr>
        <w:t>Dewan Sastera</w:t>
      </w:r>
      <w:r w:rsidRPr="00F553E4">
        <w:t xml:space="preserve"> Mei: 79</w:t>
      </w:r>
      <w:r w:rsidRPr="007454B1">
        <w:t>–</w:t>
      </w:r>
      <w:r w:rsidRPr="00F553E4">
        <w:t>83.</w:t>
      </w:r>
    </w:p>
    <w:p w14:paraId="77573688"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"Laupa Junus", "given" : "", "non-dropping-particle" : "", "parse-names" : false, "suffix" : "" } ], "container-title" : "Estidotmy", "id" : "ITEM-1", "issued" : { "date-parts" : [ [ "2006" ] ] }, "page" : "Februari: 10-11", "title" : "RazakSAT dilancar ke angkasa lepas tahun ini", "type" : "article-journal" }, "uris" : [ "http://www.mendeley.com/documents/?uuid=9808492e-eb06-48de-80fb-4f77abba5773" ] } ], "mendeley" : { "formattedCitation" : "(Laupa Junus 2006)", "plainTextFormattedCitation" : "(Laupa Junus 2006)", "previouslyFormattedCitation" : "(Laupa Junus 2006)" }, "properties" : { "noteIndex" : 0 }, "schema" : "https://github.com/citation-style-language/schema/raw/master/csl-citation.json" }</w:instrText>
      </w:r>
      <w:r w:rsidRPr="007454B1">
        <w:rPr>
          <w:lang w:eastAsia="ko-KR"/>
        </w:rPr>
        <w:fldChar w:fldCharType="separate"/>
      </w:r>
      <w:r w:rsidRPr="007454B1">
        <w:rPr>
          <w:lang w:eastAsia="ko-KR"/>
        </w:rPr>
        <w:t>(Laupa Junus 2006)</w:t>
      </w:r>
      <w:r w:rsidRPr="007454B1">
        <w:rPr>
          <w:lang w:eastAsia="ko-KR"/>
        </w:rPr>
        <w:fldChar w:fldCharType="end"/>
      </w:r>
      <w:r>
        <w:rPr>
          <w:lang w:eastAsia="ko-KR"/>
        </w:rPr>
        <w:t xml:space="preserve"> or (Laupa 2006)</w:t>
      </w:r>
    </w:p>
    <w:p w14:paraId="67D3F305" w14:textId="77777777" w:rsidR="000F3AB0" w:rsidRPr="00F553E4" w:rsidRDefault="000F3AB0" w:rsidP="000F3AB0">
      <w:pPr>
        <w:pStyle w:val="24bReference-Text"/>
      </w:pPr>
      <w:r>
        <w:t xml:space="preserve">Laupa Junus.  2006. </w:t>
      </w:r>
      <w:r w:rsidRPr="00F553E4">
        <w:t>RazakSAT dilanc</w:t>
      </w:r>
      <w:r>
        <w:t xml:space="preserve">ar ke angkasa lepas tahun ini. </w:t>
      </w:r>
      <w:r w:rsidRPr="00F553E4">
        <w:rPr>
          <w:i/>
          <w:iCs/>
        </w:rPr>
        <w:t>Estidotmy</w:t>
      </w:r>
      <w:r>
        <w:t xml:space="preserve"> </w:t>
      </w:r>
      <w:r w:rsidRPr="00F553E4">
        <w:t>Februari: 10</w:t>
      </w:r>
      <w:r w:rsidRPr="007454B1">
        <w:t>–</w:t>
      </w:r>
      <w:r w:rsidRPr="00F553E4">
        <w:t>11.</w:t>
      </w:r>
    </w:p>
    <w:p w14:paraId="491EEB25"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"Nik Mohd Nasri Ismail", "given" : "", "non-dropping-particle" : "", "parse-names" : false, "suffix" : "" } ], "container-title" : "Sihat", "id" : "ITEM-1", "issued" : { "date-parts" : [ [ "1991" ] ] }, "page" : "Julai: 24 25", "title" : "Punca ketidaksuburan lelaki", "type" : "article-journal" }, "uris" : [ "http://www.mendeley.com/documents/?uuid=fb4fe44a-0dc5-4dff-98ea-6ad99a7b6c5b" ] } ], "mendeley" : { "formattedCitation" : "(Nik Mohd Nasri Ismail 1991)", "plainTextFormattedCitation" : "(Nik Mohd Nasri Ismail 1991)", "previouslyFormattedCitation" : "(Nik Mohd Nasri Ismail 1991)" }, "properties" : { "noteIndex" : 0 }, "schema" : "https://github.com/citation-style-language/schema/raw/master/csl-citation.json" }</w:instrText>
      </w:r>
      <w:r w:rsidRPr="007454B1">
        <w:rPr>
          <w:lang w:eastAsia="ko-KR"/>
        </w:rPr>
        <w:fldChar w:fldCharType="separate"/>
      </w:r>
      <w:r w:rsidRPr="007454B1">
        <w:rPr>
          <w:lang w:eastAsia="ko-KR"/>
        </w:rPr>
        <w:t>(Nik Mohd Nasri Ismail 1991)</w:t>
      </w:r>
      <w:r w:rsidRPr="007454B1">
        <w:rPr>
          <w:lang w:eastAsia="ko-KR"/>
        </w:rPr>
        <w:fldChar w:fldCharType="end"/>
      </w:r>
      <w:r>
        <w:rPr>
          <w:lang w:eastAsia="ko-KR"/>
        </w:rPr>
        <w:t xml:space="preserve"> or (Nik Mohd Nasri 1991)</w:t>
      </w:r>
    </w:p>
    <w:p w14:paraId="422FCC99" w14:textId="77777777" w:rsidR="000F3AB0" w:rsidRPr="007454B1" w:rsidRDefault="000F3AB0" w:rsidP="000F3AB0">
      <w:pPr>
        <w:pStyle w:val="24bReference-Text"/>
        <w:rPr>
          <w:rFonts w:eastAsiaTheme="minorEastAsia"/>
          <w:lang w:eastAsia="ko-KR"/>
        </w:rPr>
      </w:pPr>
      <w:r w:rsidRPr="00F553E4">
        <w:t>Nik Mo</w:t>
      </w:r>
      <w:r>
        <w:t xml:space="preserve">hd Nasri Ismail.  1991. Punca ketidaksuburan </w:t>
      </w:r>
      <w:r w:rsidRPr="00F553E4">
        <w:t xml:space="preserve">lelaki. </w:t>
      </w:r>
      <w:r w:rsidRPr="00F553E4">
        <w:rPr>
          <w:i/>
        </w:rPr>
        <w:t>Sihat</w:t>
      </w:r>
      <w:r w:rsidRPr="00F553E4">
        <w:t xml:space="preserve"> Julai: 24</w:t>
      </w:r>
      <w:r w:rsidRPr="007454B1">
        <w:t>–</w:t>
      </w:r>
      <w:r w:rsidRPr="00F553E4">
        <w:t>25.</w:t>
      </w:r>
    </w:p>
    <w:p w14:paraId="3EC8E179" w14:textId="77777777" w:rsidR="001E3E3D" w:rsidRPr="00651F99" w:rsidRDefault="001E3E3D" w:rsidP="00742504">
      <w:pPr>
        <w:pStyle w:val="09bLevel02"/>
      </w:pPr>
      <w:bookmarkStart w:id="172" w:name="_Toc68453080"/>
      <w:r w:rsidRPr="00651F99">
        <w:t>Articles / News in Newspapers / Letters to the Editor</w:t>
      </w:r>
      <w:bookmarkEnd w:id="170"/>
      <w:bookmarkEnd w:id="171"/>
      <w:bookmarkEnd w:id="172"/>
    </w:p>
    <w:p w14:paraId="3B7EBB45" w14:textId="77777777" w:rsidR="001E3E3D" w:rsidRPr="00651F99" w:rsidRDefault="001E3E3D" w:rsidP="00742504">
      <w:pPr>
        <w:pStyle w:val="09cLevel03"/>
      </w:pPr>
      <w:bookmarkStart w:id="173" w:name="_Toc428447904"/>
      <w:bookmarkStart w:id="174" w:name="_Toc430195095"/>
      <w:bookmarkStart w:id="175" w:name="_Toc68453081"/>
      <w:r w:rsidRPr="00651F99">
        <w:t xml:space="preserve">Article with </w:t>
      </w:r>
      <w:r w:rsidR="00295C9A" w:rsidRPr="00651F99">
        <w:t>name of author/writer</w:t>
      </w:r>
      <w:bookmarkEnd w:id="173"/>
      <w:bookmarkEnd w:id="174"/>
      <w:bookmarkEnd w:id="175"/>
    </w:p>
    <w:bookmarkStart w:id="176" w:name="_Toc428447905"/>
    <w:bookmarkStart w:id="177" w:name="_Toc430195096"/>
    <w:p w14:paraId="07E31784"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"Gunasegaran", "given" : "P.", "non-dropping-particle" : "", "parse-names" : false, "suffix" : "" } ], "container-title" : "New Straits Times", "id" : "ITEM-1", "issued" : { "date-parts" : [ [ "2006", "2", "21" ] ] }, "page" : "20", "title" : "Overworked students: give the kids chance to relax", "type" : "article-newspaper" }, "uris" : [ "http://www.mendeley.com/documents/?uuid=aeede6c9-2b68-4765-910b-7311d392a43d" ] } ], "mendeley" : { "formattedCitation" : "(Gunasegaran 2006)", "plainTextFormattedCitation" : "(Gunasegaran 2006)", "previouslyFormattedCitation" : "(Gunasegaran 2006)" }, "properties" : { "noteIndex" : 0 }, "schema" : "https://github.com/citation-style-language/schema/raw/master/csl-citation.json" }</w:instrText>
      </w:r>
      <w:r w:rsidRPr="007454B1">
        <w:rPr>
          <w:lang w:eastAsia="ko-KR"/>
        </w:rPr>
        <w:fldChar w:fldCharType="separate"/>
      </w:r>
      <w:r w:rsidRPr="007454B1">
        <w:rPr>
          <w:lang w:eastAsia="ko-KR"/>
        </w:rPr>
        <w:t>(Gunasegaran 2006)</w:t>
      </w:r>
      <w:r w:rsidRPr="007454B1">
        <w:rPr>
          <w:lang w:eastAsia="ko-KR"/>
        </w:rPr>
        <w:fldChar w:fldCharType="end"/>
      </w:r>
    </w:p>
    <w:p w14:paraId="2E09E770" w14:textId="77777777" w:rsidR="000F3AB0" w:rsidRPr="007454B1" w:rsidRDefault="000F3AB0" w:rsidP="000F3AB0">
      <w:pPr>
        <w:pStyle w:val="24bReference-Text"/>
        <w:rPr>
          <w:lang w:eastAsia="ko-KR"/>
        </w:rPr>
      </w:pPr>
      <w:r w:rsidRPr="00F553E4">
        <w:t xml:space="preserve">Gunasegaran, P.  2006.  </w:t>
      </w:r>
      <w:r w:rsidRPr="00532250">
        <w:t>Overworked</w:t>
      </w:r>
      <w:r w:rsidRPr="00F553E4">
        <w:t xml:space="preserve"> students: give the kids chance to relax.  </w:t>
      </w:r>
      <w:r w:rsidRPr="00F553E4">
        <w:rPr>
          <w:i/>
        </w:rPr>
        <w:t>New Straits Times</w:t>
      </w:r>
      <w:r w:rsidRPr="00F553E4">
        <w:t>, 21 February: 20.</w:t>
      </w:r>
    </w:p>
    <w:p w14:paraId="4D008E46"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"Hashnan Abdullah", "given" : "", "non-dropping-particle" : "", "parse-names" : false, "suffix" : "" } ], "container-title" : "Utusan Malaysia", "id" : "ITEM-1", "issued" : { "date-parts" : [ [ "2006", "2", "2" ] ] }, "page" : "3", "title" : "Mangsa tragedy asrama runtuh selamat pulang", "type" : "article-newspaper" }, "uris" : [ "http://www.mendeley.com/documents/?uuid=6d7a4798-0628-4c37-9656-1d2021091ba3" ] } ], "mendeley" : { "formattedCitation" : "(Hashnan Abdullah 2006)", "plainTextFormattedCitation" : "(Hashnan Abdullah 2006)", "previouslyFormattedCitation" : "(Hashnan Abdullah 2006)" }, "properties" : { "noteIndex" : 0 }, "schema" : "https://github.com/citation-style-language/schema/raw/master/csl-citation.json" }</w:instrText>
      </w:r>
      <w:r w:rsidRPr="007454B1">
        <w:rPr>
          <w:lang w:eastAsia="ko-KR"/>
        </w:rPr>
        <w:fldChar w:fldCharType="separate"/>
      </w:r>
      <w:r w:rsidRPr="007454B1">
        <w:rPr>
          <w:lang w:eastAsia="ko-KR"/>
        </w:rPr>
        <w:t>(Hashnan Abdullah 2006)</w:t>
      </w:r>
      <w:r w:rsidRPr="007454B1">
        <w:rPr>
          <w:lang w:eastAsia="ko-KR"/>
        </w:rPr>
        <w:fldChar w:fldCharType="end"/>
      </w:r>
      <w:r>
        <w:rPr>
          <w:lang w:eastAsia="ko-KR"/>
        </w:rPr>
        <w:t xml:space="preserve"> or (Hashnan 2006)</w:t>
      </w:r>
    </w:p>
    <w:p w14:paraId="295F046C" w14:textId="77777777" w:rsidR="000F3AB0" w:rsidRPr="00F553E4" w:rsidRDefault="000F3AB0" w:rsidP="000F3AB0">
      <w:pPr>
        <w:pStyle w:val="24bReference-Text"/>
      </w:pPr>
      <w:r w:rsidRPr="00F553E4">
        <w:t xml:space="preserve">Hashnan Abdullah.  2006.  Mangsa tragedy asrama runtuh selamat pulang.  </w:t>
      </w:r>
      <w:r w:rsidRPr="00F553E4">
        <w:rPr>
          <w:i/>
        </w:rPr>
        <w:t>Utusan Malaysia</w:t>
      </w:r>
      <w:r w:rsidRPr="00F553E4">
        <w:t>, 2 Februar</w:t>
      </w:r>
      <w:r>
        <w:t>y</w:t>
      </w:r>
      <w:r w:rsidRPr="00F553E4">
        <w:t>: 3.</w:t>
      </w:r>
    </w:p>
    <w:p w14:paraId="3D3979C7"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"Mohamed Idris", "given" : "S.M.", "non-dropping-particle" : "", "parse-names" : false, "suffix" : "" } ], "container-title" : "New Straits Times", "id" : "ITEM-1", "issued" : { "date-parts" : [ [ "2006", "2", "16" ] ] }, "page" : "18", "title" : "Commercial vehicle drivers: procedures need review", "type" : "article-newspaper" }, "uris" : [ "http://www.mendeley.com/documents/?uuid=3b3800a3-8fb3-4a0e-b966-ed9035edfca2" ] } ], "mendeley" : { "formattedCitation" : "(Mohamed Idris 2006)", "plainTextFormattedCitation" : "(Mohamed Idris 2006)", "previouslyFormattedCitation" : "(Mohamed Idris 2006)" }, "properties" : { "noteIndex" : 0 }, "schema" : "https://github.com/citation-style-language/schema/raw/master/csl-citation.json" }</w:instrText>
      </w:r>
      <w:r w:rsidRPr="007454B1">
        <w:rPr>
          <w:lang w:eastAsia="ko-KR"/>
        </w:rPr>
        <w:fldChar w:fldCharType="separate"/>
      </w:r>
      <w:r w:rsidRPr="007454B1">
        <w:rPr>
          <w:lang w:eastAsia="ko-KR"/>
        </w:rPr>
        <w:t>(Mohamed Idris 2006)</w:t>
      </w:r>
      <w:r w:rsidRPr="007454B1">
        <w:rPr>
          <w:lang w:eastAsia="ko-KR"/>
        </w:rPr>
        <w:fldChar w:fldCharType="end"/>
      </w:r>
    </w:p>
    <w:p w14:paraId="61019943" w14:textId="77777777" w:rsidR="000F3AB0" w:rsidRPr="00F553E4" w:rsidRDefault="000F3AB0" w:rsidP="000F3AB0">
      <w:pPr>
        <w:pStyle w:val="24bReference-Text"/>
      </w:pPr>
      <w:r w:rsidRPr="00F553E4">
        <w:t>Mohamed Idris, S.M.  2006.  Commercial vehicle dr</w:t>
      </w:r>
      <w:r>
        <w:t xml:space="preserve">ivers: procedures need review. </w:t>
      </w:r>
      <w:r w:rsidRPr="00F553E4">
        <w:rPr>
          <w:i/>
        </w:rPr>
        <w:t>New Straits Times</w:t>
      </w:r>
      <w:r w:rsidRPr="00F553E4">
        <w:t>, 16 February: 18.</w:t>
      </w:r>
    </w:p>
    <w:p w14:paraId="1561949B" w14:textId="77777777" w:rsidR="000F3AB0" w:rsidRDefault="000F3AB0" w:rsidP="000F3AB0">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"Zabry Mohamad", "given" : "", "non-dropping-particle" : "", "parse-names" : false, "suffix" : "" } ], "container-title" : "Utusan Malaysia", "id" : "ITEM-1", "issued" : { "date-parts" : [ [ "2006", "2", "3" ] ] }, "page" : "1", "title" : "Roti canai, teh tarik tidak ke angkasa lepas?", "type" : "article-newspaper" }, "uris" : [ "http://www.mendeley.com/documents/?uuid=793b1490-7023-4b5f-99a5-e8e67711bf44" ] } ], "mendeley" : { "formattedCitation" : "(Zabry Mohamad 2006)", "plainTextFormattedCitation" : "(Zabry Mohamad 2006)", "previouslyFormattedCitation" : "(Zabry Mohamad 2006)" }, "properties" : { "noteIndex" : 0 }, "schema" : "https://github.com/citation-style-language/schema/raw/master/csl-citation.json" }</w:instrText>
      </w:r>
      <w:r w:rsidRPr="007454B1">
        <w:rPr>
          <w:lang w:eastAsia="ko-KR"/>
        </w:rPr>
        <w:fldChar w:fldCharType="separate"/>
      </w:r>
      <w:r w:rsidRPr="007454B1">
        <w:rPr>
          <w:lang w:eastAsia="ko-KR"/>
        </w:rPr>
        <w:t>(Zabry Mohamad 2006)</w:t>
      </w:r>
      <w:r w:rsidRPr="007454B1">
        <w:rPr>
          <w:lang w:eastAsia="ko-KR"/>
        </w:rPr>
        <w:fldChar w:fldCharType="end"/>
      </w:r>
      <w:r>
        <w:rPr>
          <w:lang w:eastAsia="ko-KR"/>
        </w:rPr>
        <w:t xml:space="preserve"> or (Zabry 2006)</w:t>
      </w:r>
    </w:p>
    <w:p w14:paraId="5B8EBC0C" w14:textId="77777777" w:rsidR="000F3AB0" w:rsidRPr="007454B1" w:rsidRDefault="000F3AB0" w:rsidP="000F3AB0">
      <w:pPr>
        <w:pStyle w:val="24bReference-Text"/>
        <w:rPr>
          <w:lang w:eastAsia="ko-KR"/>
        </w:rPr>
      </w:pPr>
      <w:r>
        <w:t xml:space="preserve">Zabry Mohamad.  2006. </w:t>
      </w:r>
      <w:r w:rsidRPr="00F553E4">
        <w:t>Roti canai, teh</w:t>
      </w:r>
      <w:r>
        <w:t xml:space="preserve"> tarik tidak ke angkasa lepas? </w:t>
      </w:r>
      <w:r w:rsidRPr="00F553E4">
        <w:rPr>
          <w:i/>
          <w:iCs/>
          <w:lang w:val="fr-FR"/>
        </w:rPr>
        <w:t>Utusan Malaysia</w:t>
      </w:r>
      <w:r w:rsidRPr="00F553E4">
        <w:rPr>
          <w:lang w:val="fr-FR"/>
        </w:rPr>
        <w:t>, 3 Februar</w:t>
      </w:r>
      <w:r>
        <w:rPr>
          <w:lang w:val="fr-FR"/>
        </w:rPr>
        <w:t>y</w:t>
      </w:r>
      <w:r w:rsidRPr="00F553E4">
        <w:rPr>
          <w:lang w:val="fr-FR"/>
        </w:rPr>
        <w:t>: 1.</w:t>
      </w:r>
    </w:p>
    <w:p w14:paraId="0DD10BFA" w14:textId="77777777" w:rsidR="001E3E3D" w:rsidRPr="00651F99" w:rsidRDefault="001E3E3D" w:rsidP="00742504">
      <w:pPr>
        <w:pStyle w:val="09cLevel03"/>
      </w:pPr>
      <w:bookmarkStart w:id="178" w:name="_Toc68453082"/>
      <w:r w:rsidRPr="00651F99">
        <w:t xml:space="preserve">Writer’s </w:t>
      </w:r>
      <w:r w:rsidR="00295C9A" w:rsidRPr="00651F99">
        <w:t>name not given</w:t>
      </w:r>
      <w:bookmarkEnd w:id="176"/>
      <w:bookmarkEnd w:id="177"/>
      <w:bookmarkEnd w:id="178"/>
    </w:p>
    <w:bookmarkStart w:id="179" w:name="_Toc428447906"/>
    <w:bookmarkStart w:id="180" w:name="_Toc430195097"/>
    <w:p w14:paraId="27C533B6"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"Anon.", "given" : "", "non-dropping-particle" : "", "parse-names" : false, "suffix" : "" } ], "container-title" : "Utusan Malaysia", "id" : "ITEM-1", "issued" : { "date-parts" : [ [ "1992", "10", "30" ] ] }, "page" : "10", "title" : "Peningkatan kes belia tidak membayar balik pinjaman", "type" : "article-newspaper" }, "uris" : [ "http://www.mendeley.com/documents/?uuid=b2619ed4-67a6-434e-84ba-3c4adc02e357" ] } ], "mendeley" : { "formattedCitation" : "(Anon. 1992b)", "plainTextFormattedCitation" : "(Anon. 1992b)", "previouslyFormattedCitation" : "(Anon. 1992b)" }, "properties" : { "noteIndex" : 0 }, "schema" : "https://github.com/citation-style-language/schema/raw/master/csl-citation.json" }</w:instrText>
      </w:r>
      <w:r w:rsidRPr="007454B1">
        <w:rPr>
          <w:lang w:eastAsia="ko-KR"/>
        </w:rPr>
        <w:fldChar w:fldCharType="separate"/>
      </w:r>
      <w:r w:rsidRPr="007454B1">
        <w:rPr>
          <w:lang w:eastAsia="ko-KR"/>
        </w:rPr>
        <w:t>(Anon. 1992)</w:t>
      </w:r>
      <w:r w:rsidRPr="007454B1">
        <w:rPr>
          <w:lang w:eastAsia="ko-KR"/>
        </w:rPr>
        <w:fldChar w:fldCharType="end"/>
      </w:r>
    </w:p>
    <w:p w14:paraId="535DA84E" w14:textId="77777777" w:rsidR="0020326C" w:rsidRPr="00F553E4" w:rsidRDefault="0020326C" w:rsidP="0020326C">
      <w:pPr>
        <w:pStyle w:val="24bReference-Text"/>
        <w:rPr>
          <w:lang w:val="de-DE"/>
        </w:rPr>
      </w:pPr>
      <w:r w:rsidRPr="00F553E4">
        <w:t xml:space="preserve">Anon. 1992. Peningkatan kes belia </w:t>
      </w:r>
      <w:r>
        <w:t xml:space="preserve">tidak membayar balik pinjaman. </w:t>
      </w:r>
      <w:r w:rsidRPr="00F553E4">
        <w:rPr>
          <w:i/>
          <w:lang w:val="de-DE"/>
        </w:rPr>
        <w:t>Utusan Malaysia</w:t>
      </w:r>
      <w:r w:rsidRPr="00F553E4">
        <w:rPr>
          <w:lang w:val="de-DE"/>
        </w:rPr>
        <w:t>, 30 O</w:t>
      </w:r>
      <w:r>
        <w:rPr>
          <w:lang w:val="de-DE"/>
        </w:rPr>
        <w:t>c</w:t>
      </w:r>
      <w:r w:rsidRPr="00F553E4">
        <w:rPr>
          <w:lang w:val="de-DE"/>
        </w:rPr>
        <w:t>tober: 10.</w:t>
      </w:r>
    </w:p>
    <w:p w14:paraId="4B0E9459"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"Anon.", "given" : "", "non-dropping-particle" : "", "parse-names" : false, "suffix" : "" } ], "container-title" : "Utusan Malaysia", "id" : "ITEM-1", "issued" : { "date-parts" : [ [ "2006", "2", "2" ] ] }, "page" : "5", "title" : "Kelantan ambil langkah segera bendung JE", "type" : "article-newspaper" }, "uris" : [ "http://www.mendeley.com/documents/?uuid=5e34ab99-1e5d-4dd3-803b-a9bd5ba55de3" ] } ], "mendeley" : { "formattedCitation" : "(Anon. 2006a)", "plainTextFormattedCitation" : "(Anon. 2006a)", "previouslyFormattedCitation" : "(Anon. 2006a)" }, "properties" : { "noteIndex" : 0 }, "schema" : "https://github.com/citation-style-language/schema/raw/master/csl-citation.json" }</w:instrText>
      </w:r>
      <w:r w:rsidRPr="007454B1">
        <w:rPr>
          <w:lang w:eastAsia="ko-KR"/>
        </w:rPr>
        <w:fldChar w:fldCharType="separate"/>
      </w:r>
      <w:r w:rsidRPr="007454B1">
        <w:rPr>
          <w:lang w:eastAsia="ko-KR"/>
        </w:rPr>
        <w:t>(Anon. 2006a)</w:t>
      </w:r>
      <w:r w:rsidRPr="007454B1">
        <w:rPr>
          <w:lang w:eastAsia="ko-KR"/>
        </w:rPr>
        <w:fldChar w:fldCharType="end"/>
      </w:r>
    </w:p>
    <w:p w14:paraId="095DF646" w14:textId="77777777" w:rsidR="0020326C" w:rsidRPr="00F553E4" w:rsidRDefault="0020326C" w:rsidP="0020326C">
      <w:pPr>
        <w:pStyle w:val="24bReference-Text"/>
      </w:pPr>
      <w:r>
        <w:lastRenderedPageBreak/>
        <w:t xml:space="preserve">Anon. 2006a. </w:t>
      </w:r>
      <w:r w:rsidRPr="00F553E4">
        <w:t>Kelantan a</w:t>
      </w:r>
      <w:r>
        <w:t>mbil langkah segera bendung JE.</w:t>
      </w:r>
      <w:r w:rsidRPr="00F553E4">
        <w:t xml:space="preserve"> </w:t>
      </w:r>
      <w:r w:rsidRPr="00F553E4">
        <w:rPr>
          <w:i/>
          <w:iCs/>
        </w:rPr>
        <w:t>Utusan Malaysia</w:t>
      </w:r>
      <w:r w:rsidRPr="00F553E4">
        <w:t>, 2 Februar</w:t>
      </w:r>
      <w:r>
        <w:t>y</w:t>
      </w:r>
      <w:r w:rsidRPr="00F553E4">
        <w:t xml:space="preserve">: 5. </w:t>
      </w:r>
    </w:p>
    <w:p w14:paraId="74BD8A08"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"Anon.", "given" : "", "non-dropping-particle" : "", "parse-names" : false, "suffix" : "" } ], "container-title" : "Estidotmy", "id" : "ITEM-1", "issued" : { "date-parts" : [ [ "2006", "2", "22" ] ] }, "page" : "10-11", "title" : "Siapa angkasawan pertama Malaysia?", "type" : "article-newspaper" }, "uris" : [ "http://www.mendeley.com/documents/?uuid=81241dcf-703e-4531-bba5-2c644d479ae3" ] } ], "mendeley" : { "formattedCitation" : "(Anon. 2006b)", "plainTextFormattedCitation" : "(Anon. 2006b)", "previouslyFormattedCitation" : "(Anon. 2006b)" }, "properties" : { "noteIndex" : 0 }, "schema" : "https://github.com/citation-style-language/schema/raw/master/csl-citation.json" }</w:instrText>
      </w:r>
      <w:r w:rsidRPr="007454B1">
        <w:rPr>
          <w:lang w:eastAsia="ko-KR"/>
        </w:rPr>
        <w:fldChar w:fldCharType="separate"/>
      </w:r>
      <w:r w:rsidRPr="007454B1">
        <w:rPr>
          <w:lang w:eastAsia="ko-KR"/>
        </w:rPr>
        <w:t>(Anon. 2006b)</w:t>
      </w:r>
      <w:r w:rsidRPr="007454B1">
        <w:rPr>
          <w:lang w:eastAsia="ko-KR"/>
        </w:rPr>
        <w:fldChar w:fldCharType="end"/>
      </w:r>
    </w:p>
    <w:p w14:paraId="2665545C" w14:textId="77777777" w:rsidR="0020326C" w:rsidRPr="00A12012" w:rsidRDefault="0020326C" w:rsidP="0020326C">
      <w:pPr>
        <w:pStyle w:val="24bReference-Text"/>
        <w:rPr>
          <w:rFonts w:eastAsiaTheme="minorEastAsia"/>
          <w:lang w:eastAsia="ko-KR"/>
        </w:rPr>
      </w:pPr>
      <w:r w:rsidRPr="00F553E4">
        <w:t>Anon.  2006</w:t>
      </w:r>
      <w:r>
        <w:t>b</w:t>
      </w:r>
      <w:r w:rsidRPr="00F553E4">
        <w:t xml:space="preserve">.  Siapa angkasawan pertama Malaysia? </w:t>
      </w:r>
      <w:r w:rsidRPr="00F553E4">
        <w:rPr>
          <w:i/>
        </w:rPr>
        <w:t>Estidotmy</w:t>
      </w:r>
      <w:r w:rsidRPr="00F553E4">
        <w:t>, 22 Februar</w:t>
      </w:r>
      <w:r>
        <w:t>y</w:t>
      </w:r>
      <w:r w:rsidRPr="00F553E4">
        <w:t>:10</w:t>
      </w:r>
      <w:r w:rsidRPr="007454B1">
        <w:t>–</w:t>
      </w:r>
      <w:r w:rsidRPr="00F553E4">
        <w:t>11.</w:t>
      </w:r>
    </w:p>
    <w:p w14:paraId="18622637" w14:textId="77777777" w:rsidR="001E3E3D" w:rsidRPr="00651F99" w:rsidRDefault="001E3E3D" w:rsidP="00742504">
      <w:pPr>
        <w:pStyle w:val="09bLevel02"/>
      </w:pPr>
      <w:bookmarkStart w:id="181" w:name="_Toc68453083"/>
      <w:r w:rsidRPr="00651F99">
        <w:t>News Reports in Newspapers</w:t>
      </w:r>
      <w:bookmarkEnd w:id="179"/>
      <w:bookmarkEnd w:id="180"/>
      <w:bookmarkEnd w:id="181"/>
    </w:p>
    <w:p w14:paraId="0860C8D3" w14:textId="77777777" w:rsidR="001E3E3D" w:rsidRPr="00651F99" w:rsidRDefault="001E3E3D" w:rsidP="00742504">
      <w:pPr>
        <w:pStyle w:val="09cLevel03"/>
      </w:pPr>
      <w:bookmarkStart w:id="182" w:name="_Toc428447907"/>
      <w:bookmarkStart w:id="183" w:name="_Toc430195098"/>
      <w:bookmarkStart w:id="184" w:name="_Toc68453084"/>
      <w:r w:rsidRPr="00651F99">
        <w:t>News/</w:t>
      </w:r>
      <w:r w:rsidR="00295C9A" w:rsidRPr="00651F99">
        <w:t>article with writer’s name</w:t>
      </w:r>
      <w:bookmarkEnd w:id="182"/>
      <w:bookmarkEnd w:id="183"/>
      <w:bookmarkEnd w:id="184"/>
    </w:p>
    <w:p w14:paraId="04050D04" w14:textId="77777777" w:rsidR="001E3E3D" w:rsidRPr="00651F99" w:rsidRDefault="001E3E3D" w:rsidP="00794A8C">
      <w:r w:rsidRPr="00651F99">
        <w:fldChar w:fldCharType="begin" w:fldLock="1"/>
      </w:r>
      <w:r w:rsidRPr="00651F99">
        <w:instrText>ADDIN CSL_CITATION { "citationItems" : [ { "id" : "ITEM-1", "itemData" : { "author" : [ { "dropping-particle" : "", "family" : "Ooi Tee Ching", "given" : "", "non-dropping-particle" : "", "parse-names" : false, "suffix" : "" }, { "dropping-particle" : "", "family" : "Ganesan", "given" : "V", "non-dropping-particle" : "", "parse-names" : false, "suffix" : "" } ], "container-title" : "New Straits Times", "id" : "ITEM-1", "issued" : { "date-parts" : [ [ "2004", "5", "28" ] ] }, "page" : "B1", "title" : "Tourism set to rake in RM30b in receipts", "type" : "article-newspaper" }, "uris" : [ "http://www.mendeley.com/documents/?uuid=dd9ff35c-07ec-4ff9-a26c-611855d49ad6" ] } ], "mendeley" : { "formattedCitation" : "(Ooi Tee Ching &amp; Ganesan 2004)", "plainTextFormattedCitation" : "(Ooi Tee Ching &amp; Ganesan 2004)", "previouslyFormattedCitation" : "(Ooi Tee Ching &amp; Ganesan 2004)" }, "properties" : { "noteIndex" : 0 }, "schema" : "https://github.com/citation-style-language/schema/raw/master/csl-citation.json" }</w:instrText>
      </w:r>
      <w:r w:rsidRPr="00651F99">
        <w:fldChar w:fldCharType="separate"/>
      </w:r>
      <w:r w:rsidRPr="00651F99">
        <w:t>(Ooi Tee Ching &amp; Ganesan 2004)</w:t>
      </w:r>
      <w:r w:rsidRPr="00651F99">
        <w:fldChar w:fldCharType="end"/>
      </w:r>
    </w:p>
    <w:p w14:paraId="50D0F512" w14:textId="77777777" w:rsidR="001E3E3D" w:rsidRPr="00651F99" w:rsidRDefault="001E3E3D" w:rsidP="00794A8C">
      <w:r w:rsidRPr="00651F99">
        <w:fldChar w:fldCharType="begin" w:fldLock="1"/>
      </w:r>
      <w:r w:rsidRPr="00651F99">
        <w:instrText>ADDIN CSL_CITATION { "citationItems" : [ { "id" : "ITEM-1", "itemData" : { "author" : [ { "dropping-particle" : "", "family" : "Suffian A. Bakar", "given" : "", "non-dropping-particle" : "", "parse-names" : false, "suffix" : "" } ], "container-title" : "Berita Harian", "id" : "ITEM-1", "issued" : { "date-parts" : [ [ "2005", "8", "5" ] ] }, "page" : "17", "title" : "Pemegang saham syer rombak Lembaga Pengarah", "type" : "article-newspaper" }, "uris" : [ "http://www.mendeley.com/documents/?uuid=0f8c7746-5985-41b9-a861-faf91196d2d5" ] } ], "mendeley" : { "formattedCitation" : "(Suffian A. Bakar 2005)", "plainTextFormattedCitation" : "(Suffian A. Bakar 2005)", "previouslyFormattedCitation" : "(Suffian A. Bakar 2005)" }, "properties" : { "noteIndex" : 0 }, "schema" : "https://github.com/citation-style-language/schema/raw/master/csl-citation.json" }</w:instrText>
      </w:r>
      <w:r w:rsidRPr="00651F99">
        <w:fldChar w:fldCharType="separate"/>
      </w:r>
      <w:r w:rsidRPr="00651F99">
        <w:t>(Suffian A. Bakar 2005)</w:t>
      </w:r>
      <w:r w:rsidRPr="00651F99">
        <w:fldChar w:fldCharType="end"/>
      </w:r>
    </w:p>
    <w:p w14:paraId="7B568A3A" w14:textId="77777777" w:rsidR="001E3E3D" w:rsidRPr="00651F99" w:rsidRDefault="001E3E3D" w:rsidP="00742504">
      <w:pPr>
        <w:pStyle w:val="09cLevel03"/>
      </w:pPr>
      <w:bookmarkStart w:id="185" w:name="_Toc428447908"/>
      <w:bookmarkStart w:id="186" w:name="_Toc430195099"/>
      <w:bookmarkStart w:id="187" w:name="_Toc68453085"/>
      <w:r w:rsidRPr="00651F99">
        <w:t xml:space="preserve">News </w:t>
      </w:r>
      <w:r w:rsidR="00295C9A" w:rsidRPr="00651F99">
        <w:t>report/article without writer’s name</w:t>
      </w:r>
      <w:bookmarkEnd w:id="185"/>
      <w:bookmarkEnd w:id="186"/>
      <w:bookmarkEnd w:id="187"/>
    </w:p>
    <w:bookmarkStart w:id="188" w:name="_Toc428447909"/>
    <w:bookmarkStart w:id="189" w:name="_Toc430195100"/>
    <w:p w14:paraId="4201D958"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"Ooi Tee Ching", "given" : "", "non-dropping-particle" : "", "parse-names" : false, "suffix" : "" }, { "dropping-particle" : "", "family" : "Ganesan", "given" : "V", "non-dropping-particle" : "", "parse-names" : false, "suffix" : "" } ], "container-title" : "New Straits Times", "id" : "ITEM-1", "issued" : { "date-parts" : [ [ "2004", "5", "28" ] ] }, "page" : "B1", "title" : "Tourism set to rake in RM30b in receipts", "type" : "article-newspaper" }, "uris" : [ "http://www.mendeley.com/documents/?uuid=dd9ff35c-07ec-4ff9-a26c-611855d49ad6" ] } ], "mendeley" : { "formattedCitation" : "(Ooi Tee Ching &amp; Ganesan 2004)", "plainTextFormattedCitation" : "(Ooi Tee Ching &amp; Ganesan 2004)", "previouslyFormattedCitation" : "(Ooi Tee Ching &amp; Ganesan 2004)" }, "properties" : { "noteIndex" : 0 }, "schema" : "https://github.com/citation-style-language/schema/raw/master/csl-citation.json" }</w:instrText>
      </w:r>
      <w:r w:rsidRPr="007454B1">
        <w:fldChar w:fldCharType="separate"/>
      </w:r>
      <w:r w:rsidRPr="007454B1">
        <w:t>(Ooi Tee Ching &amp; Ganesan 2004)</w:t>
      </w:r>
      <w:r w:rsidRPr="007454B1">
        <w:fldChar w:fldCharType="end"/>
      </w:r>
      <w:r>
        <w:t xml:space="preserve"> or (Ching &amp; Ganesan 2004)</w:t>
      </w:r>
    </w:p>
    <w:p w14:paraId="5BFBCBA0" w14:textId="77777777" w:rsidR="0020326C" w:rsidRPr="00F553E4" w:rsidRDefault="0020326C" w:rsidP="0020326C">
      <w:pPr>
        <w:pStyle w:val="24bReference-Text"/>
      </w:pPr>
      <w:r w:rsidRPr="00F553E4">
        <w:rPr>
          <w:lang w:val="it-IT"/>
        </w:rPr>
        <w:t xml:space="preserve">Ooi Tee Ching &amp; Ganesan, V.  </w:t>
      </w:r>
      <w:r w:rsidRPr="00F553E4">
        <w:t xml:space="preserve">2004. Tourism set to rake in RM30b in receipts. </w:t>
      </w:r>
      <w:r w:rsidRPr="00F553E4">
        <w:rPr>
          <w:i/>
        </w:rPr>
        <w:t>New Straits Times</w:t>
      </w:r>
      <w:r w:rsidRPr="00F553E4">
        <w:t>, 28 May: B1.</w:t>
      </w:r>
    </w:p>
    <w:p w14:paraId="65BF9DFA"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"Suffian A. Bakar", "given" : "", "non-dropping-particle" : "", "parse-names" : false, "suffix" : "" } ], "container-title" : "Berita Harian", "id" : "ITEM-1", "issued" : { "date-parts" : [ [ "2005", "8", "5" ] ] }, "page" : "17", "title" : "Pemegang saham syer rombak Lembaga Pengarah", "type" : "article-newspaper" }, "uris" : [ "http://www.mendeley.com/documents/?uuid=0f8c7746-5985-41b9-a861-faf91196d2d5" ] } ], "mendeley" : { "formattedCitation" : "(Suffian A. Bakar 2005)", "plainTextFormattedCitation" : "(Suffian A. Bakar 2005)", "previouslyFormattedCitation" : "(Suffian A. Bakar 2005)" }, "properties" : { "noteIndex" : 0 }, "schema" : "https://github.com/citation-style-language/schema/raw/master/csl-citation.json" }</w:instrText>
      </w:r>
      <w:r w:rsidRPr="007454B1">
        <w:fldChar w:fldCharType="separate"/>
      </w:r>
      <w:r w:rsidRPr="007454B1">
        <w:t>(Suffian A. Bakar 2005)</w:t>
      </w:r>
      <w:r w:rsidRPr="007454B1">
        <w:fldChar w:fldCharType="end"/>
      </w:r>
      <w:r>
        <w:t xml:space="preserve"> or (Suffian 2005)</w:t>
      </w:r>
    </w:p>
    <w:p w14:paraId="031C6C65" w14:textId="77777777" w:rsidR="0020326C" w:rsidRPr="00F553E4" w:rsidRDefault="0020326C" w:rsidP="0020326C">
      <w:pPr>
        <w:pStyle w:val="24bReference-Text"/>
      </w:pPr>
      <w:r w:rsidRPr="00F553E4">
        <w:t xml:space="preserve">Suffian A. Bakar. 2005. Pemegang saham syer rombak Lembaga Pengarah.  </w:t>
      </w:r>
      <w:r w:rsidRPr="00F553E4">
        <w:rPr>
          <w:i/>
        </w:rPr>
        <w:t>Berita Harian</w:t>
      </w:r>
      <w:r w:rsidRPr="00F553E4">
        <w:t xml:space="preserve">, 5 </w:t>
      </w:r>
      <w:r>
        <w:t>August</w:t>
      </w:r>
      <w:r w:rsidRPr="00F553E4">
        <w:t>: 17.</w:t>
      </w:r>
    </w:p>
    <w:p w14:paraId="747719BB" w14:textId="77777777" w:rsidR="001E3E3D" w:rsidRPr="00651F99" w:rsidRDefault="00295C9A" w:rsidP="00742504">
      <w:pPr>
        <w:pStyle w:val="09cLevel03"/>
      </w:pPr>
      <w:bookmarkStart w:id="190" w:name="_Toc68453086"/>
      <w:r w:rsidRPr="00651F99">
        <w:t>Letters to the e</w:t>
      </w:r>
      <w:r w:rsidR="001E3E3D" w:rsidRPr="00651F99">
        <w:t>ditor</w:t>
      </w:r>
      <w:bookmarkEnd w:id="188"/>
      <w:bookmarkEnd w:id="189"/>
      <w:bookmarkEnd w:id="190"/>
    </w:p>
    <w:bookmarkStart w:id="191" w:name="_Toc428447910"/>
    <w:bookmarkStart w:id="192" w:name="_Toc430195101"/>
    <w:p w14:paraId="1823203C"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"Fidani", "given" : "", "non-dropping-particle" : "", "parse-names" : false, "suffix" : "" } ], "container-title" : "Berita Harian", "id" : "ITEM-1", "issued" : { "date-parts" : [ [ "1992", "10", "30" ] ] }, "page" : "13", "title" : "Jangan salahkan imam, bilal saja. Surat", "type" : "article-newspaper" }, "uris" : [ "http://www.mendeley.com/documents/?uuid=d8d9874b-c536-44d2-ab8a-94794d325a47" ] } ], "mendeley" : { "formattedCitation" : "(Fidani 1992)", "plainTextFormattedCitation" : "(Fidani 1992)", "previouslyFormattedCitation" : "(Fidani 1992)" }, "properties" : { "noteIndex" : 0 }, "schema" : "https://github.com/citation-style-language/schema/raw/master/csl-citation.json" }</w:instrText>
      </w:r>
      <w:r w:rsidRPr="007454B1">
        <w:fldChar w:fldCharType="separate"/>
      </w:r>
      <w:r w:rsidRPr="007454B1">
        <w:t>(Fidani 1992)</w:t>
      </w:r>
      <w:r w:rsidRPr="007454B1">
        <w:fldChar w:fldCharType="end"/>
      </w:r>
    </w:p>
    <w:p w14:paraId="16986D99" w14:textId="77777777" w:rsidR="0020326C" w:rsidRPr="007454B1" w:rsidRDefault="0020326C" w:rsidP="0020326C">
      <w:pPr>
        <w:pStyle w:val="24bReference-Text"/>
      </w:pPr>
      <w:r w:rsidRPr="00F553E4">
        <w:rPr>
          <w:lang w:val="pt-BR"/>
        </w:rPr>
        <w:t xml:space="preserve">Fidani. </w:t>
      </w:r>
      <w:r w:rsidRPr="00F553E4">
        <w:t xml:space="preserve">1992. </w:t>
      </w:r>
      <w:r w:rsidRPr="00273FD6">
        <w:t>Jangan</w:t>
      </w:r>
      <w:r w:rsidRPr="00F553E4">
        <w:t xml:space="preserve"> salahkan imam, bilal saja. Surat. </w:t>
      </w:r>
      <w:r w:rsidRPr="00F553E4">
        <w:rPr>
          <w:i/>
        </w:rPr>
        <w:t>Berita Harian</w:t>
      </w:r>
      <w:r w:rsidRPr="00F553E4">
        <w:t>, 30 O</w:t>
      </w:r>
      <w:r>
        <w:t>c</w:t>
      </w:r>
      <w:r w:rsidRPr="00F553E4">
        <w:t>tober: 13.</w:t>
      </w:r>
    </w:p>
    <w:p w14:paraId="70B14B37"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"Izhab", "given" : "Z", "non-dropping-particle" : "", "parse-names" : false, "suffix" : "" } ], "container-title" : "New Straits Times", "id" : "ITEM-1", "issued" : { "date-parts" : [ [ "1992", "1", "25" ] ] }, "page" : "9", "title" : "Effective reading is the way to ensure success of science students. Surat kepada Editor", "type" : "article-newspaper" }, "uris" : [ "http://www.mendeley.com/documents/?uuid=a40c7c83-0ffa-4644-9112-249de48687d5" ] } ], "mendeley" : { "formattedCitation" : "(Izhab 1992)", "plainTextFormattedCitation" : "(Izhab 1992)", "previouslyFormattedCitation" : "(Izhab 1992)" }, "properties" : { "noteIndex" : 0 }, "schema" : "https://github.com/citation-style-language/schema/raw/master/csl-citation.json" }</w:instrText>
      </w:r>
      <w:r w:rsidRPr="007454B1">
        <w:fldChar w:fldCharType="separate"/>
      </w:r>
      <w:r w:rsidRPr="007454B1">
        <w:t>(Izhab 1992)</w:t>
      </w:r>
      <w:r w:rsidRPr="007454B1">
        <w:fldChar w:fldCharType="end"/>
      </w:r>
    </w:p>
    <w:p w14:paraId="5C9F6581" w14:textId="77777777" w:rsidR="0020326C" w:rsidRPr="00F553E4" w:rsidRDefault="0020326C" w:rsidP="0020326C">
      <w:pPr>
        <w:pStyle w:val="24bReference-Text"/>
      </w:pPr>
      <w:r w:rsidRPr="00F553E4">
        <w:t xml:space="preserve">Izhab, Z.  1992.  Effective reading is the way to ensure success of science students. Surat kepada Editor. </w:t>
      </w:r>
      <w:r w:rsidRPr="00F553E4">
        <w:rPr>
          <w:i/>
        </w:rPr>
        <w:t>New Straits Times</w:t>
      </w:r>
      <w:r w:rsidRPr="00F553E4">
        <w:t>, 25 Januar</w:t>
      </w:r>
      <w:r>
        <w:t>y</w:t>
      </w:r>
      <w:r w:rsidRPr="00F553E4">
        <w:t>: 9</w:t>
      </w:r>
    </w:p>
    <w:p w14:paraId="6A05EEB0" w14:textId="77777777" w:rsidR="0020326C" w:rsidRDefault="0020326C" w:rsidP="0020326C">
      <w:pPr>
        <w:pStyle w:val="24bReference-Text"/>
      </w:pPr>
      <w:r w:rsidRPr="007454B1">
        <w:fldChar w:fldCharType="begin" w:fldLock="1"/>
      </w:r>
      <w:r w:rsidRPr="007454B1">
        <w:instrText>ADDIN CSL_CITATION { "citationItems" : [ { "id" : "ITEM-1", "itemData" : { "author" : [ { "dropping-particle" : "", "family" : "Mohd Fauzi Zahat", "given" : "", "non-dropping-particle" : "", "parse-names" : false, "suffix" : "" } ], "container-title" : "Berita Harian", "id" : "ITEM-1", "issued" : { "date-parts" : [ [ "2006", "2", "12" ] ] }, "page" : "12", "title" : "Denda tinggi mampu buat pemandu serik. Surat", "type" : "article-newspaper" }, "uris" : [ "http://www.mendeley.com/documents/?uuid=27c6e273-53c5-4f99-842d-0356c1ade574" ] } ], "mendeley" : { "formattedCitation" : "(Mohd Fauzi Zahat 2006)", "plainTextFormattedCitation" : "(Mohd Fauzi Zahat 2006)", "previouslyFormattedCitation" : "(Mohd Fauzi Zahat 2006)" }, "properties" : { "noteIndex" : 0 }, "schema" : "https://github.com/citation-style-language/schema/raw/master/csl-citation.json" }</w:instrText>
      </w:r>
      <w:r w:rsidRPr="007454B1">
        <w:fldChar w:fldCharType="separate"/>
      </w:r>
      <w:r w:rsidRPr="007454B1">
        <w:t>(Mohd Fauzi Zahat 2006)</w:t>
      </w:r>
      <w:r w:rsidRPr="007454B1">
        <w:fldChar w:fldCharType="end"/>
      </w:r>
      <w:r>
        <w:t xml:space="preserve"> or (Mohd Fauzi 2006)</w:t>
      </w:r>
    </w:p>
    <w:p w14:paraId="00A2B434" w14:textId="77777777" w:rsidR="0020326C" w:rsidRPr="007454B1" w:rsidRDefault="0020326C" w:rsidP="0020326C">
      <w:pPr>
        <w:pStyle w:val="24bReference-Text"/>
      </w:pPr>
      <w:r w:rsidRPr="00F553E4">
        <w:t xml:space="preserve">Mohd Fauzi Zahat. </w:t>
      </w:r>
      <w:r w:rsidRPr="00F553E4">
        <w:rPr>
          <w:lang w:val="fr-FR"/>
        </w:rPr>
        <w:t xml:space="preserve">2006. Denda tinggi mampu buat pemandu serik. </w:t>
      </w:r>
      <w:r w:rsidRPr="00F553E4">
        <w:t xml:space="preserve">Surat. </w:t>
      </w:r>
      <w:r w:rsidRPr="00F553E4">
        <w:rPr>
          <w:i/>
          <w:iCs/>
        </w:rPr>
        <w:t>Berita Harian</w:t>
      </w:r>
      <w:r>
        <w:t>.  3 February</w:t>
      </w:r>
      <w:r w:rsidRPr="00F553E4">
        <w:t>: 12.</w:t>
      </w:r>
    </w:p>
    <w:p w14:paraId="7CE7CF55" w14:textId="77777777" w:rsidR="001E3E3D" w:rsidRPr="00651F99" w:rsidRDefault="001E3E3D" w:rsidP="00742504">
      <w:pPr>
        <w:pStyle w:val="09bLevel02"/>
      </w:pPr>
      <w:bookmarkStart w:id="193" w:name="_Toc68453087"/>
      <w:r w:rsidRPr="00651F99">
        <w:t>General References to Newspapers</w:t>
      </w:r>
      <w:bookmarkEnd w:id="191"/>
      <w:bookmarkEnd w:id="192"/>
      <w:bookmarkEnd w:id="193"/>
    </w:p>
    <w:p w14:paraId="6409E2AB" w14:textId="77777777" w:rsidR="001E3E3D" w:rsidRPr="00651F99" w:rsidRDefault="001E3E3D" w:rsidP="00794A8C">
      <w:r w:rsidRPr="0020326C">
        <w:rPr>
          <w:i/>
          <w:iCs/>
        </w:rPr>
        <w:t>Berita Harian</w:t>
      </w:r>
      <w:r w:rsidRPr="00651F99">
        <w:t>.  2005.  28 November.</w:t>
      </w:r>
    </w:p>
    <w:p w14:paraId="6A49A9FD" w14:textId="77777777" w:rsidR="001E3E3D" w:rsidRPr="00651F99" w:rsidRDefault="001E3E3D" w:rsidP="00794A8C">
      <w:r w:rsidRPr="0020326C">
        <w:rPr>
          <w:i/>
          <w:iCs/>
        </w:rPr>
        <w:lastRenderedPageBreak/>
        <w:t>New Straits Times</w:t>
      </w:r>
      <w:r w:rsidRPr="00651F99">
        <w:t>.  2005. 31 D</w:t>
      </w:r>
      <w:r w:rsidR="0020326C">
        <w:t>ec</w:t>
      </w:r>
      <w:r w:rsidRPr="00651F99">
        <w:t>ember.</w:t>
      </w:r>
    </w:p>
    <w:p w14:paraId="270B3005" w14:textId="77777777" w:rsidR="001E3E3D" w:rsidRPr="00651F99" w:rsidRDefault="001E3E3D" w:rsidP="00794A8C">
      <w:r w:rsidRPr="0020326C">
        <w:rPr>
          <w:i/>
          <w:iCs/>
        </w:rPr>
        <w:t>The Star</w:t>
      </w:r>
      <w:r w:rsidRPr="00651F99">
        <w:t>.  2003.  2 Jun</w:t>
      </w:r>
      <w:r w:rsidR="0020326C">
        <w:t>e</w:t>
      </w:r>
      <w:r w:rsidRPr="00651F99">
        <w:t>.</w:t>
      </w:r>
    </w:p>
    <w:p w14:paraId="733DF2E0" w14:textId="77777777" w:rsidR="001E3E3D" w:rsidRPr="00651F99" w:rsidRDefault="001E3E3D" w:rsidP="00794A8C">
      <w:r w:rsidRPr="0020326C">
        <w:rPr>
          <w:i/>
          <w:iCs/>
        </w:rPr>
        <w:t>Utusan Malaysia</w:t>
      </w:r>
      <w:r w:rsidRPr="00651F99">
        <w:t>.  2004.  10 &amp; 17 September.</w:t>
      </w:r>
    </w:p>
    <w:p w14:paraId="2A9B6B05" w14:textId="77777777" w:rsidR="001E3E3D" w:rsidRPr="00651F99" w:rsidRDefault="001E3E3D" w:rsidP="00742504">
      <w:pPr>
        <w:pStyle w:val="09bLevel02"/>
      </w:pPr>
      <w:bookmarkStart w:id="194" w:name="_Toc428447911"/>
      <w:bookmarkStart w:id="195" w:name="_Toc430195102"/>
      <w:bookmarkStart w:id="196" w:name="_Toc68453088"/>
      <w:r w:rsidRPr="00651F99">
        <w:t>Films, Video and Slides</w:t>
      </w:r>
      <w:bookmarkEnd w:id="194"/>
      <w:bookmarkEnd w:id="195"/>
      <w:bookmarkEnd w:id="196"/>
    </w:p>
    <w:p w14:paraId="27656B2C" w14:textId="77777777" w:rsidR="001E3E3D" w:rsidRPr="00651F99" w:rsidRDefault="001E3E3D" w:rsidP="00742504">
      <w:pPr>
        <w:pStyle w:val="09cLevel03"/>
      </w:pPr>
      <w:bookmarkStart w:id="197" w:name="_Toc430195103"/>
      <w:bookmarkStart w:id="198" w:name="_Toc68453089"/>
      <w:r w:rsidRPr="00651F99">
        <w:t>Films</w:t>
      </w:r>
      <w:bookmarkEnd w:id="197"/>
      <w:bookmarkEnd w:id="198"/>
    </w:p>
    <w:bookmarkStart w:id="199" w:name="_Toc428346122"/>
    <w:bookmarkStart w:id="200" w:name="_Toc429491874"/>
    <w:bookmarkStart w:id="201" w:name="_Toc430195104"/>
    <w:p w14:paraId="78CD2DFB" w14:textId="77777777" w:rsidR="0020326C" w:rsidRDefault="0020326C" w:rsidP="0020326C">
      <w:pPr>
        <w:pStyle w:val="24bReference-Text"/>
      </w:pPr>
      <w:r w:rsidRPr="007454B1">
        <w:fldChar w:fldCharType="begin" w:fldLock="1"/>
      </w:r>
      <w:r w:rsidRPr="007454B1">
        <w:instrText>ADDIN CSL_CITATION { "citationItems" : [ { "id" : "ITEM-1", "itemData" : { "id" : "ITEM-1", "issued" : { "date-parts" : [ [ "1960" ] ] }, "publisher" : "Shaw Brothers", "publisher-place" : "Filem cereka. Singapura", "title" : "Ali Baba Bujang Lapok", "type" : "motion_picture" }, "uris" : [ "http://www.mendeley.com/documents/?uuid=2cbf6a5b-076f-4404-9216-197dfc96f274" ] } ], "mendeley" : { "formattedCitation" : "(&lt;i&gt;Ali Baba Bujang Lapok&lt;/i&gt; 1960)", "plainTextFormattedCitation" : "(Ali Baba Bujang Lapok 1960)", "previouslyFormattedCitation" : "(&lt;i&gt;Ali Baba Bujang Lapok&lt;/i&gt; 1960)" }, "properties" : { "noteIndex" : 0 }, "schema" : "https://github.com/citation-style-language/schema/raw/master/csl-citation.json" }</w:instrText>
      </w:r>
      <w:r w:rsidRPr="007454B1">
        <w:fldChar w:fldCharType="separate"/>
      </w:r>
      <w:r w:rsidRPr="007454B1">
        <w:t>(</w:t>
      </w:r>
      <w:r w:rsidRPr="00022ECD">
        <w:rPr>
          <w:i/>
          <w:iCs/>
        </w:rPr>
        <w:t>Ali Baba Bujang Lapok</w:t>
      </w:r>
      <w:r w:rsidRPr="007454B1">
        <w:t xml:space="preserve"> 1960)</w:t>
      </w:r>
      <w:r w:rsidRPr="007454B1">
        <w:fldChar w:fldCharType="end"/>
      </w:r>
    </w:p>
    <w:p w14:paraId="7269DC75" w14:textId="77777777" w:rsidR="0020326C" w:rsidRPr="00F553E4" w:rsidRDefault="0020326C" w:rsidP="0020326C">
      <w:pPr>
        <w:pStyle w:val="24bReference-Text"/>
      </w:pPr>
      <w:r w:rsidRPr="00F553E4">
        <w:rPr>
          <w:i/>
          <w:lang w:val="pt-BR"/>
        </w:rPr>
        <w:t>Ali Baba Bujang Lapok</w:t>
      </w:r>
      <w:r w:rsidRPr="00F553E4">
        <w:rPr>
          <w:lang w:val="pt-BR"/>
        </w:rPr>
        <w:t xml:space="preserve">. </w:t>
      </w:r>
      <w:r w:rsidRPr="00F553E4">
        <w:t>1960. Filem. Singapura: Shaw Brothers.</w:t>
      </w:r>
    </w:p>
    <w:p w14:paraId="623B7275" w14:textId="77777777" w:rsidR="0020326C" w:rsidRDefault="0020326C" w:rsidP="0020326C">
      <w:pPr>
        <w:pStyle w:val="24bReference-Text"/>
      </w:pPr>
      <w:r w:rsidRPr="007454B1">
        <w:fldChar w:fldCharType="begin" w:fldLock="1"/>
      </w:r>
      <w:r w:rsidRPr="007454B1">
        <w:instrText>ADDIN CSL_CITATION { "citationItems" : [ { "id" : "ITEM-1", "itemData" : { "id" : "ITEM-1", "issued" : { "date-parts" : [ [ "2006" ] ] }, "publisher" : "Grand Brilliance Sdn. Bhd., Vision Works Sdn. Bhd. &amp; Tall Order Productions Sdn. Bhd", "publisher-place" : "Filem cereka. Kuala Lumpur", "title" : "Buli Balik", "type" : "motion_picture" }, "uris" : [ "http://www.mendeley.com/documents/?uuid=84d01123-3c93-4d3c-8e3a-fe88ad93255e" ] } ], "mendeley" : { "formattedCitation" : "(&lt;i&gt;Buli Balik&lt;/i&gt; 2006)", "plainTextFormattedCitation" : "(Buli Balik 2006)", "previouslyFormattedCitation" : "(&lt;i&gt;Buli Balik&lt;/i&gt; 2006)" }, "properties" : { "noteIndex" : 0 }, "schema" : "https://github.com/citation-style-language/schema/raw/master/csl-citation.json" }</w:instrText>
      </w:r>
      <w:r w:rsidRPr="007454B1">
        <w:fldChar w:fldCharType="separate"/>
      </w:r>
      <w:r w:rsidRPr="007454B1">
        <w:t>(</w:t>
      </w:r>
      <w:r w:rsidRPr="00022ECD">
        <w:rPr>
          <w:i/>
          <w:iCs/>
        </w:rPr>
        <w:t>Buli Balik</w:t>
      </w:r>
      <w:r w:rsidRPr="007454B1">
        <w:t xml:space="preserve"> 2006)</w:t>
      </w:r>
      <w:r w:rsidRPr="007454B1">
        <w:fldChar w:fldCharType="end"/>
      </w:r>
    </w:p>
    <w:p w14:paraId="1DA2D962" w14:textId="77777777" w:rsidR="0020326C" w:rsidRDefault="0020326C" w:rsidP="0020326C">
      <w:pPr>
        <w:pStyle w:val="24bReference-Text"/>
      </w:pPr>
      <w:r w:rsidRPr="00F553E4">
        <w:rPr>
          <w:i/>
          <w:iCs/>
        </w:rPr>
        <w:t>Buli Balik.</w:t>
      </w:r>
      <w:r w:rsidRPr="00F553E4">
        <w:t xml:space="preserve">  2006.  Filem. Kuala Lumpur: Grand Brilliance Sdn. Bhd.,</w:t>
      </w:r>
      <w:r>
        <w:rPr>
          <w:rFonts w:eastAsiaTheme="minorEastAsia" w:hint="eastAsia"/>
          <w:lang w:eastAsia="ko-KR"/>
        </w:rPr>
        <w:t xml:space="preserve"> </w:t>
      </w:r>
      <w:r w:rsidRPr="00F553E4">
        <w:t>Vision Works Sdn. Bhd. &amp; Tall Order Productions Sdn. Bhd.</w:t>
      </w:r>
    </w:p>
    <w:p w14:paraId="0B7A4724" w14:textId="77777777" w:rsidR="0020326C" w:rsidRDefault="0020326C" w:rsidP="0020326C">
      <w:pPr>
        <w:pStyle w:val="24bReference-Text"/>
      </w:pPr>
      <w:r w:rsidRPr="007454B1">
        <w:fldChar w:fldCharType="begin" w:fldLock="1"/>
      </w:r>
      <w:r w:rsidRPr="007454B1">
        <w:instrText>ADDIN CSL_CITATION { "citationItems" : [ { "id" : "ITEM-1", "itemData" : { "id" : "ITEM-1", "issued" : { "date-parts" : [ [ "0" ] ] }, "publisher" : "Encyclopaedia Britannica Educational Corporation", "publisher-place" : "Filem. Chicago", "title" : "Caves: The Dark Wilderness", "type" : "motion_picture" }, "uris" : [ "http://www.mendeley.com/documents/?uuid=4269437b-3a64-4b19-8863-7efd6ffd06d6" ] } ], "mendeley" : { "formattedCitation" : "(&lt;i&gt;Caves: The Dark Wilderness&lt;/i&gt; n.d.)", "plainTextFormattedCitation" : "(Caves: The Dark Wilderness n.d.)", "previouslyFormattedCitation" : "(&lt;i&gt;Caves: The Dark Wilderness&lt;/i&gt; n.d.)" }, "properties" : { "noteIndex" : 0 }, "schema" : "https://github.com/citation-style-language/schema/raw/master/csl-citation.json" }</w:instrText>
      </w:r>
      <w:r w:rsidRPr="007454B1">
        <w:fldChar w:fldCharType="separate"/>
      </w:r>
      <w:r w:rsidRPr="007454B1">
        <w:t>(</w:t>
      </w:r>
      <w:r w:rsidRPr="007454B1">
        <w:rPr>
          <w:i/>
        </w:rPr>
        <w:t>Caves: The Dark Wilderness</w:t>
      </w:r>
      <w:r w:rsidRPr="007454B1">
        <w:t xml:space="preserve"> </w:t>
      </w:r>
      <w:r>
        <w:t>n.d</w:t>
      </w:r>
      <w:r w:rsidRPr="007454B1">
        <w:t>.)</w:t>
      </w:r>
      <w:r w:rsidRPr="007454B1">
        <w:fldChar w:fldCharType="end"/>
      </w:r>
    </w:p>
    <w:p w14:paraId="6D07EEF1" w14:textId="77777777" w:rsidR="0020326C" w:rsidRPr="00F553E4" w:rsidRDefault="0020326C" w:rsidP="0020326C">
      <w:pPr>
        <w:pStyle w:val="24bReference-Text"/>
      </w:pPr>
      <w:r w:rsidRPr="00F553E4">
        <w:rPr>
          <w:i/>
        </w:rPr>
        <w:t>Caves</w:t>
      </w:r>
      <w:r w:rsidRPr="00F553E4">
        <w:t xml:space="preserve">: </w:t>
      </w:r>
      <w:r w:rsidRPr="00F553E4">
        <w:rPr>
          <w:i/>
        </w:rPr>
        <w:t>The Dark Wilderness</w:t>
      </w:r>
      <w:r w:rsidRPr="00F553E4">
        <w:t xml:space="preserve">. </w:t>
      </w:r>
      <w:r>
        <w:t>n.d</w:t>
      </w:r>
      <w:r w:rsidRPr="00F553E4">
        <w:t>. Filem. Chicago: Encyclopaedia Britannica Educational Corporation.</w:t>
      </w:r>
    </w:p>
    <w:p w14:paraId="64667C99" w14:textId="77777777" w:rsidR="0020326C" w:rsidRDefault="0020326C" w:rsidP="0020326C">
      <w:pPr>
        <w:pStyle w:val="24bReference-Text"/>
      </w:pPr>
      <w:r w:rsidRPr="007454B1">
        <w:fldChar w:fldCharType="begin" w:fldLock="1"/>
      </w:r>
      <w:r w:rsidRPr="007454B1">
        <w:instrText>ADDIN CSL_CITATION { "citationItems" : [ { "id" : "ITEM-1", "itemData" : { "id" : "ITEM-1", "issued" : { "date-parts" : [ [ "1992" ] ] }, "publisher" : "Singapore Broadcasting Corporation", "publisher-place" : "Drama dokumentari. Singapura", "title" : "My Name is Nadra (Natrah) Not Bertha", "type" : "motion_picture" }, "uris" : [ "http://www.mendeley.com/documents/?uuid=49c2c803-9117-4bf4-9252-d15d12842239" ] } ], "mendeley" : { "formattedCitation" : "(&lt;i&gt;My Name is Nadra (Natrah) Not Bertha&lt;/i&gt; 1992)", "plainTextFormattedCitation" : "(My Name is Nadra (Natrah) Not Bertha 1992)", "previouslyFormattedCitation" : "(&lt;i&gt;My Name is Nadra (Natrah) Not Bertha&lt;/i&gt; 1992)" }, "properties" : { "noteIndex" : 0 }, "schema" : "https://github.com/citation-style-language/schema/raw/master/csl-citation.json" }</w:instrText>
      </w:r>
      <w:r w:rsidRPr="007454B1">
        <w:fldChar w:fldCharType="separate"/>
      </w:r>
      <w:r w:rsidRPr="007454B1">
        <w:t>(</w:t>
      </w:r>
      <w:r w:rsidRPr="00022ECD">
        <w:rPr>
          <w:i/>
          <w:iCs/>
        </w:rPr>
        <w:t>My Name is Nadra (Natrah) Not Bertha</w:t>
      </w:r>
      <w:r w:rsidRPr="007454B1">
        <w:t xml:space="preserve"> 1992)</w:t>
      </w:r>
      <w:r w:rsidRPr="007454B1">
        <w:fldChar w:fldCharType="end"/>
      </w:r>
    </w:p>
    <w:p w14:paraId="4AC6ECE5" w14:textId="77777777" w:rsidR="0020326C" w:rsidRPr="007454B1" w:rsidRDefault="0020326C" w:rsidP="0020326C">
      <w:pPr>
        <w:pStyle w:val="24bReference-Text"/>
      </w:pPr>
      <w:r w:rsidRPr="00F553E4">
        <w:rPr>
          <w:i/>
        </w:rPr>
        <w:t>My Name is Nadra (Natrah) Not Bertha</w:t>
      </w:r>
      <w:r w:rsidRPr="00F553E4">
        <w:t xml:space="preserve">. 1992. </w:t>
      </w:r>
      <w:r>
        <w:t>D</w:t>
      </w:r>
      <w:r w:rsidRPr="00F553E4">
        <w:t>ocumentary</w:t>
      </w:r>
      <w:r>
        <w:t xml:space="preserve"> drama</w:t>
      </w:r>
      <w:r w:rsidRPr="00F553E4">
        <w:t>.</w:t>
      </w:r>
      <w:r>
        <w:rPr>
          <w:rFonts w:eastAsiaTheme="minorEastAsia" w:hint="eastAsia"/>
          <w:lang w:eastAsia="ko-KR"/>
        </w:rPr>
        <w:t xml:space="preserve"> </w:t>
      </w:r>
      <w:r w:rsidRPr="00F553E4">
        <w:t>Singapura: Singapore Broadcasting Corporation.</w:t>
      </w:r>
    </w:p>
    <w:p w14:paraId="4C7AFBEF" w14:textId="77777777" w:rsidR="001E3E3D" w:rsidRPr="00651F99" w:rsidRDefault="001E3E3D" w:rsidP="00742504">
      <w:pPr>
        <w:pStyle w:val="09cLevel03"/>
      </w:pPr>
      <w:bookmarkStart w:id="202" w:name="_Toc68453090"/>
      <w:r w:rsidRPr="00651F99">
        <w:t>Video</w:t>
      </w:r>
      <w:bookmarkEnd w:id="199"/>
      <w:bookmarkEnd w:id="200"/>
      <w:bookmarkEnd w:id="201"/>
      <w:bookmarkEnd w:id="202"/>
    </w:p>
    <w:bookmarkStart w:id="203" w:name="_Toc430195105"/>
    <w:p w14:paraId="251FEB80"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"id" : "ITEM-1", "issued" : { "date-parts" : [ [ "0" ] ] }, "publisher-place" : "Video. Milton Keynes: Open University", "title" : "Geophysical Techniques", "type" : "motion_picture" }, "uris" : [ "http://www.mendeley.com/documents/?uuid=593b782d-e326-490f-af22-ebe32388eecc" ] } ], "mendeley" : { "formattedCitation" : "(&lt;i&gt;Geophysical Techniques&lt;/i&gt; n.d.)", "plainTextFormattedCitation" : "(Geophysical Techniques n.d.)", "previouslyFormattedCitation" : "(&lt;i&gt;Geophysical Techniques&lt;/i&gt; n.d.)" }, "properties" : { "noteIndex" : 0 }, "schema" : "https://github.com/citation-style-language/schema/raw/master/csl-citation.json" }</w:instrText>
      </w:r>
      <w:r w:rsidRPr="007454B1">
        <w:rPr>
          <w:lang w:eastAsia="ko-KR"/>
        </w:rPr>
        <w:fldChar w:fldCharType="separate"/>
      </w:r>
      <w:r w:rsidRPr="007454B1">
        <w:rPr>
          <w:lang w:eastAsia="ko-KR"/>
        </w:rPr>
        <w:t xml:space="preserve">(Geophysical Techniques </w:t>
      </w:r>
      <w:r>
        <w:rPr>
          <w:lang w:eastAsia="ko-KR"/>
        </w:rPr>
        <w:t>n.d</w:t>
      </w:r>
      <w:r w:rsidRPr="007454B1">
        <w:rPr>
          <w:lang w:eastAsia="ko-KR"/>
        </w:rPr>
        <w:t>.)</w:t>
      </w:r>
      <w:r w:rsidRPr="007454B1">
        <w:rPr>
          <w:lang w:eastAsia="ko-KR"/>
        </w:rPr>
        <w:fldChar w:fldCharType="end"/>
      </w:r>
    </w:p>
    <w:p w14:paraId="549A41A6" w14:textId="77777777" w:rsidR="0020326C" w:rsidRPr="00F553E4" w:rsidRDefault="0020326C" w:rsidP="0020326C">
      <w:pPr>
        <w:pStyle w:val="24bReference-Text"/>
      </w:pPr>
      <w:r w:rsidRPr="00F553E4">
        <w:rPr>
          <w:i/>
        </w:rPr>
        <w:t>Geophysical Techniques</w:t>
      </w:r>
      <w:r w:rsidRPr="00F553E4">
        <w:t xml:space="preserve">. </w:t>
      </w:r>
      <w:r>
        <w:t>n.d</w:t>
      </w:r>
      <w:r w:rsidRPr="00F553E4">
        <w:t>. Video. Milton Keynes: Open University.</w:t>
      </w:r>
    </w:p>
    <w:p w14:paraId="3CD56754"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"id" : "ITEM-1", "issued" : { "date-parts" : [ [ "1976" ] ] }, "publisher-place" : "Video. Virginia: Association for Retarded Citizen", "title" : "Language and Verbal Skills", "type" : "motion_picture" }, "uris" : [ "http://www.mendeley.com/documents/?uuid=bebe4a46-04be-45da-ad27-9da6e2e301c2" ] } ], "mendeley" : { "formattedCitation" : "(&lt;i&gt;Language and Verbal Skills&lt;/i&gt; 1976)", "plainTextFormattedCitation" : "(Language and Verbal Skills 1976)", "previouslyFormattedCitation" : "(&lt;i&gt;Language and Verbal Skills&lt;/i&gt; 1976)" }, "properties" : { "noteIndex" : 0 }, "schema" : "https://github.com/citation-style-language/schema/raw/master/csl-citation.json" }</w:instrText>
      </w:r>
      <w:r w:rsidRPr="007454B1">
        <w:rPr>
          <w:lang w:eastAsia="ko-KR"/>
        </w:rPr>
        <w:fldChar w:fldCharType="separate"/>
      </w:r>
      <w:r w:rsidRPr="007454B1">
        <w:rPr>
          <w:lang w:eastAsia="ko-KR"/>
        </w:rPr>
        <w:t>(Language and Verbal Skills 1976)</w:t>
      </w:r>
      <w:r w:rsidRPr="007454B1">
        <w:rPr>
          <w:lang w:eastAsia="ko-KR"/>
        </w:rPr>
        <w:fldChar w:fldCharType="end"/>
      </w:r>
    </w:p>
    <w:p w14:paraId="61E9DC2D" w14:textId="77777777" w:rsidR="0020326C" w:rsidRPr="00F553E4" w:rsidRDefault="0020326C" w:rsidP="0020326C">
      <w:pPr>
        <w:pStyle w:val="24bReference-Text"/>
      </w:pPr>
      <w:r w:rsidRPr="00F553E4">
        <w:rPr>
          <w:i/>
        </w:rPr>
        <w:t>Language and Verbal Skills</w:t>
      </w:r>
      <w:r w:rsidRPr="00F553E4">
        <w:t>. 1976. Video. Virginia: Association for Retarded Citizen.</w:t>
      </w:r>
    </w:p>
    <w:p w14:paraId="63B0A24E"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"Syed Arabi Idid", "given" : "", "non-dropping-particle" : "", "parse-names" : false, "suffix" : "" } ], "container-title" : "Ampang Jaya dalam pilihanraya", "id" : "ITEM-1", "issued" : { "date-parts" : [ [ "1989" ] ] }, "publisher" : "Video dokumentari. Jabatan Komunikasi, Universiti Kebangsaan Malaysia", "title" : "Bergelut ke Parlimen", "type" : "chapter" }, "uris" : [ "http://www.mendeley.com/documents/?uuid=b36297c1-69fb-43c2-90c0-0ea50be7141c" ] } ], "mendeley" : { "formattedCitation" : "(Syed Arabi Idid 1989)", "plainTextFormattedCitation" : "(Syed Arabi Idid 1989)", "previouslyFormattedCitation" : "(Syed Arabi Idid 1989)" }, "properties" : { "noteIndex" : 0 }, "schema" : "https://github.com/citation-style-language/schema/raw/master/csl-citation.json" }</w:instrText>
      </w:r>
      <w:r w:rsidRPr="007454B1">
        <w:rPr>
          <w:lang w:eastAsia="ko-KR"/>
        </w:rPr>
        <w:fldChar w:fldCharType="separate"/>
      </w:r>
      <w:r w:rsidRPr="007454B1">
        <w:rPr>
          <w:lang w:eastAsia="ko-KR"/>
        </w:rPr>
        <w:t>(Syed Arabi Idid 1989)</w:t>
      </w:r>
      <w:r w:rsidRPr="007454B1">
        <w:rPr>
          <w:lang w:eastAsia="ko-KR"/>
        </w:rPr>
        <w:fldChar w:fldCharType="end"/>
      </w:r>
    </w:p>
    <w:p w14:paraId="0A4F8320" w14:textId="77777777" w:rsidR="0020326C" w:rsidRDefault="0020326C" w:rsidP="0020326C">
      <w:pPr>
        <w:pStyle w:val="24bReference-Text"/>
      </w:pPr>
      <w:r w:rsidRPr="00022ECD">
        <w:rPr>
          <w:i/>
          <w:iCs/>
        </w:rPr>
        <w:t>Syed Arabi Idid</w:t>
      </w:r>
      <w:r w:rsidRPr="00F553E4">
        <w:t xml:space="preserve">. 1989. Bergelut ke Parlimen: </w:t>
      </w:r>
      <w:r w:rsidRPr="00E8555D">
        <w:rPr>
          <w:iCs/>
        </w:rPr>
        <w:t>Ampang Jaya dalam pilihanraya</w:t>
      </w:r>
      <w:r w:rsidRPr="00F553E4">
        <w:t xml:space="preserve">. </w:t>
      </w:r>
      <w:r>
        <w:t>D</w:t>
      </w:r>
      <w:r w:rsidRPr="00F553E4">
        <w:t>ocumentary</w:t>
      </w:r>
      <w:r>
        <w:t xml:space="preserve"> video</w:t>
      </w:r>
      <w:r w:rsidRPr="00F553E4">
        <w:t xml:space="preserve">. Jabatan Komunikasi, Universiti Kebangsaan Malaysia.  </w:t>
      </w:r>
    </w:p>
    <w:p w14:paraId="27660E9C" w14:textId="77777777" w:rsidR="001E3E3D" w:rsidRPr="00651F99" w:rsidRDefault="001E3E3D" w:rsidP="00742504">
      <w:pPr>
        <w:pStyle w:val="09cLevel03"/>
      </w:pPr>
      <w:bookmarkStart w:id="204" w:name="_Toc68453091"/>
      <w:r w:rsidRPr="00651F99">
        <w:t>Slides</w:t>
      </w:r>
      <w:bookmarkEnd w:id="203"/>
      <w:bookmarkEnd w:id="204"/>
    </w:p>
    <w:bookmarkStart w:id="205" w:name="_Toc428447915"/>
    <w:bookmarkStart w:id="206" w:name="_Toc430195106"/>
    <w:p w14:paraId="114B420E"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"Deacon", "given" : "J.E.", "non-dropping-particle" : "", "parse-names" : false, "suffix" : "" } ], "id" : "ITEM-1", "issued" : { "date-parts" : [ [ "1975" ] ] }, "publisher" : "Harper &amp; Row", "publisher-place" : "Slaid. New York", "title" : "The Galapagos Island: Birds", "type" : "motion_picture" }, "uris" : [ "http://www.mendeley.com/documents/?uuid=6aebfbb0-8ac0-4389-8d00-cf75b92f9fb0" ] } ], "mendeley" : { "formattedCitation" : "(Deacon 1975)", "plainTextFormattedCitation" : "(Deacon 1975)", "previouslyFormattedCitation" : "(Deacon 1975)" }, "properties" : { "noteIndex" : 0 }, "schema" : "https://github.com/citation-style-language/schema/raw/master/csl-citation.json" }</w:instrText>
      </w:r>
      <w:r w:rsidRPr="007454B1">
        <w:rPr>
          <w:lang w:eastAsia="ko-KR"/>
        </w:rPr>
        <w:fldChar w:fldCharType="separate"/>
      </w:r>
      <w:r w:rsidRPr="007454B1">
        <w:rPr>
          <w:lang w:eastAsia="ko-KR"/>
        </w:rPr>
        <w:t>(Deacon 1975)</w:t>
      </w:r>
      <w:r w:rsidRPr="007454B1">
        <w:rPr>
          <w:lang w:eastAsia="ko-KR"/>
        </w:rPr>
        <w:fldChar w:fldCharType="end"/>
      </w:r>
    </w:p>
    <w:p w14:paraId="0F31BC3A" w14:textId="77777777" w:rsidR="0020326C" w:rsidRPr="00F553E4" w:rsidRDefault="0020326C" w:rsidP="0020326C">
      <w:pPr>
        <w:pStyle w:val="24bReference-Text"/>
      </w:pPr>
      <w:r w:rsidRPr="00F553E4">
        <w:lastRenderedPageBreak/>
        <w:t xml:space="preserve">Deacon, J.E. 1975.  </w:t>
      </w:r>
      <w:r w:rsidRPr="00F553E4">
        <w:rPr>
          <w:i/>
        </w:rPr>
        <w:t>The Galapagos Island</w:t>
      </w:r>
      <w:r w:rsidRPr="00F553E4">
        <w:t xml:space="preserve">: </w:t>
      </w:r>
      <w:r w:rsidRPr="00F553E4">
        <w:rPr>
          <w:i/>
        </w:rPr>
        <w:t>Birds</w:t>
      </w:r>
      <w:r w:rsidRPr="00F553E4">
        <w:t>. Slaid.  New York: Harper &amp; Row.</w:t>
      </w:r>
    </w:p>
    <w:p w14:paraId="020EA5D6" w14:textId="77777777" w:rsidR="0020326C" w:rsidRDefault="0020326C" w:rsidP="0020326C">
      <w:pPr>
        <w:pStyle w:val="24bReference-Text"/>
        <w:rPr>
          <w:lang w:eastAsia="ko-KR"/>
        </w:rPr>
      </w:pPr>
      <w:r w:rsidRPr="007454B1">
        <w:rPr>
          <w:lang w:eastAsia="ko-KR"/>
        </w:rPr>
        <w:fldChar w:fldCharType="begin" w:fldLock="1"/>
      </w:r>
      <w:r w:rsidRPr="007454B1">
        <w:rPr>
          <w:lang w:eastAsia="ko-KR"/>
        </w:rPr>
        <w:instrText>ADDIN CSL_CITATION { "citationItems" : [ { "id" : "ITEM-1", "itemData" : { "id" : "ITEM-1", "issued" : { "date-parts" : [ [ "0" ] ] }, "publisher" : "Toppan Company", "publisher-place" : "Slaid. Singapore", "title" : "Energy Generation and Storage", "type" : "motion_picture" }, "uris" : [ "http://www.mendeley.com/documents/?uuid=ebb91d59-2710-43ca-ad22-58ec23625459" ] } ], "mendeley" : { "formattedCitation" : "(&lt;i&gt;Energy Generation and Storage&lt;/i&gt; n.d.)", "manualFormatting" : "(Energy Generation and Storage t.th.)", "plainTextFormattedCitation" : "(Energy Generation and Storage n.d.)", "previouslyFormattedCitation" : "(&lt;i&gt;Energy Generation and Storage&lt;/i&gt; n.d.)" }, "properties" : { "noteIndex" : 0 }, "schema" : "https://github.com/citation-style-language/schema/raw/master/csl-citation.json" }</w:instrText>
      </w:r>
      <w:r w:rsidRPr="007454B1">
        <w:rPr>
          <w:lang w:eastAsia="ko-KR"/>
        </w:rPr>
        <w:fldChar w:fldCharType="separate"/>
      </w:r>
      <w:r w:rsidRPr="007454B1">
        <w:rPr>
          <w:lang w:eastAsia="ko-KR"/>
        </w:rPr>
        <w:t>(</w:t>
      </w:r>
      <w:r w:rsidRPr="007454B1">
        <w:rPr>
          <w:i/>
          <w:lang w:eastAsia="ko-KR"/>
        </w:rPr>
        <w:t>Energy Generation and Storage</w:t>
      </w:r>
      <w:r w:rsidRPr="007454B1">
        <w:rPr>
          <w:lang w:eastAsia="ko-KR"/>
        </w:rPr>
        <w:t xml:space="preserve"> </w:t>
      </w:r>
      <w:r>
        <w:rPr>
          <w:lang w:eastAsia="ko-KR"/>
        </w:rPr>
        <w:t>n.d</w:t>
      </w:r>
      <w:r w:rsidRPr="007454B1">
        <w:rPr>
          <w:lang w:eastAsia="ko-KR"/>
        </w:rPr>
        <w:t>.)</w:t>
      </w:r>
      <w:r w:rsidRPr="007454B1">
        <w:rPr>
          <w:lang w:eastAsia="ko-KR"/>
        </w:rPr>
        <w:fldChar w:fldCharType="end"/>
      </w:r>
    </w:p>
    <w:p w14:paraId="06FCAF07" w14:textId="77777777" w:rsidR="0020326C" w:rsidRDefault="0020326C" w:rsidP="0020326C">
      <w:pPr>
        <w:pStyle w:val="24bReference-Text"/>
      </w:pPr>
      <w:r w:rsidRPr="00F553E4">
        <w:rPr>
          <w:i/>
        </w:rPr>
        <w:t>Energy Generation and Storage</w:t>
      </w:r>
      <w:r w:rsidRPr="00F553E4">
        <w:t xml:space="preserve">. </w:t>
      </w:r>
      <w:r>
        <w:t>n</w:t>
      </w:r>
      <w:r w:rsidRPr="00F553E4">
        <w:t>.</w:t>
      </w:r>
      <w:r>
        <w:t>d</w:t>
      </w:r>
      <w:r w:rsidRPr="00F553E4">
        <w:t>. Slaid. Singapore: Toppan Company.</w:t>
      </w:r>
    </w:p>
    <w:p w14:paraId="26D3606F" w14:textId="77777777" w:rsidR="0020326C" w:rsidRPr="0020326C" w:rsidRDefault="0020326C" w:rsidP="0020326C">
      <w:pPr>
        <w:pStyle w:val="24bReference-Text"/>
      </w:pPr>
      <w:r w:rsidRPr="0020326C">
        <w:rPr>
          <w:iCs/>
        </w:rPr>
        <w:t>(</w:t>
      </w:r>
      <w:r w:rsidRPr="0020326C">
        <w:rPr>
          <w:i/>
          <w:iCs/>
        </w:rPr>
        <w:t>Investigations in Life Science: Man and Nature</w:t>
      </w:r>
      <w:r>
        <w:t xml:space="preserve"> n.d)</w:t>
      </w:r>
    </w:p>
    <w:p w14:paraId="16275856" w14:textId="77777777" w:rsidR="0020326C" w:rsidRDefault="0020326C" w:rsidP="0020326C">
      <w:pPr>
        <w:pStyle w:val="24bReference-Text"/>
        <w:rPr>
          <w:rFonts w:eastAsiaTheme="minorEastAsia"/>
          <w:lang w:eastAsia="ko-KR"/>
        </w:rPr>
      </w:pPr>
      <w:r w:rsidRPr="0020326C">
        <w:rPr>
          <w:i/>
          <w:iCs/>
        </w:rPr>
        <w:t>Investigations in Life Science: Man and Nature</w:t>
      </w:r>
      <w:r w:rsidRPr="00F553E4">
        <w:t xml:space="preserve">. </w:t>
      </w:r>
      <w:r>
        <w:t>n</w:t>
      </w:r>
      <w:r w:rsidRPr="00F553E4">
        <w:t>.</w:t>
      </w:r>
      <w:r>
        <w:t>d</w:t>
      </w:r>
      <w:r w:rsidRPr="00F553E4">
        <w:t>. Slaid. Colorado:</w:t>
      </w:r>
      <w:r>
        <w:rPr>
          <w:rFonts w:eastAsiaTheme="minorEastAsia" w:hint="eastAsia"/>
          <w:lang w:eastAsia="ko-KR"/>
        </w:rPr>
        <w:t xml:space="preserve"> </w:t>
      </w:r>
      <w:r w:rsidRPr="00F553E4">
        <w:t>Crystal Productions.</w:t>
      </w:r>
    </w:p>
    <w:p w14:paraId="7E74938C" w14:textId="77777777" w:rsidR="001E3E3D" w:rsidRPr="00651F99" w:rsidRDefault="001E3E3D" w:rsidP="00742504">
      <w:pPr>
        <w:pStyle w:val="09cLevel03"/>
      </w:pPr>
      <w:bookmarkStart w:id="207" w:name="_Toc68453092"/>
      <w:r w:rsidRPr="00651F99">
        <w:t xml:space="preserve">Songs and </w:t>
      </w:r>
      <w:r w:rsidR="00295C9A" w:rsidRPr="00651F99">
        <w:t>musical compositions</w:t>
      </w:r>
      <w:bookmarkEnd w:id="205"/>
      <w:bookmarkEnd w:id="206"/>
      <w:bookmarkEnd w:id="207"/>
    </w:p>
    <w:bookmarkStart w:id="208" w:name="_Toc428447916"/>
    <w:bookmarkStart w:id="209" w:name="_Toc430195107"/>
    <w:p w14:paraId="594D622C" w14:textId="77777777" w:rsidR="00951D26" w:rsidRDefault="00951D26" w:rsidP="00951D26">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"Mozart", "given" : "W.A", "non-dropping-particle" : "", "parse-names" : false, "suffix" : "" } ], "id" : "ITEM-1", "issued" : { "date-parts" : [ [ "1770" ] ] }, "publisher" : "Delta Music Incorporated, 1993", "publisher-place" : "Slovak Philharmonic Chorus and Orchestra, Janos Ferencsik (konduktor), Laserlight Series 14 098. Santa Monica", "title" : "\u201cCoronation\u201d mass in C, \u201cExultate Jubilate: K. 317", "type" : "motion_picture" }, "uris" : [ "http://www.mendeley.com/documents/?uuid=2148e322-231e-49a4-ab5a-c0c47bdea02f" ] } ], "mendeley" : { "formattedCitation" : "(Mozart 1770)", "plainTextFormattedCitation" : "(Mozart 1770)", "previouslyFormattedCitation" : "(Mozart 1770)" }, "properties" : { "noteIndex" : 0 }, "schema" : "https://github.com/citation-style-language/schema/raw/master/csl-citation.json" }</w:instrText>
      </w:r>
      <w:r w:rsidRPr="007454B1">
        <w:rPr>
          <w:lang w:eastAsia="ko-KR"/>
        </w:rPr>
        <w:fldChar w:fldCharType="separate"/>
      </w:r>
      <w:r w:rsidRPr="007454B1">
        <w:rPr>
          <w:lang w:eastAsia="ko-KR"/>
        </w:rPr>
        <w:t xml:space="preserve">(Mozart </w:t>
      </w:r>
      <w:r w:rsidRPr="00E8555D">
        <w:t>1770</w:t>
      </w:r>
      <w:r w:rsidRPr="007454B1">
        <w:rPr>
          <w:lang w:eastAsia="ko-KR"/>
        </w:rPr>
        <w:t>)</w:t>
      </w:r>
      <w:r w:rsidRPr="007454B1">
        <w:rPr>
          <w:lang w:eastAsia="ko-KR"/>
        </w:rPr>
        <w:fldChar w:fldCharType="end"/>
      </w:r>
    </w:p>
    <w:p w14:paraId="08BC2168" w14:textId="77777777" w:rsidR="00951D26" w:rsidRPr="007454B1" w:rsidRDefault="00951D26" w:rsidP="00951D26">
      <w:pPr>
        <w:pStyle w:val="24bReference-Text"/>
        <w:rPr>
          <w:lang w:eastAsia="ko-KR"/>
        </w:rPr>
      </w:pPr>
      <w:r w:rsidRPr="00F553E4">
        <w:t xml:space="preserve">Mozart, W.A. 1770. </w:t>
      </w:r>
      <w:r w:rsidRPr="00F553E4">
        <w:rPr>
          <w:i/>
        </w:rPr>
        <w:t xml:space="preserve">“Coronation” mass in C, “Exultate Jubilate: K. 317. </w:t>
      </w:r>
      <w:r w:rsidRPr="00F553E4">
        <w:t>Slovak Philharmonic Chorus and Orchestra, Janos Ferencsik (konduktor), Laserlight Series 14 098.  Santa Monica: Delta Music Incorporated, 1993.</w:t>
      </w:r>
    </w:p>
    <w:p w14:paraId="345A4A14" w14:textId="77777777" w:rsidR="001E3E3D" w:rsidRPr="00651F99" w:rsidRDefault="001E3E3D" w:rsidP="00742504">
      <w:pPr>
        <w:pStyle w:val="09bLevel02"/>
      </w:pPr>
      <w:bookmarkStart w:id="210" w:name="_Toc68453093"/>
      <w:r w:rsidRPr="00651F99">
        <w:t>Unpublished Material</w:t>
      </w:r>
      <w:bookmarkEnd w:id="208"/>
      <w:bookmarkEnd w:id="209"/>
      <w:bookmarkEnd w:id="210"/>
    </w:p>
    <w:p w14:paraId="06D8BD0E" w14:textId="77777777" w:rsidR="001E3E3D" w:rsidRPr="00651F99" w:rsidRDefault="001E3E3D" w:rsidP="00742504">
      <w:pPr>
        <w:pStyle w:val="09cLevel03"/>
      </w:pPr>
      <w:bookmarkStart w:id="211" w:name="_Toc428447917"/>
      <w:bookmarkStart w:id="212" w:name="_Toc430195108"/>
      <w:bookmarkStart w:id="213" w:name="_Toc68453094"/>
      <w:r w:rsidRPr="00651F99">
        <w:t xml:space="preserve">Thesis or </w:t>
      </w:r>
      <w:r w:rsidR="00295C9A" w:rsidRPr="00651F99">
        <w:t>academic exercise</w:t>
      </w:r>
      <w:bookmarkEnd w:id="211"/>
      <w:bookmarkEnd w:id="212"/>
      <w:bookmarkEnd w:id="213"/>
    </w:p>
    <w:bookmarkStart w:id="214" w:name="_Toc430195109"/>
    <w:p w14:paraId="43D9891E" w14:textId="77777777" w:rsidR="00562CD5" w:rsidRDefault="00562CD5" w:rsidP="00562CD5">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"Alfitra Salam", "given" : "", "non-dropping-particle" : "", "parse-names" : false, "suffix" : "" } ], "id" : "ITEM-1", "issued" : { "date-parts" : [ [ "1999" ] ] }, "publisher" : "Tesis Dr. Fal, Jabatan Sejarah, Universiti Kebangsaan Malaysia", "title" : "Kerjasama dan potensi konflik dalam hubungan Indonesia-Malaysia 1966-1991", "type" : "thesis" }, "uris" : [ "http://www.mendeley.com/documents/?uuid=53b9a2b7-7635-4dac-ac7c-cbb000e7ffde" ] } ], "mendeley" : { "formattedCitation" : "(Alfitra Salam 1999)", "plainTextFormattedCitation" : "(Alfitra Salam 1999)", "previouslyFormattedCitation" : "(Alfitra Salam 1999)" }, "properties" : { "noteIndex" : 0 }, "schema" : "https://github.com/citation-style-language/schema/raw/master/csl-citation.json" }</w:instrText>
      </w:r>
      <w:r w:rsidRPr="007454B1">
        <w:rPr>
          <w:lang w:eastAsia="ko-KR"/>
        </w:rPr>
        <w:fldChar w:fldCharType="separate"/>
      </w:r>
      <w:r w:rsidRPr="007454B1">
        <w:rPr>
          <w:lang w:eastAsia="ko-KR"/>
        </w:rPr>
        <w:t>(Alfitra Salam 1999)</w:t>
      </w:r>
      <w:r w:rsidRPr="007454B1">
        <w:rPr>
          <w:lang w:eastAsia="ko-KR"/>
        </w:rPr>
        <w:fldChar w:fldCharType="end"/>
      </w:r>
      <w:r>
        <w:rPr>
          <w:lang w:eastAsia="ko-KR"/>
        </w:rPr>
        <w:t xml:space="preserve"> or (Alfitra 1999)</w:t>
      </w:r>
    </w:p>
    <w:p w14:paraId="0B6E253C" w14:textId="77777777" w:rsidR="00562CD5" w:rsidRPr="007454B1" w:rsidRDefault="00562CD5" w:rsidP="00562CD5">
      <w:pPr>
        <w:pStyle w:val="24bReference-Text"/>
        <w:rPr>
          <w:lang w:eastAsia="ko-KR"/>
        </w:rPr>
      </w:pPr>
      <w:r w:rsidRPr="00F553E4">
        <w:t>Alfitra Salam. 1999. Kerjasama dan potensi konflik dalam hubungan</w:t>
      </w:r>
      <w:r>
        <w:t xml:space="preserve"> Indonesia-Malaysia 1966</w:t>
      </w:r>
      <w:r w:rsidRPr="007454B1">
        <w:t>–</w:t>
      </w:r>
      <w:r>
        <w:t xml:space="preserve">1991. Ph.D. </w:t>
      </w:r>
      <w:r>
        <w:rPr>
          <w:rFonts w:eastAsiaTheme="minorEastAsia" w:hint="eastAsia"/>
          <w:lang w:eastAsia="ko-KR"/>
        </w:rPr>
        <w:t>T</w:t>
      </w:r>
      <w:r w:rsidRPr="00F553E4">
        <w:t>esis, Jabatan Sejarah, Universiti Kebangsaan Malaysia.</w:t>
      </w:r>
    </w:p>
    <w:p w14:paraId="1B972067" w14:textId="77777777" w:rsidR="00562CD5" w:rsidRDefault="00562CD5" w:rsidP="00562CD5">
      <w:pPr>
        <w:pStyle w:val="24bReference-Text"/>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"Howie", "given" : "J.", "non-dropping-particle" : "", "parse-names" : false, "suffix" : "" } ], "id" : "ITEM-1", "issued" : { "date-parts" : [ [ "1977" ] ] }, "publisher" : "Tesis Dr. Fal, University of London", "title" : "Topics in the theory of groupoids", "type" : "thesis" }, "uris" : [ "http://www.mendeley.com/documents/?uuid=f61ba1ac-de70-489c-b028-2c11a796ec30" ] } ], "mendeley" : { "formattedCitation" : "(Howie 1977)", "plainTextFormattedCitation" : "(Howie 1977)", "previouslyFormattedCitation" : "(Howie 1977)" }, "properties" : { "noteIndex" : 0 }, "schema" : "https://github.com/citation-style-language/schema/raw/master/csl-citation.json" }</w:instrText>
      </w:r>
      <w:r w:rsidRPr="007454B1">
        <w:rPr>
          <w:lang w:val="de-DE" w:eastAsia="ko-KR"/>
        </w:rPr>
        <w:fldChar w:fldCharType="separate"/>
      </w:r>
      <w:r w:rsidRPr="007454B1">
        <w:rPr>
          <w:lang w:val="de-DE" w:eastAsia="ko-KR"/>
        </w:rPr>
        <w:t>(Howie 1977)</w:t>
      </w:r>
      <w:r w:rsidRPr="007454B1">
        <w:rPr>
          <w:lang w:val="de-DE" w:eastAsia="ko-KR"/>
        </w:rPr>
        <w:fldChar w:fldCharType="end"/>
      </w:r>
    </w:p>
    <w:p w14:paraId="0FC2CC57" w14:textId="77777777" w:rsidR="00562CD5" w:rsidRPr="00F553E4" w:rsidRDefault="00562CD5" w:rsidP="00562CD5">
      <w:pPr>
        <w:pStyle w:val="24bReference-Text"/>
      </w:pPr>
      <w:r w:rsidRPr="00F553E4">
        <w:rPr>
          <w:lang w:val="de-DE"/>
        </w:rPr>
        <w:t xml:space="preserve">Howie, J. 1977.  </w:t>
      </w:r>
      <w:r w:rsidRPr="00F553E4">
        <w:t xml:space="preserve">Topics in the theory of groupoids. </w:t>
      </w:r>
      <w:r>
        <w:t xml:space="preserve">Ph.D. </w:t>
      </w:r>
      <w:r>
        <w:rPr>
          <w:rFonts w:eastAsiaTheme="minorEastAsia" w:hint="eastAsia"/>
          <w:lang w:eastAsia="ko-KR"/>
        </w:rPr>
        <w:t>T</w:t>
      </w:r>
      <w:r w:rsidRPr="00F553E4">
        <w:t>esis, University of London.</w:t>
      </w:r>
    </w:p>
    <w:p w14:paraId="3F25CC92" w14:textId="77777777" w:rsidR="00562CD5" w:rsidRDefault="00562CD5" w:rsidP="00562CD5">
      <w:pPr>
        <w:pStyle w:val="24bReference-Text"/>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"Kadir Arifin", "given" : "", "non-dropping-particle" : "", "parse-names" : false, "suffix" : "" } ], "id" : "ITEM-1", "issued" : { "date-parts" : [ [ "2004" ] ] }, "publisher" : "Tesis Dr. Fal, Program Pengurusan Persekitaran, Pusat Pengajian Siswazah, Universiti Kebangsaan Malaysia", "title" : "Integrasi sistem pengurusan kualiti (ISO 9001:2000), sistem pengurusan persekitaran (ISO 14001:1996) dan sistem pengurusan keselamatan dan kesihatan pekerjaan (OHSAS 18001:1999): Ke arah pelaksanaan dan pembentukannya di Malaysia", "type" : "thesis" }, "uris" : [ "http://www.mendeley.com/documents/?uuid=13415a1d-2557-48d5-96e6-a66d3409d246" ] } ], "mendeley" : { "formattedCitation" : "(Kadir Arifin 2004)", "plainTextFormattedCitation" : "(Kadir Arifin 2004)", "previouslyFormattedCitation" : "(Kadir Arifin 2004)" }, "properties" : { "noteIndex" : 0 }, "schema" : "https://github.com/citation-style-language/schema/raw/master/csl-citation.json" }</w:instrText>
      </w:r>
      <w:r w:rsidRPr="007454B1">
        <w:rPr>
          <w:lang w:val="de-DE" w:eastAsia="ko-KR"/>
        </w:rPr>
        <w:fldChar w:fldCharType="separate"/>
      </w:r>
      <w:r w:rsidRPr="007454B1">
        <w:rPr>
          <w:lang w:val="de-DE" w:eastAsia="ko-KR"/>
        </w:rPr>
        <w:t>(Kadir Arifin 2004)</w:t>
      </w:r>
      <w:r w:rsidRPr="007454B1">
        <w:rPr>
          <w:lang w:val="de-DE" w:eastAsia="ko-KR"/>
        </w:rPr>
        <w:fldChar w:fldCharType="end"/>
      </w:r>
      <w:r>
        <w:rPr>
          <w:lang w:val="de-DE" w:eastAsia="ko-KR"/>
        </w:rPr>
        <w:t xml:space="preserve"> or (Kadir 2004)</w:t>
      </w:r>
    </w:p>
    <w:p w14:paraId="2825C1E6" w14:textId="77777777" w:rsidR="00562CD5" w:rsidRPr="00F553E4" w:rsidRDefault="00562CD5" w:rsidP="00562CD5">
      <w:pPr>
        <w:pStyle w:val="24bReference-Text"/>
      </w:pPr>
      <w:r w:rsidRPr="00F553E4">
        <w:t xml:space="preserve">Kadir Arifin. 2004. Integrasi sistem pengurusan kualiti (ISO 9001:2000), sistem pengurusan persekitaran (ISO 14001:1996) dan sistem pengurusan keselamatan dan kesihatan pekerjaan (OHSAS 18001:1999): Ke arah pelaksanaan </w:t>
      </w:r>
      <w:r>
        <w:t>dan pembentukannya di Malaysia.</w:t>
      </w:r>
      <w:r w:rsidRPr="00F553E4">
        <w:t xml:space="preserve"> </w:t>
      </w:r>
      <w:r>
        <w:t xml:space="preserve">Ph.D. </w:t>
      </w:r>
      <w:r>
        <w:rPr>
          <w:rFonts w:eastAsiaTheme="minorEastAsia" w:hint="eastAsia"/>
          <w:lang w:eastAsia="ko-KR"/>
        </w:rPr>
        <w:t>T</w:t>
      </w:r>
      <w:r w:rsidRPr="00F553E4">
        <w:t>esis, Program Pengurusan Persekitaran, Pusat Pengajian Siswazah, Universiti Kebangsaan Malaysia.</w:t>
      </w:r>
    </w:p>
    <w:p w14:paraId="4B8C6B9F" w14:textId="77777777" w:rsidR="00562CD5" w:rsidRDefault="00562CD5" w:rsidP="00562CD5">
      <w:pPr>
        <w:pStyle w:val="24bReference-Text"/>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"Mann", "given" : "A.E.", "non-dropping-particle" : "", "parse-names" : false, "suffix" : "" } ], "id" : "ITEM-1", "issued" : { "date-parts" : [ [ "1968" ] ] }, "publisher" : "Disertasi Dr. Fal, University of California, Berkeley", "title" : "The palaeodemography of Australopithecus", "type" : "thesis" }, "uris" : [ "http://www.mendeley.com/documents/?uuid=3acef3e7-ed7b-4451-a7fe-7e509bbf733a" ] } ], "mendeley" : { "formattedCitation" : "(Mann 1968)", "plainTextFormattedCitation" : "(Mann 1968)", "previouslyFormattedCitation" : "(Mann 1968)" }, "properties" : { "noteIndex" : 0 }, "schema" : "https://github.com/citation-style-language/schema/raw/master/csl-citation.json" }</w:instrText>
      </w:r>
      <w:r w:rsidRPr="007454B1">
        <w:rPr>
          <w:lang w:val="de-DE" w:eastAsia="ko-KR"/>
        </w:rPr>
        <w:fldChar w:fldCharType="separate"/>
      </w:r>
      <w:r w:rsidRPr="007454B1">
        <w:rPr>
          <w:lang w:val="de-DE" w:eastAsia="ko-KR"/>
        </w:rPr>
        <w:t>(Mann 1968)</w:t>
      </w:r>
      <w:r w:rsidRPr="007454B1">
        <w:rPr>
          <w:lang w:val="de-DE" w:eastAsia="ko-KR"/>
        </w:rPr>
        <w:fldChar w:fldCharType="end"/>
      </w:r>
    </w:p>
    <w:p w14:paraId="65098F25" w14:textId="77777777" w:rsidR="00562CD5" w:rsidRPr="007454B1" w:rsidRDefault="00562CD5" w:rsidP="00562CD5">
      <w:pPr>
        <w:pStyle w:val="24bReference-Text"/>
        <w:rPr>
          <w:lang w:val="de-DE" w:eastAsia="ko-KR"/>
        </w:rPr>
      </w:pPr>
      <w:r w:rsidRPr="00F553E4">
        <w:t xml:space="preserve">Mann, A.E. 1968. The palaeodemography of Australopithecus. </w:t>
      </w:r>
      <w:r>
        <w:t xml:space="preserve">Ph.D. </w:t>
      </w:r>
      <w:r>
        <w:rPr>
          <w:rFonts w:eastAsiaTheme="minorEastAsia"/>
          <w:lang w:eastAsia="ko-KR"/>
        </w:rPr>
        <w:t>Dissertation</w:t>
      </w:r>
      <w:r w:rsidRPr="00F553E4">
        <w:t>, University of California, Berkeley.</w:t>
      </w:r>
    </w:p>
    <w:p w14:paraId="3AC57D39" w14:textId="77777777" w:rsidR="001E3E3D" w:rsidRPr="00651F99" w:rsidRDefault="00295C9A" w:rsidP="00742504">
      <w:pPr>
        <w:pStyle w:val="09cLevel03"/>
      </w:pPr>
      <w:bookmarkStart w:id="215" w:name="_Toc68453095"/>
      <w:r w:rsidRPr="00651F99">
        <w:lastRenderedPageBreak/>
        <w:t>Original M</w:t>
      </w:r>
      <w:r w:rsidR="001E3E3D" w:rsidRPr="00651F99">
        <w:t>anuscript</w:t>
      </w:r>
      <w:bookmarkEnd w:id="214"/>
      <w:bookmarkEnd w:id="215"/>
    </w:p>
    <w:p w14:paraId="4561B412" w14:textId="77777777" w:rsidR="001E3E3D" w:rsidRPr="00651F99" w:rsidRDefault="001E3E3D" w:rsidP="00562CD5">
      <w:pPr>
        <w:pStyle w:val="24bReference-Text"/>
      </w:pPr>
      <w:r w:rsidRPr="00651F99">
        <w:t xml:space="preserve">Hamzah Fansuri.  </w:t>
      </w:r>
      <w:r w:rsidR="00562CD5">
        <w:t>n</w:t>
      </w:r>
      <w:r w:rsidRPr="00651F99">
        <w:t>.</w:t>
      </w:r>
      <w:r w:rsidR="00562CD5">
        <w:t>d</w:t>
      </w:r>
      <w:r w:rsidRPr="00651F99">
        <w:t>. Sharab al</w:t>
      </w:r>
      <w:r w:rsidRPr="00651F99">
        <w:noBreakHyphen/>
        <w:t>c Ashiqin.  MSS.  Cod. Or. 7291(11), University Leiden</w:t>
      </w:r>
      <w:r w:rsidR="00562CD5">
        <w:t xml:space="preserve"> Library</w:t>
      </w:r>
      <w:r w:rsidRPr="00651F99">
        <w:t xml:space="preserve">. </w:t>
      </w:r>
    </w:p>
    <w:p w14:paraId="5045F180" w14:textId="77777777" w:rsidR="001E3E3D" w:rsidRPr="00651F99" w:rsidRDefault="001E3E3D" w:rsidP="00742504">
      <w:pPr>
        <w:pStyle w:val="09cLevel03"/>
      </w:pPr>
      <w:bookmarkStart w:id="216" w:name="_Toc428447918"/>
      <w:bookmarkStart w:id="217" w:name="_Toc430195110"/>
      <w:bookmarkStart w:id="218" w:name="_Toc68453096"/>
      <w:r w:rsidRPr="00651F99">
        <w:t xml:space="preserve">Working </w:t>
      </w:r>
      <w:r w:rsidR="00295C9A" w:rsidRPr="00651F99">
        <w:t xml:space="preserve">paper, abstract for conference </w:t>
      </w:r>
      <w:r w:rsidRPr="00651F99">
        <w:t>etc</w:t>
      </w:r>
      <w:bookmarkEnd w:id="216"/>
      <w:bookmarkEnd w:id="217"/>
      <w:bookmarkEnd w:id="218"/>
    </w:p>
    <w:bookmarkStart w:id="219" w:name="_Toc428346128"/>
    <w:bookmarkStart w:id="220" w:name="_Toc429491880"/>
    <w:bookmarkStart w:id="221" w:name="_Toc430195111"/>
    <w:p w14:paraId="264EA8F9" w14:textId="77777777" w:rsidR="00562CD5" w:rsidRDefault="00562CD5" w:rsidP="00562CD5">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"Kadaruddin Aiyub", "given" : "", "non-dropping-particle" : "", "parse-names" : false, "suffix" : "" }, { "dropping-particle" : "", "family" : "Kadir Arifin", "given" : "", "non-dropping-particle" : "", "parse-names" : false, "suffix" : "" } ], "id" : "ITEM-1", "issued" : { "date-parts" : [ [ "2001" ] ] }, "publisher-place" : "Anjuran Sekolah Pengurusan, Institut Pembangunan Keusahawanan, Universiti Utara Malaysia. Langkawi, 8-9 September", "title" : "Globalisasi, perniagaan dan alam sekitar: cabaran untuk industri kecil dan sederhana di Malaysia. Kertas kerja Persidangan Kebangsaan Pertama Keusahawanan dan Perniagaan Kecil", "type" : "report" }, "uris" : [ "http://www.mendeley.com/documents/?uuid=e2b30195-e4a5-4cfe-af0b-f86a217548c1" ] } ], "mendeley" : { "formattedCitation" : "(Kadaruddin Aiyub &amp; Kadir Arifin 2001)", "plainTextFormattedCitation" : "(Kadaruddin Aiyub &amp; Kadir Arifin 2001)", "previouslyFormattedCitation" : "(Kadaruddin Aiyub &amp; Kadir Arifin 2001)" }, "properties" : { "noteIndex" : 0 }, "schema" : "https://github.com/citation-style-language/schema/raw/master/csl-citation.json" }</w:instrText>
      </w:r>
      <w:r w:rsidRPr="007454B1">
        <w:rPr>
          <w:lang w:eastAsia="ko-KR"/>
        </w:rPr>
        <w:fldChar w:fldCharType="separate"/>
      </w:r>
      <w:r w:rsidRPr="007454B1">
        <w:rPr>
          <w:lang w:eastAsia="ko-KR"/>
        </w:rPr>
        <w:t>(Kadaruddin Aiyub &amp; Kadir Arifin 2001)</w:t>
      </w:r>
      <w:r w:rsidRPr="007454B1">
        <w:rPr>
          <w:lang w:eastAsia="ko-KR"/>
        </w:rPr>
        <w:fldChar w:fldCharType="end"/>
      </w:r>
      <w:r>
        <w:rPr>
          <w:lang w:eastAsia="ko-KR"/>
        </w:rPr>
        <w:t xml:space="preserve"> or (Kadaruddin &amp; Kadir 2001)</w:t>
      </w:r>
    </w:p>
    <w:p w14:paraId="32B51A65" w14:textId="77777777" w:rsidR="00562CD5" w:rsidRPr="00F553E4" w:rsidRDefault="00562CD5" w:rsidP="00562CD5">
      <w:pPr>
        <w:pStyle w:val="24bReference-Text"/>
      </w:pPr>
      <w:r w:rsidRPr="00F553E4">
        <w:t>Kadaruddin Aiyub &amp; Kadir Arifin. 2001. Globalisasi, perniagaan dan alam sekitar: cabaran untuk industri k</w:t>
      </w:r>
      <w:r>
        <w:t>ecil dan sederhana di Malaysia.</w:t>
      </w:r>
      <w:r w:rsidRPr="00F553E4">
        <w:t xml:space="preserve"> </w:t>
      </w:r>
      <w:r>
        <w:t>First National Conference on the</w:t>
      </w:r>
      <w:r w:rsidRPr="00F553E4">
        <w:t xml:space="preserve"> Keusahawanan dan Perniagaan Kecil. </w:t>
      </w:r>
      <w:r>
        <w:t>Organised by</w:t>
      </w:r>
      <w:r w:rsidRPr="00F553E4">
        <w:t xml:space="preserve"> Sekolah Pengurusan, Institut Pembangunan Keusahawanan, Universiti Utara Malaysia. Langkawi, 8</w:t>
      </w:r>
      <w:r w:rsidRPr="007454B1">
        <w:t>–</w:t>
      </w:r>
      <w:r w:rsidRPr="00F553E4">
        <w:t xml:space="preserve">9 September. </w:t>
      </w:r>
    </w:p>
    <w:p w14:paraId="68C26889" w14:textId="77777777" w:rsidR="00562CD5" w:rsidRDefault="00562CD5" w:rsidP="00562CD5">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"Kadir Arifin", "given" : "", "non-dropping-particle" : "", "parse-names" : false, "suffix" : "" }, { "dropping-particle" : "", "family" : "Jamaluddin Md. Jahi", "given" : "", "non-dropping-particle" : "", "parse-names" : false, "suffix" : "" }, { "dropping-particle" : "", "family" : "Ismail Bahari", "given" : "", "non-dropping-particle" : "", "parse-names" : false, "suffix" : "" }, { "dropping-particle" : "", "family" : "Abd Rahim Md. Nor", "given" : "", "non-dropping-particle" : "", "parse-names" : false, "suffix" : "" } ], "id" : "ITEM-1", "issued" : { "date-parts" : [ [ "2004" ] ] }, "publisher-place" : "Anjuran Program Geografi, Fakulti Seni dan Muzik, Universiti Pendidikan Sultan Idris. Tanjong Malim, Perak, 3-4 Julai", "title" : "Sistem pengurusan bersepadu: ke arah kesedaran alam sekitar organisasi di Malaysia. Kertas Kerja Seminar Kebangsaan Geografi dan Alam Sekitar 2004", "type" : "report" }, "uris" : [ "http://www.mendeley.com/documents/?uuid=1123a59c-7807-46ea-ad81-5e51baf7a206" ] } ], "mendeley" : { "formattedCitation" : "(Kadir Arifin et al. 2004)", "plainTextFormattedCitation" : "(Kadir Arifin et al. 2004)", "previouslyFormattedCitation" : "(Kadir Arifin et al. 2004)" }, "properties" : { "noteIndex" : 0 }, "schema" : "https://github.com/citation-style-language/schema/raw/master/csl-citation.json" }</w:instrText>
      </w:r>
      <w:r w:rsidRPr="007454B1">
        <w:rPr>
          <w:lang w:eastAsia="ko-KR"/>
        </w:rPr>
        <w:fldChar w:fldCharType="separate"/>
      </w:r>
      <w:r w:rsidRPr="007454B1">
        <w:rPr>
          <w:lang w:eastAsia="ko-KR"/>
        </w:rPr>
        <w:t>(Kadir Arifin et al. 2004)</w:t>
      </w:r>
      <w:r w:rsidRPr="007454B1">
        <w:rPr>
          <w:lang w:eastAsia="ko-KR"/>
        </w:rPr>
        <w:fldChar w:fldCharType="end"/>
      </w:r>
      <w:r>
        <w:rPr>
          <w:lang w:eastAsia="ko-KR"/>
        </w:rPr>
        <w:t xml:space="preserve"> </w:t>
      </w:r>
      <w:r w:rsidR="003F2727">
        <w:rPr>
          <w:lang w:eastAsia="ko-KR"/>
        </w:rPr>
        <w:t>or</w:t>
      </w:r>
      <w:r>
        <w:rPr>
          <w:lang w:eastAsia="ko-KR"/>
        </w:rPr>
        <w:t xml:space="preserve"> (Kadir et al. 2004)</w:t>
      </w:r>
    </w:p>
    <w:p w14:paraId="0531336E" w14:textId="77777777" w:rsidR="00562CD5" w:rsidRDefault="00562CD5" w:rsidP="00562CD5">
      <w:pPr>
        <w:pStyle w:val="24bReference-Text"/>
        <w:rPr>
          <w:rFonts w:eastAsiaTheme="minorEastAsia"/>
          <w:lang w:eastAsia="ko-KR"/>
        </w:rPr>
      </w:pPr>
      <w:r w:rsidRPr="00F553E4">
        <w:t xml:space="preserve">Kadir Arifin, Jamaluddin Md. Jahi, Ismail Bahari &amp; Abd Rahim Md. Nor.  2004.  Sistem pengurusan bersepadu: ke arah kesedaran alam sekitar organisasi di Malaysia. </w:t>
      </w:r>
      <w:r>
        <w:t>Working Paper in</w:t>
      </w:r>
      <w:r w:rsidRPr="00F553E4">
        <w:t xml:space="preserve"> </w:t>
      </w:r>
      <w:r w:rsidR="005D1ABE">
        <w:t>National Seminar on</w:t>
      </w:r>
      <w:r w:rsidRPr="00F553E4">
        <w:t xml:space="preserve"> </w:t>
      </w:r>
      <w:r w:rsidR="005D1ABE" w:rsidRPr="00F553E4">
        <w:t>Geography</w:t>
      </w:r>
      <w:r w:rsidRPr="00F553E4">
        <w:t xml:space="preserve"> </w:t>
      </w:r>
      <w:r w:rsidR="005D1ABE">
        <w:t>and</w:t>
      </w:r>
      <w:r w:rsidRPr="00F553E4">
        <w:t xml:space="preserve"> </w:t>
      </w:r>
      <w:r w:rsidR="005D1ABE">
        <w:t>Environment</w:t>
      </w:r>
      <w:r w:rsidRPr="00F553E4">
        <w:t xml:space="preserve"> 2004.  </w:t>
      </w:r>
      <w:r w:rsidR="005D1ABE">
        <w:t>Organised by</w:t>
      </w:r>
      <w:r w:rsidR="005D1ABE" w:rsidRPr="00F553E4">
        <w:t xml:space="preserve"> </w:t>
      </w:r>
      <w:r w:rsidRPr="00F553E4">
        <w:t>Program Geografi, Fakulti Seni dan Muzik, Universiti Pendidikan Sultan Idris. Tanjong Malim, Perak, 3</w:t>
      </w:r>
      <w:r w:rsidRPr="007454B1">
        <w:t>–</w:t>
      </w:r>
      <w:r w:rsidRPr="00F553E4">
        <w:t>4 Jul</w:t>
      </w:r>
      <w:r w:rsidR="005D1ABE">
        <w:t>y</w:t>
      </w:r>
      <w:r w:rsidRPr="00F553E4">
        <w:t>.</w:t>
      </w:r>
    </w:p>
    <w:p w14:paraId="4B8EA667" w14:textId="77777777" w:rsidR="001E3E3D" w:rsidRPr="00651F99" w:rsidRDefault="001E3E3D" w:rsidP="00742504">
      <w:pPr>
        <w:pStyle w:val="09cLevel03"/>
      </w:pPr>
      <w:bookmarkStart w:id="222" w:name="_Toc68453097"/>
      <w:r w:rsidRPr="00651F99">
        <w:t xml:space="preserve">Laporan </w:t>
      </w:r>
      <w:r w:rsidR="00295C9A" w:rsidRPr="00651F99">
        <w:t>T</w:t>
      </w:r>
      <w:r w:rsidRPr="00651F99">
        <w:t>eknik</w:t>
      </w:r>
      <w:bookmarkEnd w:id="219"/>
      <w:bookmarkEnd w:id="220"/>
      <w:bookmarkEnd w:id="221"/>
      <w:bookmarkEnd w:id="222"/>
    </w:p>
    <w:bookmarkStart w:id="223" w:name="_Toc428447919"/>
    <w:bookmarkStart w:id="224" w:name="_Toc430195112"/>
    <w:p w14:paraId="3A929409" w14:textId="77777777" w:rsidR="005D1ABE" w:rsidRDefault="005D1ABE" w:rsidP="005D1ABE">
      <w:pPr>
        <w:pStyle w:val="24bReference-Text"/>
        <w:ind w:left="0" w:firstLine="0"/>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"Che Husna Azhari", "given" : "", "non-dropping-particle" : "", "parse-names" : false, "suffix" : "" }, { "dropping-particle" : "", "family" : "Wan Mohtar Wan Yusoff", "given" : "", "non-dropping-particle" : "", "parse-names" : false, "suffix" : "" } ], "id" : "ITEM-1", "issued" : { "date-parts" : [ [ "1990" ] ] }, "publisher-place" : "Laporan akhir projek penyelidikan UKM 69/85", "title" : "Penghidrogenan selanjar minyak olein sawi mangkin emas dan platinum", "type" : "report" }, "uris" : [ "http://www.mendeley.com/documents/?uuid=62af785c-eb13-4727-ae39-db3c8cf8f31e" ] } ], "mendeley" : { "formattedCitation" : "(Che Husna Azhari &amp; Wan Mohtar Wan Yusoff 1990)", "plainTextFormattedCitation" : "(Che Husna Azhari &amp; Wan Mohtar Wan Yusoff 1990)", "previouslyFormattedCitation" : "(Che Husna Azhari &amp; Wan Mohtar Wan Yusoff 1990)" }, "properties" : { "noteIndex" : 0 }, "schema" : "https://github.com/citation-style-language/schema/raw/master/csl-citation.json" }</w:instrText>
      </w:r>
      <w:r w:rsidRPr="007454B1">
        <w:rPr>
          <w:lang w:val="de-DE" w:eastAsia="ko-KR"/>
        </w:rPr>
        <w:fldChar w:fldCharType="separate"/>
      </w:r>
      <w:r w:rsidRPr="007454B1">
        <w:rPr>
          <w:lang w:val="de-DE" w:eastAsia="ko-KR"/>
        </w:rPr>
        <w:t>(Che Husna Azhari &amp; Wan Mohtar Wan Yusoff 1990)</w:t>
      </w:r>
      <w:r w:rsidRPr="007454B1">
        <w:rPr>
          <w:lang w:val="de-DE" w:eastAsia="ko-KR"/>
        </w:rPr>
        <w:fldChar w:fldCharType="end"/>
      </w:r>
      <w:r>
        <w:rPr>
          <w:lang w:val="de-DE" w:eastAsia="ko-KR"/>
        </w:rPr>
        <w:t xml:space="preserve"> or (Che Husna &amp; Wan Mohtar 1990)</w:t>
      </w:r>
    </w:p>
    <w:p w14:paraId="2445F636" w14:textId="77777777" w:rsidR="005D1ABE" w:rsidRPr="00F553E4" w:rsidRDefault="005D1ABE" w:rsidP="005D1ABE">
      <w:pPr>
        <w:pStyle w:val="24bReference-Text"/>
      </w:pPr>
      <w:r w:rsidRPr="00F553E4">
        <w:rPr>
          <w:lang w:val="de-DE"/>
        </w:rPr>
        <w:t xml:space="preserve">Che Husna Azhari &amp; Wan Mohtar Wan Yusoff.  </w:t>
      </w:r>
      <w:r w:rsidRPr="00F553E4">
        <w:t xml:space="preserve">1990. Penghidrogenan selanjar minyak olein sawi mangkin emas dan platinum. </w:t>
      </w:r>
      <w:r>
        <w:t>Final report</w:t>
      </w:r>
      <w:r w:rsidRPr="00F553E4">
        <w:t xml:space="preserve"> UKM 69/85.</w:t>
      </w:r>
    </w:p>
    <w:p w14:paraId="2B034066" w14:textId="77777777" w:rsidR="005D1ABE" w:rsidRDefault="005D1ABE" w:rsidP="005D1ABE">
      <w:pPr>
        <w:pStyle w:val="24bReference-Text"/>
        <w:rPr>
          <w:lang w:val="de-DE" w:eastAsia="ko-KR"/>
        </w:rPr>
      </w:pPr>
      <w:r w:rsidRPr="007454B1">
        <w:rPr>
          <w:lang w:val="de-DE" w:eastAsia="ko-KR"/>
        </w:rPr>
        <w:fldChar w:fldCharType="begin" w:fldLock="1"/>
      </w:r>
      <w:r w:rsidRPr="007454B1">
        <w:rPr>
          <w:lang w:val="de-DE" w:eastAsia="ko-KR"/>
        </w:rPr>
        <w:instrText>ADDIN CSL_CITATION { "citationItems" : [ { "id" : "ITEM-1", "itemData" : { "author" : [ { "dropping-particle" : "", "family" : "Mohd. Kidin Shaharan", "given" : "", "non-dropping-particle" : "", "parse-names" : false, "suffix" : "" } ], "id" : "ITEM-1", "issued" : { "date-parts" : [ [ "1991" ] ] }, "publisher-place" : "Laporan Teknik 5. Pusat Pengajian Kuantitatif, Universiti Kebangsaan Malaysia", "title" : "Kegunaan submartingale dalam masalah storan", "type" : "report" }, "uris" : [ "http://www.mendeley.com/documents/?uuid=95e75bf6-614b-4d93-9493-cd9615128442" ] } ], "mendeley" : { "formattedCitation" : "(Mohd. Kidin Shaharan 1991)", "plainTextFormattedCitation" : "(Mohd. Kidin Shaharan 1991)", "previouslyFormattedCitation" : "(Mohd. Kidin Shaharan 1991)" }, "properties" : { "noteIndex" : 0 }, "schema" : "https://github.com/citation-style-language/schema/raw/master/csl-citation.json" }</w:instrText>
      </w:r>
      <w:r w:rsidRPr="007454B1">
        <w:rPr>
          <w:lang w:val="de-DE" w:eastAsia="ko-KR"/>
        </w:rPr>
        <w:fldChar w:fldCharType="separate"/>
      </w:r>
      <w:r w:rsidRPr="007454B1">
        <w:rPr>
          <w:lang w:val="de-DE" w:eastAsia="ko-KR"/>
        </w:rPr>
        <w:t>(Mohd. Kidin Shaharan 1991)</w:t>
      </w:r>
      <w:r w:rsidRPr="007454B1">
        <w:rPr>
          <w:lang w:val="de-DE" w:eastAsia="ko-KR"/>
        </w:rPr>
        <w:fldChar w:fldCharType="end"/>
      </w:r>
      <w:r>
        <w:rPr>
          <w:lang w:val="de-DE" w:eastAsia="ko-KR"/>
        </w:rPr>
        <w:t xml:space="preserve"> or (Mohd. Kidin 1991)</w:t>
      </w:r>
    </w:p>
    <w:p w14:paraId="36CA472C" w14:textId="77777777" w:rsidR="005D1ABE" w:rsidRPr="007454B1" w:rsidRDefault="005D1ABE" w:rsidP="005D1ABE">
      <w:pPr>
        <w:pStyle w:val="24bReference-Text"/>
        <w:rPr>
          <w:lang w:val="de-DE" w:eastAsia="ko-KR"/>
        </w:rPr>
      </w:pPr>
      <w:r w:rsidRPr="00F553E4">
        <w:t xml:space="preserve">Mohd. Kidin Shaharan.  1991. Kegunaan submartingale dalam masalah storan. </w:t>
      </w:r>
      <w:r>
        <w:t>Technical Report</w:t>
      </w:r>
      <w:r w:rsidRPr="00F553E4">
        <w:t xml:space="preserve"> 5. Pusat Pengajian Kuantitatif, Universiti Kebangsaan Malaysia.</w:t>
      </w:r>
    </w:p>
    <w:p w14:paraId="09192CB8" w14:textId="77777777" w:rsidR="001E3E3D" w:rsidRPr="00651F99" w:rsidRDefault="001E3E3D" w:rsidP="00742504">
      <w:pPr>
        <w:pStyle w:val="09cLevel03"/>
      </w:pPr>
      <w:bookmarkStart w:id="225" w:name="_Toc68453098"/>
      <w:r w:rsidRPr="00651F99">
        <w:t>Meetings: W</w:t>
      </w:r>
      <w:r w:rsidR="00295C9A" w:rsidRPr="00651F99">
        <w:t>orking paper, report and minutes of meeting</w:t>
      </w:r>
      <w:bookmarkEnd w:id="223"/>
      <w:bookmarkEnd w:id="224"/>
      <w:bookmarkEnd w:id="225"/>
    </w:p>
    <w:bookmarkStart w:id="226" w:name="_Toc430195113"/>
    <w:p w14:paraId="25D53822" w14:textId="77777777" w:rsidR="005D1ABE" w:rsidRDefault="005D1ABE" w:rsidP="005D1ABE">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"Bahagian Pendidikan Guru", "given" : "", "non-dropping-particle" : "", "parse-names" : false, "suffix" : "" } ], "id" : "ITEM-1", "issued" : { "date-parts" : [ [ "1989" ] ] }, "publisher-place" : "Kertas Kerja Mesyuarat Pengetua Pengetua Maktab Perguruan Malaysia Kali Kedua. Lumut, Perak D.R., 7-9 Ogos", "title" : "Pendekatan baru tugas dan tanggungjawab pensyarah maktab maktab perguruan Malaysia", "type" : "report" }, "uris" : [ "http://www.mendeley.com/documents/?uuid=4c042393-dd29-4ad7-9493-bda50229f63d" ] } ], "mendeley" : { "formattedCitation" : "(Bahagian Pendidikan Guru 1989)", "plainTextFormattedCitation" : "(Bahagian Pendidikan Guru 1989)", "previouslyFormattedCitation" : "(Bahagian Pendidikan Guru 1989)" }, "properties" : { "noteIndex" : 0 }, "schema" : "https://github.com/citation-style-language/schema/raw/master/csl-citation.json" }</w:instrText>
      </w:r>
      <w:r w:rsidRPr="007454B1">
        <w:rPr>
          <w:lang w:eastAsia="ko-KR"/>
        </w:rPr>
        <w:fldChar w:fldCharType="separate"/>
      </w:r>
      <w:r w:rsidRPr="007454B1">
        <w:rPr>
          <w:lang w:eastAsia="ko-KR"/>
        </w:rPr>
        <w:t>(Bahagian Pendidikan Guru 1989)</w:t>
      </w:r>
      <w:r w:rsidRPr="007454B1">
        <w:rPr>
          <w:lang w:eastAsia="ko-KR"/>
        </w:rPr>
        <w:fldChar w:fldCharType="end"/>
      </w:r>
    </w:p>
    <w:p w14:paraId="7FD7270C" w14:textId="77777777" w:rsidR="005D1ABE" w:rsidRPr="00F553E4" w:rsidRDefault="005D1ABE" w:rsidP="005D1ABE">
      <w:pPr>
        <w:pStyle w:val="24bReference-Text"/>
      </w:pPr>
      <w:r w:rsidRPr="00F553E4">
        <w:t>Bahagian Pendidikan Guru.  1989. Pendekatan baru tugas dan tanggungjawab pensyarah maktab</w:t>
      </w:r>
      <w:r w:rsidRPr="00F553E4">
        <w:noBreakHyphen/>
        <w:t xml:space="preserve">maktab perguruan Malaysia. </w:t>
      </w:r>
      <w:r>
        <w:t>Working Paper on</w:t>
      </w:r>
      <w:r w:rsidRPr="00F553E4">
        <w:t xml:space="preserve"> </w:t>
      </w:r>
      <w:r w:rsidRPr="005D1ABE">
        <w:t>The Second Meeting of the Malaysian Teachers College</w:t>
      </w:r>
      <w:r>
        <w:t xml:space="preserve"> </w:t>
      </w:r>
      <w:r w:rsidRPr="005D1ABE">
        <w:t>Principals</w:t>
      </w:r>
      <w:r w:rsidRPr="00F553E4">
        <w:t>. Lumut, Perak D.R., 7</w:t>
      </w:r>
      <w:r w:rsidRPr="007454B1">
        <w:t>–</w:t>
      </w:r>
      <w:r w:rsidRPr="00F553E4">
        <w:t xml:space="preserve">9 </w:t>
      </w:r>
      <w:r>
        <w:t>August</w:t>
      </w:r>
      <w:r w:rsidRPr="00F553E4">
        <w:t>.</w:t>
      </w:r>
    </w:p>
    <w:p w14:paraId="7C01E820" w14:textId="77777777" w:rsidR="005D1ABE" w:rsidRDefault="005D1ABE" w:rsidP="005D1ABE">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"Laporan Unit Pengurusan dan Pentadbiran (URT)", "given" : "", "non-dropping-particle" : "", "parse-names" : false, "suffix" : "" } ], "id" : "ITEM-1", "issued" : { "date-parts" : [ [ "1988" ] ] }, "publisher-place" : "Maktab Perguruan Lembah Pantai, Kuala Lumpur, 15 16 September", "title" : "Mesyuarat Pengetua Pengetua Maktab Perguruan Malaysia Kali Kedua", "type" : "report" }, "uris" : [ "http://www.mendeley.com/documents/?uuid=aba1afdf-39e4-4625-b735-73600c49aa1b" ] } ], "mendeley" : { "formattedCitation" : "(Laporan Unit Pengurusan dan Pentadbiran (URT) 1988)", "plainTextFormattedCitation" : "(Laporan Unit Pengurusan dan Pentadbiran (URT) 1988)", "previouslyFormattedCitation" : "(Laporan Unit Pengurusan dan Pentadbiran (URT) 1988)" }, "properties" : { "noteIndex" : 0 }, "schema" : "https://github.com/citation-style-language/schema/raw/master/csl-citation.json" }</w:instrText>
      </w:r>
      <w:r w:rsidRPr="007454B1">
        <w:rPr>
          <w:lang w:eastAsia="ko-KR"/>
        </w:rPr>
        <w:fldChar w:fldCharType="separate"/>
      </w:r>
      <w:r w:rsidRPr="007454B1">
        <w:rPr>
          <w:lang w:eastAsia="ko-KR"/>
        </w:rPr>
        <w:t>(Laporan Unit Pengurusan dan Pentadbiran (URT) 1988)</w:t>
      </w:r>
      <w:r w:rsidRPr="007454B1">
        <w:rPr>
          <w:lang w:eastAsia="ko-KR"/>
        </w:rPr>
        <w:fldChar w:fldCharType="end"/>
      </w:r>
    </w:p>
    <w:p w14:paraId="7032FBB3" w14:textId="77777777" w:rsidR="005D1ABE" w:rsidRPr="00D63F93" w:rsidRDefault="005D1ABE" w:rsidP="005D1ABE">
      <w:pPr>
        <w:pStyle w:val="24bReference-Text"/>
      </w:pPr>
      <w:r w:rsidRPr="00F553E4">
        <w:lastRenderedPageBreak/>
        <w:t>Laporan Unit Pengurusan</w:t>
      </w:r>
      <w:r>
        <w:t xml:space="preserve"> dan Pentadbiran (URT). 1988. </w:t>
      </w:r>
      <w:r w:rsidRPr="005D1ABE">
        <w:t>The Second Meeting of the Malaysian Teachers College</w:t>
      </w:r>
      <w:r>
        <w:t xml:space="preserve"> </w:t>
      </w:r>
      <w:r w:rsidRPr="005D1ABE">
        <w:t>Principals</w:t>
      </w:r>
      <w:r w:rsidRPr="00D63F93">
        <w:t>. Maktab Perguruan Lembah Pantai, Kuala Lumpur, 15</w:t>
      </w:r>
      <w:r>
        <w:t>-</w:t>
      </w:r>
      <w:r w:rsidRPr="00D63F93">
        <w:t>16 September.</w:t>
      </w:r>
    </w:p>
    <w:p w14:paraId="6EEEE767" w14:textId="77777777" w:rsidR="005D1ABE" w:rsidRPr="007454B1" w:rsidRDefault="005D1ABE" w:rsidP="005D1ABE">
      <w:pPr>
        <w:pStyle w:val="24bReference-Text"/>
      </w:pPr>
      <w:r w:rsidRPr="005D1ABE">
        <w:t>Minutes of the Modern Language Association Meeting</w:t>
      </w:r>
      <w:r>
        <w:t>.</w:t>
      </w:r>
      <w:r w:rsidRPr="00D63F93">
        <w:t xml:space="preserve">  1989. Lumut, Perak</w:t>
      </w:r>
      <w:r w:rsidRPr="007454B1">
        <w:t xml:space="preserve"> D.R., 7–9 </w:t>
      </w:r>
      <w:r>
        <w:t>August</w:t>
      </w:r>
      <w:r w:rsidRPr="007454B1">
        <w:t xml:space="preserve">. </w:t>
      </w:r>
    </w:p>
    <w:p w14:paraId="5E30517A" w14:textId="77777777" w:rsidR="001E3E3D" w:rsidRPr="00651F99" w:rsidRDefault="001E3E3D" w:rsidP="00742504">
      <w:pPr>
        <w:pStyle w:val="09cLevel03"/>
      </w:pPr>
      <w:bookmarkStart w:id="227" w:name="_Toc68453099"/>
      <w:r w:rsidRPr="00651F99">
        <w:t>Interviews</w:t>
      </w:r>
      <w:bookmarkEnd w:id="226"/>
      <w:bookmarkEnd w:id="227"/>
    </w:p>
    <w:bookmarkStart w:id="228" w:name="_Toc430195114"/>
    <w:p w14:paraId="7EB2A748" w14:textId="77777777" w:rsidR="005D1ABE" w:rsidRDefault="005D1ABE" w:rsidP="005D1ABE">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"Abdullah Mohd. Salleh", "given" : "", "non-dropping-particle" : "", "parse-names" : false, "suffix" : "" } ], "id" : "ITEM-1", "issued" : { "date-parts" : [ [ "1999" ] ] }, "publisher-place" : "Temu bual, 12 Mei", "title" : "Sejarah penubuhan Universiti Kebangsaan Malaysia, Kuala Lumpur", "type" : "report" }, "uris" : [ "http://www.mendeley.com/documents/?uuid=24f18aef-e814-41ca-adb0-3bdf8f793ad1" ] } ], "mendeley" : { "formattedCitation" : "(Abdullah Mohd. Salleh 1999)", "plainTextFormattedCitation" : "(Abdullah Mohd. Salleh 1999)", "previouslyFormattedCitation" : "(Abdullah Mohd. Salleh 1999)" }, "properties" : { "noteIndex" : 0 }, "schema" : "https://github.com/citation-style-language/schema/raw/master/csl-citation.json" }</w:instrText>
      </w:r>
      <w:r w:rsidRPr="007454B1">
        <w:rPr>
          <w:lang w:eastAsia="ko-KR"/>
        </w:rPr>
        <w:fldChar w:fldCharType="separate"/>
      </w:r>
      <w:r w:rsidRPr="007454B1">
        <w:rPr>
          <w:lang w:eastAsia="ko-KR"/>
        </w:rPr>
        <w:t xml:space="preserve">(Abdullah Mohd. Salleh </w:t>
      </w:r>
      <w:r w:rsidRPr="00D63F93">
        <w:t>1999</w:t>
      </w:r>
      <w:r w:rsidRPr="007454B1">
        <w:rPr>
          <w:lang w:eastAsia="ko-KR"/>
        </w:rPr>
        <w:t>)</w:t>
      </w:r>
      <w:r w:rsidRPr="007454B1">
        <w:rPr>
          <w:lang w:eastAsia="ko-KR"/>
        </w:rPr>
        <w:fldChar w:fldCharType="end"/>
      </w:r>
      <w:r w:rsidR="00821F2A">
        <w:rPr>
          <w:lang w:eastAsia="ko-KR"/>
        </w:rPr>
        <w:t xml:space="preserve"> or (Abdullah 1999)</w:t>
      </w:r>
    </w:p>
    <w:p w14:paraId="26C87FED" w14:textId="77777777" w:rsidR="005D1ABE" w:rsidRPr="007454B1" w:rsidRDefault="005D1ABE" w:rsidP="005D1ABE">
      <w:pPr>
        <w:pStyle w:val="24bReference-Text"/>
        <w:rPr>
          <w:lang w:eastAsia="ko-KR"/>
        </w:rPr>
      </w:pPr>
      <w:r w:rsidRPr="00D63F93">
        <w:t>Abdullah</w:t>
      </w:r>
      <w:r w:rsidRPr="00F553E4">
        <w:t xml:space="preserve"> Mohd. Salleh.</w:t>
      </w:r>
      <w:r>
        <w:rPr>
          <w:rFonts w:eastAsiaTheme="minorEastAsia" w:hint="eastAsia"/>
          <w:lang w:eastAsia="ko-KR"/>
        </w:rPr>
        <w:t xml:space="preserve"> </w:t>
      </w:r>
      <w:r w:rsidRPr="00F553E4">
        <w:t>1999. Sejarah penubuhan Universiti Keban</w:t>
      </w:r>
      <w:r>
        <w:t>gsaan Malaysia, Kuala Lumpur. Interview</w:t>
      </w:r>
      <w:r w:rsidRPr="00F553E4">
        <w:t>, 12 M</w:t>
      </w:r>
      <w:r>
        <w:t>ay</w:t>
      </w:r>
      <w:r w:rsidRPr="00F553E4">
        <w:t>.</w:t>
      </w:r>
    </w:p>
    <w:p w14:paraId="74E069DB" w14:textId="77777777" w:rsidR="001E3E3D" w:rsidRPr="00651F99" w:rsidRDefault="00295C9A" w:rsidP="00742504">
      <w:pPr>
        <w:pStyle w:val="09cLevel03"/>
      </w:pPr>
      <w:bookmarkStart w:id="229" w:name="_Toc68453100"/>
      <w:r w:rsidRPr="00651F99">
        <w:t>Software M</w:t>
      </w:r>
      <w:r w:rsidR="001E3E3D" w:rsidRPr="00651F99">
        <w:t>anual</w:t>
      </w:r>
      <w:bookmarkEnd w:id="228"/>
      <w:bookmarkEnd w:id="229"/>
    </w:p>
    <w:bookmarkStart w:id="230" w:name="_Toc430195115"/>
    <w:p w14:paraId="6049F0B1"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"ADAMS.Flex", "given" : "", "non-dropping-particle" : "", "parse-names" : false, "suffix" : "" } ], "id" : "ITEM-1", "issued" : { "date-parts" : [ [ "2012" ] ] }, "title" : "Using ADAM/Flex. Ann Arbor: Mechanical Dynamics Incorporated", "type" : "report" }, "uris" : [ "http://www.mendeley.com/documents/?uuid=90e85aaa-7391-46f7-acea-0cc7ebf3d4d3" ] } ], "mendeley" : { "formattedCitation" : "(ADAMS.Flex 2012)", "plainTextFormattedCitation" : "(ADAMS.Flex 2012)", "previouslyFormattedCitation" : "(ADAMS.Flex 2012)" }, "properties" : { "noteIndex" : 0 }, "schema" : "https://github.com/citation-style-language/schema/raw/master/csl-citation.json" }</w:instrText>
      </w:r>
      <w:r w:rsidRPr="007454B1">
        <w:rPr>
          <w:lang w:eastAsia="ko-KR"/>
        </w:rPr>
        <w:fldChar w:fldCharType="separate"/>
      </w:r>
      <w:r w:rsidRPr="007454B1">
        <w:rPr>
          <w:lang w:eastAsia="ko-KR"/>
        </w:rPr>
        <w:t>(ADAMS.Flex 2012)</w:t>
      </w:r>
      <w:r w:rsidRPr="007454B1">
        <w:rPr>
          <w:lang w:eastAsia="ko-KR"/>
        </w:rPr>
        <w:fldChar w:fldCharType="end"/>
      </w:r>
    </w:p>
    <w:p w14:paraId="0FA39324" w14:textId="77777777" w:rsidR="00821F2A" w:rsidRPr="00F553E4" w:rsidRDefault="00821F2A" w:rsidP="00821F2A">
      <w:pPr>
        <w:pStyle w:val="24bReference-Text"/>
      </w:pPr>
      <w:r w:rsidRPr="00F553E4">
        <w:t xml:space="preserve">ADAMS.Flex 2002. </w:t>
      </w:r>
      <w:r>
        <w:t xml:space="preserve"> </w:t>
      </w:r>
      <w:r w:rsidRPr="00F553E4">
        <w:t>20</w:t>
      </w:r>
      <w:r>
        <w:t>1</w:t>
      </w:r>
      <w:r w:rsidRPr="00F553E4">
        <w:t xml:space="preserve">2. </w:t>
      </w:r>
      <w:r w:rsidRPr="00D63F93">
        <w:rPr>
          <w:i/>
          <w:iCs/>
        </w:rPr>
        <w:t>Using ADAM/Flex</w:t>
      </w:r>
      <w:r w:rsidRPr="00F553E4">
        <w:t>.</w:t>
      </w:r>
      <w:r>
        <w:rPr>
          <w:rFonts w:eastAsiaTheme="minorEastAsia" w:hint="eastAsia"/>
          <w:lang w:eastAsia="ko-KR"/>
        </w:rPr>
        <w:t xml:space="preserve"> </w:t>
      </w:r>
      <w:r>
        <w:t>Ann Arbor</w:t>
      </w:r>
      <w:r w:rsidRPr="00F553E4">
        <w:t>: Mechanical Dynamics Incorporated.</w:t>
      </w:r>
    </w:p>
    <w:p w14:paraId="11508195" w14:textId="77777777" w:rsidR="00821F2A" w:rsidRDefault="00821F2A" w:rsidP="00821F2A">
      <w:pPr>
        <w:pStyle w:val="24bReference-Text"/>
      </w:pPr>
      <w:r w:rsidRPr="007454B1">
        <w:fldChar w:fldCharType="begin" w:fldLock="1"/>
      </w:r>
      <w:r w:rsidRPr="007454B1">
        <w:instrText>ADDIN CSL_CITATION { "citationItems" : [ { "id" : "ITEM-1", "itemData" : { "author" : [ { "dropping-particle" : "", "family" : "MSC.Nastran", "given" : "", "non-dropping-particle" : "", "parse-names" : false, "suffix" : "" } ], "id" : "ITEM-1", "issued" : { "date-parts" : [ [ "2011" ] ] }, "title" : "Quick Reference Guide. Santa Ana: MSC. Software Corporation", "type" : "report" }, "uris" : [ "http://www.mendeley.com/documents/?uuid=26305d3c-e71d-41a7-98ea-d9571e1528d4" ] } ], "mendeley" : { "formattedCitation" : "(MSC.Nastran 2011)", "plainTextFormattedCitation" : "(MSC.Nastran 2011)", "previouslyFormattedCitation" : "(MSC.Nastran 2011)" }, "properties" : { "noteIndex" : 0 }, "schema" : "https://github.com/citation-style-language/schema/raw/master/csl-citation.json" }</w:instrText>
      </w:r>
      <w:r w:rsidRPr="007454B1">
        <w:fldChar w:fldCharType="separate"/>
      </w:r>
      <w:r w:rsidRPr="007454B1">
        <w:t>(MSC.Nastran 2011)</w:t>
      </w:r>
      <w:r w:rsidRPr="007454B1">
        <w:fldChar w:fldCharType="end"/>
      </w:r>
    </w:p>
    <w:p w14:paraId="5887D8C4" w14:textId="77777777" w:rsidR="00821F2A" w:rsidRPr="00D63F93" w:rsidRDefault="00821F2A" w:rsidP="00821F2A">
      <w:pPr>
        <w:pStyle w:val="24bReference-Text"/>
        <w:rPr>
          <w:lang w:eastAsia="ko-KR"/>
        </w:rPr>
      </w:pPr>
      <w:r w:rsidRPr="00F553E4">
        <w:t>MSC.Nastran</w:t>
      </w:r>
      <w:r>
        <w:t xml:space="preserve">.  2011. </w:t>
      </w:r>
      <w:r w:rsidRPr="00D63F93">
        <w:rPr>
          <w:i/>
          <w:iCs/>
        </w:rPr>
        <w:t>Quick Reference Guide</w:t>
      </w:r>
      <w:r>
        <w:t>.</w:t>
      </w:r>
      <w:r w:rsidRPr="00F553E4">
        <w:t xml:space="preserve"> Santa Ana: MSC. Software Corporation</w:t>
      </w:r>
      <w:r>
        <w:t>.</w:t>
      </w:r>
    </w:p>
    <w:p w14:paraId="6E93B469" w14:textId="77777777" w:rsidR="001E3E3D" w:rsidRPr="00651F99" w:rsidRDefault="001E3E3D" w:rsidP="00742504">
      <w:pPr>
        <w:pStyle w:val="09cLevel03"/>
      </w:pPr>
      <w:bookmarkStart w:id="231" w:name="_Toc68453101"/>
      <w:r w:rsidRPr="00651F99">
        <w:t>Software</w:t>
      </w:r>
      <w:bookmarkEnd w:id="230"/>
      <w:bookmarkEnd w:id="231"/>
    </w:p>
    <w:bookmarkStart w:id="232" w:name="_Toc428447923"/>
    <w:bookmarkStart w:id="233" w:name="_Toc430195116"/>
    <w:p w14:paraId="337D1ED9"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"ABAQUS/EXPLICIT", "given" : "", "non-dropping-particle" : "", "parse-names" : false, "suffix" : "" } ], "id" : "ITEM-1", "issued" : { "date-parts" : [ [ "2009" ] ] }, "title" : "Version 6.5. Providence: ABAQUS Inc", "type" : "report" }, "uris" : [ "http://www.mendeley.com/documents/?uuid=3955849f-ef51-45fd-9f05-ec451264fdec" ] } ], "mendeley" : { "formattedCitation" : "(ABAQUS/EXPLICIT 2009)", "plainTextFormattedCitation" : "(ABAQUS/EXPLICIT 2009)", "previouslyFormattedCitation" : "(ABAQUS/EXPLICIT 2009)" }, "properties" : { "noteIndex" : 0 }, "schema" : "https://github.com/citation-style-language/schema/raw/master/csl-citation.json" }</w:instrText>
      </w:r>
      <w:r w:rsidRPr="007454B1">
        <w:rPr>
          <w:lang w:eastAsia="ko-KR"/>
        </w:rPr>
        <w:fldChar w:fldCharType="separate"/>
      </w:r>
      <w:r w:rsidRPr="007454B1">
        <w:rPr>
          <w:lang w:eastAsia="ko-KR"/>
        </w:rPr>
        <w:t>(ABAQUS/EXPLICIT 2009)</w:t>
      </w:r>
      <w:r w:rsidRPr="007454B1">
        <w:rPr>
          <w:lang w:eastAsia="ko-KR"/>
        </w:rPr>
        <w:fldChar w:fldCharType="end"/>
      </w:r>
    </w:p>
    <w:p w14:paraId="62154AAA" w14:textId="77777777" w:rsidR="00821F2A" w:rsidRPr="00F553E4" w:rsidRDefault="00821F2A" w:rsidP="00821F2A">
      <w:pPr>
        <w:pStyle w:val="24bReference-Text"/>
      </w:pPr>
      <w:r w:rsidRPr="00F553E4">
        <w:t>ABAQUS/Explicit.  200</w:t>
      </w:r>
      <w:r>
        <w:t>9</w:t>
      </w:r>
      <w:r w:rsidRPr="00F553E4">
        <w:t xml:space="preserve">. </w:t>
      </w:r>
      <w:r w:rsidRPr="007C16A7">
        <w:rPr>
          <w:i/>
          <w:iCs/>
        </w:rPr>
        <w:t>Version 6.5</w:t>
      </w:r>
      <w:r w:rsidRPr="00F553E4">
        <w:t>. Providence: ABAQUS Inc.</w:t>
      </w:r>
    </w:p>
    <w:p w14:paraId="65DE41CF"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"author" : [ { "dropping-particle" : "", "family" : "MATLAB", "given" : "", "non-dropping-particle" : "", "parse-names" : false, "suffix" : "" } ], "id" : "ITEM-1", "issued" : { "date-parts" : [ [ "2008" ] ] }, "title" : "Version 7.1. Massachusetts: Math Works Inc", "type" : "report" }, "uris" : [ "http://www.mendeley.com/documents/?uuid=ef1c6585-8a56-4c81-85c2-1cc0d11e58fa" ] } ], "mendeley" : { "formattedCitation" : "(MATLAB 2008)", "plainTextFormattedCitation" : "(MATLAB 2008)", "previouslyFormattedCitation" : "(MATLAB 2008)" }, "properties" : { "noteIndex" : 0 }, "schema" : "https://github.com/citation-style-language/schema/raw/master/csl-citation.json" }</w:instrText>
      </w:r>
      <w:r w:rsidRPr="007454B1">
        <w:rPr>
          <w:lang w:eastAsia="ko-KR"/>
        </w:rPr>
        <w:fldChar w:fldCharType="separate"/>
      </w:r>
      <w:r w:rsidRPr="007454B1">
        <w:rPr>
          <w:lang w:eastAsia="ko-KR"/>
        </w:rPr>
        <w:t>(MATLAB 2008)</w:t>
      </w:r>
      <w:r w:rsidRPr="007454B1">
        <w:rPr>
          <w:lang w:eastAsia="ko-KR"/>
        </w:rPr>
        <w:fldChar w:fldCharType="end"/>
      </w:r>
    </w:p>
    <w:p w14:paraId="1A8F8B2D" w14:textId="77777777" w:rsidR="00821F2A" w:rsidRDefault="00821F2A" w:rsidP="00821F2A">
      <w:pPr>
        <w:pStyle w:val="24bReference-Text"/>
      </w:pPr>
      <w:r w:rsidRPr="00F553E4">
        <w:t>MATLAB.  200</w:t>
      </w:r>
      <w:r>
        <w:t>8</w:t>
      </w:r>
      <w:r w:rsidRPr="00F553E4">
        <w:t xml:space="preserve">. </w:t>
      </w:r>
      <w:r w:rsidRPr="007C16A7">
        <w:rPr>
          <w:i/>
          <w:iCs/>
        </w:rPr>
        <w:t>Version 7.1</w:t>
      </w:r>
      <w:r w:rsidRPr="00F553E4">
        <w:t>. Massachusetts: Math Works Inc.</w:t>
      </w:r>
    </w:p>
    <w:p w14:paraId="0FDB032F" w14:textId="77777777" w:rsidR="001E3E3D" w:rsidRPr="00651F99" w:rsidRDefault="001E3E3D" w:rsidP="00742504">
      <w:pPr>
        <w:pStyle w:val="09cLevel03"/>
      </w:pPr>
      <w:bookmarkStart w:id="234" w:name="_Toc68453102"/>
      <w:r w:rsidRPr="00651F99">
        <w:t xml:space="preserve">Electronic </w:t>
      </w:r>
      <w:r w:rsidR="00295C9A" w:rsidRPr="00651F99">
        <w:t>reference materials</w:t>
      </w:r>
      <w:bookmarkEnd w:id="232"/>
      <w:bookmarkEnd w:id="233"/>
      <w:bookmarkEnd w:id="234"/>
    </w:p>
    <w:p w14:paraId="6015E0A3"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"2(2): 9-13. http://www.cit.edu/phys/sensor.html", "accessed" : { "date-parts" : [ [ "1999", "7", "20" ] ] }, "author" : [ { "dropping-particle" : "", "family" : "Clark", "given" : "J.K.", "non-dropping-particle" : "", "parse-names" : false, "suffix" : "" } ], "container-title" : "Journal of Physics", "id" : "ITEM-1", "issued" : { "date-parts" : [ [ "1999" ] ] }, "title" : "Humidity sensor", "type" : "webpage" }, "uris" : [ "http://www.mendeley.com/documents/?uuid=c4fb34cb-f3a9-41c6-b9bc-172ef3c172fc" ] } ], "mendeley" : { "formattedCitation" : "(Clark 1999)", "plainTextFormattedCitation" : "(Clark 1999)", "previouslyFormattedCitation" : "(Clark 1999)" }, "properties" : { "noteIndex" : 0 }, "schema" : "https://github.com/citation-style-language/schema/raw/master/csl-citation.json" }</w:instrText>
      </w:r>
      <w:r w:rsidRPr="007454B1">
        <w:rPr>
          <w:lang w:eastAsia="ko-KR"/>
        </w:rPr>
        <w:fldChar w:fldCharType="separate"/>
      </w:r>
      <w:r w:rsidRPr="007454B1">
        <w:rPr>
          <w:lang w:eastAsia="ko-KR"/>
        </w:rPr>
        <w:t>(Clark 1999)</w:t>
      </w:r>
      <w:r w:rsidRPr="007454B1">
        <w:rPr>
          <w:lang w:eastAsia="ko-KR"/>
        </w:rPr>
        <w:fldChar w:fldCharType="end"/>
      </w:r>
    </w:p>
    <w:p w14:paraId="4257C0C1" w14:textId="77777777" w:rsidR="00821F2A" w:rsidRPr="00F553E4" w:rsidRDefault="00821F2A" w:rsidP="00821F2A">
      <w:pPr>
        <w:pStyle w:val="24bReference-Text"/>
      </w:pPr>
      <w:r w:rsidRPr="00F553E4">
        <w:t xml:space="preserve">Clark, J.K. 1999. Humidity sensor. </w:t>
      </w:r>
      <w:r w:rsidRPr="00F553E4">
        <w:rPr>
          <w:i/>
        </w:rPr>
        <w:t xml:space="preserve">Journal of Physics </w:t>
      </w:r>
      <w:r w:rsidRPr="00F553E4">
        <w:rPr>
          <w:bCs/>
        </w:rPr>
        <w:t>2</w:t>
      </w:r>
      <w:r w:rsidRPr="00F553E4">
        <w:t>(2)</w:t>
      </w:r>
      <w:r w:rsidRPr="00AB5A2B">
        <w:rPr>
          <w:bCs/>
        </w:rPr>
        <w:t>:</w:t>
      </w:r>
      <w:r w:rsidRPr="00F553E4">
        <w:t xml:space="preserve"> 9</w:t>
      </w:r>
      <w:r w:rsidRPr="007454B1">
        <w:t>–</w:t>
      </w:r>
      <w:r w:rsidRPr="00F553E4">
        <w:t xml:space="preserve">13 </w:t>
      </w:r>
      <w:r w:rsidRPr="00FD0C2A">
        <w:t>http://www.cit.edu/phys/sensor.</w:t>
      </w:r>
      <w:bookmarkStart w:id="235" w:name="_Hlt487001440"/>
      <w:r w:rsidRPr="00FD0C2A">
        <w:t>h</w:t>
      </w:r>
      <w:bookmarkEnd w:id="235"/>
      <w:r w:rsidRPr="00FD0C2A">
        <w:t>tml</w:t>
      </w:r>
      <w:r w:rsidRPr="00F553E4">
        <w:t xml:space="preserve"> [20 </w:t>
      </w:r>
      <w:r>
        <w:t>July</w:t>
      </w:r>
      <w:r w:rsidRPr="00F553E4">
        <w:t xml:space="preserve"> 1999].</w:t>
      </w:r>
    </w:p>
    <w:p w14:paraId="3B8A8966"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"http://www.uvm.edu/~ncrane/estyle/mla.html [31 Julai 2000]", "author" : [ { "dropping-particle" : "", "family" : "Crane", "given" : "N.", "non-dropping-particle" : "", "parse-names" : false, "suffix" : "" } ], "id" : "ITEM-1", "issued" : { "date-parts" : [ [ "1997" ] ] }, "title" : "Electronic sources: MLA style of citation", "type" : "webpage" }, "uris" : [ "http://www.mendeley.com/documents/?uuid=4d0b22ef-a9f0-4a00-a669-ea4abd46b724" ] } ], "mendeley" : { "formattedCitation" : "(Crane 1997)", "plainTextFormattedCitation" : "(Crane 1997)", "previouslyFormattedCitation" : "(Crane 1997)" }, "properties" : { "noteIndex" : 0 }, "schema" : "https://github.com/citation-style-language/schema/raw/master/csl-citation.json" }</w:instrText>
      </w:r>
      <w:r w:rsidRPr="007454B1">
        <w:rPr>
          <w:lang w:eastAsia="ko-KR"/>
        </w:rPr>
        <w:fldChar w:fldCharType="separate"/>
      </w:r>
      <w:r w:rsidRPr="007454B1">
        <w:rPr>
          <w:lang w:eastAsia="ko-KR"/>
        </w:rPr>
        <w:t>(Crane 1997)</w:t>
      </w:r>
      <w:r w:rsidRPr="007454B1">
        <w:rPr>
          <w:lang w:eastAsia="ko-KR"/>
        </w:rPr>
        <w:fldChar w:fldCharType="end"/>
      </w:r>
    </w:p>
    <w:p w14:paraId="4CC5ED5D" w14:textId="77777777" w:rsidR="00821F2A" w:rsidRPr="00F553E4" w:rsidRDefault="00821F2A" w:rsidP="00821F2A">
      <w:pPr>
        <w:pStyle w:val="24bReference-Text"/>
        <w:rPr>
          <w:lang w:val="fr-FR"/>
        </w:rPr>
      </w:pPr>
      <w:r w:rsidRPr="00F553E4">
        <w:t xml:space="preserve">Crane, N. 1997. Electronic sources: MLA style of citation. </w:t>
      </w:r>
      <w:r w:rsidRPr="00FD0C2A">
        <w:rPr>
          <w:lang w:val="fr-FR"/>
        </w:rPr>
        <w:t>http://www.uvm.edu/~ncrane/estyle/mla.html</w:t>
      </w:r>
      <w:r w:rsidRPr="00F553E4">
        <w:rPr>
          <w:lang w:val="fr-FR"/>
        </w:rPr>
        <w:t xml:space="preserve"> [31 </w:t>
      </w:r>
      <w:r>
        <w:t>July</w:t>
      </w:r>
      <w:r w:rsidRPr="00F553E4">
        <w:t xml:space="preserve"> </w:t>
      </w:r>
      <w:r w:rsidRPr="00F553E4">
        <w:rPr>
          <w:lang w:val="fr-FR"/>
        </w:rPr>
        <w:t>2000].</w:t>
      </w:r>
    </w:p>
    <w:p w14:paraId="602FE46C"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"33(3): 204-210. http://www.apa.org/journals/webref.html [18 November 1999]", "author" : [ { "dropping-particle" : "", "family" : "Kawasaki", "given" : "J.L.", "non-dropping-particle" : "", "parse-names" : false, "suffix" : "" } ], "container-title" : "Journal of Extension", "id" : "ITEM-1", "issued" : { "date-parts" : [ [ "1996" ] ] }, "title" : "Computer administered surveys in extension", "type" : "webpage" }, "uris" : [ "http://www.mendeley.com/documents/?uuid=9c6612ad-9b0e-4617-857e-32ddc12fd680" ] } ], "mendeley" : { "formattedCitation" : "(Kawasaki 1996)", "plainTextFormattedCitation" : "(Kawasaki 1996)", "previouslyFormattedCitation" : "(Kawasaki 1996)" }, "properties" : { "noteIndex" : 0 }, "schema" : "https://github.com/citation-style-language/schema/raw/master/csl-citation.json" }</w:instrText>
      </w:r>
      <w:r w:rsidRPr="007454B1">
        <w:rPr>
          <w:lang w:eastAsia="ko-KR"/>
        </w:rPr>
        <w:fldChar w:fldCharType="separate"/>
      </w:r>
      <w:r w:rsidRPr="007454B1">
        <w:rPr>
          <w:lang w:eastAsia="ko-KR"/>
        </w:rPr>
        <w:t>(Kawasaki 1996)</w:t>
      </w:r>
      <w:r w:rsidRPr="007454B1">
        <w:rPr>
          <w:lang w:eastAsia="ko-KR"/>
        </w:rPr>
        <w:fldChar w:fldCharType="end"/>
      </w:r>
    </w:p>
    <w:p w14:paraId="285AE2B2" w14:textId="77777777" w:rsidR="00821F2A" w:rsidRPr="00F553E4" w:rsidRDefault="00821F2A" w:rsidP="00821F2A">
      <w:pPr>
        <w:pStyle w:val="24bReference-Text"/>
      </w:pPr>
      <w:r w:rsidRPr="00F553E4">
        <w:rPr>
          <w:lang w:val="fr-FR"/>
        </w:rPr>
        <w:lastRenderedPageBreak/>
        <w:t xml:space="preserve">Kawasaki, J.L. 1996. </w:t>
      </w:r>
      <w:r w:rsidRPr="00F553E4">
        <w:t xml:space="preserve">Computer administered surveys in extension. </w:t>
      </w:r>
      <w:r w:rsidRPr="00F553E4">
        <w:rPr>
          <w:i/>
        </w:rPr>
        <w:t xml:space="preserve">Journal of Extension </w:t>
      </w:r>
      <w:r w:rsidRPr="00F553E4">
        <w:rPr>
          <w:bCs/>
        </w:rPr>
        <w:t>33(</w:t>
      </w:r>
      <w:r>
        <w:t>3): 204</w:t>
      </w:r>
      <w:r w:rsidRPr="007454B1">
        <w:t>–</w:t>
      </w:r>
      <w:r>
        <w:t xml:space="preserve">210. </w:t>
      </w:r>
      <w:r w:rsidRPr="00F553E4">
        <w:t>http://</w:t>
      </w:r>
      <w:r w:rsidRPr="00FD0C2A">
        <w:t>www.apa.org/journals/webref.html</w:t>
      </w:r>
      <w:r w:rsidRPr="00F553E4">
        <w:t xml:space="preserve"> [18 November 1999].</w:t>
      </w:r>
    </w:p>
    <w:p w14:paraId="41B789E0"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"http://www.angelfire.com/ak/medinet/arsenic.html [4 Julai 2000]", "author" : [ { "dropping-particle" : "", "family" : "Medical Information Group", "given" : "", "non-dropping-particle" : "", "parse-names" : false, "suffix" : "" } ], "id" : "ITEM-1", "issued" : { "date-parts" : [ [ "1998" ] ] }, "title" : "Arsenic contamination of drinking water", "type" : "webpage" }, "uris" : [ "http://www.mendeley.com/documents/?uuid=e82b5fb6-919f-4fc9-8da5-090e91b31ca8" ] } ], "mendeley" : { "formattedCitation" : "(Medical Information Group 1998)", "plainTextFormattedCitation" : "(Medical Information Group 1998)", "previouslyFormattedCitation" : "(Medical Information Group 1998)" }, "properties" : { "noteIndex" : 0 }, "schema" : "https://github.com/citation-style-language/schema/raw/master/csl-citation.json" }</w:instrText>
      </w:r>
      <w:r w:rsidRPr="007454B1">
        <w:rPr>
          <w:lang w:eastAsia="ko-KR"/>
        </w:rPr>
        <w:fldChar w:fldCharType="separate"/>
      </w:r>
      <w:r w:rsidRPr="007454B1">
        <w:rPr>
          <w:lang w:eastAsia="ko-KR"/>
        </w:rPr>
        <w:t>(Medical Information Group 1998)</w:t>
      </w:r>
      <w:r w:rsidRPr="007454B1">
        <w:rPr>
          <w:lang w:eastAsia="ko-KR"/>
        </w:rPr>
        <w:fldChar w:fldCharType="end"/>
      </w:r>
    </w:p>
    <w:p w14:paraId="39312D98" w14:textId="77777777" w:rsidR="00821F2A" w:rsidRPr="00F553E4" w:rsidRDefault="00821F2A" w:rsidP="00821F2A">
      <w:pPr>
        <w:pStyle w:val="24bReference-Text"/>
      </w:pPr>
      <w:r w:rsidRPr="00F553E4">
        <w:t xml:space="preserve">Medical Information Group. 1998. Arsenic contamination of drinking water. http://www.angelfire.com/ak/medinet/arsenic.html [4 </w:t>
      </w:r>
      <w:r>
        <w:t>July</w:t>
      </w:r>
      <w:r w:rsidRPr="00F553E4">
        <w:t xml:space="preserve"> 2000].</w:t>
      </w:r>
    </w:p>
    <w:p w14:paraId="2EAEE42E"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"http://www.ingres.com/~astanart/pritzker/pritzker.html [5 Jun 2000]", "author" : [ { "dropping-particle" : "", "family" : "Pritzer", "given" : "T.J.", "non-dropping-particle" : "", "parse-names" : false, "suffix" : "" } ], "id" : "ITEM-1", "issued" : { "date-parts" : [ [ "0" ] ] }, "title" : "An early fragment from central Nepal", "type" : "webpage" }, "uris" : [ "http://www.mendeley.com/documents/?uuid=f90b6430-cfca-40f1-ad71-07c3de3a0e99" ] } ], "mendeley" : { "formattedCitation" : "(Pritzer n.d.)", "manualFormatting" : "(Pritzer t.th.)", "plainTextFormattedCitation" : "(Pritzer n.d.)", "previouslyFormattedCitation" : "(Pritzer n.d.)" }, "properties" : { "noteIndex" : 0 }, "schema" : "https://github.com/citation-style-language/schema/raw/master/csl-citation.json" }</w:instrText>
      </w:r>
      <w:r w:rsidRPr="007454B1">
        <w:rPr>
          <w:lang w:eastAsia="ko-KR"/>
        </w:rPr>
        <w:fldChar w:fldCharType="separate"/>
      </w:r>
      <w:r w:rsidRPr="007454B1">
        <w:rPr>
          <w:lang w:eastAsia="ko-KR"/>
        </w:rPr>
        <w:t xml:space="preserve">(Pritzer </w:t>
      </w:r>
      <w:r w:rsidR="003F2727">
        <w:rPr>
          <w:lang w:eastAsia="ko-KR"/>
        </w:rPr>
        <w:t>n</w:t>
      </w:r>
      <w:r w:rsidRPr="007454B1">
        <w:rPr>
          <w:lang w:eastAsia="ko-KR"/>
        </w:rPr>
        <w:t>.</w:t>
      </w:r>
      <w:r w:rsidR="003F2727">
        <w:rPr>
          <w:lang w:eastAsia="ko-KR"/>
        </w:rPr>
        <w:t>d</w:t>
      </w:r>
      <w:r w:rsidRPr="007454B1">
        <w:rPr>
          <w:lang w:eastAsia="ko-KR"/>
        </w:rPr>
        <w:t>.)</w:t>
      </w:r>
      <w:r w:rsidRPr="007454B1">
        <w:rPr>
          <w:lang w:eastAsia="ko-KR"/>
        </w:rPr>
        <w:fldChar w:fldCharType="end"/>
      </w:r>
    </w:p>
    <w:p w14:paraId="067488E3" w14:textId="77777777" w:rsidR="00821F2A" w:rsidRPr="007454B1" w:rsidRDefault="00821F2A" w:rsidP="00821F2A">
      <w:pPr>
        <w:pStyle w:val="24bReference-Text"/>
        <w:rPr>
          <w:lang w:eastAsia="ko-KR"/>
        </w:rPr>
      </w:pPr>
      <w:r w:rsidRPr="00F553E4">
        <w:t xml:space="preserve">Pritzer, T.J. </w:t>
      </w:r>
      <w:r>
        <w:t>n</w:t>
      </w:r>
      <w:r w:rsidRPr="00F553E4">
        <w:t>.</w:t>
      </w:r>
      <w:r>
        <w:t>d</w:t>
      </w:r>
      <w:r w:rsidRPr="00F553E4">
        <w:t xml:space="preserve">. An early fragment from central Nepal.  </w:t>
      </w:r>
      <w:bookmarkStart w:id="236" w:name="_Hlt487429230"/>
      <w:r w:rsidRPr="00FD0C2A">
        <w:t>http://www.ingre</w:t>
      </w:r>
      <w:bookmarkStart w:id="237" w:name="_Hlt487001885"/>
      <w:r w:rsidRPr="00FD0C2A">
        <w:t>s</w:t>
      </w:r>
      <w:bookmarkEnd w:id="237"/>
      <w:r w:rsidRPr="00FD0C2A">
        <w:t>.com/~astanart/pritzker/pritzker.html</w:t>
      </w:r>
      <w:bookmarkEnd w:id="236"/>
      <w:r w:rsidRPr="00F553E4">
        <w:t xml:space="preserve"> [5 Jun</w:t>
      </w:r>
      <w:r>
        <w:t>e</w:t>
      </w:r>
      <w:r w:rsidRPr="00F553E4">
        <w:t xml:space="preserve"> 2000].</w:t>
      </w:r>
    </w:p>
    <w:p w14:paraId="3FB42D94"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"(CD-ROM) 1A. 1994 SIRS/SIRS 1993 Youth/Jil. 4/Makalah 56A [20 Julai 2000]", "author" : [ { "dropping-particle" : "", "family" : "Howell", "given" : "V.", "non-dropping-particle" : "", "parse-names" : false, "suffix" : "" }, { "dropping-particle" : "", "family" : "Carlton", "given" : "B.", "non-dropping-particle" : "", "parse-names" : false, "suffix" : "" } ], "container-title" : "Birmingham News", "id" : "ITEM-1", "issued" : { "date-parts" : [ [ "1993" ] ] }, "title" : "Growing up tough: New generation fights for its life: Inner city youths live by rule of vengeance", "type" : "webpage" }, "uris" : [ "http://www.mendeley.com/documents/?uuid=3f3bd2e0-74bd-4996-859c-57a8cd824e13" ] } ], "mendeley" : { "formattedCitation" : "(Howell &amp; Carlton 1993)", "plainTextFormattedCitation" : "(Howell &amp; Carlton 1993)", "previouslyFormattedCitation" : "(Howell &amp; Carlton 1993)" }, "properties" : { "noteIndex" : 0 }, "schema" : "https://github.com/citation-style-language/schema/raw/master/csl-citation.json" }</w:instrText>
      </w:r>
      <w:r w:rsidRPr="007454B1">
        <w:rPr>
          <w:lang w:eastAsia="ko-KR"/>
        </w:rPr>
        <w:fldChar w:fldCharType="separate"/>
      </w:r>
      <w:r w:rsidRPr="007454B1">
        <w:rPr>
          <w:lang w:eastAsia="ko-KR"/>
        </w:rPr>
        <w:t>(Howell &amp; Carlton 1993)</w:t>
      </w:r>
      <w:r w:rsidRPr="007454B1">
        <w:rPr>
          <w:lang w:eastAsia="ko-KR"/>
        </w:rPr>
        <w:fldChar w:fldCharType="end"/>
      </w:r>
    </w:p>
    <w:p w14:paraId="7E455AAF" w14:textId="77777777" w:rsidR="00821F2A" w:rsidRPr="00F553E4" w:rsidRDefault="00821F2A" w:rsidP="00821F2A">
      <w:pPr>
        <w:pStyle w:val="24bReference-Text"/>
      </w:pPr>
      <w:r w:rsidRPr="00F553E4">
        <w:t xml:space="preserve">Howell, V. &amp; Carlton, B. 1993. Growing up tough: </w:t>
      </w:r>
      <w:r>
        <w:t>n</w:t>
      </w:r>
      <w:r w:rsidRPr="00F553E4">
        <w:t xml:space="preserve">ew generation fights for its life: Inner city youths live by rule of vengeance. </w:t>
      </w:r>
      <w:r w:rsidRPr="00F553E4">
        <w:rPr>
          <w:i/>
        </w:rPr>
        <w:t>Birmingham News</w:t>
      </w:r>
      <w:r w:rsidRPr="00F553E4">
        <w:t xml:space="preserve"> (CD-ROM) 1A. 1994 SIRS/SIRS 1993 Youth/Jil. 4/Makalah 56A [20 </w:t>
      </w:r>
      <w:r>
        <w:t>July</w:t>
      </w:r>
      <w:r w:rsidRPr="00F553E4">
        <w:t xml:space="preserve"> 2000].</w:t>
      </w:r>
    </w:p>
    <w:p w14:paraId="45B4D632" w14:textId="77777777" w:rsidR="00821F2A" w:rsidRDefault="00821F2A" w:rsidP="00821F2A">
      <w:pPr>
        <w:pStyle w:val="24bReference-Text"/>
        <w:rPr>
          <w:lang w:eastAsia="ko-KR"/>
        </w:rPr>
      </w:pPr>
      <w:r w:rsidRPr="007454B1">
        <w:rPr>
          <w:lang w:eastAsia="ko-KR"/>
        </w:rPr>
        <w:fldChar w:fldCharType="begin" w:fldLock="1"/>
      </w:r>
      <w:r w:rsidRPr="007454B1">
        <w:rPr>
          <w:lang w:eastAsia="ko-KR"/>
        </w:rPr>
        <w:instrText>ADDIN CSL_CITATION { "citationItems" : [ { "id" : "ITEM-1", "itemData" : { "URL" : "21(6):  6-10. (CD-ROM). 1994 SIRS/SIRS 1993 School/Jil. 4/ Makalah 93A [13 Jun 1995]", "author" : [ { "dropping-particle" : "", "family" : "Clark", "given" : "J.K.", "non-dropping-particle" : "", "parse-names" : false, "suffix" : "" } ], "container-title" : "Siecus Report", "id" : "ITEM-1", "issued" : { "date-parts" : [ [ "1993" ] ] }, "title" : "Complication in academia: sexual harassment and the law", "type" : "webpage" }, "uris" : [ "http://www.mendeley.com/documents/?uuid=aa189273-a118-4286-bc1c-c9c23af5e9f3" ] } ], "mendeley" : { "formattedCitation" : "(Clark 1993)", "plainTextFormattedCitation" : "(Clark 1993)", "previouslyFormattedCitation" : "(Clark 1993)" }, "properties" : { "noteIndex" : 0 }, "schema" : "https://github.com/citation-style-language/schema/raw/master/csl-citation.json" }</w:instrText>
      </w:r>
      <w:r w:rsidRPr="007454B1">
        <w:rPr>
          <w:lang w:eastAsia="ko-KR"/>
        </w:rPr>
        <w:fldChar w:fldCharType="separate"/>
      </w:r>
      <w:r w:rsidRPr="007454B1">
        <w:rPr>
          <w:lang w:eastAsia="ko-KR"/>
        </w:rPr>
        <w:t>(Clark 1993)</w:t>
      </w:r>
      <w:r w:rsidRPr="007454B1">
        <w:rPr>
          <w:lang w:eastAsia="ko-KR"/>
        </w:rPr>
        <w:fldChar w:fldCharType="end"/>
      </w:r>
    </w:p>
    <w:p w14:paraId="458A2849" w14:textId="77777777" w:rsidR="00821F2A" w:rsidRDefault="00821F2A" w:rsidP="00821F2A">
      <w:pPr>
        <w:pStyle w:val="24bReference-Text"/>
      </w:pPr>
      <w:r w:rsidRPr="00F553E4">
        <w:t xml:space="preserve">Clark, J.K. 1993. Complication in academia: sexual harassment and the law. </w:t>
      </w:r>
      <w:r w:rsidRPr="00F553E4">
        <w:rPr>
          <w:i/>
        </w:rPr>
        <w:t xml:space="preserve">Siecus Report </w:t>
      </w:r>
      <w:r w:rsidRPr="00F553E4">
        <w:rPr>
          <w:bCs/>
        </w:rPr>
        <w:t>21(6</w:t>
      </w:r>
      <w:r w:rsidRPr="00F553E4">
        <w:t>):  6</w:t>
      </w:r>
      <w:r w:rsidRPr="007454B1">
        <w:t>–</w:t>
      </w:r>
      <w:r w:rsidRPr="00F553E4">
        <w:t>10. (CD-ROM). 1994 SIRS/SIRS 1</w:t>
      </w:r>
      <w:r>
        <w:t xml:space="preserve">993 </w:t>
      </w:r>
      <w:r w:rsidRPr="00FD0C2A">
        <w:t>School</w:t>
      </w:r>
      <w:r>
        <w:t xml:space="preserve">/Jil. 4/ Makalah 93A </w:t>
      </w:r>
      <w:r w:rsidRPr="00F553E4">
        <w:t>[13 Jun</w:t>
      </w:r>
      <w:r>
        <w:t>e</w:t>
      </w:r>
      <w:r w:rsidRPr="00F553E4">
        <w:t xml:space="preserve"> 1995].</w:t>
      </w:r>
    </w:p>
    <w:p w14:paraId="6038567A" w14:textId="77777777" w:rsidR="008E7E05" w:rsidRPr="00651F99" w:rsidRDefault="008E7E05" w:rsidP="00C030FB">
      <w:pPr>
        <w:pStyle w:val="11Normal02-SecondOnwardParagraph"/>
      </w:pPr>
    </w:p>
    <w:p w14:paraId="6C5A7DFA" w14:textId="77777777" w:rsidR="008E7E05" w:rsidRPr="00651F99" w:rsidRDefault="008E7E05" w:rsidP="00C030FB">
      <w:pPr>
        <w:pStyle w:val="11Normal02-SecondOnwardParagraph"/>
      </w:pPr>
    </w:p>
    <w:p w14:paraId="669FE318" w14:textId="77777777" w:rsidR="001E3E3D" w:rsidRPr="00651F99" w:rsidRDefault="001E3E3D" w:rsidP="00563748">
      <w:pPr>
        <w:pStyle w:val="24aReference-Title"/>
      </w:pPr>
      <w:bookmarkStart w:id="238" w:name="_Toc68453103"/>
      <w:r w:rsidRPr="00651F99">
        <w:lastRenderedPageBreak/>
        <w:t>References</w:t>
      </w:r>
      <w:bookmarkEnd w:id="238"/>
    </w:p>
    <w:p w14:paraId="1ED7F28D" w14:textId="77777777" w:rsidR="001E3E3D" w:rsidRDefault="001E3E3D" w:rsidP="00420156">
      <w:pPr>
        <w:pStyle w:val="24bReference-Text"/>
        <w:rPr>
          <w:color w:val="FF0000"/>
        </w:rPr>
      </w:pPr>
      <w:r w:rsidRPr="00420156">
        <w:rPr>
          <w:i/>
          <w:iCs/>
        </w:rPr>
        <w:t>Al-Quran</w:t>
      </w:r>
      <w:r w:rsidRPr="00651F99">
        <w:t>.</w:t>
      </w:r>
      <w:r w:rsidR="00420156">
        <w:t xml:space="preserve"> ~ </w:t>
      </w:r>
      <w:r w:rsidR="00420156" w:rsidRPr="00420156">
        <w:rPr>
          <w:color w:val="FF0000"/>
        </w:rPr>
        <w:t>Al Quran need to be on the top</w:t>
      </w:r>
      <w:r w:rsidR="00D44AC9">
        <w:rPr>
          <w:color w:val="FF0000"/>
        </w:rPr>
        <w:t xml:space="preserve">: </w:t>
      </w:r>
      <w:r w:rsidR="00D44AC9" w:rsidRPr="00D44AC9">
        <w:rPr>
          <w:color w:val="FF0000"/>
        </w:rPr>
        <w:t>The list of references is arranged alphabetically except for the Qur’an.</w:t>
      </w:r>
    </w:p>
    <w:p w14:paraId="5D80D51A" w14:textId="77777777" w:rsidR="00D738D7" w:rsidRPr="00F553E4" w:rsidRDefault="00D738D7" w:rsidP="00D96F04">
      <w:pPr>
        <w:pStyle w:val="24bReference-Text"/>
      </w:pPr>
      <w:r w:rsidRPr="00F553E4">
        <w:t>ABAQUS/Explicit.  200</w:t>
      </w:r>
      <w:r>
        <w:t>9</w:t>
      </w:r>
      <w:r w:rsidRPr="00F553E4">
        <w:t xml:space="preserve">. </w:t>
      </w:r>
      <w:r w:rsidRPr="007C16A7">
        <w:rPr>
          <w:i/>
          <w:iCs/>
        </w:rPr>
        <w:t>Version 6.5</w:t>
      </w:r>
      <w:r w:rsidRPr="00F553E4">
        <w:t>. Providence: ABAQUS Inc.</w:t>
      </w:r>
    </w:p>
    <w:p w14:paraId="327C2408" w14:textId="77777777" w:rsidR="00D738D7" w:rsidRPr="00E50087" w:rsidRDefault="00D738D7" w:rsidP="00D96F04">
      <w:pPr>
        <w:pStyle w:val="24bReference-Text"/>
        <w:rPr>
          <w:lang w:val="en-MY"/>
        </w:rPr>
      </w:pPr>
      <w:r w:rsidRPr="00E50087">
        <w:rPr>
          <w:lang w:val="en-MY"/>
        </w:rPr>
        <w:t xml:space="preserve">Abdul Latiff Mohamad. 2000. Kesan pembangunan sosio-ekonomi ke atas kepelbagaian biologi khususnya spesies tumbuhan endemik di Malaysia. </w:t>
      </w:r>
      <w:r>
        <w:rPr>
          <w:lang w:val="en-MY"/>
        </w:rPr>
        <w:t>In</w:t>
      </w:r>
      <w:r w:rsidRPr="00E50087">
        <w:rPr>
          <w:lang w:val="en-MY"/>
        </w:rPr>
        <w:t xml:space="preserve"> Jamaluddin Md. Jahi (</w:t>
      </w:r>
      <w:r>
        <w:rPr>
          <w:lang w:val="en-MY"/>
        </w:rPr>
        <w:t>ed</w:t>
      </w:r>
      <w:r w:rsidRPr="00E50087">
        <w:rPr>
          <w:lang w:val="en-MY"/>
        </w:rPr>
        <w:t xml:space="preserve">.). </w:t>
      </w:r>
      <w:r w:rsidRPr="00E50087">
        <w:rPr>
          <w:rFonts w:ascii="Times" w:hAnsi="Times"/>
          <w:i/>
          <w:iCs/>
          <w:lang w:val="en-MY"/>
        </w:rPr>
        <w:t>Pengurusan Persekitaran di Malaysia: Isu dan Cabaran</w:t>
      </w:r>
      <w:r w:rsidRPr="00E50087">
        <w:rPr>
          <w:lang w:val="en-MY"/>
        </w:rPr>
        <w:t xml:space="preserve">, </w:t>
      </w:r>
      <w:r>
        <w:rPr>
          <w:lang w:val="en-MY"/>
        </w:rPr>
        <w:t>pp</w:t>
      </w:r>
      <w:r w:rsidRPr="00E50087">
        <w:rPr>
          <w:lang w:val="en-MY"/>
        </w:rPr>
        <w:t>. 72</w:t>
      </w:r>
      <w:r w:rsidRPr="007454B1">
        <w:t>–</w:t>
      </w:r>
      <w:r w:rsidRPr="00E50087">
        <w:rPr>
          <w:lang w:val="en-MY"/>
        </w:rPr>
        <w:t xml:space="preserve">103. Bangi: Pusat Pengajian Siswazah, Universiti Kebangsaan Malaysia. </w:t>
      </w:r>
    </w:p>
    <w:p w14:paraId="5F7F1BB9" w14:textId="77777777" w:rsidR="00D738D7" w:rsidRPr="00F741C2" w:rsidRDefault="00D738D7" w:rsidP="00D96F04">
      <w:pPr>
        <w:pStyle w:val="24bReference-Text"/>
        <w:rPr>
          <w:lang w:val="en-MY"/>
        </w:rPr>
      </w:pPr>
      <w:r w:rsidRPr="00F741C2">
        <w:rPr>
          <w:lang w:val="en-MY"/>
        </w:rPr>
        <w:t xml:space="preserve">Abdul Samad Hadi, Shaharudin Idrus, Ahmad Fariz Mohamed &amp; Abdul Hadi Harman Shah. 2006. </w:t>
      </w:r>
      <w:r w:rsidRPr="00F741C2">
        <w:rPr>
          <w:rFonts w:ascii="Times" w:hAnsi="Times"/>
          <w:i/>
          <w:iCs/>
          <w:lang w:val="en-MY"/>
        </w:rPr>
        <w:t xml:space="preserve">Perubahan Persekitaran dan Kemudahterancaman Lembangan Langat. </w:t>
      </w:r>
      <w:r w:rsidRPr="00F741C2">
        <w:rPr>
          <w:lang w:val="en-MY"/>
        </w:rPr>
        <w:t xml:space="preserve">Bangi: Penerbit Universiti Kebangsaan Malaysia. </w:t>
      </w:r>
    </w:p>
    <w:p w14:paraId="2A5779BA" w14:textId="77777777" w:rsidR="00D738D7" w:rsidRPr="007454B1" w:rsidRDefault="00D738D7" w:rsidP="00D96F04">
      <w:pPr>
        <w:pStyle w:val="24bReference-Text"/>
        <w:rPr>
          <w:lang w:eastAsia="ko-KR"/>
        </w:rPr>
      </w:pPr>
      <w:r w:rsidRPr="00D63F93">
        <w:t>Abdullah</w:t>
      </w:r>
      <w:r w:rsidRPr="00F553E4">
        <w:t xml:space="preserve"> Mohd. Salleh.</w:t>
      </w:r>
      <w:r>
        <w:rPr>
          <w:rFonts w:eastAsiaTheme="minorEastAsia" w:hint="eastAsia"/>
          <w:lang w:eastAsia="ko-KR"/>
        </w:rPr>
        <w:t xml:space="preserve"> </w:t>
      </w:r>
      <w:r w:rsidRPr="00F553E4">
        <w:t>1999. Sejarah penubuhan Universiti Keban</w:t>
      </w:r>
      <w:r>
        <w:t>gsaan Malaysia, Kuala Lumpur. Interview</w:t>
      </w:r>
      <w:r w:rsidRPr="00F553E4">
        <w:t>, 12 M</w:t>
      </w:r>
      <w:r>
        <w:t>ay</w:t>
      </w:r>
      <w:r w:rsidRPr="00F553E4">
        <w:t>.</w:t>
      </w:r>
    </w:p>
    <w:p w14:paraId="78E58F29" w14:textId="77777777" w:rsidR="00D738D7" w:rsidRPr="006512D9" w:rsidRDefault="00D738D7" w:rsidP="00D96F04">
      <w:pPr>
        <w:pStyle w:val="24bReference-Text"/>
        <w:rPr>
          <w:lang w:val="en-MY"/>
        </w:rPr>
      </w:pPr>
      <w:r w:rsidRPr="006512D9">
        <w:rPr>
          <w:lang w:val="en-MY"/>
        </w:rPr>
        <w:t xml:space="preserve">Abu Osman Md. Tap. 1987. </w:t>
      </w:r>
      <w:r w:rsidRPr="006512D9">
        <w:rPr>
          <w:rFonts w:ascii="Times" w:hAnsi="Times"/>
          <w:i/>
          <w:iCs/>
          <w:lang w:val="en-MY"/>
        </w:rPr>
        <w:t>Matematik Pertama</w:t>
      </w:r>
      <w:r w:rsidRPr="006512D9">
        <w:rPr>
          <w:lang w:val="en-MY"/>
        </w:rPr>
        <w:t xml:space="preserve">. </w:t>
      </w:r>
      <w:r>
        <w:rPr>
          <w:lang w:val="en-MY"/>
        </w:rPr>
        <w:t>Vol</w:t>
      </w:r>
      <w:r w:rsidRPr="006512D9">
        <w:rPr>
          <w:lang w:val="en-MY"/>
        </w:rPr>
        <w:t xml:space="preserve">. 1. Kuala Lumpur: Dewan Bahasa dan Pustaka. </w:t>
      </w:r>
    </w:p>
    <w:p w14:paraId="19B219BF" w14:textId="77777777" w:rsidR="00D738D7" w:rsidRPr="006512D9" w:rsidRDefault="00D738D7" w:rsidP="00D96F04">
      <w:pPr>
        <w:pStyle w:val="24bReference-Text"/>
        <w:rPr>
          <w:lang w:val="en-MY"/>
        </w:rPr>
      </w:pPr>
      <w:r w:rsidRPr="006512D9">
        <w:rPr>
          <w:lang w:val="en-MY"/>
        </w:rPr>
        <w:t xml:space="preserve">Abu Osman Md. Tap. 1988. </w:t>
      </w:r>
      <w:r w:rsidRPr="006512D9">
        <w:rPr>
          <w:rFonts w:ascii="Times" w:hAnsi="Times"/>
          <w:i/>
          <w:iCs/>
          <w:lang w:val="en-MY"/>
        </w:rPr>
        <w:t>Matematik Pertama</w:t>
      </w:r>
      <w:r w:rsidRPr="006512D9">
        <w:rPr>
          <w:lang w:val="en-MY"/>
        </w:rPr>
        <w:t xml:space="preserve">. </w:t>
      </w:r>
      <w:r>
        <w:rPr>
          <w:lang w:val="en-MY"/>
        </w:rPr>
        <w:t>Vol</w:t>
      </w:r>
      <w:r w:rsidRPr="006512D9">
        <w:rPr>
          <w:lang w:val="en-MY"/>
        </w:rPr>
        <w:t xml:space="preserve">. 2 &amp; 3. Kuala Lumpur: Dewan Bahasa dan Pustaka. </w:t>
      </w:r>
    </w:p>
    <w:p w14:paraId="609285FB" w14:textId="77777777" w:rsidR="00D738D7" w:rsidRPr="00F553E4" w:rsidRDefault="00D738D7" w:rsidP="00D96F04">
      <w:pPr>
        <w:pStyle w:val="24bReference-Text"/>
      </w:pPr>
      <w:r w:rsidRPr="00F553E4">
        <w:t xml:space="preserve">ADAMS.Flex 2002. </w:t>
      </w:r>
      <w:r>
        <w:t xml:space="preserve"> </w:t>
      </w:r>
      <w:r w:rsidRPr="00F553E4">
        <w:t>20</w:t>
      </w:r>
      <w:r>
        <w:t>1</w:t>
      </w:r>
      <w:r w:rsidRPr="00F553E4">
        <w:t xml:space="preserve">2. </w:t>
      </w:r>
      <w:r w:rsidRPr="00D63F93">
        <w:rPr>
          <w:i/>
          <w:iCs/>
        </w:rPr>
        <w:t>Using ADAM/Flex</w:t>
      </w:r>
      <w:r w:rsidRPr="00F553E4">
        <w:t>.</w:t>
      </w:r>
      <w:r>
        <w:rPr>
          <w:rFonts w:eastAsiaTheme="minorEastAsia" w:hint="eastAsia"/>
          <w:lang w:eastAsia="ko-KR"/>
        </w:rPr>
        <w:t xml:space="preserve"> </w:t>
      </w:r>
      <w:r>
        <w:t>Ann Arbor</w:t>
      </w:r>
      <w:r w:rsidRPr="00F553E4">
        <w:t>: Mechanical Dynamics Incorporated.</w:t>
      </w:r>
    </w:p>
    <w:p w14:paraId="702AE6F7" w14:textId="77777777" w:rsidR="00D738D7" w:rsidRPr="00F741C2" w:rsidRDefault="00D738D7" w:rsidP="00D96F04">
      <w:pPr>
        <w:pStyle w:val="24bReference-Text"/>
        <w:rPr>
          <w:lang w:val="en-MY"/>
        </w:rPr>
      </w:pPr>
      <w:r w:rsidRPr="00F741C2">
        <w:rPr>
          <w:lang w:val="en-MY"/>
        </w:rPr>
        <w:t xml:space="preserve">Ahmad Kamal Ariffin &amp; Shahrir Abdullah. 2000. </w:t>
      </w:r>
      <w:r w:rsidRPr="00F741C2">
        <w:rPr>
          <w:rFonts w:ascii="Times" w:hAnsi="Times"/>
          <w:i/>
          <w:iCs/>
          <w:lang w:val="en-MY"/>
        </w:rPr>
        <w:t>Pengiraan Berangka Kejuruteraan</w:t>
      </w:r>
      <w:r w:rsidRPr="00F741C2">
        <w:rPr>
          <w:lang w:val="en-MY"/>
        </w:rPr>
        <w:t xml:space="preserve">. Bangi: Penerbit Universiti Kebangsaan Malaysia. </w:t>
      </w:r>
    </w:p>
    <w:p w14:paraId="38EB8A71" w14:textId="77777777" w:rsidR="00D738D7" w:rsidRPr="007454B1" w:rsidRDefault="00D738D7" w:rsidP="00D96F04">
      <w:pPr>
        <w:pStyle w:val="24bReference-Text"/>
        <w:rPr>
          <w:lang w:val="it-IT"/>
        </w:rPr>
      </w:pPr>
      <w:r w:rsidRPr="007454B1">
        <w:t xml:space="preserve">al-Fakhiri, Muhammad ibn </w:t>
      </w:r>
      <w:r w:rsidRPr="007454B1">
        <w:rPr>
          <w:vertAlign w:val="superscript"/>
        </w:rPr>
        <w:t>c</w:t>
      </w:r>
      <w:r w:rsidRPr="007454B1">
        <w:t xml:space="preserve">Umar. </w:t>
      </w:r>
      <w:r>
        <w:t>n.d</w:t>
      </w:r>
      <w:r w:rsidRPr="007454B1">
        <w:t xml:space="preserve">.  </w:t>
      </w:r>
      <w:r w:rsidRPr="007454B1">
        <w:rPr>
          <w:i/>
          <w:iCs/>
        </w:rPr>
        <w:t>al-Akhbar al najdiyah.</w:t>
      </w:r>
      <w:r w:rsidRPr="007454B1">
        <w:t xml:space="preserve">  </w:t>
      </w:r>
      <w:r w:rsidRPr="007454B1">
        <w:rPr>
          <w:vertAlign w:val="superscript"/>
        </w:rPr>
        <w:t>c</w:t>
      </w:r>
      <w:r w:rsidRPr="007454B1">
        <w:t>Abd Allah ibn Yusuf al-Shibl (</w:t>
      </w:r>
      <w:r>
        <w:t>ed</w:t>
      </w:r>
      <w:r w:rsidRPr="007454B1">
        <w:t xml:space="preserve">.). </w:t>
      </w:r>
      <w:r w:rsidRPr="007454B1">
        <w:rPr>
          <w:lang w:val="it-IT"/>
        </w:rPr>
        <w:t>al-Riyad: Matabi</w:t>
      </w:r>
      <w:r w:rsidRPr="007454B1">
        <w:rPr>
          <w:vertAlign w:val="superscript"/>
          <w:lang w:val="it-IT"/>
        </w:rPr>
        <w:t>c</w:t>
      </w:r>
      <w:r w:rsidRPr="007454B1">
        <w:rPr>
          <w:lang w:val="it-IT"/>
        </w:rPr>
        <w:t xml:space="preserve"> Jami</w:t>
      </w:r>
      <w:r w:rsidRPr="007454B1">
        <w:rPr>
          <w:vertAlign w:val="superscript"/>
          <w:lang w:val="it-IT"/>
        </w:rPr>
        <w:t>c</w:t>
      </w:r>
      <w:r w:rsidRPr="007454B1">
        <w:rPr>
          <w:lang w:val="it-IT"/>
        </w:rPr>
        <w:t>at al-Imam Muhammad ibn Su</w:t>
      </w:r>
      <w:r w:rsidRPr="007454B1">
        <w:rPr>
          <w:vertAlign w:val="superscript"/>
          <w:lang w:val="it-IT"/>
        </w:rPr>
        <w:t>c</w:t>
      </w:r>
      <w:r w:rsidRPr="007454B1">
        <w:rPr>
          <w:lang w:val="it-IT"/>
        </w:rPr>
        <w:t>ud al-Islamiyyah.</w:t>
      </w:r>
    </w:p>
    <w:p w14:paraId="3F2ADC81" w14:textId="77777777" w:rsidR="00D738D7" w:rsidRPr="007454B1" w:rsidRDefault="00D738D7" w:rsidP="00D96F04">
      <w:pPr>
        <w:pStyle w:val="24bReference-Text"/>
        <w:rPr>
          <w:b/>
        </w:rPr>
      </w:pPr>
      <w:r w:rsidRPr="007454B1">
        <w:t>al-Syafi</w:t>
      </w:r>
      <w:r w:rsidRPr="007454B1">
        <w:rPr>
          <w:i/>
          <w:iCs/>
          <w:vertAlign w:val="superscript"/>
        </w:rPr>
        <w:t>c</w:t>
      </w:r>
      <w:r w:rsidRPr="007454B1">
        <w:t xml:space="preserve">i, Muhammad ibn Idris. </w:t>
      </w:r>
      <w:r>
        <w:t>n.d</w:t>
      </w:r>
      <w:r w:rsidRPr="007454B1">
        <w:t xml:space="preserve">. </w:t>
      </w:r>
      <w:r w:rsidRPr="007454B1">
        <w:rPr>
          <w:i/>
          <w:iCs/>
        </w:rPr>
        <w:t>Al-Umm</w:t>
      </w:r>
      <w:r w:rsidRPr="007454B1">
        <w:t>.</w:t>
      </w:r>
      <w:r>
        <w:t xml:space="preserve"> Vol. </w:t>
      </w:r>
      <w:r w:rsidRPr="007454B1">
        <w:t>7</w:t>
      </w:r>
      <w:r>
        <w:t xml:space="preserve">. s.l.: s.n. </w:t>
      </w:r>
    </w:p>
    <w:p w14:paraId="6A5A1754" w14:textId="77777777" w:rsidR="00D738D7" w:rsidRPr="007454B1" w:rsidRDefault="00D738D7" w:rsidP="00D96F04">
      <w:pPr>
        <w:pStyle w:val="24bReference-Text"/>
      </w:pPr>
      <w:r w:rsidRPr="007454B1">
        <w:t>al-Tabari, Abu Ja</w:t>
      </w:r>
      <w:r w:rsidRPr="007454B1">
        <w:rPr>
          <w:i/>
          <w:iCs/>
          <w:vertAlign w:val="superscript"/>
        </w:rPr>
        <w:t>c</w:t>
      </w:r>
      <w:r w:rsidRPr="007454B1">
        <w:t xml:space="preserve">far Muhammad ibn Jarir.  </w:t>
      </w:r>
      <w:r>
        <w:t>n.d</w:t>
      </w:r>
      <w:r w:rsidRPr="007454B1">
        <w:t xml:space="preserve">. </w:t>
      </w:r>
      <w:r w:rsidRPr="007454B1">
        <w:rPr>
          <w:i/>
          <w:iCs/>
        </w:rPr>
        <w:t>Ikhtilaf al-fuqaha’</w:t>
      </w:r>
      <w:r w:rsidRPr="007454B1">
        <w:t>.  Bayrut: Dar al Kutub al-</w:t>
      </w:r>
      <w:r w:rsidRPr="007454B1">
        <w:rPr>
          <w:i/>
          <w:iCs/>
          <w:vertAlign w:val="superscript"/>
        </w:rPr>
        <w:t>c</w:t>
      </w:r>
      <w:r w:rsidRPr="007454B1">
        <w:t>Illmiyyah.</w:t>
      </w:r>
    </w:p>
    <w:p w14:paraId="1D3DE2E2" w14:textId="77777777" w:rsidR="00D738D7" w:rsidRPr="00F741C2" w:rsidRDefault="00D738D7" w:rsidP="00D96F04">
      <w:pPr>
        <w:pStyle w:val="24bReference-Text"/>
        <w:rPr>
          <w:lang w:val="en-MY"/>
        </w:rPr>
      </w:pPr>
      <w:r w:rsidRPr="00F741C2">
        <w:rPr>
          <w:lang w:val="en-MY"/>
        </w:rPr>
        <w:t xml:space="preserve">al-Tabrani, Sulayman ibn Ahmad. 1311H/1894. </w:t>
      </w:r>
      <w:r w:rsidRPr="00F741C2">
        <w:rPr>
          <w:rFonts w:ascii="Times" w:hAnsi="Times"/>
          <w:i/>
          <w:iCs/>
          <w:lang w:val="en-MY"/>
        </w:rPr>
        <w:t>Al-Mu</w:t>
      </w:r>
      <w:r w:rsidRPr="00F741C2">
        <w:rPr>
          <w:rFonts w:ascii="Times" w:hAnsi="Times"/>
          <w:i/>
          <w:iCs/>
          <w:position w:val="4"/>
          <w:lang w:val="en-MY"/>
        </w:rPr>
        <w:t>c</w:t>
      </w:r>
      <w:r w:rsidRPr="00F741C2">
        <w:rPr>
          <w:rFonts w:ascii="Times" w:hAnsi="Times"/>
          <w:i/>
          <w:iCs/>
          <w:lang w:val="en-MY"/>
        </w:rPr>
        <w:t>jam al-Saghir</w:t>
      </w:r>
      <w:r w:rsidRPr="00F741C2">
        <w:rPr>
          <w:lang w:val="en-MY"/>
        </w:rPr>
        <w:t>. Delhi: al-Matba</w:t>
      </w:r>
      <w:r w:rsidRPr="00F741C2">
        <w:rPr>
          <w:position w:val="16"/>
          <w:sz w:val="16"/>
          <w:szCs w:val="16"/>
          <w:lang w:val="en-MY"/>
        </w:rPr>
        <w:t>c</w:t>
      </w:r>
      <w:r w:rsidRPr="00F741C2">
        <w:rPr>
          <w:lang w:val="en-MY"/>
        </w:rPr>
        <w:t xml:space="preserve">ah al-Ansari. </w:t>
      </w:r>
    </w:p>
    <w:p w14:paraId="6A35CB1F" w14:textId="77777777" w:rsidR="00D738D7" w:rsidRPr="007454B1" w:rsidRDefault="00D738D7" w:rsidP="00D96F04">
      <w:pPr>
        <w:pStyle w:val="24bReference-Text"/>
        <w:rPr>
          <w:lang w:eastAsia="ko-KR"/>
        </w:rPr>
      </w:pPr>
      <w:r w:rsidRPr="00F553E4">
        <w:t>Alfitra Salam. 1999. Kerjasama dan potensi konflik dalam hubungan</w:t>
      </w:r>
      <w:r>
        <w:t xml:space="preserve"> Indonesia-Malaysia 1966</w:t>
      </w:r>
      <w:r w:rsidRPr="007454B1">
        <w:t>–</w:t>
      </w:r>
      <w:r>
        <w:t xml:space="preserve">1991. Ph.D. </w:t>
      </w:r>
      <w:r>
        <w:rPr>
          <w:rFonts w:eastAsiaTheme="minorEastAsia" w:hint="eastAsia"/>
          <w:lang w:eastAsia="ko-KR"/>
        </w:rPr>
        <w:t>T</w:t>
      </w:r>
      <w:r w:rsidRPr="00F553E4">
        <w:t>esis, Jabatan Sejarah, Universiti Kebangsaan Malaysia.</w:t>
      </w:r>
    </w:p>
    <w:p w14:paraId="2CBE47FE" w14:textId="77777777" w:rsidR="00D738D7" w:rsidRPr="00F553E4" w:rsidRDefault="00D738D7" w:rsidP="00D96F04">
      <w:pPr>
        <w:pStyle w:val="24bReference-Text"/>
      </w:pPr>
      <w:r w:rsidRPr="00F553E4">
        <w:rPr>
          <w:i/>
          <w:lang w:val="pt-BR"/>
        </w:rPr>
        <w:t>Ali Baba Bujang Lapok</w:t>
      </w:r>
      <w:r w:rsidRPr="00F553E4">
        <w:rPr>
          <w:lang w:val="pt-BR"/>
        </w:rPr>
        <w:t xml:space="preserve">. </w:t>
      </w:r>
      <w:r w:rsidRPr="00F553E4">
        <w:t>1960. Filem. Singapura: Shaw Brothers.</w:t>
      </w:r>
    </w:p>
    <w:p w14:paraId="1ADCAC0C" w14:textId="77777777" w:rsidR="00D738D7" w:rsidRPr="00F553E4" w:rsidRDefault="00D738D7" w:rsidP="00D96F04">
      <w:pPr>
        <w:pStyle w:val="24bReference-Text"/>
      </w:pPr>
      <w:r w:rsidRPr="00F553E4">
        <w:lastRenderedPageBreak/>
        <w:t xml:space="preserve">Andanastuti Muchtar, Lim, L.C. &amp; Lee., K.H. </w:t>
      </w:r>
      <w:r>
        <w:t xml:space="preserve"> </w:t>
      </w:r>
      <w:r w:rsidRPr="00F553E4">
        <w:t xml:space="preserve">2002. Finite element analysis of Vickers indentation cracking processes in brittle solids using elements exhibiting cohesive post failure behaviour. </w:t>
      </w:r>
      <w:r w:rsidRPr="00F553E4">
        <w:rPr>
          <w:i/>
          <w:iCs/>
        </w:rPr>
        <w:t>Journal of Materials Science</w:t>
      </w:r>
      <w:r w:rsidRPr="00F553E4">
        <w:t xml:space="preserve"> 38(2): 235</w:t>
      </w:r>
      <w:r w:rsidRPr="007454B1">
        <w:t>–</w:t>
      </w:r>
      <w:r w:rsidRPr="00F553E4">
        <w:t>243.</w:t>
      </w:r>
    </w:p>
    <w:p w14:paraId="1EC11ADC" w14:textId="77777777" w:rsidR="00D738D7" w:rsidRPr="00F553E4" w:rsidRDefault="00D738D7" w:rsidP="00D96F04">
      <w:pPr>
        <w:pStyle w:val="24bReference-Text"/>
      </w:pPr>
      <w:r w:rsidRPr="00F553E4">
        <w:t xml:space="preserve">Andanastuti Muchtar. 2000. Gabungan pelekukan dan pelenturan dalam penjanaan nilai keliatan patah seramik alumina. </w:t>
      </w:r>
      <w:r w:rsidRPr="00F553E4">
        <w:rPr>
          <w:i/>
          <w:iCs/>
        </w:rPr>
        <w:t xml:space="preserve">Journal Institute of Materials Malaysia </w:t>
      </w:r>
      <w:r w:rsidRPr="00F553E4">
        <w:t>1(2): 51</w:t>
      </w:r>
      <w:r w:rsidRPr="007454B1">
        <w:t>–</w:t>
      </w:r>
      <w:r w:rsidRPr="00F553E4">
        <w:t>66.</w:t>
      </w:r>
    </w:p>
    <w:p w14:paraId="71301CDF" w14:textId="77777777" w:rsidR="00D738D7" w:rsidRPr="00F553E4" w:rsidRDefault="00D738D7" w:rsidP="00D96F04">
      <w:pPr>
        <w:pStyle w:val="24bReference-Text"/>
        <w:rPr>
          <w:lang w:val="de-DE"/>
        </w:rPr>
      </w:pPr>
      <w:r w:rsidRPr="00F553E4">
        <w:t xml:space="preserve">Anon. </w:t>
      </w:r>
      <w:r>
        <w:t xml:space="preserve"> </w:t>
      </w:r>
      <w:r w:rsidRPr="00F553E4">
        <w:t xml:space="preserve">1992. Peningkatan kes belia </w:t>
      </w:r>
      <w:r>
        <w:t xml:space="preserve">tidak membayar balik pinjaman. </w:t>
      </w:r>
      <w:r w:rsidRPr="00F553E4">
        <w:rPr>
          <w:i/>
          <w:lang w:val="de-DE"/>
        </w:rPr>
        <w:t>Utusan Malaysia</w:t>
      </w:r>
      <w:r w:rsidRPr="00F553E4">
        <w:rPr>
          <w:lang w:val="de-DE"/>
        </w:rPr>
        <w:t>, 30 O</w:t>
      </w:r>
      <w:r>
        <w:rPr>
          <w:lang w:val="de-DE"/>
        </w:rPr>
        <w:t>c</w:t>
      </w:r>
      <w:r w:rsidRPr="00F553E4">
        <w:rPr>
          <w:lang w:val="de-DE"/>
        </w:rPr>
        <w:t>tober: 10.</w:t>
      </w:r>
    </w:p>
    <w:p w14:paraId="5DD084A1" w14:textId="77777777" w:rsidR="00D738D7" w:rsidRPr="00F553E4" w:rsidRDefault="00D738D7" w:rsidP="00D96F04">
      <w:pPr>
        <w:pStyle w:val="24bReference-Text"/>
      </w:pPr>
      <w:r>
        <w:t xml:space="preserve">Anon.  2006a. </w:t>
      </w:r>
      <w:r w:rsidRPr="00F553E4">
        <w:t>Kelantan a</w:t>
      </w:r>
      <w:r>
        <w:t>mbil langkah segera bendung JE.</w:t>
      </w:r>
      <w:r w:rsidRPr="00F553E4">
        <w:t xml:space="preserve"> </w:t>
      </w:r>
      <w:r w:rsidRPr="00F553E4">
        <w:rPr>
          <w:i/>
          <w:iCs/>
        </w:rPr>
        <w:t>Utusan Malaysia</w:t>
      </w:r>
      <w:r w:rsidRPr="00F553E4">
        <w:t>, 2 Februar</w:t>
      </w:r>
      <w:r>
        <w:t>y</w:t>
      </w:r>
      <w:r w:rsidRPr="00F553E4">
        <w:t xml:space="preserve">: 5. </w:t>
      </w:r>
    </w:p>
    <w:p w14:paraId="237D0ACD" w14:textId="77777777" w:rsidR="00D738D7" w:rsidRPr="00A12012" w:rsidRDefault="00D738D7" w:rsidP="00D96F04">
      <w:pPr>
        <w:pStyle w:val="24bReference-Text"/>
        <w:rPr>
          <w:rFonts w:eastAsiaTheme="minorEastAsia"/>
          <w:lang w:eastAsia="ko-KR"/>
        </w:rPr>
      </w:pPr>
      <w:r w:rsidRPr="00F553E4">
        <w:t>Anon.  2006</w:t>
      </w:r>
      <w:r>
        <w:t>b</w:t>
      </w:r>
      <w:r w:rsidRPr="00F553E4">
        <w:t xml:space="preserve">.  Siapa angkasawan pertama Malaysia? </w:t>
      </w:r>
      <w:r w:rsidRPr="00F553E4">
        <w:rPr>
          <w:i/>
        </w:rPr>
        <w:t>Estidotmy</w:t>
      </w:r>
      <w:r w:rsidRPr="00F553E4">
        <w:t>, 22 Februar</w:t>
      </w:r>
      <w:r>
        <w:t>y</w:t>
      </w:r>
      <w:r w:rsidRPr="00F553E4">
        <w:t>:10</w:t>
      </w:r>
      <w:r w:rsidRPr="007454B1">
        <w:t>–</w:t>
      </w:r>
      <w:r w:rsidRPr="00F553E4">
        <w:t>11.</w:t>
      </w:r>
    </w:p>
    <w:p w14:paraId="0F142D0C" w14:textId="77777777" w:rsidR="00D738D7" w:rsidRPr="00F741C2" w:rsidRDefault="00D738D7" w:rsidP="00D96F04">
      <w:pPr>
        <w:pStyle w:val="24bReference-Text"/>
        <w:rPr>
          <w:lang w:val="en-MY"/>
        </w:rPr>
      </w:pPr>
      <w:r w:rsidRPr="00F741C2">
        <w:rPr>
          <w:lang w:val="en-MY"/>
        </w:rPr>
        <w:t xml:space="preserve">Arena Wati. 1991. </w:t>
      </w:r>
      <w:r w:rsidRPr="00F741C2">
        <w:rPr>
          <w:rFonts w:ascii="Times" w:hAnsi="Times"/>
          <w:i/>
          <w:iCs/>
          <w:lang w:val="en-MY"/>
        </w:rPr>
        <w:t>Memoir Arena Wati: Enda Gulingku</w:t>
      </w:r>
      <w:r w:rsidRPr="00F741C2">
        <w:rPr>
          <w:lang w:val="en-MY"/>
        </w:rPr>
        <w:t xml:space="preserve">. Bangi: Penerbit Universiti Kebangsaan Malaysia. </w:t>
      </w:r>
    </w:p>
    <w:p w14:paraId="1410DF48" w14:textId="77777777" w:rsidR="00D738D7" w:rsidRPr="00F553E4" w:rsidRDefault="00D738D7" w:rsidP="00D96F04">
      <w:pPr>
        <w:pStyle w:val="24bReference-Text"/>
      </w:pPr>
      <w:r w:rsidRPr="00F553E4">
        <w:t>Bahagian Pendidikan Guru.  1989. Pendekatan baru tugas dan tanggungjawab pensyarah maktab</w:t>
      </w:r>
      <w:r w:rsidRPr="00F553E4">
        <w:noBreakHyphen/>
        <w:t xml:space="preserve">maktab perguruan Malaysia. </w:t>
      </w:r>
      <w:r>
        <w:t>Working Paper on</w:t>
      </w:r>
      <w:r w:rsidRPr="00F553E4">
        <w:t xml:space="preserve"> </w:t>
      </w:r>
      <w:r w:rsidRPr="005D1ABE">
        <w:t>The Second Meeting of the Malaysian Teachers College</w:t>
      </w:r>
      <w:r>
        <w:t xml:space="preserve"> </w:t>
      </w:r>
      <w:r w:rsidRPr="005D1ABE">
        <w:t>Principals</w:t>
      </w:r>
      <w:r w:rsidRPr="00F553E4">
        <w:t>. Lumut, Perak D.R., 7</w:t>
      </w:r>
      <w:r w:rsidRPr="007454B1">
        <w:t>–</w:t>
      </w:r>
      <w:r w:rsidRPr="00F553E4">
        <w:t xml:space="preserve">9 </w:t>
      </w:r>
      <w:r>
        <w:t>August</w:t>
      </w:r>
      <w:r w:rsidRPr="00F553E4">
        <w:t>.</w:t>
      </w:r>
    </w:p>
    <w:p w14:paraId="6652904A" w14:textId="77777777" w:rsidR="00D738D7" w:rsidRPr="006512D9" w:rsidRDefault="00D738D7" w:rsidP="00D96F04">
      <w:pPr>
        <w:pStyle w:val="24bReference-Text"/>
        <w:rPr>
          <w:lang w:val="en-MY"/>
        </w:rPr>
      </w:pPr>
      <w:r w:rsidRPr="006512D9">
        <w:rPr>
          <w:lang w:val="en-MY"/>
        </w:rPr>
        <w:t xml:space="preserve">Battle, J.A. &amp; Shannon, R.L. 1978. </w:t>
      </w:r>
      <w:r w:rsidRPr="006512D9">
        <w:rPr>
          <w:rFonts w:ascii="Times" w:hAnsi="Times"/>
          <w:i/>
          <w:iCs/>
          <w:lang w:val="en-MY"/>
        </w:rPr>
        <w:t>Gagasan Baru Ilmu Pendidikan</w:t>
      </w:r>
      <w:r w:rsidRPr="006512D9">
        <w:rPr>
          <w:lang w:val="en-MY"/>
        </w:rPr>
        <w:t xml:space="preserve">. </w:t>
      </w:r>
      <w:r>
        <w:rPr>
          <w:lang w:val="en-MY"/>
        </w:rPr>
        <w:t>Trans</w:t>
      </w:r>
      <w:r w:rsidRPr="006512D9">
        <w:rPr>
          <w:lang w:val="en-MY"/>
        </w:rPr>
        <w:t xml:space="preserve">. Jakarta: Penerbit Mutiara. </w:t>
      </w:r>
    </w:p>
    <w:p w14:paraId="08765D7F" w14:textId="77777777" w:rsidR="00D738D7" w:rsidRPr="00651F99" w:rsidRDefault="00D738D7" w:rsidP="00D96F04">
      <w:r w:rsidRPr="0020326C">
        <w:rPr>
          <w:i/>
          <w:iCs/>
        </w:rPr>
        <w:t>Berita Harian</w:t>
      </w:r>
      <w:r w:rsidRPr="00651F99">
        <w:t>.  2005.  28 November.</w:t>
      </w:r>
    </w:p>
    <w:p w14:paraId="3FED9938" w14:textId="77777777" w:rsidR="00D738D7" w:rsidRPr="004451AE" w:rsidRDefault="00D738D7" w:rsidP="00D96F04">
      <w:pPr>
        <w:pStyle w:val="24bReference-Text"/>
        <w:rPr>
          <w:lang w:eastAsia="ko-KR"/>
        </w:rPr>
      </w:pPr>
      <w:r w:rsidRPr="00F553E4">
        <w:t>Board's Collection. IOR F/4/1069 (29204) 1828,</w:t>
      </w:r>
      <w:r>
        <w:t xml:space="preserve"> </w:t>
      </w:r>
      <w:r w:rsidRPr="00F553E4">
        <w:t xml:space="preserve">1829. </w:t>
      </w:r>
      <w:r>
        <w:t xml:space="preserve"> </w:t>
      </w:r>
      <w:r w:rsidRPr="00F553E4">
        <w:t>1827. Norman McIntyre</w:t>
      </w:r>
      <w:r>
        <w:t>’s letter</w:t>
      </w:r>
      <w:r w:rsidRPr="00F553E4">
        <w:t xml:space="preserve"> </w:t>
      </w:r>
      <w:r>
        <w:t>to the</w:t>
      </w:r>
      <w:r w:rsidRPr="00F553E4">
        <w:t xml:space="preserve"> </w:t>
      </w:r>
      <w:r w:rsidRPr="00482F2F">
        <w:t xml:space="preserve">Secretary to the Government, Prince of Wales Island, Singapore and Malacca, 9 </w:t>
      </w:r>
      <w:r>
        <w:t>August</w:t>
      </w:r>
      <w:r w:rsidRPr="00482F2F">
        <w:t xml:space="preserve"> 1827.</w:t>
      </w:r>
    </w:p>
    <w:p w14:paraId="191BC925" w14:textId="77777777" w:rsidR="00D738D7" w:rsidRPr="00F553E4" w:rsidRDefault="00D738D7" w:rsidP="00D96F04">
      <w:pPr>
        <w:pStyle w:val="24bReference-Text"/>
      </w:pPr>
      <w:r w:rsidRPr="00F553E4">
        <w:t xml:space="preserve">Brown, R. &amp; Higgins, P.J. 1978.  On the connection between the second relative homotopy </w:t>
      </w:r>
      <w:r>
        <w:t xml:space="preserve">groups of some related spaces. </w:t>
      </w:r>
      <w:r w:rsidRPr="00F553E4">
        <w:rPr>
          <w:i/>
        </w:rPr>
        <w:t>Proc. London Math. Soc.</w:t>
      </w:r>
      <w:r>
        <w:t xml:space="preserve"> </w:t>
      </w:r>
      <w:r w:rsidRPr="00F553E4">
        <w:rPr>
          <w:bCs/>
        </w:rPr>
        <w:t>36</w:t>
      </w:r>
      <w:r>
        <w:t>(3): 193</w:t>
      </w:r>
      <w:r w:rsidRPr="007454B1">
        <w:t>–</w:t>
      </w:r>
      <w:r w:rsidRPr="00F553E4">
        <w:t>212.</w:t>
      </w:r>
    </w:p>
    <w:p w14:paraId="5A005513" w14:textId="77777777" w:rsidR="00D738D7" w:rsidRPr="006512D9" w:rsidRDefault="00D738D7" w:rsidP="00D96F04">
      <w:pPr>
        <w:pStyle w:val="24bReference-Text"/>
        <w:rPr>
          <w:lang w:val="en-MY"/>
        </w:rPr>
      </w:pPr>
      <w:r w:rsidRPr="006512D9">
        <w:rPr>
          <w:lang w:val="en-MY"/>
        </w:rPr>
        <w:t xml:space="preserve">Brown, R. 1988. </w:t>
      </w:r>
      <w:r w:rsidRPr="008E3B78">
        <w:rPr>
          <w:i/>
          <w:iCs/>
          <w:lang w:val="en-MY"/>
        </w:rPr>
        <w:t>Topology: A Geometric Account of General Topology, Homotopy Types and The Fundamental Groupoid</w:t>
      </w:r>
      <w:r w:rsidRPr="006512D9">
        <w:rPr>
          <w:lang w:val="en-MY"/>
        </w:rPr>
        <w:t xml:space="preserve">. Chichester: Ellis Horwood Limited. </w:t>
      </w:r>
    </w:p>
    <w:p w14:paraId="59CCA26D" w14:textId="77777777" w:rsidR="00D738D7" w:rsidRPr="00F741C2" w:rsidRDefault="00D738D7" w:rsidP="00D96F04">
      <w:pPr>
        <w:pStyle w:val="24bReference-Text"/>
        <w:rPr>
          <w:lang w:val="en-MY"/>
        </w:rPr>
      </w:pPr>
      <w:r w:rsidRPr="00F741C2">
        <w:rPr>
          <w:lang w:val="en-MY"/>
        </w:rPr>
        <w:t xml:space="preserve">Buckley, C.B. 1965. </w:t>
      </w:r>
      <w:r w:rsidRPr="00F741C2">
        <w:rPr>
          <w:rFonts w:ascii="Times" w:hAnsi="Times"/>
          <w:i/>
          <w:iCs/>
          <w:lang w:val="en-MY"/>
        </w:rPr>
        <w:t>An Anecdotal History of Old Times in Singapore</w:t>
      </w:r>
      <w:r w:rsidRPr="00F741C2">
        <w:rPr>
          <w:lang w:val="en-MY"/>
        </w:rPr>
        <w:t xml:space="preserve">. Ulang cetak. Kuala Lumpur: University of Malaya Press. </w:t>
      </w:r>
    </w:p>
    <w:p w14:paraId="1A80185A" w14:textId="77777777" w:rsidR="00D738D7" w:rsidRDefault="00D738D7" w:rsidP="00D96F04">
      <w:pPr>
        <w:pStyle w:val="24bReference-Text"/>
      </w:pPr>
      <w:r w:rsidRPr="00F553E4">
        <w:rPr>
          <w:i/>
          <w:iCs/>
        </w:rPr>
        <w:t>Buli Balik.</w:t>
      </w:r>
      <w:r w:rsidRPr="00F553E4">
        <w:t xml:space="preserve">  2006.  Filem. Kuala Lumpur: Grand Brilliance Sdn. Bhd.,</w:t>
      </w:r>
      <w:r>
        <w:rPr>
          <w:rFonts w:eastAsiaTheme="minorEastAsia" w:hint="eastAsia"/>
          <w:lang w:eastAsia="ko-KR"/>
        </w:rPr>
        <w:t xml:space="preserve"> </w:t>
      </w:r>
      <w:r w:rsidRPr="00F553E4">
        <w:t>Vision Works Sdn. Bhd. &amp; Tall Order Productions Sdn. Bhd.</w:t>
      </w:r>
    </w:p>
    <w:p w14:paraId="3F32E5A0" w14:textId="77777777" w:rsidR="00D738D7" w:rsidRPr="00F553E4" w:rsidRDefault="00D738D7" w:rsidP="00D96F04">
      <w:pPr>
        <w:pStyle w:val="24bReference-Text"/>
      </w:pPr>
      <w:r w:rsidRPr="00F553E4">
        <w:rPr>
          <w:i/>
        </w:rPr>
        <w:t>Caves</w:t>
      </w:r>
      <w:r w:rsidRPr="00F553E4">
        <w:t xml:space="preserve">: </w:t>
      </w:r>
      <w:r w:rsidRPr="00F553E4">
        <w:rPr>
          <w:i/>
        </w:rPr>
        <w:t>The Dark Wilderness</w:t>
      </w:r>
      <w:r w:rsidRPr="00F553E4">
        <w:t xml:space="preserve">. </w:t>
      </w:r>
      <w:r>
        <w:t>n.d</w:t>
      </w:r>
      <w:r w:rsidRPr="00F553E4">
        <w:t>. Filem. Chicago: Encyclopaedia Britannica Educational Corporation.</w:t>
      </w:r>
    </w:p>
    <w:p w14:paraId="1E9FF60E" w14:textId="77777777" w:rsidR="00D738D7" w:rsidRPr="00F553E4" w:rsidRDefault="00D738D7" w:rsidP="00D96F04">
      <w:pPr>
        <w:pStyle w:val="24bReference-Text"/>
      </w:pPr>
      <w:r w:rsidRPr="00F553E4">
        <w:rPr>
          <w:lang w:val="de-DE"/>
        </w:rPr>
        <w:t xml:space="preserve">Che Husna Azhari &amp; Wan Mohtar Wan Yusoff.  </w:t>
      </w:r>
      <w:r w:rsidRPr="00F553E4">
        <w:t xml:space="preserve">1990. Penghidrogenan selanjar minyak olein sawi mangkin emas dan platinum. </w:t>
      </w:r>
      <w:r>
        <w:t>Final report</w:t>
      </w:r>
      <w:r w:rsidRPr="00F553E4">
        <w:t xml:space="preserve"> UKM 69/85.</w:t>
      </w:r>
    </w:p>
    <w:p w14:paraId="79AF4323" w14:textId="77777777" w:rsidR="00D738D7" w:rsidRDefault="00D738D7" w:rsidP="00D96F04">
      <w:pPr>
        <w:pStyle w:val="24bReference-Text"/>
      </w:pPr>
      <w:r w:rsidRPr="00F553E4">
        <w:lastRenderedPageBreak/>
        <w:t xml:space="preserve">Clark, J.K. 1993. Complication in academia: sexual harassment and the law. </w:t>
      </w:r>
      <w:r w:rsidRPr="00F553E4">
        <w:rPr>
          <w:i/>
        </w:rPr>
        <w:t xml:space="preserve">Siecus Report </w:t>
      </w:r>
      <w:r w:rsidRPr="00F553E4">
        <w:rPr>
          <w:bCs/>
        </w:rPr>
        <w:t>21(6</w:t>
      </w:r>
      <w:r w:rsidRPr="00F553E4">
        <w:t>):  6</w:t>
      </w:r>
      <w:r w:rsidRPr="007454B1">
        <w:t>–</w:t>
      </w:r>
      <w:r w:rsidRPr="00F553E4">
        <w:t>10. (CD-ROM). 1994 SIRS/SIRS 1</w:t>
      </w:r>
      <w:r>
        <w:t xml:space="preserve">993 </w:t>
      </w:r>
      <w:r w:rsidRPr="00FD0C2A">
        <w:t>School</w:t>
      </w:r>
      <w:r>
        <w:t xml:space="preserve">/Jil. 4/ Makalah 93A </w:t>
      </w:r>
      <w:r w:rsidRPr="00F553E4">
        <w:t>[13 Jun</w:t>
      </w:r>
      <w:r>
        <w:t>e</w:t>
      </w:r>
      <w:r w:rsidRPr="00F553E4">
        <w:t xml:space="preserve"> 1995].</w:t>
      </w:r>
    </w:p>
    <w:p w14:paraId="53AF7D91" w14:textId="77777777" w:rsidR="00D738D7" w:rsidRPr="00F553E4" w:rsidRDefault="00D738D7" w:rsidP="00D96F04">
      <w:pPr>
        <w:pStyle w:val="24bReference-Text"/>
      </w:pPr>
      <w:r w:rsidRPr="00F553E4">
        <w:t xml:space="preserve">Clark, J.K. 1999. Humidity sensor. </w:t>
      </w:r>
      <w:r w:rsidRPr="00F553E4">
        <w:rPr>
          <w:i/>
        </w:rPr>
        <w:t xml:space="preserve">Journal of Physics </w:t>
      </w:r>
      <w:r w:rsidRPr="00F553E4">
        <w:rPr>
          <w:bCs/>
        </w:rPr>
        <w:t>2</w:t>
      </w:r>
      <w:r w:rsidRPr="00F553E4">
        <w:t>(2)</w:t>
      </w:r>
      <w:r w:rsidRPr="00AB5A2B">
        <w:rPr>
          <w:bCs/>
        </w:rPr>
        <w:t>:</w:t>
      </w:r>
      <w:r w:rsidRPr="00F553E4">
        <w:t xml:space="preserve"> 9</w:t>
      </w:r>
      <w:r w:rsidRPr="007454B1">
        <w:t>–</w:t>
      </w:r>
      <w:r w:rsidRPr="00F553E4">
        <w:t xml:space="preserve">13 </w:t>
      </w:r>
      <w:r w:rsidRPr="00FD0C2A">
        <w:t>http://www.cit.edu/phys/sensor.html</w:t>
      </w:r>
      <w:r w:rsidRPr="00F553E4">
        <w:t xml:space="preserve"> [20 </w:t>
      </w:r>
      <w:r>
        <w:t>July</w:t>
      </w:r>
      <w:r w:rsidRPr="00F553E4">
        <w:t xml:space="preserve"> 1999].</w:t>
      </w:r>
    </w:p>
    <w:p w14:paraId="0E70F43A" w14:textId="77777777" w:rsidR="00D738D7" w:rsidRPr="007454B1" w:rsidRDefault="00D738D7" w:rsidP="00D96F04">
      <w:pPr>
        <w:pStyle w:val="24bReference-Text"/>
      </w:pPr>
      <w:r w:rsidRPr="007454B1">
        <w:t xml:space="preserve">CO 273/657/50601.  1939. Governor </w:t>
      </w:r>
      <w:r>
        <w:t xml:space="preserve">of the </w:t>
      </w:r>
      <w:r w:rsidRPr="007454B1">
        <w:t>Straits Settlements Sir T.S.W. Thomas</w:t>
      </w:r>
      <w:r>
        <w:t>’s letter to</w:t>
      </w:r>
      <w:r w:rsidRPr="007454B1">
        <w:t xml:space="preserve"> </w:t>
      </w:r>
      <w:r>
        <w:t>the</w:t>
      </w:r>
      <w:r w:rsidRPr="007454B1">
        <w:t xml:space="preserve"> Secretary of State for the Colonies</w:t>
      </w:r>
      <w:r>
        <w:t>,</w:t>
      </w:r>
      <w:r w:rsidRPr="007454B1">
        <w:t xml:space="preserve"> Malcolm MacDonald, 24 </w:t>
      </w:r>
      <w:r>
        <w:t>January</w:t>
      </w:r>
      <w:r w:rsidRPr="007454B1">
        <w:t xml:space="preserve"> 1939</w:t>
      </w:r>
      <w:r>
        <w:t xml:space="preserve">. </w:t>
      </w:r>
    </w:p>
    <w:p w14:paraId="1E5612AA" w14:textId="77777777" w:rsidR="00D738D7" w:rsidRPr="00F741C2" w:rsidRDefault="00D738D7" w:rsidP="00D96F04">
      <w:pPr>
        <w:pStyle w:val="24bReference-Text"/>
        <w:rPr>
          <w:lang w:val="en-MY"/>
        </w:rPr>
      </w:pPr>
      <w:r w:rsidRPr="00F741C2">
        <w:rPr>
          <w:lang w:val="en-MY"/>
        </w:rPr>
        <w:t xml:space="preserve">Cohen, J. 1977. </w:t>
      </w:r>
      <w:r w:rsidRPr="00F741C2">
        <w:rPr>
          <w:rFonts w:ascii="Times" w:hAnsi="Times"/>
          <w:i/>
          <w:iCs/>
          <w:lang w:val="en-MY"/>
        </w:rPr>
        <w:t>Statistical Power Analysis for the Behavioural Sciences</w:t>
      </w:r>
      <w:r w:rsidRPr="00F741C2">
        <w:rPr>
          <w:lang w:val="en-MY"/>
        </w:rPr>
        <w:t xml:space="preserve">. Edisi semak. New York: Academic Press. </w:t>
      </w:r>
    </w:p>
    <w:p w14:paraId="6716C312" w14:textId="77777777" w:rsidR="00D738D7" w:rsidRPr="00F741C2" w:rsidRDefault="00D738D7" w:rsidP="00D96F04">
      <w:pPr>
        <w:pStyle w:val="24bReference-Text"/>
        <w:rPr>
          <w:lang w:val="en-MY"/>
        </w:rPr>
      </w:pPr>
      <w:r w:rsidRPr="00F741C2">
        <w:rPr>
          <w:lang w:val="en-MY"/>
        </w:rPr>
        <w:t xml:space="preserve">Corcoran, K. &amp; Fischer, J. 1987. </w:t>
      </w:r>
      <w:r w:rsidRPr="00F741C2">
        <w:rPr>
          <w:rFonts w:ascii="Times" w:hAnsi="Times"/>
          <w:i/>
          <w:iCs/>
          <w:lang w:val="en-MY"/>
        </w:rPr>
        <w:t>Measures for Clinical Practice: A Source Book</w:t>
      </w:r>
      <w:r w:rsidRPr="00F741C2">
        <w:rPr>
          <w:lang w:val="en-MY"/>
        </w:rPr>
        <w:t xml:space="preserve">. New York: The Free Press. </w:t>
      </w:r>
    </w:p>
    <w:p w14:paraId="6F467608" w14:textId="77777777" w:rsidR="00D738D7" w:rsidRPr="00F553E4" w:rsidRDefault="00D738D7" w:rsidP="00D96F04">
      <w:pPr>
        <w:pStyle w:val="24bReference-Text"/>
        <w:rPr>
          <w:lang w:val="fr-FR"/>
        </w:rPr>
      </w:pPr>
      <w:r w:rsidRPr="00F553E4">
        <w:t xml:space="preserve">Crane, N. 1997. Electronic sources: MLA style of citation. </w:t>
      </w:r>
      <w:r w:rsidRPr="00FD0C2A">
        <w:rPr>
          <w:lang w:val="fr-FR"/>
        </w:rPr>
        <w:t>http://www.uvm.edu/~ncrane/estyle/mla.html</w:t>
      </w:r>
      <w:r w:rsidRPr="00F553E4">
        <w:rPr>
          <w:lang w:val="fr-FR"/>
        </w:rPr>
        <w:t xml:space="preserve"> [31 </w:t>
      </w:r>
      <w:r>
        <w:t>July</w:t>
      </w:r>
      <w:r w:rsidRPr="00F553E4">
        <w:t xml:space="preserve"> </w:t>
      </w:r>
      <w:r w:rsidRPr="00F553E4">
        <w:rPr>
          <w:lang w:val="fr-FR"/>
        </w:rPr>
        <w:t>2000].</w:t>
      </w:r>
    </w:p>
    <w:p w14:paraId="7D2B11B4" w14:textId="77777777" w:rsidR="00D738D7" w:rsidRPr="007454B1" w:rsidRDefault="00D738D7" w:rsidP="00D96F04">
      <w:pPr>
        <w:pStyle w:val="24bReference-Text"/>
        <w:rPr>
          <w:rFonts w:eastAsiaTheme="minorEastAsia"/>
          <w:lang w:eastAsia="ko-KR"/>
        </w:rPr>
      </w:pPr>
      <w:r w:rsidRPr="00AB5A2B">
        <w:rPr>
          <w:i/>
          <w:iCs/>
        </w:rPr>
        <w:t>Cumulative Bibliography of Asian Studies, 1941–1945</w:t>
      </w:r>
      <w:r w:rsidRPr="007454B1">
        <w:t xml:space="preserve">: Subject Bibliography.  1972. </w:t>
      </w:r>
      <w:r>
        <w:t>Vol</w:t>
      </w:r>
      <w:r w:rsidRPr="007454B1">
        <w:t>.</w:t>
      </w:r>
      <w:r>
        <w:t xml:space="preserve"> </w:t>
      </w:r>
      <w:r w:rsidRPr="007454B1">
        <w:t>4. Boston: G.K. Hall.</w:t>
      </w:r>
    </w:p>
    <w:p w14:paraId="78532FE2" w14:textId="77777777" w:rsidR="00D738D7" w:rsidRPr="00F553E4" w:rsidRDefault="00D738D7" w:rsidP="00D96F04">
      <w:pPr>
        <w:pStyle w:val="24bReference-Text"/>
      </w:pPr>
      <w:r w:rsidRPr="00F553E4">
        <w:t xml:space="preserve">Deacon, J.E. 1975.  </w:t>
      </w:r>
      <w:r w:rsidRPr="00F553E4">
        <w:rPr>
          <w:i/>
        </w:rPr>
        <w:t>The Galapagos Island</w:t>
      </w:r>
      <w:r w:rsidRPr="00F553E4">
        <w:t xml:space="preserve">: </w:t>
      </w:r>
      <w:r w:rsidRPr="00F553E4">
        <w:rPr>
          <w:i/>
        </w:rPr>
        <w:t>Birds</w:t>
      </w:r>
      <w:r w:rsidRPr="00F553E4">
        <w:t>. Slaid.  New York: Harper &amp; Row.</w:t>
      </w:r>
    </w:p>
    <w:p w14:paraId="2A60D6EE" w14:textId="77777777" w:rsidR="00D738D7" w:rsidRPr="00357D67" w:rsidRDefault="00D738D7" w:rsidP="00D96F04">
      <w:pPr>
        <w:pStyle w:val="24bReference-Text"/>
        <w:rPr>
          <w:lang w:val="en-MY"/>
        </w:rPr>
      </w:pPr>
      <w:r w:rsidRPr="00357D67">
        <w:rPr>
          <w:lang w:val="en-MY"/>
        </w:rPr>
        <w:t xml:space="preserve">Dewan Rakyat Malaysia. 1984. Perbahasan Rang Undang-Undang Mesin Cetak dan Penerbitan. </w:t>
      </w:r>
      <w:r w:rsidRPr="00357D67">
        <w:rPr>
          <w:rFonts w:ascii="Times" w:hAnsi="Times"/>
          <w:i/>
          <w:iCs/>
          <w:lang w:val="en-MY"/>
        </w:rPr>
        <w:t>Penyata Rasmi Dewan Rakyat</w:t>
      </w:r>
      <w:r w:rsidRPr="00357D67">
        <w:rPr>
          <w:lang w:val="en-MY"/>
        </w:rPr>
        <w:t xml:space="preserve"> 2(12): 1792</w:t>
      </w:r>
      <w:r w:rsidRPr="007454B1">
        <w:t>–</w:t>
      </w:r>
      <w:r w:rsidRPr="00357D67">
        <w:rPr>
          <w:lang w:val="en-MY"/>
        </w:rPr>
        <w:t>1850</w:t>
      </w:r>
      <w:r>
        <w:rPr>
          <w:lang w:val="en-MY"/>
        </w:rPr>
        <w:t>.</w:t>
      </w:r>
      <w:r w:rsidRPr="00357D67">
        <w:rPr>
          <w:lang w:val="en-MY"/>
        </w:rPr>
        <w:t xml:space="preserve"> Parlimen Keenam Penggal Kedua. </w:t>
      </w:r>
    </w:p>
    <w:p w14:paraId="60223C9B" w14:textId="77777777" w:rsidR="00D738D7" w:rsidRPr="00357D67" w:rsidRDefault="00D738D7" w:rsidP="00D96F04">
      <w:pPr>
        <w:pStyle w:val="24bReference-Text"/>
        <w:rPr>
          <w:lang w:val="en-MY"/>
        </w:rPr>
      </w:pPr>
      <w:r w:rsidRPr="00357D67">
        <w:rPr>
          <w:lang w:val="en-MY"/>
        </w:rPr>
        <w:t xml:space="preserve">Dewan Rakyat Malaysia. 1986. </w:t>
      </w:r>
      <w:r w:rsidRPr="00357D67">
        <w:rPr>
          <w:rFonts w:ascii="Times" w:hAnsi="Times"/>
          <w:i/>
          <w:iCs/>
          <w:lang w:val="en-MY"/>
        </w:rPr>
        <w:t>Peristiwa Memali</w:t>
      </w:r>
      <w:r w:rsidRPr="00357D67">
        <w:rPr>
          <w:lang w:val="en-MY"/>
        </w:rPr>
        <w:t xml:space="preserve">. </w:t>
      </w:r>
      <w:r>
        <w:rPr>
          <w:lang w:val="en-MY"/>
        </w:rPr>
        <w:t>Parliamentary Paper</w:t>
      </w:r>
      <w:r w:rsidRPr="00357D67">
        <w:rPr>
          <w:lang w:val="en-MY"/>
        </w:rPr>
        <w:t xml:space="preserve"> 21, 1986. </w:t>
      </w:r>
    </w:p>
    <w:p w14:paraId="1C7BDF7A" w14:textId="77777777" w:rsidR="00D738D7" w:rsidRPr="007454B1" w:rsidRDefault="00D738D7" w:rsidP="00D96F04">
      <w:pPr>
        <w:pStyle w:val="24bReference-Text"/>
        <w:rPr>
          <w:lang w:val="fi-FI" w:eastAsia="ko-KR"/>
        </w:rPr>
      </w:pPr>
      <w:r>
        <w:rPr>
          <w:lang w:val="fi-FI" w:eastAsia="ko-KR"/>
        </w:rPr>
        <w:t xml:space="preserve">Dewan Rakyat Malaysia. 1988. </w:t>
      </w:r>
      <w:r w:rsidRPr="00184527">
        <w:rPr>
          <w:i/>
          <w:iCs/>
          <w:lang w:val="fi-FI" w:eastAsia="ko-KR"/>
        </w:rPr>
        <w:t>Ke Arah Memelihara Keselamatan Negara</w:t>
      </w:r>
      <w:r>
        <w:rPr>
          <w:lang w:val="fi-FI" w:eastAsia="ko-KR"/>
        </w:rPr>
        <w:t xml:space="preserve">. </w:t>
      </w:r>
      <w:r>
        <w:rPr>
          <w:lang w:val="en-MY"/>
        </w:rPr>
        <w:t>Parliamentary Paper</w:t>
      </w:r>
      <w:r w:rsidRPr="00357D67">
        <w:rPr>
          <w:lang w:val="en-MY"/>
        </w:rPr>
        <w:t xml:space="preserve"> </w:t>
      </w:r>
      <w:r>
        <w:rPr>
          <w:lang w:val="fi-FI" w:eastAsia="ko-KR"/>
        </w:rPr>
        <w:t>14, 1988.</w:t>
      </w:r>
    </w:p>
    <w:p w14:paraId="573904A4" w14:textId="77777777" w:rsidR="00D738D7" w:rsidRPr="00357D67" w:rsidRDefault="00D738D7" w:rsidP="00D96F04">
      <w:pPr>
        <w:pStyle w:val="24bReference-Text"/>
        <w:rPr>
          <w:lang w:val="en-MY"/>
        </w:rPr>
      </w:pPr>
      <w:r w:rsidRPr="00357D67">
        <w:rPr>
          <w:lang w:val="en-MY"/>
        </w:rPr>
        <w:t xml:space="preserve">Dewan Undangan Negeri Pahang. 1987. </w:t>
      </w:r>
      <w:r w:rsidRPr="006E0677">
        <w:rPr>
          <w:i/>
          <w:iCs/>
          <w:lang w:val="en-MY"/>
        </w:rPr>
        <w:t>Enakmen Pentadbiran Ugama Islam dan Adat Melayu Pahang No. 8/82 (Pindaan 1987).</w:t>
      </w:r>
      <w:r w:rsidRPr="00357D67">
        <w:rPr>
          <w:lang w:val="en-MY"/>
        </w:rPr>
        <w:t xml:space="preserve"> </w:t>
      </w:r>
    </w:p>
    <w:p w14:paraId="4173DFB2" w14:textId="77777777" w:rsidR="00D738D7" w:rsidRDefault="00D738D7" w:rsidP="00D96F04">
      <w:pPr>
        <w:pStyle w:val="24bReference-Text"/>
      </w:pPr>
      <w:r w:rsidRPr="00F553E4">
        <w:rPr>
          <w:i/>
        </w:rPr>
        <w:t>Energy Generation and Storage</w:t>
      </w:r>
      <w:r w:rsidRPr="00F553E4">
        <w:t xml:space="preserve">. </w:t>
      </w:r>
      <w:r>
        <w:t>n</w:t>
      </w:r>
      <w:r w:rsidRPr="00F553E4">
        <w:t>.</w:t>
      </w:r>
      <w:r>
        <w:t>d</w:t>
      </w:r>
      <w:r w:rsidRPr="00F553E4">
        <w:t>. Slaid. Singapore: Toppan Company.</w:t>
      </w:r>
    </w:p>
    <w:p w14:paraId="15597A85" w14:textId="77777777" w:rsidR="00D738D7" w:rsidRPr="007454B1" w:rsidRDefault="00D738D7" w:rsidP="00D96F04">
      <w:pPr>
        <w:pStyle w:val="24bReference-Text"/>
      </w:pPr>
      <w:r w:rsidRPr="007454B1">
        <w:rPr>
          <w:lang w:val="it-IT"/>
        </w:rPr>
        <w:t>Farid M. Onn (</w:t>
      </w:r>
      <w:r>
        <w:rPr>
          <w:lang w:val="it-IT"/>
        </w:rPr>
        <w:t>comp</w:t>
      </w:r>
      <w:r w:rsidRPr="007454B1">
        <w:rPr>
          <w:lang w:val="it-IT"/>
        </w:rPr>
        <w:t xml:space="preserve">.). </w:t>
      </w:r>
      <w:r w:rsidRPr="007454B1">
        <w:t xml:space="preserve">1982. </w:t>
      </w:r>
      <w:r w:rsidRPr="007454B1">
        <w:rPr>
          <w:i/>
        </w:rPr>
        <w:t>Dinamisme dalam Pengajaran, Penyelidikan dan Pentadbiran Universiti</w:t>
      </w:r>
      <w:r w:rsidRPr="007454B1">
        <w:t xml:space="preserve">. </w:t>
      </w:r>
      <w:r>
        <w:rPr>
          <w:lang w:val="de-DE"/>
        </w:rPr>
        <w:t>Working Paper</w:t>
      </w:r>
      <w:r w:rsidRPr="007454B1">
        <w:rPr>
          <w:lang w:val="de-DE"/>
        </w:rPr>
        <w:t xml:space="preserve"> 2.  </w:t>
      </w:r>
      <w:r w:rsidRPr="007454B1">
        <w:t>Bangi: Penerbit Universiti Kebangsaan Malaysia.</w:t>
      </w:r>
    </w:p>
    <w:p w14:paraId="24BE0567" w14:textId="77777777" w:rsidR="00D738D7" w:rsidRPr="004451AE" w:rsidRDefault="00D738D7" w:rsidP="00D96F04">
      <w:pPr>
        <w:pStyle w:val="24bReference-Text"/>
      </w:pPr>
      <w:r w:rsidRPr="004451AE">
        <w:rPr>
          <w:lang w:val="fi-FI" w:eastAsia="ko-KR"/>
        </w:rPr>
        <w:t xml:space="preserve">Federated Malay </w:t>
      </w:r>
      <w:r w:rsidRPr="004451AE">
        <w:t xml:space="preserve">States.  1926. </w:t>
      </w:r>
      <w:r w:rsidRPr="004451AE">
        <w:rPr>
          <w:i/>
          <w:iCs/>
        </w:rPr>
        <w:t>Government Gazette</w:t>
      </w:r>
      <w:r w:rsidRPr="004451AE">
        <w:t xml:space="preserve"> 18(12): Notification No. 3178.</w:t>
      </w:r>
    </w:p>
    <w:p w14:paraId="28E20607" w14:textId="77777777" w:rsidR="00D738D7" w:rsidRPr="004451AE" w:rsidRDefault="00D738D7" w:rsidP="00D96F04">
      <w:pPr>
        <w:pStyle w:val="24bReference-Text"/>
      </w:pPr>
      <w:r w:rsidRPr="004451AE">
        <w:t xml:space="preserve">Federated Malay States.  1939. Sedition Enactment 1939 (Enactment No. 13 of 1939). </w:t>
      </w:r>
      <w:r w:rsidRPr="004451AE">
        <w:rPr>
          <w:i/>
          <w:iCs/>
        </w:rPr>
        <w:t>Government Gazette</w:t>
      </w:r>
      <w:r w:rsidRPr="004451AE">
        <w:t xml:space="preserve"> 31(23).</w:t>
      </w:r>
    </w:p>
    <w:p w14:paraId="020E0A92" w14:textId="77777777" w:rsidR="00D738D7" w:rsidRPr="007454B1" w:rsidRDefault="00D738D7" w:rsidP="00D96F04">
      <w:pPr>
        <w:pStyle w:val="24bReference-Text"/>
      </w:pPr>
      <w:r w:rsidRPr="00F553E4">
        <w:rPr>
          <w:lang w:val="pt-BR"/>
        </w:rPr>
        <w:t xml:space="preserve">Fidani. </w:t>
      </w:r>
      <w:r w:rsidRPr="00F553E4">
        <w:t xml:space="preserve">1992. </w:t>
      </w:r>
      <w:r w:rsidRPr="00273FD6">
        <w:t>Jangan</w:t>
      </w:r>
      <w:r w:rsidRPr="00F553E4">
        <w:t xml:space="preserve"> salahkan imam, bilal saja. Surat. </w:t>
      </w:r>
      <w:r w:rsidRPr="00F553E4">
        <w:rPr>
          <w:i/>
        </w:rPr>
        <w:t>Berita Harian</w:t>
      </w:r>
      <w:r w:rsidRPr="00F553E4">
        <w:t>, 30 O</w:t>
      </w:r>
      <w:r>
        <w:t>c</w:t>
      </w:r>
      <w:r w:rsidRPr="00F553E4">
        <w:t>tober: 13.</w:t>
      </w:r>
    </w:p>
    <w:p w14:paraId="6FB83636" w14:textId="77777777" w:rsidR="00D738D7" w:rsidRPr="00E50087" w:rsidRDefault="00D738D7" w:rsidP="00D96F04">
      <w:pPr>
        <w:pStyle w:val="24bReference-Text"/>
        <w:rPr>
          <w:lang w:val="en-MY"/>
        </w:rPr>
      </w:pPr>
      <w:r w:rsidRPr="00E50087">
        <w:rPr>
          <w:lang w:val="en-MY"/>
        </w:rPr>
        <w:lastRenderedPageBreak/>
        <w:t xml:space="preserve">Fleishman, I.A. 1973. Twenty years of consideration and structure. </w:t>
      </w:r>
      <w:r>
        <w:rPr>
          <w:lang w:val="en-MY"/>
        </w:rPr>
        <w:t>In</w:t>
      </w:r>
      <w:r w:rsidRPr="00E50087">
        <w:rPr>
          <w:lang w:val="en-MY"/>
        </w:rPr>
        <w:t xml:space="preserve"> Fleishman, I.A. &amp; Hunt. J.G. (</w:t>
      </w:r>
      <w:r>
        <w:rPr>
          <w:lang w:val="en-MY"/>
        </w:rPr>
        <w:t>eds</w:t>
      </w:r>
      <w:r w:rsidRPr="00E50087">
        <w:rPr>
          <w:lang w:val="en-MY"/>
        </w:rPr>
        <w:t xml:space="preserve">.). </w:t>
      </w:r>
      <w:r w:rsidRPr="00E50087">
        <w:rPr>
          <w:rFonts w:ascii="Times" w:hAnsi="Times"/>
          <w:i/>
          <w:iCs/>
          <w:lang w:val="en-MY"/>
        </w:rPr>
        <w:t>Current Development in the Study of Leadership</w:t>
      </w:r>
      <w:r w:rsidRPr="00E50087">
        <w:rPr>
          <w:lang w:val="en-MY"/>
        </w:rPr>
        <w:t xml:space="preserve">: </w:t>
      </w:r>
      <w:r w:rsidRPr="00E50087">
        <w:rPr>
          <w:rFonts w:ascii="Times" w:hAnsi="Times"/>
          <w:i/>
          <w:iCs/>
          <w:lang w:val="en-MY"/>
        </w:rPr>
        <w:t xml:space="preserve">Selected Readings, </w:t>
      </w:r>
      <w:r>
        <w:rPr>
          <w:lang w:val="en-MY"/>
        </w:rPr>
        <w:t>pp</w:t>
      </w:r>
      <w:r w:rsidRPr="00E50087">
        <w:rPr>
          <w:lang w:val="en-MY"/>
        </w:rPr>
        <w:t>. 1</w:t>
      </w:r>
      <w:r w:rsidRPr="007454B1">
        <w:t>–</w:t>
      </w:r>
      <w:r w:rsidRPr="00E50087">
        <w:rPr>
          <w:lang w:val="en-MY"/>
        </w:rPr>
        <w:t xml:space="preserve">37. Carbondale: Southern Illinois University Press. </w:t>
      </w:r>
    </w:p>
    <w:p w14:paraId="0904B826" w14:textId="77777777" w:rsidR="00D738D7" w:rsidRPr="006512D9" w:rsidRDefault="00D738D7" w:rsidP="00D96F04">
      <w:pPr>
        <w:pStyle w:val="24bReference-Text"/>
        <w:rPr>
          <w:lang w:val="en-MY"/>
        </w:rPr>
      </w:pPr>
      <w:r w:rsidRPr="006512D9">
        <w:rPr>
          <w:lang w:val="en-MY"/>
        </w:rPr>
        <w:t xml:space="preserve">Fraleigh, J.B. 1988. </w:t>
      </w:r>
      <w:r w:rsidRPr="006512D9">
        <w:rPr>
          <w:rFonts w:ascii="Times" w:hAnsi="Times"/>
          <w:i/>
          <w:iCs/>
          <w:lang w:val="en-MY"/>
        </w:rPr>
        <w:t xml:space="preserve">Kursus Pertama Aljabar Niskala. </w:t>
      </w:r>
      <w:r>
        <w:rPr>
          <w:lang w:val="en-MY"/>
        </w:rPr>
        <w:t>Trans</w:t>
      </w:r>
      <w:r w:rsidRPr="006512D9">
        <w:rPr>
          <w:lang w:val="en-MY"/>
        </w:rPr>
        <w:t>.</w:t>
      </w:r>
      <w:r>
        <w:rPr>
          <w:lang w:val="en-MY"/>
        </w:rPr>
        <w:t xml:space="preserve"> by</w:t>
      </w:r>
      <w:r w:rsidRPr="006512D9">
        <w:rPr>
          <w:lang w:val="en-MY"/>
        </w:rPr>
        <w:t xml:space="preserve"> Abu Osman Md. Tap &amp; Abdul Razak Salleh. Kuala Lumpur: Dewan Bahasa dan Pustaka. </w:t>
      </w:r>
    </w:p>
    <w:p w14:paraId="15193E08" w14:textId="77777777" w:rsidR="00D738D7" w:rsidRPr="00F553E4" w:rsidRDefault="00D738D7" w:rsidP="00D96F04">
      <w:pPr>
        <w:pStyle w:val="24bReference-Text"/>
      </w:pPr>
      <w:r w:rsidRPr="00F553E4">
        <w:rPr>
          <w:i/>
        </w:rPr>
        <w:t>Geophysical Techniques</w:t>
      </w:r>
      <w:r w:rsidRPr="00F553E4">
        <w:t xml:space="preserve">. </w:t>
      </w:r>
      <w:r>
        <w:t>n.d</w:t>
      </w:r>
      <w:r w:rsidRPr="00F553E4">
        <w:t>. Video. Milton Keynes: Open University.</w:t>
      </w:r>
    </w:p>
    <w:p w14:paraId="046D838A" w14:textId="77777777" w:rsidR="00D738D7" w:rsidRPr="007454B1" w:rsidRDefault="00D738D7" w:rsidP="00D96F04">
      <w:pPr>
        <w:pStyle w:val="24bReference-Text"/>
        <w:rPr>
          <w:lang w:eastAsia="ko-KR"/>
        </w:rPr>
      </w:pPr>
      <w:r w:rsidRPr="00F553E4">
        <w:t xml:space="preserve">Gunasegaran, P.  2006.  </w:t>
      </w:r>
      <w:r w:rsidRPr="00532250">
        <w:t>Overworked</w:t>
      </w:r>
      <w:r w:rsidRPr="00F553E4">
        <w:t xml:space="preserve"> students: give the kids chance to relax.  </w:t>
      </w:r>
      <w:r w:rsidRPr="00F553E4">
        <w:rPr>
          <w:i/>
        </w:rPr>
        <w:t>New Straits Times</w:t>
      </w:r>
      <w:r w:rsidRPr="00F553E4">
        <w:t>, 21 February: 20.</w:t>
      </w:r>
    </w:p>
    <w:p w14:paraId="785BF54F" w14:textId="77777777" w:rsidR="00D738D7" w:rsidRPr="00651F99" w:rsidRDefault="00D738D7" w:rsidP="00D96F04">
      <w:pPr>
        <w:pStyle w:val="24bReference-Text"/>
      </w:pPr>
      <w:r w:rsidRPr="00651F99">
        <w:t xml:space="preserve">Hamzah Fansuri.  </w:t>
      </w:r>
      <w:r>
        <w:t>n</w:t>
      </w:r>
      <w:r w:rsidRPr="00651F99">
        <w:t>.</w:t>
      </w:r>
      <w:r>
        <w:t>d</w:t>
      </w:r>
      <w:r w:rsidRPr="00651F99">
        <w:t>. Sharab al</w:t>
      </w:r>
      <w:r w:rsidRPr="00651F99">
        <w:noBreakHyphen/>
        <w:t>c Ashiqin.  MSS.  Cod. Or. 7291(11), University Leiden</w:t>
      </w:r>
      <w:r>
        <w:t xml:space="preserve"> Library</w:t>
      </w:r>
      <w:r w:rsidRPr="00651F99">
        <w:t xml:space="preserve">. </w:t>
      </w:r>
    </w:p>
    <w:p w14:paraId="7ADED008" w14:textId="77777777" w:rsidR="00D738D7" w:rsidRPr="007454B1" w:rsidRDefault="00D738D7" w:rsidP="00D96F04">
      <w:pPr>
        <w:pStyle w:val="24bReference-Text"/>
        <w:rPr>
          <w:lang w:val="de-DE"/>
        </w:rPr>
      </w:pPr>
      <w:r w:rsidRPr="007454B1">
        <w:t>Hamzah Hamdani (</w:t>
      </w:r>
      <w:r>
        <w:t>comp</w:t>
      </w:r>
      <w:r w:rsidRPr="007454B1">
        <w:t xml:space="preserve">.). 1980. </w:t>
      </w:r>
      <w:r w:rsidRPr="007454B1">
        <w:rPr>
          <w:i/>
        </w:rPr>
        <w:t xml:space="preserve">Esei Sastera Baharuddin </w:t>
      </w:r>
      <w:r w:rsidRPr="007454B1">
        <w:rPr>
          <w:i/>
          <w:lang w:val="de-DE"/>
        </w:rPr>
        <w:t>Zainal</w:t>
      </w:r>
      <w:r w:rsidRPr="007454B1">
        <w:rPr>
          <w:lang w:val="de-DE"/>
        </w:rPr>
        <w:t>. Kuala Lumpur: Dewan Bahasa dan Pustaka.</w:t>
      </w:r>
    </w:p>
    <w:p w14:paraId="50DFB851" w14:textId="77777777" w:rsidR="00D738D7" w:rsidRPr="00F553E4" w:rsidRDefault="00D738D7" w:rsidP="00D96F04">
      <w:pPr>
        <w:pStyle w:val="24bReference-Text"/>
      </w:pPr>
      <w:r w:rsidRPr="00F553E4">
        <w:t xml:space="preserve">Hamzah, N., Mohamed, A. &amp; Hussain, A. </w:t>
      </w:r>
      <w:r>
        <w:t xml:space="preserve"> </w:t>
      </w:r>
      <w:r w:rsidRPr="00F553E4">
        <w:t xml:space="preserve">2004. A new approach to locate the voltage sag source using real current component. </w:t>
      </w:r>
      <w:r w:rsidRPr="00F553E4">
        <w:rPr>
          <w:i/>
          <w:iCs/>
        </w:rPr>
        <w:t>Journal of Electric Power System Research</w:t>
      </w:r>
      <w:r w:rsidRPr="00F553E4">
        <w:t xml:space="preserve"> 72: 113</w:t>
      </w:r>
      <w:r w:rsidRPr="007454B1">
        <w:t>–</w:t>
      </w:r>
      <w:r w:rsidRPr="00F553E4">
        <w:t xml:space="preserve">123. </w:t>
      </w:r>
    </w:p>
    <w:p w14:paraId="31AEED8B" w14:textId="77777777" w:rsidR="00D738D7" w:rsidRPr="00203071" w:rsidRDefault="00D738D7" w:rsidP="00D96F04">
      <w:pPr>
        <w:pStyle w:val="24bReference-Text"/>
        <w:rPr>
          <w:lang w:val="en-MY"/>
        </w:rPr>
      </w:pPr>
      <w:r w:rsidRPr="00203071">
        <w:rPr>
          <w:lang w:val="en-MY"/>
        </w:rPr>
        <w:t xml:space="preserve">Harriet Wong, Hazita Azman &amp; Lee Siew Chin. 1990. </w:t>
      </w:r>
      <w:r w:rsidRPr="00203071">
        <w:rPr>
          <w:rFonts w:ascii="Times" w:hAnsi="Times"/>
          <w:i/>
          <w:iCs/>
          <w:lang w:val="en-MY"/>
        </w:rPr>
        <w:t>English Language</w:t>
      </w:r>
      <w:r>
        <w:rPr>
          <w:rFonts w:ascii="Times" w:hAnsi="Times"/>
          <w:i/>
          <w:iCs/>
          <w:lang w:val="en-MY"/>
        </w:rPr>
        <w:t xml:space="preserve"> </w:t>
      </w:r>
      <w:r w:rsidRPr="00203071">
        <w:rPr>
          <w:rFonts w:ascii="Times" w:hAnsi="Times"/>
          <w:i/>
          <w:iCs/>
          <w:lang w:val="en-MY"/>
        </w:rPr>
        <w:t>Proficiency</w:t>
      </w:r>
      <w:r w:rsidRPr="00203071">
        <w:rPr>
          <w:lang w:val="en-MY"/>
        </w:rPr>
        <w:t xml:space="preserve">. Monograf 3, </w:t>
      </w:r>
      <w:r>
        <w:rPr>
          <w:lang w:val="en-MY"/>
        </w:rPr>
        <w:t>Language Center</w:t>
      </w:r>
      <w:r w:rsidRPr="00203071">
        <w:rPr>
          <w:lang w:val="en-MY"/>
        </w:rPr>
        <w:t xml:space="preserve">, UKM. Bangi: Penerbit Universiti Kebangsaan Malaysia. </w:t>
      </w:r>
    </w:p>
    <w:p w14:paraId="1EDBB97A" w14:textId="77777777" w:rsidR="00D738D7" w:rsidRPr="00F553E4" w:rsidRDefault="00D738D7" w:rsidP="00D96F04">
      <w:pPr>
        <w:pStyle w:val="24bReference-Text"/>
      </w:pPr>
      <w:r w:rsidRPr="00F553E4">
        <w:t xml:space="preserve">Hashnan Abdullah.  2006.  Mangsa tragedy asrama runtuh selamat pulang.  </w:t>
      </w:r>
      <w:r w:rsidRPr="00F553E4">
        <w:rPr>
          <w:i/>
        </w:rPr>
        <w:t>Utusan Malaysia</w:t>
      </w:r>
      <w:r w:rsidRPr="00F553E4">
        <w:t>, 2 Februar</w:t>
      </w:r>
      <w:r>
        <w:t>y</w:t>
      </w:r>
      <w:r w:rsidRPr="00F553E4">
        <w:t>: 3.</w:t>
      </w:r>
    </w:p>
    <w:p w14:paraId="6E6737D6" w14:textId="77777777" w:rsidR="00D738D7" w:rsidRPr="00F553E4" w:rsidRDefault="00D738D7" w:rsidP="00D96F04">
      <w:pPr>
        <w:pStyle w:val="24bReference-Text"/>
      </w:pPr>
      <w:r w:rsidRPr="00F553E4">
        <w:t xml:space="preserve">Howell, V. &amp; Carlton, B. 1993. Growing up tough: </w:t>
      </w:r>
      <w:r>
        <w:t>n</w:t>
      </w:r>
      <w:r w:rsidRPr="00F553E4">
        <w:t xml:space="preserve">ew generation fights for its life: Inner city youths live by rule of vengeance. </w:t>
      </w:r>
      <w:r w:rsidRPr="00F553E4">
        <w:rPr>
          <w:i/>
        </w:rPr>
        <w:t>Birmingham News</w:t>
      </w:r>
      <w:r w:rsidRPr="00F553E4">
        <w:t xml:space="preserve"> (CD-ROM) 1A. 1994 SIRS/SIRS 1993 Youth/Jil. 4/Makalah 56A [20 </w:t>
      </w:r>
      <w:r>
        <w:t>July</w:t>
      </w:r>
      <w:r w:rsidRPr="00F553E4">
        <w:t xml:space="preserve"> 2000].</w:t>
      </w:r>
    </w:p>
    <w:p w14:paraId="08D607A1" w14:textId="77777777" w:rsidR="00D738D7" w:rsidRPr="00F553E4" w:rsidRDefault="00D738D7" w:rsidP="00D96F04">
      <w:pPr>
        <w:pStyle w:val="24bReference-Text"/>
      </w:pPr>
      <w:r w:rsidRPr="00F553E4">
        <w:rPr>
          <w:lang w:val="de-DE"/>
        </w:rPr>
        <w:t xml:space="preserve">Howie, J. 1977.  </w:t>
      </w:r>
      <w:r w:rsidRPr="00F553E4">
        <w:t xml:space="preserve">Topics in the theory of groupoids. </w:t>
      </w:r>
      <w:r>
        <w:t xml:space="preserve">Ph.D. </w:t>
      </w:r>
      <w:r>
        <w:rPr>
          <w:rFonts w:eastAsiaTheme="minorEastAsia" w:hint="eastAsia"/>
          <w:lang w:eastAsia="ko-KR"/>
        </w:rPr>
        <w:t>T</w:t>
      </w:r>
      <w:r w:rsidRPr="00F553E4">
        <w:t>esis, University of London.</w:t>
      </w:r>
    </w:p>
    <w:p w14:paraId="15EF5AC5" w14:textId="77777777" w:rsidR="00D738D7" w:rsidRPr="00F553E4" w:rsidRDefault="00D738D7" w:rsidP="00D96F04">
      <w:pPr>
        <w:pStyle w:val="24bReference-Text"/>
      </w:pPr>
      <w:r w:rsidRPr="00F553E4">
        <w:t xml:space="preserve">IAEA. 1995. </w:t>
      </w:r>
      <w:r w:rsidRPr="003D3DBA">
        <w:rPr>
          <w:i/>
          <w:iCs/>
        </w:rPr>
        <w:t>Coordinated Research Programme on Assessment of Environmental Exposure to Mercury in Selected Human Populations</w:t>
      </w:r>
      <w:r w:rsidRPr="00F553E4">
        <w:t>. Vienna: International Atomic Energy Agency.</w:t>
      </w:r>
    </w:p>
    <w:p w14:paraId="1A7A02A6" w14:textId="77777777" w:rsidR="00D738D7" w:rsidRPr="006512D9" w:rsidRDefault="00D738D7" w:rsidP="00D96F04">
      <w:pPr>
        <w:pStyle w:val="24bReference-Text"/>
        <w:rPr>
          <w:lang w:val="en-MY"/>
        </w:rPr>
      </w:pPr>
      <w:r w:rsidRPr="006512D9">
        <w:rPr>
          <w:lang w:val="en-MY"/>
        </w:rPr>
        <w:t xml:space="preserve">Ibn Hazm, Abu Muhammad </w:t>
      </w:r>
      <w:r w:rsidRPr="006512D9">
        <w:rPr>
          <w:position w:val="4"/>
          <w:lang w:val="en-MY"/>
        </w:rPr>
        <w:t>c</w:t>
      </w:r>
      <w:r w:rsidRPr="006512D9">
        <w:rPr>
          <w:lang w:val="en-MY"/>
        </w:rPr>
        <w:t>Ali ibn Ahmad ibn Sa</w:t>
      </w:r>
      <w:r w:rsidRPr="006512D9">
        <w:rPr>
          <w:position w:val="4"/>
          <w:lang w:val="en-MY"/>
        </w:rPr>
        <w:t>c</w:t>
      </w:r>
      <w:r w:rsidRPr="006512D9">
        <w:rPr>
          <w:lang w:val="en-MY"/>
        </w:rPr>
        <w:t xml:space="preserve">id. 1403H/1983. </w:t>
      </w:r>
      <w:r w:rsidRPr="006512D9">
        <w:rPr>
          <w:rFonts w:ascii="Times" w:hAnsi="Times"/>
          <w:i/>
          <w:iCs/>
          <w:lang w:val="en-MY"/>
        </w:rPr>
        <w:t>Jamharat Ansab al-</w:t>
      </w:r>
      <w:r w:rsidRPr="006512D9">
        <w:rPr>
          <w:rFonts w:ascii="Times" w:hAnsi="Times"/>
          <w:i/>
          <w:iCs/>
          <w:position w:val="4"/>
          <w:lang w:val="en-MY"/>
        </w:rPr>
        <w:t>c</w:t>
      </w:r>
      <w:r w:rsidRPr="006512D9">
        <w:rPr>
          <w:rFonts w:ascii="Times" w:hAnsi="Times"/>
          <w:i/>
          <w:iCs/>
          <w:lang w:val="en-MY"/>
        </w:rPr>
        <w:t>arab</w:t>
      </w:r>
      <w:r w:rsidRPr="006512D9">
        <w:rPr>
          <w:lang w:val="en-MY"/>
        </w:rPr>
        <w:t>. Beirut: Dar al-Kutub al-</w:t>
      </w:r>
      <w:r w:rsidRPr="006512D9">
        <w:rPr>
          <w:position w:val="4"/>
          <w:lang w:val="en-MY"/>
        </w:rPr>
        <w:t>c</w:t>
      </w:r>
      <w:r w:rsidRPr="006512D9">
        <w:rPr>
          <w:lang w:val="en-MY"/>
        </w:rPr>
        <w:t xml:space="preserve">Ilmiyyah. </w:t>
      </w:r>
    </w:p>
    <w:p w14:paraId="55C44DEE" w14:textId="77777777" w:rsidR="00D738D7" w:rsidRPr="007454B1" w:rsidRDefault="00D738D7" w:rsidP="00D96F04">
      <w:pPr>
        <w:pStyle w:val="24bReference-Text"/>
      </w:pPr>
      <w:r w:rsidRPr="007454B1">
        <w:rPr>
          <w:lang w:val="it-IT"/>
        </w:rPr>
        <w:t>Ibn Qayyim al-Jawziyyah, Abu ‘Abd Allah Muhammad ibn Bakr al-Zar</w:t>
      </w:r>
      <w:r w:rsidRPr="007454B1">
        <w:rPr>
          <w:vertAlign w:val="superscript"/>
          <w:lang w:val="it-IT"/>
        </w:rPr>
        <w:t>c</w:t>
      </w:r>
      <w:r w:rsidRPr="007454B1">
        <w:rPr>
          <w:lang w:val="it-IT"/>
        </w:rPr>
        <w:t xml:space="preserve">i al-Dimishqi. </w:t>
      </w:r>
      <w:r>
        <w:rPr>
          <w:lang w:val="it-IT"/>
        </w:rPr>
        <w:t>n.d</w:t>
      </w:r>
      <w:r w:rsidRPr="007454B1">
        <w:rPr>
          <w:lang w:val="it-IT"/>
        </w:rPr>
        <w:t xml:space="preserve">. </w:t>
      </w:r>
      <w:r w:rsidRPr="007454B1">
        <w:rPr>
          <w:i/>
          <w:iCs/>
          <w:lang w:val="it-IT"/>
        </w:rPr>
        <w:t>A</w:t>
      </w:r>
      <w:r w:rsidRPr="007454B1">
        <w:rPr>
          <w:i/>
          <w:iCs/>
          <w:vertAlign w:val="superscript"/>
          <w:lang w:val="it-IT"/>
        </w:rPr>
        <w:t>c</w:t>
      </w:r>
      <w:r w:rsidRPr="007454B1">
        <w:rPr>
          <w:i/>
          <w:iCs/>
          <w:lang w:val="it-IT"/>
        </w:rPr>
        <w:t>alam al-Muwaqi</w:t>
      </w:r>
      <w:r w:rsidRPr="007454B1">
        <w:rPr>
          <w:i/>
          <w:iCs/>
          <w:vertAlign w:val="superscript"/>
          <w:lang w:val="it-IT"/>
        </w:rPr>
        <w:t>c</w:t>
      </w:r>
      <w:r w:rsidRPr="007454B1">
        <w:rPr>
          <w:i/>
          <w:iCs/>
          <w:lang w:val="it-IT"/>
        </w:rPr>
        <w:t xml:space="preserve">in </w:t>
      </w:r>
      <w:r w:rsidRPr="007454B1">
        <w:rPr>
          <w:i/>
          <w:iCs/>
          <w:vertAlign w:val="superscript"/>
          <w:lang w:val="it-IT"/>
        </w:rPr>
        <w:t>c</w:t>
      </w:r>
      <w:r w:rsidRPr="007454B1">
        <w:rPr>
          <w:i/>
          <w:iCs/>
          <w:lang w:val="it-IT"/>
        </w:rPr>
        <w:t>an Rabb al-</w:t>
      </w:r>
      <w:r w:rsidRPr="007454B1">
        <w:rPr>
          <w:i/>
          <w:iCs/>
          <w:vertAlign w:val="superscript"/>
          <w:lang w:val="it-IT"/>
        </w:rPr>
        <w:t>c</w:t>
      </w:r>
      <w:r w:rsidRPr="007454B1">
        <w:rPr>
          <w:i/>
          <w:iCs/>
          <w:lang w:val="it-IT"/>
        </w:rPr>
        <w:t>alamin</w:t>
      </w:r>
      <w:r w:rsidRPr="007454B1">
        <w:rPr>
          <w:lang w:val="it-IT"/>
        </w:rPr>
        <w:t xml:space="preserve">. </w:t>
      </w:r>
      <w:r>
        <w:t>Jil.</w:t>
      </w:r>
      <w:r w:rsidRPr="007454B1">
        <w:t xml:space="preserve"> 4. Muhammad Muhyi al-Din </w:t>
      </w:r>
      <w:r w:rsidRPr="007454B1">
        <w:rPr>
          <w:i/>
          <w:iCs/>
          <w:vertAlign w:val="superscript"/>
        </w:rPr>
        <w:t>c</w:t>
      </w:r>
      <w:r w:rsidRPr="007454B1">
        <w:t>Abd al-Hamid (</w:t>
      </w:r>
      <w:r>
        <w:t>ed</w:t>
      </w:r>
      <w:r w:rsidRPr="007454B1">
        <w:t xml:space="preserve">.).  Mesr: </w:t>
      </w:r>
      <w:r>
        <w:t>s</w:t>
      </w:r>
      <w:r w:rsidRPr="007454B1">
        <w:t>.</w:t>
      </w:r>
      <w:r>
        <w:t>n</w:t>
      </w:r>
      <w:r w:rsidRPr="007454B1">
        <w:t>.</w:t>
      </w:r>
    </w:p>
    <w:p w14:paraId="66EE8311" w14:textId="77777777" w:rsidR="00D738D7" w:rsidRDefault="00D738D7" w:rsidP="00D96F04">
      <w:pPr>
        <w:pStyle w:val="24bReference-Text"/>
        <w:rPr>
          <w:rFonts w:eastAsiaTheme="minorEastAsia"/>
          <w:lang w:eastAsia="ko-KR"/>
        </w:rPr>
      </w:pPr>
      <w:r w:rsidRPr="0020326C">
        <w:rPr>
          <w:i/>
          <w:iCs/>
        </w:rPr>
        <w:t>Investigations in Life Science: Man and Nature</w:t>
      </w:r>
      <w:r w:rsidRPr="00F553E4">
        <w:t xml:space="preserve">. </w:t>
      </w:r>
      <w:r>
        <w:t>n</w:t>
      </w:r>
      <w:r w:rsidRPr="00F553E4">
        <w:t>.</w:t>
      </w:r>
      <w:r>
        <w:t>d</w:t>
      </w:r>
      <w:r w:rsidRPr="00F553E4">
        <w:t>. Slaid. Colorado:</w:t>
      </w:r>
      <w:r>
        <w:rPr>
          <w:rFonts w:eastAsiaTheme="minorEastAsia" w:hint="eastAsia"/>
          <w:lang w:eastAsia="ko-KR"/>
        </w:rPr>
        <w:t xml:space="preserve"> </w:t>
      </w:r>
      <w:r w:rsidRPr="00F553E4">
        <w:t>Crystal Productions.</w:t>
      </w:r>
    </w:p>
    <w:p w14:paraId="67271AAF" w14:textId="77777777" w:rsidR="00D738D7" w:rsidRPr="00F553E4" w:rsidRDefault="00D738D7" w:rsidP="00D96F04">
      <w:pPr>
        <w:pStyle w:val="24bReference-Text"/>
      </w:pPr>
      <w:r w:rsidRPr="00F553E4">
        <w:t xml:space="preserve">Ismail Hamid.  </w:t>
      </w:r>
      <w:r>
        <w:t xml:space="preserve">1990. Sastera kitab. </w:t>
      </w:r>
      <w:r w:rsidRPr="00F553E4">
        <w:rPr>
          <w:i/>
        </w:rPr>
        <w:t>Dewan Sastera</w:t>
      </w:r>
      <w:r w:rsidRPr="00F553E4">
        <w:t xml:space="preserve"> Mei: 79</w:t>
      </w:r>
      <w:r w:rsidRPr="007454B1">
        <w:t>–</w:t>
      </w:r>
      <w:r w:rsidRPr="00F553E4">
        <w:t>83.</w:t>
      </w:r>
    </w:p>
    <w:p w14:paraId="6237A0E9" w14:textId="77777777" w:rsidR="00D738D7" w:rsidRPr="00F553E4" w:rsidRDefault="00D738D7" w:rsidP="00D96F04">
      <w:pPr>
        <w:pStyle w:val="24bReference-Text"/>
      </w:pPr>
      <w:r w:rsidRPr="00F553E4">
        <w:lastRenderedPageBreak/>
        <w:t xml:space="preserve">Izhab, Z.  1992.  Effective reading is the way to ensure success of science students. Surat kepada Editor. </w:t>
      </w:r>
      <w:r w:rsidRPr="00F553E4">
        <w:rPr>
          <w:i/>
        </w:rPr>
        <w:t>New Straits Times</w:t>
      </w:r>
      <w:r w:rsidRPr="00F553E4">
        <w:t>, 25 Januar</w:t>
      </w:r>
      <w:r>
        <w:t>y</w:t>
      </w:r>
      <w:r w:rsidRPr="00F553E4">
        <w:t>: 9</w:t>
      </w:r>
    </w:p>
    <w:p w14:paraId="0B24F5B8" w14:textId="77777777" w:rsidR="00D738D7" w:rsidRPr="007454B1" w:rsidRDefault="00D738D7" w:rsidP="00D96F04">
      <w:pPr>
        <w:pStyle w:val="24bReference-Text"/>
      </w:pPr>
      <w:r w:rsidRPr="007454B1">
        <w:t>Jamaluddin Md. Jahi (</w:t>
      </w:r>
      <w:r>
        <w:t>ed</w:t>
      </w:r>
      <w:r w:rsidRPr="007454B1">
        <w:t xml:space="preserve">.).  2000.  </w:t>
      </w:r>
      <w:r w:rsidRPr="007454B1">
        <w:rPr>
          <w:i/>
          <w:iCs/>
        </w:rPr>
        <w:t>Pengurusan Persekitaran di Malaysia: Isu dan Cabaran.</w:t>
      </w:r>
      <w:r w:rsidRPr="007454B1">
        <w:t xml:space="preserve">  Bangi, Pusat Pengajian Siswazah, Universiti Kebangsaan Malaysia.</w:t>
      </w:r>
    </w:p>
    <w:p w14:paraId="23F35CFA" w14:textId="77777777" w:rsidR="00D738D7" w:rsidRPr="00F741C2" w:rsidRDefault="00D738D7" w:rsidP="00D96F04">
      <w:pPr>
        <w:pStyle w:val="24bReference-Text"/>
        <w:rPr>
          <w:lang w:val="en-MY"/>
        </w:rPr>
      </w:pPr>
      <w:r w:rsidRPr="00F741C2">
        <w:rPr>
          <w:lang w:val="en-MY"/>
        </w:rPr>
        <w:t>Jamaluddin Md. Jahi, Kamaruzzaman Sopian, Mohd Jailani Mohd Nor &amp; Abdul Hadi Harman Shah (</w:t>
      </w:r>
      <w:r>
        <w:rPr>
          <w:lang w:val="en-MY"/>
        </w:rPr>
        <w:t>eds</w:t>
      </w:r>
      <w:r w:rsidRPr="00F741C2">
        <w:rPr>
          <w:lang w:val="en-MY"/>
        </w:rPr>
        <w:t xml:space="preserve">.). 2001. </w:t>
      </w:r>
      <w:r w:rsidRPr="00F741C2">
        <w:rPr>
          <w:rFonts w:ascii="Times" w:hAnsi="Times"/>
          <w:i/>
          <w:iCs/>
          <w:lang w:val="en-MY"/>
        </w:rPr>
        <w:t xml:space="preserve">Environmental Management 2000. </w:t>
      </w:r>
      <w:r w:rsidRPr="00F741C2">
        <w:rPr>
          <w:lang w:val="en-MY"/>
        </w:rPr>
        <w:t xml:space="preserve">Bangi: Centre for Graduate Studies, Universiti Kebangsaan Malaysia. </w:t>
      </w:r>
    </w:p>
    <w:p w14:paraId="4A42A116" w14:textId="77777777" w:rsidR="00D738D7" w:rsidRPr="00F553E4" w:rsidRDefault="00D738D7" w:rsidP="00D96F04">
      <w:pPr>
        <w:pStyle w:val="24bReference-Text"/>
        <w:rPr>
          <w:i/>
        </w:rPr>
      </w:pPr>
      <w:r w:rsidRPr="00F553E4">
        <w:t xml:space="preserve">Jawatankuasa Tetap Bahasa Malaysia. 1987. </w:t>
      </w:r>
      <w:r>
        <w:rPr>
          <w:i/>
        </w:rPr>
        <w:t>Pedoman Umum Ejaan Baha</w:t>
      </w:r>
      <w:r>
        <w:rPr>
          <w:rFonts w:eastAsiaTheme="minorEastAsia" w:hint="eastAsia"/>
          <w:i/>
          <w:lang w:eastAsia="ko-KR"/>
        </w:rPr>
        <w:t xml:space="preserve">sa </w:t>
      </w:r>
      <w:r w:rsidRPr="00F553E4">
        <w:rPr>
          <w:i/>
        </w:rPr>
        <w:t>Malaysia</w:t>
      </w:r>
      <w:r>
        <w:t xml:space="preserve">.  </w:t>
      </w:r>
      <w:r w:rsidRPr="00F553E4">
        <w:t>2</w:t>
      </w:r>
      <w:r w:rsidRPr="003D3DBA">
        <w:rPr>
          <w:vertAlign w:val="superscript"/>
        </w:rPr>
        <w:t>nd</w:t>
      </w:r>
      <w:r>
        <w:t xml:space="preserve"> Ed</w:t>
      </w:r>
      <w:r w:rsidRPr="00F553E4">
        <w:t>. Kuala Lumpur: Dewan Bahasa dan Pustaka.</w:t>
      </w:r>
    </w:p>
    <w:p w14:paraId="792AA0A8" w14:textId="77777777" w:rsidR="00D738D7" w:rsidRPr="007454B1" w:rsidRDefault="00D738D7" w:rsidP="00D96F04">
      <w:pPr>
        <w:pStyle w:val="24bReference-Text"/>
        <w:rPr>
          <w:lang w:eastAsia="ko-KR"/>
        </w:rPr>
      </w:pPr>
      <w:r w:rsidRPr="00F553E4">
        <w:t xml:space="preserve">Jawatankuasa Tetap Bahasa Malaysia. 1991. </w:t>
      </w:r>
      <w:r w:rsidRPr="00F553E4">
        <w:rPr>
          <w:i/>
        </w:rPr>
        <w:t>Pedoman Umum Pembentukan Istilah Bahasa Malaysia</w:t>
      </w:r>
      <w:r w:rsidRPr="00F553E4">
        <w:t xml:space="preserve">.  Kuala Lumpur: Dewan </w:t>
      </w:r>
      <w:r w:rsidRPr="004451AE">
        <w:t>Bahasa</w:t>
      </w:r>
      <w:r w:rsidRPr="00F553E4">
        <w:t xml:space="preserve"> dan Pustaka.</w:t>
      </w:r>
    </w:p>
    <w:p w14:paraId="73623ACC" w14:textId="77777777" w:rsidR="00D738D7" w:rsidRPr="004451AE" w:rsidRDefault="00D738D7" w:rsidP="00D96F04">
      <w:pPr>
        <w:pStyle w:val="24bReference-Text"/>
      </w:pPr>
      <w:r w:rsidRPr="004451AE">
        <w:rPr>
          <w:lang w:eastAsia="ko-KR"/>
        </w:rPr>
        <w:t xml:space="preserve">Johor. 1990. Akta Eksais 1976: Peraturan peraturan Eksais (Lembaga Pelesenan) 1977.  </w:t>
      </w:r>
      <w:r w:rsidRPr="004451AE">
        <w:rPr>
          <w:i/>
          <w:iCs/>
          <w:lang w:eastAsia="ko-KR"/>
        </w:rPr>
        <w:t>Warta Kerajaan Negeri Johor</w:t>
      </w:r>
      <w:r w:rsidRPr="004451AE">
        <w:rPr>
          <w:lang w:eastAsia="ko-KR"/>
        </w:rPr>
        <w:t xml:space="preserve"> 34(1).</w:t>
      </w:r>
    </w:p>
    <w:p w14:paraId="1A76A85C" w14:textId="77777777" w:rsidR="00D738D7" w:rsidRPr="00F553E4" w:rsidRDefault="00D738D7" w:rsidP="00D96F04">
      <w:pPr>
        <w:pStyle w:val="24bReference-Text"/>
      </w:pPr>
      <w:r w:rsidRPr="00F553E4">
        <w:t>Kadaruddin Aiyub &amp; Kadir Arifin. 2001. Globalisasi, perniagaan dan alam sekitar: cabaran untuk industri k</w:t>
      </w:r>
      <w:r>
        <w:t>ecil dan sederhana di Malaysia.</w:t>
      </w:r>
      <w:r w:rsidRPr="00F553E4">
        <w:t xml:space="preserve"> </w:t>
      </w:r>
      <w:r>
        <w:t>First National Conference on the</w:t>
      </w:r>
      <w:r w:rsidRPr="00F553E4">
        <w:t xml:space="preserve"> Keusahawanan dan Perniagaan Kecil. </w:t>
      </w:r>
      <w:r>
        <w:t>Organised by</w:t>
      </w:r>
      <w:r w:rsidRPr="00F553E4">
        <w:t xml:space="preserve"> Sekolah Pengurusan, Institut Pembangunan Keusahawanan, Universiti Utara Malaysia. Langkawi, 8</w:t>
      </w:r>
      <w:r w:rsidRPr="007454B1">
        <w:t>–</w:t>
      </w:r>
      <w:r w:rsidRPr="00F553E4">
        <w:t xml:space="preserve">9 September. </w:t>
      </w:r>
    </w:p>
    <w:p w14:paraId="55259BD3" w14:textId="77777777" w:rsidR="00D738D7" w:rsidRPr="00F553E4" w:rsidRDefault="00D738D7" w:rsidP="00D96F04">
      <w:pPr>
        <w:pStyle w:val="24bReference-Text"/>
      </w:pPr>
      <w:r w:rsidRPr="00F553E4">
        <w:t>Kadir Arifin, Jamaluddin Md. Jahi, Abu Bakar Che Man, Ism</w:t>
      </w:r>
      <w:r>
        <w:t xml:space="preserve">ail Bahari &amp; Abd Rahim Md Nor. </w:t>
      </w:r>
      <w:r w:rsidRPr="00F553E4">
        <w:t>2003.</w:t>
      </w:r>
      <w:r w:rsidRPr="00F553E4">
        <w:rPr>
          <w:i/>
          <w:iCs/>
        </w:rPr>
        <w:t xml:space="preserve"> </w:t>
      </w:r>
      <w:r w:rsidRPr="00F553E4">
        <w:t xml:space="preserve">Perlaksanaan sistem pengurusan keselamatan dan kesihatan pekerjaan (OHSAS 18001:1999) di Malaysia: isu dan cabaran. </w:t>
      </w:r>
      <w:r w:rsidRPr="00F553E4">
        <w:rPr>
          <w:i/>
          <w:iCs/>
        </w:rPr>
        <w:t>Prosiding Pengurusan Persekitaran 2003</w:t>
      </w:r>
      <w:r w:rsidRPr="00F553E4">
        <w:t xml:space="preserve">, </w:t>
      </w:r>
      <w:r>
        <w:t>pp</w:t>
      </w:r>
      <w:r w:rsidRPr="00F553E4">
        <w:t>. 107</w:t>
      </w:r>
      <w:r w:rsidRPr="007454B1">
        <w:t>–</w:t>
      </w:r>
      <w:r w:rsidRPr="00F553E4">
        <w:t>115.</w:t>
      </w:r>
    </w:p>
    <w:p w14:paraId="1ED7D5A8" w14:textId="77777777" w:rsidR="00D738D7" w:rsidRDefault="00D738D7" w:rsidP="00D96F04">
      <w:pPr>
        <w:pStyle w:val="24bReference-Text"/>
        <w:rPr>
          <w:rFonts w:eastAsiaTheme="minorEastAsia"/>
          <w:lang w:eastAsia="ko-KR"/>
        </w:rPr>
      </w:pPr>
      <w:r w:rsidRPr="00F553E4">
        <w:t xml:space="preserve">Kadir Arifin, Jamaluddin Md. Jahi, Ismail Bahari &amp; Abd Rahim Md. Nor.  2004.  Sistem pengurusan bersepadu: ke arah kesedaran alam sekitar organisasi di Malaysia. </w:t>
      </w:r>
      <w:r>
        <w:t>Working Paper in</w:t>
      </w:r>
      <w:r w:rsidRPr="00F553E4">
        <w:t xml:space="preserve"> </w:t>
      </w:r>
      <w:r>
        <w:t>National Seminar on</w:t>
      </w:r>
      <w:r w:rsidRPr="00F553E4">
        <w:t xml:space="preserve"> Geography </w:t>
      </w:r>
      <w:r>
        <w:t>and</w:t>
      </w:r>
      <w:r w:rsidRPr="00F553E4">
        <w:t xml:space="preserve"> </w:t>
      </w:r>
      <w:r>
        <w:t>Environment</w:t>
      </w:r>
      <w:r w:rsidRPr="00F553E4">
        <w:t xml:space="preserve"> 2004.  </w:t>
      </w:r>
      <w:r>
        <w:t>Organised by</w:t>
      </w:r>
      <w:r w:rsidRPr="00F553E4">
        <w:t xml:space="preserve"> Program Geografi, Fakulti Seni dan Muzik, Universiti Pendidikan Sultan Idris. Tanjong Malim, Perak, 3</w:t>
      </w:r>
      <w:r w:rsidRPr="007454B1">
        <w:t>–</w:t>
      </w:r>
      <w:r w:rsidRPr="00F553E4">
        <w:t>4 Jul</w:t>
      </w:r>
      <w:r>
        <w:t>y</w:t>
      </w:r>
      <w:r w:rsidRPr="00F553E4">
        <w:t>.</w:t>
      </w:r>
    </w:p>
    <w:p w14:paraId="592C4600" w14:textId="77777777" w:rsidR="00D738D7" w:rsidRPr="00F553E4" w:rsidRDefault="00D738D7" w:rsidP="00D96F04">
      <w:pPr>
        <w:pStyle w:val="24bReference-Text"/>
      </w:pPr>
      <w:r w:rsidRPr="00F553E4">
        <w:t>Kadir Arifin, Jamaluddin Md. Jahi, Ismail Bahari, Abd Rahim Md. N</w:t>
      </w:r>
      <w:r>
        <w:t xml:space="preserve">or &amp; Abu Bakar Che Man.  2005. </w:t>
      </w:r>
      <w:r w:rsidRPr="00F553E4">
        <w:t>Sistem pengurus</w:t>
      </w:r>
      <w:r>
        <w:t xml:space="preserve">an bersepadu: satu pengenalan. </w:t>
      </w:r>
      <w:r w:rsidRPr="00F553E4">
        <w:rPr>
          <w:i/>
          <w:iCs/>
        </w:rPr>
        <w:t>Malaysian Journal of Environmental Management</w:t>
      </w:r>
      <w:r w:rsidRPr="00F553E4">
        <w:t xml:space="preserve"> 6: 3</w:t>
      </w:r>
      <w:r w:rsidRPr="007454B1">
        <w:t>–</w:t>
      </w:r>
      <w:r w:rsidRPr="00F553E4">
        <w:t>22.</w:t>
      </w:r>
    </w:p>
    <w:p w14:paraId="12866224" w14:textId="77777777" w:rsidR="00D738D7" w:rsidRPr="00F553E4" w:rsidRDefault="00D738D7" w:rsidP="00D96F04">
      <w:pPr>
        <w:pStyle w:val="24bReference-Text"/>
      </w:pPr>
      <w:r w:rsidRPr="00F553E4">
        <w:t xml:space="preserve">Kadir Arifin. 2004. Integrasi sistem pengurusan kualiti (ISO 9001:2000), sistem pengurusan persekitaran (ISO 14001:1996) dan sistem pengurusan keselamatan dan kesihatan pekerjaan (OHSAS 18001:1999): Ke arah pelaksanaan </w:t>
      </w:r>
      <w:r>
        <w:t>dan pembentukannya di Malaysia.</w:t>
      </w:r>
      <w:r w:rsidRPr="00F553E4">
        <w:t xml:space="preserve"> </w:t>
      </w:r>
      <w:r>
        <w:t xml:space="preserve">Ph.D. </w:t>
      </w:r>
      <w:r>
        <w:rPr>
          <w:rFonts w:eastAsiaTheme="minorEastAsia" w:hint="eastAsia"/>
          <w:lang w:eastAsia="ko-KR"/>
        </w:rPr>
        <w:t>T</w:t>
      </w:r>
      <w:r w:rsidRPr="00F553E4">
        <w:t>esis, Program Pengurusan Persekitaran, Pusat Pengajian Siswazah, Universiti Kebangsaan Malaysia.</w:t>
      </w:r>
    </w:p>
    <w:p w14:paraId="486FC762" w14:textId="77777777" w:rsidR="00D738D7" w:rsidRPr="007454B1" w:rsidRDefault="00D738D7" w:rsidP="00D96F04">
      <w:pPr>
        <w:pStyle w:val="24bReference-Text"/>
      </w:pPr>
      <w:r w:rsidRPr="007454B1">
        <w:rPr>
          <w:i/>
        </w:rPr>
        <w:t>Kamus Dewan</w:t>
      </w:r>
      <w:r w:rsidRPr="007454B1">
        <w:t>.  1991.  Kuala Lumpur: Dewan Bahasa dan Pustaka.</w:t>
      </w:r>
    </w:p>
    <w:p w14:paraId="0340DF4F" w14:textId="77777777" w:rsidR="00D738D7" w:rsidRPr="00F553E4" w:rsidRDefault="00D738D7" w:rsidP="00D96F04">
      <w:pPr>
        <w:pStyle w:val="24bReference-Text"/>
      </w:pPr>
      <w:r w:rsidRPr="00F553E4">
        <w:rPr>
          <w:lang w:val="fr-FR"/>
        </w:rPr>
        <w:t xml:space="preserve">Kawasaki, J.L. 1996. </w:t>
      </w:r>
      <w:r w:rsidRPr="00F553E4">
        <w:t xml:space="preserve">Computer administered surveys in extension. </w:t>
      </w:r>
      <w:r w:rsidRPr="00F553E4">
        <w:rPr>
          <w:i/>
        </w:rPr>
        <w:t xml:space="preserve">Journal of Extension </w:t>
      </w:r>
      <w:r w:rsidRPr="00F553E4">
        <w:rPr>
          <w:bCs/>
        </w:rPr>
        <w:t>33(</w:t>
      </w:r>
      <w:r>
        <w:t>3): 204</w:t>
      </w:r>
      <w:r w:rsidRPr="007454B1">
        <w:t>–</w:t>
      </w:r>
      <w:r>
        <w:t xml:space="preserve">210. </w:t>
      </w:r>
      <w:r w:rsidRPr="00F553E4">
        <w:t>http://</w:t>
      </w:r>
      <w:r w:rsidRPr="00FD0C2A">
        <w:t>www.apa.org/journals/webref.html</w:t>
      </w:r>
      <w:r w:rsidRPr="00F553E4">
        <w:t xml:space="preserve"> [18 November 1999].</w:t>
      </w:r>
    </w:p>
    <w:p w14:paraId="6AC391F8" w14:textId="77777777" w:rsidR="00D738D7" w:rsidRPr="004451AE" w:rsidRDefault="00D738D7" w:rsidP="00D96F04">
      <w:pPr>
        <w:pStyle w:val="24bReference-Text"/>
      </w:pPr>
      <w:r w:rsidRPr="004451AE">
        <w:lastRenderedPageBreak/>
        <w:t xml:space="preserve">Kementerian Pendidikan Malaysia. 1990. </w:t>
      </w:r>
      <w:r w:rsidRPr="003D3DBA">
        <w:rPr>
          <w:i/>
          <w:iCs/>
        </w:rPr>
        <w:t>Huraian Sukatan Pelajaran Tingkatan III: Pendidikan Islam</w:t>
      </w:r>
      <w:r w:rsidRPr="004451AE">
        <w:t>.</w:t>
      </w:r>
    </w:p>
    <w:p w14:paraId="6BC3C0BE" w14:textId="77777777" w:rsidR="00D738D7" w:rsidRPr="00F741C2" w:rsidRDefault="00D738D7" w:rsidP="00D96F04">
      <w:pPr>
        <w:pStyle w:val="24bReference-Text"/>
      </w:pPr>
      <w:r w:rsidRPr="00F741C2">
        <w:rPr>
          <w:lang w:val="en-MY"/>
        </w:rPr>
        <w:t xml:space="preserve">Keris Mas. 1979. </w:t>
      </w:r>
      <w:r w:rsidRPr="00F741C2">
        <w:rPr>
          <w:rFonts w:ascii="Times" w:hAnsi="Times"/>
          <w:i/>
          <w:iCs/>
          <w:lang w:val="en-MY"/>
        </w:rPr>
        <w:t>Tiga Puluh Tahun Sekitar Sastera</w:t>
      </w:r>
      <w:r w:rsidRPr="00F741C2">
        <w:rPr>
          <w:lang w:val="en-MY"/>
        </w:rPr>
        <w:t>. Kuala Lumpur: Dewan Bahasa dan Pustaka</w:t>
      </w:r>
      <w:r>
        <w:rPr>
          <w:lang w:val="en-MY"/>
        </w:rPr>
        <w:t xml:space="preserve">. </w:t>
      </w:r>
    </w:p>
    <w:p w14:paraId="4FC62E36" w14:textId="77777777" w:rsidR="00D738D7" w:rsidRPr="00F553E4" w:rsidRDefault="00D738D7" w:rsidP="00D96F04">
      <w:pPr>
        <w:pStyle w:val="24bReference-Text"/>
      </w:pPr>
      <w:r w:rsidRPr="00F553E4">
        <w:rPr>
          <w:i/>
        </w:rPr>
        <w:t>Language and Verbal Skills</w:t>
      </w:r>
      <w:r w:rsidRPr="00F553E4">
        <w:t>. 1976. Video. Virginia: Association for Retarded Citizen.</w:t>
      </w:r>
    </w:p>
    <w:p w14:paraId="00E7AAC2" w14:textId="77777777" w:rsidR="00D738D7" w:rsidRPr="00D63F93" w:rsidRDefault="00D738D7" w:rsidP="00D96F04">
      <w:pPr>
        <w:pStyle w:val="24bReference-Text"/>
      </w:pPr>
      <w:r w:rsidRPr="00F553E4">
        <w:t>Laporan Unit Pengurusan</w:t>
      </w:r>
      <w:r>
        <w:t xml:space="preserve"> dan Pentadbiran (URT). 1988. </w:t>
      </w:r>
      <w:r w:rsidRPr="005D1ABE">
        <w:t>The Second Meeting of the Malaysian Teachers College</w:t>
      </w:r>
      <w:r>
        <w:t xml:space="preserve"> </w:t>
      </w:r>
      <w:r w:rsidRPr="005D1ABE">
        <w:t>Principals</w:t>
      </w:r>
      <w:r w:rsidRPr="00D63F93">
        <w:t>. Maktab Perguruan Lembah Pantai, Kuala Lumpur, 15</w:t>
      </w:r>
      <w:r>
        <w:t>-</w:t>
      </w:r>
      <w:r w:rsidRPr="00D63F93">
        <w:t>16 September.</w:t>
      </w:r>
    </w:p>
    <w:p w14:paraId="528E7F7C" w14:textId="77777777" w:rsidR="00D738D7" w:rsidRPr="00F553E4" w:rsidRDefault="00D738D7" w:rsidP="00D96F04">
      <w:pPr>
        <w:pStyle w:val="24bReference-Text"/>
      </w:pPr>
      <w:r>
        <w:t xml:space="preserve">Laupa Junus.  2006. </w:t>
      </w:r>
      <w:r w:rsidRPr="00F553E4">
        <w:t>RazakSAT dilanc</w:t>
      </w:r>
      <w:r>
        <w:t xml:space="preserve">ar ke angkasa lepas tahun ini. </w:t>
      </w:r>
      <w:r w:rsidRPr="00F553E4">
        <w:rPr>
          <w:i/>
          <w:iCs/>
        </w:rPr>
        <w:t>Estidotmy</w:t>
      </w:r>
      <w:r>
        <w:t xml:space="preserve"> </w:t>
      </w:r>
      <w:r w:rsidRPr="00F553E4">
        <w:t>Februari: 10</w:t>
      </w:r>
      <w:r w:rsidRPr="007454B1">
        <w:t>–</w:t>
      </w:r>
      <w:r w:rsidRPr="00F553E4">
        <w:t>11.</w:t>
      </w:r>
    </w:p>
    <w:p w14:paraId="3FBD9BEE" w14:textId="77777777" w:rsidR="00D738D7" w:rsidRPr="00F553E4" w:rsidRDefault="00D738D7" w:rsidP="00D96F04">
      <w:pPr>
        <w:pStyle w:val="24bReference-Text"/>
      </w:pPr>
      <w:r w:rsidRPr="00F553E4">
        <w:t xml:space="preserve">Law Chung Lim, Siti Masrinda Tasirin &amp; Wan Ramli Wan Daud. 2003. A new drying model based on drying periods. </w:t>
      </w:r>
      <w:r w:rsidRPr="00F553E4">
        <w:rPr>
          <w:i/>
          <w:iCs/>
        </w:rPr>
        <w:t>Drying Technology</w:t>
      </w:r>
      <w:r w:rsidRPr="00F553E4">
        <w:t xml:space="preserve"> 21(9): 1703</w:t>
      </w:r>
      <w:r w:rsidRPr="007454B1">
        <w:t>–</w:t>
      </w:r>
      <w:r w:rsidRPr="00F553E4">
        <w:t>1722.</w:t>
      </w:r>
    </w:p>
    <w:p w14:paraId="6813BD45" w14:textId="77777777" w:rsidR="00D738D7" w:rsidRPr="004451AE" w:rsidRDefault="00D738D7" w:rsidP="00D96F04">
      <w:pPr>
        <w:pStyle w:val="24bReference-Text"/>
      </w:pPr>
      <w:r w:rsidRPr="004451AE">
        <w:t xml:space="preserve">Malaysia.  2006.  </w:t>
      </w:r>
      <w:r w:rsidRPr="003D3DBA">
        <w:rPr>
          <w:i/>
          <w:iCs/>
        </w:rPr>
        <w:t>Ninth Malaysia Plan 2006-2010</w:t>
      </w:r>
      <w:r w:rsidRPr="004451AE">
        <w:t>.</w:t>
      </w:r>
    </w:p>
    <w:p w14:paraId="5850E8AA" w14:textId="77777777" w:rsidR="00D738D7" w:rsidRPr="00357D67" w:rsidRDefault="00D738D7" w:rsidP="00D96F04">
      <w:pPr>
        <w:pStyle w:val="24bReference-Text"/>
        <w:rPr>
          <w:lang w:val="en-MY"/>
        </w:rPr>
      </w:pPr>
      <w:r w:rsidRPr="00357D67">
        <w:rPr>
          <w:lang w:val="en-MY"/>
        </w:rPr>
        <w:t xml:space="preserve">Malaysia. 1974. </w:t>
      </w:r>
      <w:r w:rsidRPr="00357D67">
        <w:rPr>
          <w:rFonts w:ascii="Times" w:hAnsi="Times"/>
          <w:i/>
          <w:iCs/>
          <w:lang w:val="en-MY"/>
        </w:rPr>
        <w:t xml:space="preserve">Environmental Quality Act. </w:t>
      </w:r>
      <w:r w:rsidRPr="00357D67">
        <w:rPr>
          <w:lang w:val="en-MY"/>
        </w:rPr>
        <w:t xml:space="preserve">(Act 127). </w:t>
      </w:r>
    </w:p>
    <w:p w14:paraId="32FAB17A" w14:textId="77777777" w:rsidR="00D738D7" w:rsidRPr="004451AE" w:rsidRDefault="00D738D7" w:rsidP="00D96F04">
      <w:pPr>
        <w:pStyle w:val="24bReference-Text"/>
      </w:pPr>
      <w:r w:rsidRPr="004451AE">
        <w:t xml:space="preserve">Malaysia. 1981. Akta Tanah (Kawasan Penempatan berkelompok) (Pindaan) 1981. </w:t>
      </w:r>
      <w:r w:rsidRPr="004451AE">
        <w:rPr>
          <w:i/>
          <w:iCs/>
        </w:rPr>
        <w:t>Warta Kerajaan</w:t>
      </w:r>
      <w:r w:rsidRPr="004451AE">
        <w:t xml:space="preserve"> 25 (8 </w:t>
      </w:r>
      <w:r>
        <w:t>Addendum</w:t>
      </w:r>
      <w:r w:rsidRPr="004451AE">
        <w:t xml:space="preserve"> 1). </w:t>
      </w:r>
    </w:p>
    <w:p w14:paraId="5677687D" w14:textId="77777777" w:rsidR="00D738D7" w:rsidRPr="00357D67" w:rsidRDefault="00D738D7" w:rsidP="00D96F04">
      <w:pPr>
        <w:pStyle w:val="24bReference-Text"/>
        <w:rPr>
          <w:lang w:val="en-MY"/>
        </w:rPr>
      </w:pPr>
      <w:r w:rsidRPr="00357D67">
        <w:rPr>
          <w:lang w:val="en-MY"/>
        </w:rPr>
        <w:t>Malaysia. 1990</w:t>
      </w:r>
      <w:r>
        <w:rPr>
          <w:lang w:val="en-MY"/>
        </w:rPr>
        <w:t>a</w:t>
      </w:r>
      <w:r w:rsidRPr="00357D67">
        <w:rPr>
          <w:lang w:val="en-MY"/>
        </w:rPr>
        <w:t xml:space="preserve">. </w:t>
      </w:r>
      <w:r w:rsidRPr="00357D67">
        <w:rPr>
          <w:rFonts w:ascii="Times" w:hAnsi="Times"/>
          <w:i/>
          <w:iCs/>
          <w:lang w:val="en-MY"/>
        </w:rPr>
        <w:t xml:space="preserve">Bernama Act 1967 </w:t>
      </w:r>
      <w:r w:rsidRPr="00357D67">
        <w:rPr>
          <w:lang w:val="en-MY"/>
        </w:rPr>
        <w:t xml:space="preserve">(Revised 1990). (Act 449). </w:t>
      </w:r>
    </w:p>
    <w:p w14:paraId="3DF07514" w14:textId="77777777" w:rsidR="00D738D7" w:rsidRPr="007454B1" w:rsidRDefault="00D738D7" w:rsidP="00D96F04">
      <w:pPr>
        <w:pStyle w:val="24bReference-Text"/>
        <w:rPr>
          <w:lang w:val="fi-FI" w:eastAsia="ko-KR"/>
        </w:rPr>
      </w:pPr>
      <w:r w:rsidRPr="004451AE">
        <w:t>Malaysia. 1990</w:t>
      </w:r>
      <w:r>
        <w:t>b</w:t>
      </w:r>
      <w:r w:rsidRPr="004451AE">
        <w:t>. Akta Kehakiman</w:t>
      </w:r>
      <w:r w:rsidRPr="004451AE">
        <w:rPr>
          <w:lang w:val="fi-FI" w:eastAsia="ko-KR"/>
        </w:rPr>
        <w:t xml:space="preserve"> 1964 (Akta 91). </w:t>
      </w:r>
      <w:r w:rsidRPr="004451AE">
        <w:rPr>
          <w:i/>
          <w:iCs/>
          <w:lang w:val="fi-FI" w:eastAsia="ko-KR"/>
        </w:rPr>
        <w:t>Warta Kerajaan</w:t>
      </w:r>
      <w:r w:rsidRPr="004451AE">
        <w:rPr>
          <w:lang w:val="fi-FI" w:eastAsia="ko-KR"/>
        </w:rPr>
        <w:t xml:space="preserve"> 34(26): </w:t>
      </w:r>
      <w:r>
        <w:rPr>
          <w:lang w:val="fi-FI" w:eastAsia="ko-KR"/>
        </w:rPr>
        <w:t xml:space="preserve">Circular No. </w:t>
      </w:r>
      <w:r w:rsidRPr="004451AE">
        <w:rPr>
          <w:lang w:val="fi-FI" w:eastAsia="ko-KR"/>
        </w:rPr>
        <w:t>10926.</w:t>
      </w:r>
    </w:p>
    <w:p w14:paraId="4CC848CC" w14:textId="77777777" w:rsidR="00D738D7" w:rsidRPr="007454B1" w:rsidRDefault="00D738D7" w:rsidP="00D96F04">
      <w:pPr>
        <w:pStyle w:val="24bReference-Text"/>
        <w:rPr>
          <w:lang w:val="de-DE" w:eastAsia="ko-KR"/>
        </w:rPr>
      </w:pPr>
      <w:r w:rsidRPr="00F553E4">
        <w:t xml:space="preserve">Mann, A.E. 1968. The palaeodemography of Australopithecus. </w:t>
      </w:r>
      <w:r>
        <w:t xml:space="preserve">Ph.D. </w:t>
      </w:r>
      <w:r>
        <w:rPr>
          <w:rFonts w:eastAsiaTheme="minorEastAsia"/>
          <w:lang w:eastAsia="ko-KR"/>
        </w:rPr>
        <w:t>Dissertation</w:t>
      </w:r>
      <w:r w:rsidRPr="00F553E4">
        <w:t>, University of California, Berkeley.</w:t>
      </w:r>
    </w:p>
    <w:p w14:paraId="3A9D8D5B" w14:textId="77777777" w:rsidR="00D738D7" w:rsidRPr="00F553E4" w:rsidRDefault="00D738D7" w:rsidP="00D96F04">
      <w:pPr>
        <w:pStyle w:val="24bReference-Text"/>
      </w:pPr>
      <w:r w:rsidRPr="00F553E4">
        <w:rPr>
          <w:lang w:val="pt-BR"/>
        </w:rPr>
        <w:t xml:space="preserve">Marcos, A.M.L., Marcelo, R. &amp; Lia, H.  </w:t>
      </w:r>
      <w:r w:rsidRPr="00F553E4">
        <w:t>2000. Quality certification and performance of Brazi</w:t>
      </w:r>
      <w:r>
        <w:t>lian firm: an empirical study.</w:t>
      </w:r>
      <w:r w:rsidRPr="00F553E4">
        <w:t xml:space="preserve"> </w:t>
      </w:r>
      <w:r w:rsidRPr="00F553E4">
        <w:rPr>
          <w:i/>
        </w:rPr>
        <w:t>International Journal of Production Economics</w:t>
      </w:r>
      <w:r w:rsidRPr="00F553E4">
        <w:t xml:space="preserve"> 66: 143</w:t>
      </w:r>
      <w:r w:rsidRPr="007454B1">
        <w:t>–</w:t>
      </w:r>
      <w:r w:rsidRPr="00F553E4">
        <w:t>147.</w:t>
      </w:r>
    </w:p>
    <w:p w14:paraId="4944AE54" w14:textId="77777777" w:rsidR="00D738D7" w:rsidRDefault="00D738D7" w:rsidP="00D96F04">
      <w:pPr>
        <w:pStyle w:val="24bReference-Text"/>
      </w:pPr>
      <w:r w:rsidRPr="00F553E4">
        <w:t>MATLAB.  200</w:t>
      </w:r>
      <w:r>
        <w:t>8</w:t>
      </w:r>
      <w:r w:rsidRPr="00F553E4">
        <w:t xml:space="preserve">. </w:t>
      </w:r>
      <w:r w:rsidRPr="007C16A7">
        <w:rPr>
          <w:i/>
          <w:iCs/>
        </w:rPr>
        <w:t>Version 7.1</w:t>
      </w:r>
      <w:r w:rsidRPr="00F553E4">
        <w:t>. Massachusetts: Math Works Inc.</w:t>
      </w:r>
    </w:p>
    <w:p w14:paraId="6AE0B749" w14:textId="77777777" w:rsidR="00D738D7" w:rsidRPr="00F553E4" w:rsidRDefault="00D738D7" w:rsidP="00D96F04">
      <w:pPr>
        <w:pStyle w:val="24bReference-Text"/>
      </w:pPr>
      <w:r w:rsidRPr="00F553E4">
        <w:t xml:space="preserve">Medical Information Group. 1998. Arsenic contamination of drinking water. http://www.angelfire.com/ak/medinet/arsenic.html [4 </w:t>
      </w:r>
      <w:r>
        <w:t>July</w:t>
      </w:r>
      <w:r w:rsidRPr="00F553E4">
        <w:t xml:space="preserve"> 2000].</w:t>
      </w:r>
    </w:p>
    <w:p w14:paraId="49E46581" w14:textId="77777777" w:rsidR="00D738D7" w:rsidRPr="006512D9" w:rsidRDefault="00D738D7" w:rsidP="00D96F04">
      <w:pPr>
        <w:pStyle w:val="24bReference-Text"/>
        <w:rPr>
          <w:lang w:val="en-MY"/>
        </w:rPr>
      </w:pPr>
      <w:r w:rsidRPr="006512D9">
        <w:rPr>
          <w:lang w:val="en-MY"/>
        </w:rPr>
        <w:t xml:space="preserve">Miller, R.K. 1989. </w:t>
      </w:r>
      <w:r w:rsidRPr="006512D9">
        <w:rPr>
          <w:rFonts w:ascii="Times" w:hAnsi="Times"/>
          <w:i/>
          <w:iCs/>
          <w:lang w:val="en-MY"/>
        </w:rPr>
        <w:t xml:space="preserve">The Informed Argument. </w:t>
      </w:r>
      <w:r w:rsidRPr="006512D9">
        <w:rPr>
          <w:lang w:val="en-MY"/>
        </w:rPr>
        <w:t xml:space="preserve">San Diego: Harcourt Brace Javonich Publishers. </w:t>
      </w:r>
    </w:p>
    <w:p w14:paraId="5A16D49D" w14:textId="77777777" w:rsidR="00D738D7" w:rsidRPr="007454B1" w:rsidRDefault="00D738D7" w:rsidP="00D96F04">
      <w:pPr>
        <w:pStyle w:val="24bReference-Text"/>
        <w:rPr>
          <w:lang w:eastAsia="ko-KR"/>
        </w:rPr>
      </w:pPr>
      <w:r w:rsidRPr="004451AE">
        <w:t>Ministry of Finance</w:t>
      </w:r>
      <w:r>
        <w:rPr>
          <w:lang w:eastAsia="ko-KR"/>
        </w:rPr>
        <w:t xml:space="preserve"> Malaysia. 2001.  </w:t>
      </w:r>
      <w:r w:rsidRPr="004451AE">
        <w:rPr>
          <w:i/>
          <w:iCs/>
          <w:lang w:eastAsia="ko-KR"/>
        </w:rPr>
        <w:t>Economic Report 2001/2002</w:t>
      </w:r>
      <w:r>
        <w:rPr>
          <w:lang w:eastAsia="ko-KR"/>
        </w:rPr>
        <w:t>: 63-77.</w:t>
      </w:r>
    </w:p>
    <w:p w14:paraId="38E76134" w14:textId="77777777" w:rsidR="00D738D7" w:rsidRPr="007454B1" w:rsidRDefault="00D738D7" w:rsidP="00D96F04">
      <w:pPr>
        <w:pStyle w:val="24bReference-Text"/>
      </w:pPr>
      <w:r w:rsidRPr="005D1ABE">
        <w:t>Minutes of the Modern Language Association Meeting</w:t>
      </w:r>
      <w:r>
        <w:t>.</w:t>
      </w:r>
      <w:r w:rsidRPr="00D63F93">
        <w:t xml:space="preserve">  1989. Lumut, Perak</w:t>
      </w:r>
      <w:r w:rsidRPr="007454B1">
        <w:t xml:space="preserve"> D.R., 7–9 </w:t>
      </w:r>
      <w:r>
        <w:t>August</w:t>
      </w:r>
      <w:r w:rsidRPr="007454B1">
        <w:t xml:space="preserve">. </w:t>
      </w:r>
    </w:p>
    <w:p w14:paraId="1F88DD63" w14:textId="77777777" w:rsidR="00D738D7" w:rsidRPr="00F553E4" w:rsidRDefault="00D738D7" w:rsidP="00D96F04">
      <w:pPr>
        <w:pStyle w:val="24bReference-Text"/>
      </w:pPr>
      <w:r w:rsidRPr="00F553E4">
        <w:t>Mohamed Idris, S.M.  2006.  Commercial vehicle dr</w:t>
      </w:r>
      <w:r>
        <w:t xml:space="preserve">ivers: procedures need review. </w:t>
      </w:r>
      <w:r w:rsidRPr="00F553E4">
        <w:rPr>
          <w:i/>
        </w:rPr>
        <w:t>New Straits Times</w:t>
      </w:r>
      <w:r w:rsidRPr="00F553E4">
        <w:t>, 16 February: 18.</w:t>
      </w:r>
    </w:p>
    <w:p w14:paraId="60A1DC1B" w14:textId="77777777" w:rsidR="00D738D7" w:rsidRPr="007454B1" w:rsidRDefault="00D738D7" w:rsidP="00D96F04">
      <w:pPr>
        <w:pStyle w:val="24bReference-Text"/>
      </w:pPr>
      <w:r w:rsidRPr="007454B1">
        <w:lastRenderedPageBreak/>
        <w:t xml:space="preserve">Mohamed, F., Hassan, A., Yahaya, R., Rahman, I., Maskin, M., Praktom, P. &amp; Charlie, F. </w:t>
      </w:r>
      <w:r>
        <w:t xml:space="preserve"> </w:t>
      </w:r>
      <w:r w:rsidRPr="007454B1">
        <w:t xml:space="preserve">2015. Operator reliability study for probabilistic safety analysis of an operating research reactor. </w:t>
      </w:r>
      <w:r w:rsidRPr="007454B1">
        <w:rPr>
          <w:i/>
          <w:iCs/>
        </w:rPr>
        <w:t>Annals of Nuclear Energy</w:t>
      </w:r>
      <w:r w:rsidRPr="004470A1">
        <w:t xml:space="preserve"> 80</w:t>
      </w:r>
      <w:r>
        <w:t xml:space="preserve">: </w:t>
      </w:r>
      <w:r w:rsidRPr="007454B1">
        <w:t>409–415.</w:t>
      </w:r>
    </w:p>
    <w:p w14:paraId="3C85DA0A" w14:textId="77777777" w:rsidR="00D738D7" w:rsidRPr="007454B1" w:rsidRDefault="00D738D7" w:rsidP="00D96F04">
      <w:pPr>
        <w:pStyle w:val="24bReference-Text"/>
      </w:pPr>
      <w:r w:rsidRPr="00F553E4">
        <w:t xml:space="preserve">Mohd Fauzi Zahat. </w:t>
      </w:r>
      <w:r w:rsidRPr="00F553E4">
        <w:rPr>
          <w:lang w:val="fr-FR"/>
        </w:rPr>
        <w:t xml:space="preserve">2006. Denda tinggi mampu buat pemandu serik. </w:t>
      </w:r>
      <w:r w:rsidRPr="00F553E4">
        <w:t xml:space="preserve">Surat. </w:t>
      </w:r>
      <w:r w:rsidRPr="00F553E4">
        <w:rPr>
          <w:i/>
          <w:iCs/>
        </w:rPr>
        <w:t>Berita Harian</w:t>
      </w:r>
      <w:r>
        <w:t>.  3 February</w:t>
      </w:r>
      <w:r w:rsidRPr="00F553E4">
        <w:t>: 12.</w:t>
      </w:r>
    </w:p>
    <w:p w14:paraId="760A907D" w14:textId="77777777" w:rsidR="00D738D7" w:rsidRPr="007454B1" w:rsidRDefault="00D738D7" w:rsidP="00D96F04">
      <w:pPr>
        <w:pStyle w:val="24bReference-Text"/>
        <w:rPr>
          <w:lang w:val="de-DE" w:eastAsia="ko-KR"/>
        </w:rPr>
      </w:pPr>
      <w:r w:rsidRPr="00F553E4">
        <w:t xml:space="preserve">Mohd. Kidin Shaharan.  1991. Kegunaan submartingale dalam masalah storan. </w:t>
      </w:r>
      <w:r>
        <w:t>Technical Report</w:t>
      </w:r>
      <w:r w:rsidRPr="00F553E4">
        <w:t xml:space="preserve"> 5. Pusat Pengajian Kuantitatif, Universiti Kebangsaan Malaysia.</w:t>
      </w:r>
    </w:p>
    <w:p w14:paraId="0E5609F8" w14:textId="77777777" w:rsidR="00D738D7" w:rsidRPr="007454B1" w:rsidRDefault="00D738D7" w:rsidP="00D96F04">
      <w:pPr>
        <w:pStyle w:val="24bReference-Text"/>
        <w:rPr>
          <w:lang w:eastAsia="ko-KR"/>
        </w:rPr>
      </w:pPr>
      <w:r w:rsidRPr="00F553E4">
        <w:t xml:space="preserve">Mozart, W.A. 1770. </w:t>
      </w:r>
      <w:r w:rsidRPr="00F553E4">
        <w:rPr>
          <w:i/>
        </w:rPr>
        <w:t xml:space="preserve">“Coronation” mass in C, “Exultate Jubilate: K. 317. </w:t>
      </w:r>
      <w:r w:rsidRPr="00F553E4">
        <w:t>Slovak Philharmonic Chorus and Orchestra, Janos Ferencsik (konduktor), Laserlight Series 14 098.  Santa Monica: Delta Music Incorporated, 1993.</w:t>
      </w:r>
    </w:p>
    <w:p w14:paraId="15C91AA1" w14:textId="77777777" w:rsidR="00D738D7" w:rsidRPr="00D63F93" w:rsidRDefault="00D738D7" w:rsidP="00D96F04">
      <w:pPr>
        <w:pStyle w:val="24bReference-Text"/>
        <w:rPr>
          <w:lang w:eastAsia="ko-KR"/>
        </w:rPr>
      </w:pPr>
      <w:r w:rsidRPr="00F553E4">
        <w:t>MSC.Nastran</w:t>
      </w:r>
      <w:r>
        <w:t xml:space="preserve">.  2011. </w:t>
      </w:r>
      <w:r w:rsidRPr="00D63F93">
        <w:rPr>
          <w:i/>
          <w:iCs/>
        </w:rPr>
        <w:t>Quick Reference Guide</w:t>
      </w:r>
      <w:r>
        <w:t>.</w:t>
      </w:r>
      <w:r w:rsidRPr="00F553E4">
        <w:t xml:space="preserve"> Santa Ana: MSC. Software Corporation</w:t>
      </w:r>
      <w:r>
        <w:t>.</w:t>
      </w:r>
    </w:p>
    <w:p w14:paraId="5F0F5A6B" w14:textId="77777777" w:rsidR="00D738D7" w:rsidRPr="00F741C2" w:rsidRDefault="00D738D7" w:rsidP="00D96F04">
      <w:pPr>
        <w:pStyle w:val="24bReference-Text"/>
        <w:rPr>
          <w:lang w:val="en-MY"/>
        </w:rPr>
      </w:pPr>
      <w:r w:rsidRPr="00F741C2">
        <w:rPr>
          <w:lang w:val="en-MY"/>
        </w:rPr>
        <w:t xml:space="preserve">Muhamad Hasan Tok Kerani Mohd Arshad. 1968. </w:t>
      </w:r>
      <w:r w:rsidRPr="00F741C2">
        <w:rPr>
          <w:rFonts w:ascii="Times" w:hAnsi="Times"/>
          <w:i/>
          <w:iCs/>
          <w:lang w:val="en-MY"/>
        </w:rPr>
        <w:t>Al-tarikh Salasilah Negeri Kedah</w:t>
      </w:r>
      <w:r w:rsidRPr="00F741C2">
        <w:rPr>
          <w:lang w:val="en-MY"/>
        </w:rPr>
        <w:t xml:space="preserve">. </w:t>
      </w:r>
      <w:r>
        <w:rPr>
          <w:lang w:val="en-MY"/>
        </w:rPr>
        <w:t>Revised compilation by</w:t>
      </w:r>
      <w:r w:rsidRPr="00F741C2">
        <w:rPr>
          <w:lang w:val="en-MY"/>
        </w:rPr>
        <w:t xml:space="preserve"> Mohd Zahid Shah. Kuala Lumpur: Dewan Bahasa dan Pustaka. </w:t>
      </w:r>
    </w:p>
    <w:p w14:paraId="6B0CA318" w14:textId="77777777" w:rsidR="00D738D7" w:rsidRPr="007454B1" w:rsidRDefault="00D738D7" w:rsidP="00D96F04">
      <w:pPr>
        <w:pStyle w:val="24bReference-Text"/>
      </w:pPr>
      <w:r w:rsidRPr="00F553E4">
        <w:rPr>
          <w:i/>
        </w:rPr>
        <w:t>My Name is Nadra (Natrah) Not Bertha</w:t>
      </w:r>
      <w:r w:rsidRPr="00F553E4">
        <w:t xml:space="preserve">. 1992. </w:t>
      </w:r>
      <w:r>
        <w:t>D</w:t>
      </w:r>
      <w:r w:rsidRPr="00F553E4">
        <w:t>ocumentary</w:t>
      </w:r>
      <w:r>
        <w:t xml:space="preserve"> drama</w:t>
      </w:r>
      <w:r w:rsidRPr="00F553E4">
        <w:t>.</w:t>
      </w:r>
      <w:r>
        <w:rPr>
          <w:rFonts w:eastAsiaTheme="minorEastAsia" w:hint="eastAsia"/>
          <w:lang w:eastAsia="ko-KR"/>
        </w:rPr>
        <w:t xml:space="preserve"> </w:t>
      </w:r>
      <w:r w:rsidRPr="00F553E4">
        <w:t>Singapura: Singapore Broadcasting Corporation.</w:t>
      </w:r>
    </w:p>
    <w:p w14:paraId="5ED9C2F5" w14:textId="77777777" w:rsidR="00D738D7" w:rsidRPr="00651F99" w:rsidRDefault="00D738D7" w:rsidP="00D96F04">
      <w:r w:rsidRPr="0020326C">
        <w:rPr>
          <w:i/>
          <w:iCs/>
        </w:rPr>
        <w:t>New Straits Times</w:t>
      </w:r>
      <w:r w:rsidRPr="00651F99">
        <w:t>.  2005. 31 D</w:t>
      </w:r>
      <w:r>
        <w:t>ec</w:t>
      </w:r>
      <w:r w:rsidRPr="00651F99">
        <w:t>ember.</w:t>
      </w:r>
    </w:p>
    <w:p w14:paraId="631918ED" w14:textId="77777777" w:rsidR="00D738D7" w:rsidRPr="006512D9" w:rsidRDefault="00D738D7" w:rsidP="00D96F04">
      <w:pPr>
        <w:pStyle w:val="24bReference-Text"/>
        <w:rPr>
          <w:lang w:val="en-MY"/>
        </w:rPr>
      </w:pPr>
      <w:r w:rsidRPr="006512D9">
        <w:rPr>
          <w:lang w:val="en-MY"/>
        </w:rPr>
        <w:t xml:space="preserve">Nik Anuar Nik Mahmud. 2000. </w:t>
      </w:r>
      <w:r w:rsidRPr="006512D9">
        <w:rPr>
          <w:rFonts w:ascii="Times" w:hAnsi="Times"/>
          <w:i/>
          <w:iCs/>
          <w:lang w:val="en-MY"/>
        </w:rPr>
        <w:t>Konfrontasi Malaysia Indonesia</w:t>
      </w:r>
      <w:r w:rsidRPr="006512D9">
        <w:rPr>
          <w:lang w:val="en-MY"/>
        </w:rPr>
        <w:t xml:space="preserve">. Bangi: Penerbit Universiti Kebangsaan Malaysia. </w:t>
      </w:r>
    </w:p>
    <w:p w14:paraId="54DE39D4" w14:textId="77777777" w:rsidR="00D738D7" w:rsidRPr="007454B1" w:rsidRDefault="00D738D7" w:rsidP="00D96F04">
      <w:pPr>
        <w:pStyle w:val="24bReference-Text"/>
        <w:rPr>
          <w:rFonts w:eastAsiaTheme="minorEastAsia"/>
          <w:lang w:eastAsia="ko-KR"/>
        </w:rPr>
      </w:pPr>
      <w:r w:rsidRPr="00F553E4">
        <w:t>Nik Mo</w:t>
      </w:r>
      <w:r>
        <w:t xml:space="preserve">hd Nasri Ismail.  1991. Punca ketidaksuburan </w:t>
      </w:r>
      <w:r w:rsidRPr="00F553E4">
        <w:t xml:space="preserve">lelaki. </w:t>
      </w:r>
      <w:r w:rsidRPr="00F553E4">
        <w:rPr>
          <w:i/>
        </w:rPr>
        <w:t>Sihat</w:t>
      </w:r>
      <w:r w:rsidRPr="00F553E4">
        <w:t xml:space="preserve"> Julai: 24</w:t>
      </w:r>
      <w:r w:rsidRPr="007454B1">
        <w:t>–</w:t>
      </w:r>
      <w:r w:rsidRPr="00F553E4">
        <w:t>25.</w:t>
      </w:r>
    </w:p>
    <w:p w14:paraId="6C5D4BE9" w14:textId="77777777" w:rsidR="00D738D7" w:rsidRPr="00F553E4" w:rsidRDefault="00D738D7" w:rsidP="00D96F04">
      <w:pPr>
        <w:pStyle w:val="24bReference-Text"/>
      </w:pPr>
      <w:r w:rsidRPr="00F553E4">
        <w:rPr>
          <w:lang w:val="it-IT"/>
        </w:rPr>
        <w:t xml:space="preserve">Ooi Tee Ching &amp; Ganesan, V.  </w:t>
      </w:r>
      <w:r w:rsidRPr="00F553E4">
        <w:t xml:space="preserve">2004. Tourism set to rake in RM30b in receipts. </w:t>
      </w:r>
      <w:r w:rsidRPr="00F553E4">
        <w:rPr>
          <w:i/>
        </w:rPr>
        <w:t>New Straits Times</w:t>
      </w:r>
      <w:r w:rsidRPr="00F553E4">
        <w:t>, 28 May: B1.</w:t>
      </w:r>
    </w:p>
    <w:p w14:paraId="523617F0" w14:textId="77777777" w:rsidR="00D738D7" w:rsidRPr="007454B1" w:rsidRDefault="00D738D7" w:rsidP="00D96F04">
      <w:pPr>
        <w:pStyle w:val="24bReference-Text"/>
      </w:pPr>
      <w:r w:rsidRPr="007454B1">
        <w:t>Othman Ismail (</w:t>
      </w:r>
      <w:r>
        <w:t>coord</w:t>
      </w:r>
      <w:r w:rsidRPr="007454B1">
        <w:t xml:space="preserve">.).  1990.  </w:t>
      </w:r>
      <w:r w:rsidRPr="007454B1">
        <w:rPr>
          <w:i/>
        </w:rPr>
        <w:t>Peristilahan dan Penulisan Sains</w:t>
      </w:r>
      <w:r w:rsidRPr="007454B1">
        <w:t>.  Kuala Lumpur: Dewan Bahasa dan Pustaka.</w:t>
      </w:r>
    </w:p>
    <w:p w14:paraId="00413A6B" w14:textId="77777777" w:rsidR="00D738D7" w:rsidRPr="007454B1" w:rsidRDefault="00D738D7" w:rsidP="00D96F04">
      <w:pPr>
        <w:pStyle w:val="24bReference-Text"/>
      </w:pPr>
      <w:r w:rsidRPr="008E3B78">
        <w:rPr>
          <w:i/>
          <w:iCs/>
        </w:rPr>
        <w:t>Oxford Regional Economic Atlas: The Middle East and North Africa</w:t>
      </w:r>
      <w:r w:rsidRPr="007454B1">
        <w:t>. 1960.  London: Oxford University Press.</w:t>
      </w:r>
    </w:p>
    <w:p w14:paraId="616AC162" w14:textId="77777777" w:rsidR="00D738D7" w:rsidRPr="007454B1" w:rsidRDefault="00D738D7" w:rsidP="00D96F04">
      <w:pPr>
        <w:pStyle w:val="24bReference-Text"/>
        <w:rPr>
          <w:lang w:eastAsia="ko-KR"/>
        </w:rPr>
      </w:pPr>
      <w:r w:rsidRPr="00F553E4">
        <w:t xml:space="preserve">Pritzer, T.J. </w:t>
      </w:r>
      <w:r>
        <w:t>n</w:t>
      </w:r>
      <w:r w:rsidRPr="00F553E4">
        <w:t>.</w:t>
      </w:r>
      <w:r>
        <w:t>d</w:t>
      </w:r>
      <w:r w:rsidRPr="00F553E4">
        <w:t xml:space="preserve">. An early fragment from central Nepal.  </w:t>
      </w:r>
      <w:r w:rsidRPr="00FD0C2A">
        <w:t>http://www.ingres.com/~astanart/pritzker/pritzker.html</w:t>
      </w:r>
      <w:r w:rsidRPr="00F553E4">
        <w:t xml:space="preserve"> [5 Jun</w:t>
      </w:r>
      <w:r>
        <w:t>e</w:t>
      </w:r>
      <w:r w:rsidRPr="00F553E4">
        <w:t xml:space="preserve"> 2000].</w:t>
      </w:r>
    </w:p>
    <w:p w14:paraId="5789B461" w14:textId="77777777" w:rsidR="00D738D7" w:rsidRPr="007454B1" w:rsidRDefault="00D738D7" w:rsidP="00D96F04">
      <w:pPr>
        <w:pStyle w:val="24bReference-Text"/>
      </w:pPr>
      <w:r w:rsidRPr="00F553E4">
        <w:t>Rahmat, R.A., Jumari, K., Hassan, A. &amp; Basri, H. 2002. Intelligent traffic control</w:t>
      </w:r>
      <w:r>
        <w:t xml:space="preserve"> with image processing sensor. </w:t>
      </w:r>
      <w:r>
        <w:rPr>
          <w:i/>
          <w:iCs/>
        </w:rPr>
        <w:t>Proceeding of the</w:t>
      </w:r>
      <w:r w:rsidRPr="00F553E4">
        <w:rPr>
          <w:i/>
          <w:iCs/>
        </w:rPr>
        <w:t xml:space="preserve"> 2nd World Engineering Congress</w:t>
      </w:r>
      <w:r>
        <w:t>, pp. 339</w:t>
      </w:r>
      <w:r w:rsidRPr="007454B1">
        <w:t>–</w:t>
      </w:r>
      <w:r w:rsidRPr="00F553E4">
        <w:t>344.</w:t>
      </w:r>
    </w:p>
    <w:p w14:paraId="58D9C50E" w14:textId="77777777" w:rsidR="00D738D7" w:rsidRPr="004451AE" w:rsidRDefault="00D738D7" w:rsidP="00D96F04">
      <w:pPr>
        <w:pStyle w:val="24bReference-Text"/>
      </w:pPr>
      <w:r w:rsidRPr="00F553E4">
        <w:t>Samad, S.A.</w:t>
      </w:r>
      <w:r>
        <w:t xml:space="preserve"> </w:t>
      </w:r>
      <w:r w:rsidRPr="00F553E4">
        <w:t xml:space="preserve"> 2004. Digital domain design of cascaded wave digital filters with tunable parameters. </w:t>
      </w:r>
      <w:r w:rsidRPr="00F553E4">
        <w:rPr>
          <w:i/>
          <w:iCs/>
        </w:rPr>
        <w:t>Iranian Journal of Electrical and Computer Engineering</w:t>
      </w:r>
      <w:r w:rsidRPr="00F553E4">
        <w:t xml:space="preserve"> 3(2): 1</w:t>
      </w:r>
      <w:r w:rsidRPr="007454B1">
        <w:t>–</w:t>
      </w:r>
      <w:r w:rsidRPr="00F553E4">
        <w:t>5.</w:t>
      </w:r>
    </w:p>
    <w:p w14:paraId="35697F6E" w14:textId="77777777" w:rsidR="00D738D7" w:rsidRPr="00F741C2" w:rsidRDefault="00D738D7" w:rsidP="00D96F04">
      <w:pPr>
        <w:pStyle w:val="24bReference-Text"/>
        <w:rPr>
          <w:lang w:val="en-MY"/>
        </w:rPr>
      </w:pPr>
      <w:r w:rsidRPr="00F741C2">
        <w:rPr>
          <w:lang w:val="en-MY"/>
        </w:rPr>
        <w:t xml:space="preserve">Shaharir Mohamad Zain. 1990. </w:t>
      </w:r>
      <w:r w:rsidRPr="00F741C2">
        <w:rPr>
          <w:rFonts w:ascii="Times" w:hAnsi="Times"/>
          <w:i/>
          <w:iCs/>
          <w:lang w:val="en-MY"/>
        </w:rPr>
        <w:t>Beberapa Masalah Permulaan dalam Sains Hayat dan Perubatan</w:t>
      </w:r>
      <w:r w:rsidRPr="00F741C2">
        <w:rPr>
          <w:lang w:val="en-MY"/>
        </w:rPr>
        <w:t xml:space="preserve">. Edisi ke-2. Bangi: Penerbit Universiti Kebangsaan Malaysia. </w:t>
      </w:r>
    </w:p>
    <w:p w14:paraId="2B4A7488" w14:textId="77777777" w:rsidR="00D738D7" w:rsidRPr="00E50087" w:rsidRDefault="00D738D7" w:rsidP="00D96F04">
      <w:pPr>
        <w:pStyle w:val="24bReference-Text"/>
        <w:rPr>
          <w:lang w:val="en-MY"/>
        </w:rPr>
      </w:pPr>
      <w:r w:rsidRPr="00E50087">
        <w:rPr>
          <w:lang w:val="en-MY"/>
        </w:rPr>
        <w:lastRenderedPageBreak/>
        <w:t xml:space="preserve">Shamsuddin Suhor. 2004. Celik alam sekitar: Pengurusan di peringkat isi rumah. </w:t>
      </w:r>
      <w:r>
        <w:rPr>
          <w:lang w:val="en-MY"/>
        </w:rPr>
        <w:t>In</w:t>
      </w:r>
      <w:r w:rsidRPr="00E50087">
        <w:rPr>
          <w:lang w:val="en-MY"/>
        </w:rPr>
        <w:t xml:space="preserve"> Jamaluddin Md. Jahi, Mohd Jailani Mohd Nor, Kadir Arifin &amp; Azahan Awang (</w:t>
      </w:r>
      <w:r>
        <w:rPr>
          <w:lang w:val="en-MY"/>
        </w:rPr>
        <w:t>eds</w:t>
      </w:r>
      <w:r w:rsidRPr="00E50087">
        <w:rPr>
          <w:lang w:val="en-MY"/>
        </w:rPr>
        <w:t xml:space="preserve">.). </w:t>
      </w:r>
      <w:r w:rsidRPr="00E50087">
        <w:rPr>
          <w:rFonts w:ascii="Times" w:hAnsi="Times"/>
          <w:i/>
          <w:iCs/>
          <w:lang w:val="en-MY"/>
        </w:rPr>
        <w:t xml:space="preserve">Alam Sekitar dan Kesejahteraan Masyarakat Malaysia, </w:t>
      </w:r>
      <w:r>
        <w:rPr>
          <w:lang w:val="en-MY"/>
        </w:rPr>
        <w:t>pp</w:t>
      </w:r>
      <w:r w:rsidRPr="00E50087">
        <w:rPr>
          <w:lang w:val="en-MY"/>
        </w:rPr>
        <w:t>. 196</w:t>
      </w:r>
      <w:r w:rsidRPr="007454B1">
        <w:t>–</w:t>
      </w:r>
      <w:r w:rsidRPr="00E50087">
        <w:rPr>
          <w:lang w:val="en-MY"/>
        </w:rPr>
        <w:t xml:space="preserve">211. Bangi: Pusat Pengajian Siswazah, Universiti Kebangsaan Malaysia. </w:t>
      </w:r>
    </w:p>
    <w:p w14:paraId="62654984" w14:textId="77777777" w:rsidR="00D738D7" w:rsidRPr="007454B1" w:rsidRDefault="00D738D7" w:rsidP="00D96F04">
      <w:pPr>
        <w:pStyle w:val="24bReference-Text"/>
        <w:rPr>
          <w:i/>
        </w:rPr>
      </w:pPr>
      <w:r w:rsidRPr="007454B1">
        <w:t>Sharifah Barlian Aidid (</w:t>
      </w:r>
      <w:r>
        <w:t>coord</w:t>
      </w:r>
      <w:r w:rsidRPr="007454B1">
        <w:t xml:space="preserve">.).  1990.  </w:t>
      </w:r>
      <w:r w:rsidRPr="007454B1">
        <w:rPr>
          <w:i/>
        </w:rPr>
        <w:t>Siri Bacaan Pelajar Utusan: Epidemik</w:t>
      </w:r>
      <w:r w:rsidRPr="007454B1">
        <w:t>. Kuala Lumpur: Utusan Publication &amp; Distribution Sdn. Bhd.</w:t>
      </w:r>
    </w:p>
    <w:p w14:paraId="62C22B10" w14:textId="77777777" w:rsidR="00D738D7" w:rsidRPr="00561327" w:rsidRDefault="00D738D7" w:rsidP="00D96F04">
      <w:pPr>
        <w:pStyle w:val="24bReference-Text"/>
        <w:rPr>
          <w:lang w:val="en-MY"/>
        </w:rPr>
      </w:pPr>
      <w:r w:rsidRPr="00561327">
        <w:rPr>
          <w:lang w:val="en-MY"/>
        </w:rPr>
        <w:t xml:space="preserve">Smail, J.R.W. 1964. </w:t>
      </w:r>
      <w:r w:rsidRPr="00561327">
        <w:rPr>
          <w:rFonts w:ascii="Times" w:hAnsi="Times"/>
          <w:i/>
          <w:iCs/>
          <w:lang w:val="en-MY"/>
        </w:rPr>
        <w:t>Bandung in the Early Revolution 1945-1946: A Study in the Social History of the Revolution</w:t>
      </w:r>
      <w:r w:rsidRPr="00561327">
        <w:rPr>
          <w:lang w:val="en-MY"/>
        </w:rPr>
        <w:t xml:space="preserve">. Modern Indonesian Project Monograph Series. Ithaca: Cornell University Press. </w:t>
      </w:r>
    </w:p>
    <w:p w14:paraId="4DFAE40C" w14:textId="77777777" w:rsidR="00D738D7" w:rsidRPr="00F741C2" w:rsidRDefault="00D738D7" w:rsidP="00D96F04">
      <w:pPr>
        <w:pStyle w:val="24bReference-Text"/>
        <w:rPr>
          <w:lang w:val="en-MY"/>
        </w:rPr>
      </w:pPr>
      <w:r w:rsidRPr="00F741C2">
        <w:rPr>
          <w:lang w:val="en-MY"/>
        </w:rPr>
        <w:t xml:space="preserve">Smith, M., Beck, J., Cooper, C.L., Cow, C., Ottaway, D. &amp; Talbot, R. 1982. </w:t>
      </w:r>
      <w:r w:rsidRPr="00F741C2">
        <w:rPr>
          <w:rFonts w:ascii="Times" w:hAnsi="Times"/>
          <w:i/>
          <w:iCs/>
          <w:lang w:val="en-MY"/>
        </w:rPr>
        <w:t>Introducing Organizational Behaviour</w:t>
      </w:r>
      <w:r w:rsidRPr="00F741C2">
        <w:rPr>
          <w:lang w:val="en-MY"/>
        </w:rPr>
        <w:t xml:space="preserve">. London: MacMillan. </w:t>
      </w:r>
    </w:p>
    <w:p w14:paraId="2D0B7508" w14:textId="77777777" w:rsidR="00D738D7" w:rsidRPr="00482F2F" w:rsidRDefault="00D738D7" w:rsidP="00D96F04">
      <w:pPr>
        <w:pStyle w:val="24bReference-Text"/>
      </w:pPr>
      <w:r>
        <w:t xml:space="preserve">Straits Settlements Records. </w:t>
      </w:r>
      <w:r w:rsidRPr="00482F2F">
        <w:t>IOR G</w:t>
      </w:r>
      <w:r>
        <w:t xml:space="preserve">/34/13.  1806. A.B. Bone’s letter to </w:t>
      </w:r>
      <w:r w:rsidRPr="00482F2F">
        <w:t xml:space="preserve">H.R. Pearson, Secretary to the Government, Prince of Wales Island, 29 </w:t>
      </w:r>
      <w:r>
        <w:t>January</w:t>
      </w:r>
      <w:r w:rsidRPr="007454B1">
        <w:t xml:space="preserve"> </w:t>
      </w:r>
      <w:r w:rsidRPr="00482F2F">
        <w:t>1806.</w:t>
      </w:r>
    </w:p>
    <w:p w14:paraId="2B957120" w14:textId="77777777" w:rsidR="00D738D7" w:rsidRPr="004451AE" w:rsidRDefault="00D738D7" w:rsidP="00D96F04">
      <w:pPr>
        <w:pStyle w:val="24bReference-Text"/>
        <w:rPr>
          <w:lang w:eastAsia="ko-KR"/>
        </w:rPr>
      </w:pPr>
      <w:r w:rsidRPr="00482F2F">
        <w:t>Straits Settlements Records. NL13 A32</w:t>
      </w:r>
      <w:r>
        <w:t xml:space="preserve">.  1826. </w:t>
      </w:r>
      <w:r w:rsidRPr="00482F2F">
        <w:t>S.G. Bonham</w:t>
      </w:r>
      <w:r>
        <w:t>’s letter</w:t>
      </w:r>
      <w:r w:rsidRPr="00482F2F">
        <w:t>,</w:t>
      </w:r>
      <w:r>
        <w:t xml:space="preserve"> Acting Resident of Singapore, to</w:t>
      </w:r>
      <w:r w:rsidRPr="00482F2F">
        <w:t xml:space="preserve"> John Anderson, Secretary to the Government, Prince of Wales Island, Singapore</w:t>
      </w:r>
      <w:r w:rsidRPr="00F553E4">
        <w:t xml:space="preserve"> and Malacca, 23 D</w:t>
      </w:r>
      <w:r>
        <w:t>ec</w:t>
      </w:r>
      <w:r w:rsidRPr="00F553E4">
        <w:t>ember 1826.</w:t>
      </w:r>
    </w:p>
    <w:p w14:paraId="1F219B77" w14:textId="77777777" w:rsidR="00D738D7" w:rsidRPr="00F553E4" w:rsidRDefault="00D738D7" w:rsidP="00D96F04">
      <w:pPr>
        <w:pStyle w:val="24bReference-Text"/>
      </w:pPr>
      <w:r w:rsidRPr="00F553E4">
        <w:t xml:space="preserve">Suffian A. Bakar. 2005. Pemegang saham syer rombak Lembaga Pengarah.  </w:t>
      </w:r>
      <w:r w:rsidRPr="00F553E4">
        <w:rPr>
          <w:i/>
        </w:rPr>
        <w:t>Berita Harian</w:t>
      </w:r>
      <w:r w:rsidRPr="00F553E4">
        <w:t xml:space="preserve">, 5 </w:t>
      </w:r>
      <w:r>
        <w:t>August</w:t>
      </w:r>
      <w:r w:rsidRPr="00F553E4">
        <w:t>: 17.</w:t>
      </w:r>
    </w:p>
    <w:p w14:paraId="6755D89A" w14:textId="77777777" w:rsidR="00D738D7" w:rsidRPr="007454B1" w:rsidRDefault="00D738D7" w:rsidP="00D96F04">
      <w:pPr>
        <w:pStyle w:val="24bReference-Text"/>
      </w:pPr>
      <w:r w:rsidRPr="007454B1">
        <w:t>Sulaiman Masri &amp; Zainal Abidin Bakar (</w:t>
      </w:r>
      <w:r>
        <w:t>coords</w:t>
      </w:r>
      <w:r w:rsidRPr="007454B1">
        <w:t xml:space="preserve">.).  1989. </w:t>
      </w:r>
      <w:r w:rsidRPr="007454B1">
        <w:rPr>
          <w:i/>
        </w:rPr>
        <w:t>Kertas Kerja Seminar Penggunaan Istilah Sains</w:t>
      </w:r>
      <w:r w:rsidRPr="007454B1">
        <w:t>. Kuala Lumpur: Dewan Bahasa dan Pustaka.</w:t>
      </w:r>
    </w:p>
    <w:p w14:paraId="63638ADF" w14:textId="77777777" w:rsidR="00D738D7" w:rsidRDefault="00D738D7" w:rsidP="00D96F04">
      <w:pPr>
        <w:pStyle w:val="24bReference-Text"/>
      </w:pPr>
      <w:r w:rsidRPr="00022ECD">
        <w:rPr>
          <w:i/>
          <w:iCs/>
        </w:rPr>
        <w:t>Syed Arabi Idid</w:t>
      </w:r>
      <w:r w:rsidRPr="00F553E4">
        <w:t xml:space="preserve">. 1989. Bergelut ke Parlimen: </w:t>
      </w:r>
      <w:r w:rsidRPr="00E8555D">
        <w:rPr>
          <w:iCs/>
        </w:rPr>
        <w:t>Ampang Jaya dalam pilihanraya</w:t>
      </w:r>
      <w:r w:rsidRPr="00F553E4">
        <w:t xml:space="preserve">. </w:t>
      </w:r>
      <w:r>
        <w:t>D</w:t>
      </w:r>
      <w:r w:rsidRPr="00F553E4">
        <w:t>ocumentary</w:t>
      </w:r>
      <w:r>
        <w:t xml:space="preserve"> video</w:t>
      </w:r>
      <w:r w:rsidRPr="00F553E4">
        <w:t xml:space="preserve">. Jabatan Komunikasi, Universiti Kebangsaan Malaysia.  </w:t>
      </w:r>
    </w:p>
    <w:p w14:paraId="7CD381AC" w14:textId="77777777" w:rsidR="00D738D7" w:rsidRPr="007454B1" w:rsidRDefault="00D738D7" w:rsidP="00D96F04">
      <w:pPr>
        <w:pStyle w:val="24bReference-Text"/>
        <w:rPr>
          <w:lang w:val="de-DE"/>
        </w:rPr>
      </w:pPr>
      <w:r w:rsidRPr="007454B1">
        <w:rPr>
          <w:i/>
        </w:rPr>
        <w:t>The Encyclopaedia of Islam</w:t>
      </w:r>
      <w:r w:rsidRPr="007454B1">
        <w:t>. 1960. 2</w:t>
      </w:r>
      <w:r w:rsidRPr="008E3B78">
        <w:rPr>
          <w:vertAlign w:val="superscript"/>
        </w:rPr>
        <w:t>nd</w:t>
      </w:r>
      <w:r>
        <w:t xml:space="preserve"> Ed</w:t>
      </w:r>
      <w:r w:rsidRPr="007454B1">
        <w:t xml:space="preserve">. </w:t>
      </w:r>
      <w:r w:rsidRPr="007454B1">
        <w:rPr>
          <w:lang w:val="de-DE"/>
        </w:rPr>
        <w:t>Leiden: E.J. Brill.</w:t>
      </w:r>
    </w:p>
    <w:p w14:paraId="59229C91" w14:textId="77777777" w:rsidR="00D738D7" w:rsidRPr="00651F99" w:rsidRDefault="00D738D7" w:rsidP="00D96F04">
      <w:r w:rsidRPr="0020326C">
        <w:rPr>
          <w:i/>
          <w:iCs/>
        </w:rPr>
        <w:t>The Star</w:t>
      </w:r>
      <w:r w:rsidRPr="00651F99">
        <w:t>.  2003.  2 Jun</w:t>
      </w:r>
      <w:r>
        <w:t>e</w:t>
      </w:r>
      <w:r w:rsidRPr="00651F99">
        <w:t>.</w:t>
      </w:r>
    </w:p>
    <w:p w14:paraId="1FDD54E6" w14:textId="77777777" w:rsidR="00D738D7" w:rsidRPr="004451AE" w:rsidRDefault="00D738D7" w:rsidP="00D96F04">
      <w:pPr>
        <w:pStyle w:val="24bReference-Text"/>
      </w:pPr>
      <w:r w:rsidRPr="00F553E4">
        <w:t xml:space="preserve">UNESCO. 1960.  </w:t>
      </w:r>
      <w:r w:rsidRPr="003D3DBA">
        <w:rPr>
          <w:i/>
          <w:iCs/>
        </w:rPr>
        <w:t>Director</w:t>
      </w:r>
      <w:r w:rsidRPr="003D3DBA">
        <w:rPr>
          <w:i/>
          <w:iCs/>
        </w:rPr>
        <w:noBreakHyphen/>
        <w:t>General of UNESCO Report</w:t>
      </w:r>
      <w:r w:rsidRPr="00F553E4">
        <w:t>. Paris: UNESCO.</w:t>
      </w:r>
    </w:p>
    <w:p w14:paraId="090EB674" w14:textId="77777777" w:rsidR="00D738D7" w:rsidRPr="007454B1" w:rsidRDefault="00D738D7" w:rsidP="00D96F04">
      <w:pPr>
        <w:pStyle w:val="24bReference-Text"/>
        <w:rPr>
          <w:lang w:eastAsia="ko-KR"/>
        </w:rPr>
      </w:pPr>
      <w:r>
        <w:t xml:space="preserve">United Nations.  1974. </w:t>
      </w:r>
      <w:r w:rsidRPr="00F553E4">
        <w:rPr>
          <w:i/>
        </w:rPr>
        <w:t>The Charter of Economic Rights and Duties of States</w:t>
      </w:r>
      <w:r>
        <w:t xml:space="preserve">. </w:t>
      </w:r>
      <w:r w:rsidRPr="00F553E4">
        <w:t xml:space="preserve">General </w:t>
      </w:r>
      <w:r w:rsidRPr="00482F2F">
        <w:t>Assembly</w:t>
      </w:r>
      <w:r w:rsidRPr="00F553E4">
        <w:t xml:space="preserve"> </w:t>
      </w:r>
      <w:r w:rsidRPr="004451AE">
        <w:t>Resolution</w:t>
      </w:r>
      <w:r w:rsidRPr="00F553E4">
        <w:t xml:space="preserve"> 32</w:t>
      </w:r>
      <w:r>
        <w:t xml:space="preserve">1, 29. UN G.O.A.R Supplement. </w:t>
      </w:r>
      <w:r w:rsidRPr="00F553E4">
        <w:t>(No</w:t>
      </w:r>
      <w:r>
        <w:t xml:space="preserve">. 31), 50, UN Document A/9361. </w:t>
      </w:r>
      <w:r w:rsidRPr="00F553E4">
        <w:t>New York: United Nations.</w:t>
      </w:r>
    </w:p>
    <w:p w14:paraId="147A2AC7" w14:textId="77777777" w:rsidR="00D738D7" w:rsidRPr="007454B1" w:rsidRDefault="00D738D7" w:rsidP="00D96F04">
      <w:pPr>
        <w:pStyle w:val="24bReference-Text"/>
        <w:rPr>
          <w:lang w:eastAsia="ko-KR"/>
        </w:rPr>
      </w:pPr>
      <w:r>
        <w:t xml:space="preserve">United </w:t>
      </w:r>
      <w:r w:rsidRPr="004451AE">
        <w:t>Nations</w:t>
      </w:r>
      <w:r>
        <w:t xml:space="preserve">.  1986. </w:t>
      </w:r>
      <w:r w:rsidRPr="00F553E4">
        <w:t>Report of</w:t>
      </w:r>
      <w:r>
        <w:t xml:space="preserve"> the Committee on Information. </w:t>
      </w:r>
      <w:r w:rsidRPr="00F553E4">
        <w:rPr>
          <w:i/>
        </w:rPr>
        <w:t>General Assembly Official Records</w:t>
      </w:r>
      <w:r>
        <w:t>. Forty-</w:t>
      </w:r>
      <w:r w:rsidRPr="00F553E4">
        <w:t>firs</w:t>
      </w:r>
      <w:r>
        <w:t xml:space="preserve">t Supplement No. 21 (A/41/21). </w:t>
      </w:r>
      <w:r w:rsidRPr="00F553E4">
        <w:t>New York: United Nations.</w:t>
      </w:r>
    </w:p>
    <w:p w14:paraId="2DC7D555" w14:textId="77777777" w:rsidR="00D738D7" w:rsidRPr="00651F99" w:rsidRDefault="00D738D7" w:rsidP="00D96F04">
      <w:r w:rsidRPr="0020326C">
        <w:rPr>
          <w:i/>
          <w:iCs/>
        </w:rPr>
        <w:t>Utusan Malaysia</w:t>
      </w:r>
      <w:r w:rsidRPr="00651F99">
        <w:t>.  2004.  10 &amp; 17 September.</w:t>
      </w:r>
    </w:p>
    <w:p w14:paraId="664FEAD4" w14:textId="77777777" w:rsidR="00D738D7" w:rsidRPr="004451AE" w:rsidRDefault="00D738D7" w:rsidP="00D96F04">
      <w:pPr>
        <w:pStyle w:val="24bReference-Text"/>
        <w:rPr>
          <w:lang w:eastAsia="ko-KR"/>
        </w:rPr>
      </w:pPr>
      <w:r w:rsidRPr="00F553E4">
        <w:t xml:space="preserve">WHO. 1991. </w:t>
      </w:r>
      <w:r w:rsidRPr="003D3DBA">
        <w:rPr>
          <w:i/>
          <w:iCs/>
        </w:rPr>
        <w:t>Guidelines for the Assessment of Herbal Medicines</w:t>
      </w:r>
      <w:r w:rsidRPr="00F553E4">
        <w:t>. Geneva: World Health Organization.</w:t>
      </w:r>
    </w:p>
    <w:p w14:paraId="22F0B5C3" w14:textId="77777777" w:rsidR="00D738D7" w:rsidRPr="007454B1" w:rsidRDefault="00D738D7" w:rsidP="00D96F04">
      <w:pPr>
        <w:pStyle w:val="24bReference-Text"/>
        <w:rPr>
          <w:lang w:eastAsia="ko-KR"/>
        </w:rPr>
      </w:pPr>
      <w:r>
        <w:t xml:space="preserve">Zabry Mohamad.  2006. </w:t>
      </w:r>
      <w:r w:rsidRPr="00F553E4">
        <w:t>Roti canai, teh</w:t>
      </w:r>
      <w:r>
        <w:t xml:space="preserve"> tarik tidak ke angkasa lepas? </w:t>
      </w:r>
      <w:r w:rsidRPr="00F553E4">
        <w:rPr>
          <w:i/>
          <w:iCs/>
          <w:lang w:val="fr-FR"/>
        </w:rPr>
        <w:t>Utusan Malaysia</w:t>
      </w:r>
      <w:r w:rsidRPr="00F553E4">
        <w:rPr>
          <w:lang w:val="fr-FR"/>
        </w:rPr>
        <w:t>, 3 Februar</w:t>
      </w:r>
      <w:r>
        <w:rPr>
          <w:lang w:val="fr-FR"/>
        </w:rPr>
        <w:t>y</w:t>
      </w:r>
      <w:r w:rsidRPr="00F553E4">
        <w:rPr>
          <w:lang w:val="fr-FR"/>
        </w:rPr>
        <w:t>: 1.</w:t>
      </w:r>
    </w:p>
    <w:p w14:paraId="0779BF27" w14:textId="77777777" w:rsidR="00D738D7" w:rsidRPr="00E50087" w:rsidRDefault="00D738D7" w:rsidP="00D96F04">
      <w:pPr>
        <w:pStyle w:val="24bReference-Text"/>
        <w:rPr>
          <w:lang w:val="en-MY"/>
        </w:rPr>
      </w:pPr>
      <w:r w:rsidRPr="00E50087">
        <w:rPr>
          <w:lang w:val="en-MY"/>
        </w:rPr>
        <w:lastRenderedPageBreak/>
        <w:t xml:space="preserve">Zainal Abidin Abdul Wahid. 1964. Malaysia, South-East Asia and world politics. </w:t>
      </w:r>
      <w:r>
        <w:rPr>
          <w:lang w:val="en-MY"/>
        </w:rPr>
        <w:t>In</w:t>
      </w:r>
      <w:r w:rsidRPr="00E50087">
        <w:rPr>
          <w:lang w:val="en-MY"/>
        </w:rPr>
        <w:t xml:space="preserve"> Wang Gungwu (</w:t>
      </w:r>
      <w:r>
        <w:rPr>
          <w:lang w:val="en-MY"/>
        </w:rPr>
        <w:t>ed</w:t>
      </w:r>
      <w:r w:rsidRPr="00E50087">
        <w:rPr>
          <w:lang w:val="en-MY"/>
        </w:rPr>
        <w:t xml:space="preserve">.). </w:t>
      </w:r>
      <w:r w:rsidRPr="00E50087">
        <w:rPr>
          <w:rFonts w:ascii="Times" w:hAnsi="Times"/>
          <w:i/>
          <w:iCs/>
          <w:lang w:val="en-MY"/>
        </w:rPr>
        <w:t>Malaysia: A Survey</w:t>
      </w:r>
      <w:r w:rsidRPr="00E50087">
        <w:rPr>
          <w:lang w:val="en-MY"/>
        </w:rPr>
        <w:t xml:space="preserve">, </w:t>
      </w:r>
      <w:r>
        <w:rPr>
          <w:lang w:val="en-MY"/>
        </w:rPr>
        <w:t>pp</w:t>
      </w:r>
      <w:r w:rsidRPr="00E50087">
        <w:rPr>
          <w:lang w:val="en-MY"/>
        </w:rPr>
        <w:t xml:space="preserve">. </w:t>
      </w:r>
      <w:r>
        <w:rPr>
          <w:lang w:val="en-MY"/>
        </w:rPr>
        <w:t>365</w:t>
      </w:r>
      <w:r w:rsidRPr="007454B1">
        <w:t>–</w:t>
      </w:r>
      <w:r w:rsidRPr="00E50087">
        <w:rPr>
          <w:lang w:val="en-MY"/>
        </w:rPr>
        <w:t xml:space="preserve">374. New York: Frederick A. Praeger. </w:t>
      </w:r>
    </w:p>
    <w:p w14:paraId="64A6EF51" w14:textId="77777777" w:rsidR="001E3E3D" w:rsidRPr="00651F99" w:rsidRDefault="001E3E3D" w:rsidP="00420156">
      <w:pPr>
        <w:pStyle w:val="24bReference-Text"/>
      </w:pPr>
    </w:p>
    <w:p w14:paraId="7337E072" w14:textId="77777777" w:rsidR="001E3E3D" w:rsidRPr="00651F99" w:rsidRDefault="001E3E3D" w:rsidP="00420156">
      <w:pPr>
        <w:pStyle w:val="24bReference-Text"/>
      </w:pPr>
    </w:p>
    <w:p w14:paraId="41AA7671" w14:textId="77777777" w:rsidR="001E3E3D" w:rsidRDefault="001E3E3D" w:rsidP="004D2B28">
      <w:pPr>
        <w:pStyle w:val="14TOC-Appendix"/>
      </w:pPr>
      <w:bookmarkStart w:id="239" w:name="_Toc68453104"/>
      <w:r w:rsidRPr="00651F99">
        <w:t>Appendices</w:t>
      </w:r>
      <w:bookmarkEnd w:id="239"/>
    </w:p>
    <w:p w14:paraId="438E9ECC" w14:textId="77777777" w:rsidR="00801E81" w:rsidRPr="00801E81" w:rsidRDefault="00801E81" w:rsidP="00801E81">
      <w:pPr>
        <w:pStyle w:val="10Normal01-FirstParagraph"/>
      </w:pPr>
    </w:p>
    <w:p w14:paraId="516ED877" w14:textId="77777777" w:rsidR="001E3E3D" w:rsidRPr="00651F99" w:rsidRDefault="001F6D58" w:rsidP="001B6508">
      <w:pPr>
        <w:pStyle w:val="AppendixA"/>
      </w:pPr>
      <w:r w:rsidRPr="00651F99">
        <w:lastRenderedPageBreak/>
        <w:br/>
      </w:r>
      <w:r w:rsidRPr="00651F99">
        <w:br/>
        <w:t>Questionnaire</w:t>
      </w:r>
    </w:p>
    <w:p w14:paraId="24733DB3" w14:textId="77777777" w:rsidR="0068668A" w:rsidRDefault="0068668A" w:rsidP="00C030FB">
      <w:pPr>
        <w:pStyle w:val="10Normal01-FirstParagraph"/>
      </w:pPr>
    </w:p>
    <w:p w14:paraId="7412C827" w14:textId="77777777" w:rsidR="003D3316" w:rsidRPr="003D3316" w:rsidRDefault="003D3316" w:rsidP="003D3316">
      <w:pPr>
        <w:pStyle w:val="11Normal02-SecondOnwardParagraph"/>
      </w:pPr>
    </w:p>
    <w:p w14:paraId="0F956EFD" w14:textId="77777777" w:rsidR="001E3E3D" w:rsidRPr="00651F99" w:rsidRDefault="001F6D58" w:rsidP="001B6508">
      <w:pPr>
        <w:pStyle w:val="AppendixA"/>
      </w:pPr>
      <w:bookmarkStart w:id="240" w:name="_Toc443576622"/>
      <w:r w:rsidRPr="00651F99">
        <w:lastRenderedPageBreak/>
        <w:br/>
      </w:r>
      <w:r w:rsidRPr="00651F99">
        <w:br/>
      </w:r>
      <w:bookmarkStart w:id="241" w:name="_Toc68453106"/>
      <w:r w:rsidR="001E3E3D" w:rsidRPr="00651F99">
        <w:t>Please give a title for this Appendix</w:t>
      </w:r>
      <w:bookmarkEnd w:id="240"/>
      <w:bookmarkEnd w:id="241"/>
    </w:p>
    <w:p w14:paraId="72CFAC42" w14:textId="77777777" w:rsidR="001E3E3D" w:rsidRPr="00651F99" w:rsidRDefault="001E3E3D" w:rsidP="00794A8C"/>
    <w:p w14:paraId="241063B4" w14:textId="77777777" w:rsidR="001E3E3D" w:rsidRPr="00651F99" w:rsidRDefault="001E3E3D" w:rsidP="00794A8C"/>
    <w:p w14:paraId="23CDB075" w14:textId="77777777" w:rsidR="001E3E3D" w:rsidRPr="00651F99" w:rsidRDefault="00563748" w:rsidP="001B6508">
      <w:pPr>
        <w:pStyle w:val="AppendixA"/>
      </w:pPr>
      <w:r w:rsidRPr="00651F99">
        <w:lastRenderedPageBreak/>
        <w:br/>
      </w:r>
      <w:r w:rsidR="00465F50" w:rsidRPr="00651F99">
        <w:br/>
      </w:r>
      <w:bookmarkStart w:id="242" w:name="_Toc68453107"/>
      <w:r w:rsidR="00465F50" w:rsidRPr="00651F99">
        <w:t>Please give a title for this Appendix</w:t>
      </w:r>
      <w:bookmarkEnd w:id="242"/>
    </w:p>
    <w:p w14:paraId="24F73798" w14:textId="77777777" w:rsidR="001F6D58" w:rsidRPr="00651F99" w:rsidRDefault="001F6D58" w:rsidP="00C030FB">
      <w:pPr>
        <w:pStyle w:val="10Normal01-FirstParagraph"/>
      </w:pPr>
    </w:p>
    <w:p w14:paraId="3B1C99D0" w14:textId="77777777" w:rsidR="001E3E3D" w:rsidRPr="00651F99" w:rsidRDefault="001E3E3D" w:rsidP="001B6508">
      <w:pPr>
        <w:pStyle w:val="AppendixA"/>
      </w:pPr>
      <w:r w:rsidRPr="00651F99">
        <w:lastRenderedPageBreak/>
        <w:br/>
      </w:r>
      <w:r w:rsidRPr="00651F99">
        <w:br/>
      </w:r>
      <w:bookmarkStart w:id="243" w:name="_Toc68453108"/>
      <w:r w:rsidRPr="00651F99">
        <w:t>Put a title here</w:t>
      </w:r>
      <w:bookmarkEnd w:id="243"/>
    </w:p>
    <w:p w14:paraId="53458100" w14:textId="77777777" w:rsidR="001E3E3D" w:rsidRPr="00651F99" w:rsidRDefault="001E3E3D" w:rsidP="00794A8C"/>
    <w:p w14:paraId="2C72BEEF" w14:textId="77777777" w:rsidR="001E3E3D" w:rsidRPr="00651F99" w:rsidRDefault="001E3E3D" w:rsidP="00794A8C"/>
    <w:p w14:paraId="491399CF" w14:textId="77777777" w:rsidR="001E3E3D" w:rsidRPr="00651F99" w:rsidRDefault="001E3E3D" w:rsidP="00794A8C"/>
    <w:p w14:paraId="100082E1" w14:textId="77777777" w:rsidR="004B456E" w:rsidRPr="00651F99" w:rsidRDefault="004B456E" w:rsidP="00794A8C"/>
    <w:sectPr w:rsidR="004B456E" w:rsidRPr="00651F99" w:rsidSect="00182955">
      <w:footerReference w:type="default" r:id="rId39"/>
      <w:headerReference w:type="first" r:id="rId40"/>
      <w:footerReference w:type="first" r:id="rId41"/>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36F27" w14:textId="77777777" w:rsidR="005624EF" w:rsidRDefault="005624EF" w:rsidP="00794A8C">
      <w:r>
        <w:separator/>
      </w:r>
    </w:p>
  </w:endnote>
  <w:endnote w:type="continuationSeparator" w:id="0">
    <w:p w14:paraId="146B8EF5" w14:textId="77777777" w:rsidR="005624EF" w:rsidRDefault="005624EF" w:rsidP="0079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C02E7" w14:textId="77777777" w:rsidR="009D4623" w:rsidRDefault="009D462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E337C" w14:textId="77777777" w:rsidR="00750C4E" w:rsidRPr="008874A8" w:rsidRDefault="00750C4E" w:rsidP="00794A8C">
    <w:r>
      <w:rPr>
        <w:noProof/>
        <w:lang w:val="ms-MY" w:eastAsia="ms-MY"/>
      </w:rPr>
      <mc:AlternateContent>
        <mc:Choice Requires="wps">
          <w:drawing>
            <wp:anchor distT="0" distB="0" distL="114300" distR="114300" simplePos="0" relativeHeight="251649536" behindDoc="0" locked="0" layoutInCell="0" allowOverlap="1" wp14:anchorId="6A965FC7" wp14:editId="25E5410B">
              <wp:simplePos x="0" y="0"/>
              <wp:positionH relativeFrom="rightMargin">
                <wp:posOffset>3058160</wp:posOffset>
              </wp:positionH>
              <wp:positionV relativeFrom="margin">
                <wp:posOffset>4414520</wp:posOffset>
              </wp:positionV>
              <wp:extent cx="727710" cy="933450"/>
              <wp:effectExtent l="7937" t="0" r="4128" b="4127"/>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5C46B98A" w14:textId="77777777" w:rsidR="00750C4E" w:rsidRDefault="00750C4E" w:rsidP="00794A8C">
                          <w:r>
                            <w:fldChar w:fldCharType="begin"/>
                          </w:r>
                          <w:r w:rsidRPr="00A2391C">
                            <w:instrText xml:space="preserve"> PAGE   \* MERGEFORMAT </w:instrText>
                          </w:r>
                          <w:r>
                            <w:fldChar w:fldCharType="separate"/>
                          </w:r>
                          <w:r>
                            <w:rPr>
                              <w:noProof/>
                            </w:rPr>
                            <w:t>6</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6A965FC7" id="_x0000_s1030" style="position:absolute;left:0;text-align:left;margin-left:240.8pt;margin-top:347.6pt;width:57.3pt;height:73.5pt;rotation:90;z-index:251649536;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" o:allowincell="f" stroked="f">
              <v:textbox inset=",12.5mm,25mm">
                <w:txbxContent>
                  <w:p w14:paraId="5C46B98A" w14:textId="77777777" w:rsidR="00750C4E" w:rsidRDefault="00750C4E" w:rsidP="00794A8C">
                    <w:r>
                      <w:fldChar w:fldCharType="begin"/>
                    </w:r>
                    <w:r w:rsidRPr="00A2391C">
                      <w:instrText xml:space="preserve"> PAGE   \* MERGEFORMAT </w:instrText>
                    </w:r>
                    <w:r>
                      <w:fldChar w:fldCharType="separate"/>
                    </w:r>
                    <w:r>
                      <w:rPr>
                        <w:noProof/>
                      </w:rPr>
                      <w:t>6</w:t>
                    </w:r>
                    <w:r>
                      <w:rPr>
                        <w:noProof/>
                      </w:rPr>
                      <w:fldChar w:fldCharType="end"/>
                    </w:r>
                  </w:p>
                </w:txbxContent>
              </v:textbox>
              <w10:wrap anchorx="margin" anchory="margin"/>
            </v:rect>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2DDC0" w14:textId="77777777" w:rsidR="00750C4E" w:rsidRPr="00465F50" w:rsidRDefault="00750C4E" w:rsidP="00465F5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ADD68" w14:textId="77777777" w:rsidR="00750C4E" w:rsidRDefault="00750C4E" w:rsidP="00794A8C">
    <w:r w:rsidRPr="00B7446A">
      <w:ptab w:relativeTo="margin" w:alignment="left" w:leader="none"/>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0AAD8" w14:textId="77777777" w:rsidR="00750C4E" w:rsidRPr="00465F50" w:rsidRDefault="00750C4E" w:rsidP="00465F50">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AAAE5" w14:textId="77777777" w:rsidR="00750C4E" w:rsidRPr="00465F50" w:rsidRDefault="00750C4E" w:rsidP="00A9585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A15D4" w14:textId="77777777" w:rsidR="00750C4E" w:rsidRPr="008874A8" w:rsidRDefault="00750C4E" w:rsidP="00794A8C">
    <w:r>
      <w:rPr>
        <w:noProof/>
        <w:lang w:val="ms-MY" w:eastAsia="ms-MY"/>
      </w:rPr>
      <mc:AlternateContent>
        <mc:Choice Requires="wps">
          <w:drawing>
            <wp:anchor distT="0" distB="0" distL="114300" distR="114300" simplePos="0" relativeHeight="251683840" behindDoc="0" locked="0" layoutInCell="0" allowOverlap="1" wp14:anchorId="66FCFE1D" wp14:editId="12AD8471">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22EADE18"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66FCFE1D" id="_x0000_s1031"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" o:allowincell="f" stroked="f">
              <v:textbox inset=",12.5mm,25mm">
                <w:txbxContent>
                  <w:p w14:paraId="22EADE18"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E2D6B" w14:textId="77777777" w:rsidR="009D4623" w:rsidRDefault="009D46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6324B" w14:textId="77777777" w:rsidR="00750C4E" w:rsidRPr="008874A8" w:rsidRDefault="00750C4E" w:rsidP="00EA284F">
    <w:pPr>
      <w:pStyle w:val="001aHardcover-TitleAndUKM"/>
    </w:pPr>
    <w:r>
      <w:t>Universiti Kebangsaan Malaysia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C1E3E" w14:textId="21FE8FFF" w:rsidR="00750C4E" w:rsidRPr="008874A8" w:rsidRDefault="009D4623" w:rsidP="00D96F04">
    <w:pPr>
      <w:pStyle w:val="04FirstPage04"/>
    </w:pPr>
    <w:r>
      <w:t>2025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850D7" w14:textId="15356A76" w:rsidR="00750C4E" w:rsidRPr="008874A8" w:rsidRDefault="009D4623" w:rsidP="00182955">
    <w:pPr>
      <w:pStyle w:val="04FirstPage04"/>
    </w:pPr>
    <w:r>
      <w:t>2025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34BDF" w14:textId="77777777" w:rsidR="00750C4E" w:rsidRPr="00465F50" w:rsidRDefault="00750C4E" w:rsidP="00465F5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90751" w14:textId="77777777" w:rsidR="00750C4E" w:rsidRPr="008874A8" w:rsidRDefault="00750C4E" w:rsidP="00794A8C">
    <w:r>
      <w:rPr>
        <w:noProof/>
        <w:lang w:val="ms-MY" w:eastAsia="ms-MY"/>
      </w:rPr>
      <mc:AlternateContent>
        <mc:Choice Requires="wps">
          <w:drawing>
            <wp:anchor distT="0" distB="0" distL="114300" distR="114300" simplePos="0" relativeHeight="251666944" behindDoc="0" locked="0" layoutInCell="0" allowOverlap="1" wp14:anchorId="6F767D27" wp14:editId="2FAC3336">
              <wp:simplePos x="0" y="0"/>
              <wp:positionH relativeFrom="rightMargin">
                <wp:posOffset>3058160</wp:posOffset>
              </wp:positionH>
              <wp:positionV relativeFrom="margin">
                <wp:posOffset>4414520</wp:posOffset>
              </wp:positionV>
              <wp:extent cx="727710" cy="933450"/>
              <wp:effectExtent l="7937" t="0" r="4128" b="4127"/>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27CF5920" w14:textId="77777777" w:rsidR="00750C4E" w:rsidRDefault="00750C4E" w:rsidP="00794A8C">
                          <w:r>
                            <w:fldChar w:fldCharType="begin"/>
                          </w:r>
                          <w:r w:rsidRPr="00A2391C">
                            <w:instrText xml:space="preserve"> PAGE   \* MERGEFORMAT </w:instrText>
                          </w:r>
                          <w:r>
                            <w:fldChar w:fldCharType="separate"/>
                          </w:r>
                          <w:r>
                            <w:rPr>
                              <w:noProof/>
                            </w:rPr>
                            <w:t>1</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6F767D27" id="Rectangle 4" o:spid="_x0000_s1026" style="position:absolute;left:0;text-align:left;margin-left:240.8pt;margin-top:347.6pt;width:57.3pt;height:73.5pt;rotation:90;z-index:251666944;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27CF5920" w14:textId="77777777" w:rsidR="00750C4E" w:rsidRDefault="00750C4E" w:rsidP="00794A8C">
                    <w:r>
                      <w:fldChar w:fldCharType="begin"/>
                    </w:r>
                    <w:r w:rsidRPr="00A2391C">
                      <w:instrText xml:space="preserve"> PAGE   \* MERGEFORMAT </w:instrText>
                    </w:r>
                    <w:r>
                      <w:fldChar w:fldCharType="separate"/>
                    </w:r>
                    <w:r>
                      <w:rPr>
                        <w:noProof/>
                      </w:rPr>
                      <w:t>1</w:t>
                    </w:r>
                    <w:r>
                      <w:rPr>
                        <w:noProof/>
                      </w:rPr>
                      <w:fldChar w:fldCharType="end"/>
                    </w:r>
                  </w:p>
                </w:txbxContent>
              </v:textbox>
              <w10:wrap anchorx="margin" anchory="margin"/>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E0F31" w14:textId="77777777" w:rsidR="00750C4E" w:rsidRPr="008874A8" w:rsidRDefault="00750C4E" w:rsidP="00794A8C">
    <w:r>
      <w:rPr>
        <w:noProof/>
        <w:lang w:val="ms-MY" w:eastAsia="ms-MY"/>
      </w:rPr>
      <mc:AlternateContent>
        <mc:Choice Requires="wps">
          <w:drawing>
            <wp:anchor distT="0" distB="0" distL="114300" distR="114300" simplePos="0" relativeHeight="251660800" behindDoc="0" locked="0" layoutInCell="0" allowOverlap="1" wp14:anchorId="7C3563C6" wp14:editId="274195DF">
              <wp:simplePos x="0" y="0"/>
              <wp:positionH relativeFrom="rightMargin">
                <wp:posOffset>3058160</wp:posOffset>
              </wp:positionH>
              <wp:positionV relativeFrom="margin">
                <wp:posOffset>4414520</wp:posOffset>
              </wp:positionV>
              <wp:extent cx="727710" cy="933450"/>
              <wp:effectExtent l="7937" t="0" r="4128" b="4127"/>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475D3464" w14:textId="77777777" w:rsidR="00750C4E" w:rsidRDefault="00750C4E" w:rsidP="00794A8C">
                          <w:r>
                            <w:fldChar w:fldCharType="begin"/>
                          </w:r>
                          <w:r w:rsidRPr="00A2391C">
                            <w:instrText xml:space="preserve"> PAGE   \* MERGEFORMAT </w:instrText>
                          </w:r>
                          <w:r>
                            <w:fldChar w:fldCharType="separate"/>
                          </w:r>
                          <w:r>
                            <w:rPr>
                              <w:noProof/>
                            </w:rPr>
                            <w:t>5</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7C3563C6" id="_x0000_s1027" style="position:absolute;left:0;text-align:left;margin-left:240.8pt;margin-top:347.6pt;width:57.3pt;height:73.5pt;rotation:90;z-index:25166080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" o:allowincell="f" stroked="f">
              <v:textbox inset=",12.5mm,25mm">
                <w:txbxContent>
                  <w:p w14:paraId="475D3464" w14:textId="77777777" w:rsidR="00750C4E" w:rsidRDefault="00750C4E" w:rsidP="00794A8C">
                    <w:r>
                      <w:fldChar w:fldCharType="begin"/>
                    </w:r>
                    <w:r w:rsidRPr="00A2391C">
                      <w:instrText xml:space="preserve"> PAGE   \* MERGEFORMAT </w:instrText>
                    </w:r>
                    <w:r>
                      <w:fldChar w:fldCharType="separate"/>
                    </w:r>
                    <w:r>
                      <w:rPr>
                        <w:noProof/>
                      </w:rPr>
                      <w:t>5</w:t>
                    </w:r>
                    <w:r>
                      <w:rPr>
                        <w:noProof/>
                      </w:rPr>
                      <w:fldChar w:fldCharType="end"/>
                    </w:r>
                  </w:p>
                </w:txbxContent>
              </v:textbox>
              <w10:wrap anchorx="margin" anchory="margin"/>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8F5B7" w14:textId="77777777" w:rsidR="00750C4E" w:rsidRPr="00465F50" w:rsidRDefault="00750C4E" w:rsidP="00465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BE1CD" w14:textId="77777777" w:rsidR="005624EF" w:rsidRDefault="005624EF" w:rsidP="00794A8C">
      <w:pPr>
        <w:spacing w:after="0"/>
      </w:pPr>
      <w:r>
        <w:separator/>
      </w:r>
    </w:p>
  </w:footnote>
  <w:footnote w:type="continuationSeparator" w:id="0">
    <w:p w14:paraId="12C80859" w14:textId="77777777" w:rsidR="005624EF" w:rsidRPr="00794A8C" w:rsidRDefault="005624EF" w:rsidP="00794A8C">
      <w:pPr>
        <w:spacing w:after="0"/>
      </w:pPr>
      <w:r w:rsidRPr="00794A8C">
        <w:continuationSeparator/>
      </w:r>
    </w:p>
  </w:footnote>
  <w:footnote w:type="continuationNotice" w:id="1">
    <w:p w14:paraId="399C3974" w14:textId="77777777" w:rsidR="005624EF" w:rsidRDefault="005624EF">
      <w:pPr>
        <w:spacing w:before="0" w:after="0"/>
      </w:pPr>
    </w:p>
  </w:footnote>
  <w:footnote w:id="2">
    <w:p w14:paraId="25BE97BA" w14:textId="77777777" w:rsidR="00750C4E" w:rsidRDefault="00750C4E" w:rsidP="008E7E05">
      <w:pPr>
        <w:pStyle w:val="FootnoteText"/>
      </w:pPr>
      <w:r>
        <w:rPr>
          <w:rStyle w:val="FootnoteReference"/>
        </w:rPr>
        <w:footnoteRef/>
      </w:r>
      <w:r>
        <w:t xml:space="preserve"> F. Mohamed et. al, ‘Operator reliability study for probabilistic safety analysis of an operating research reactor’ (2015) 80 </w:t>
      </w:r>
      <w:r>
        <w:rPr>
          <w:i/>
          <w:iCs/>
        </w:rPr>
        <w:t xml:space="preserve">Annals of Nuclear Energy, </w:t>
      </w:r>
      <w:r w:rsidRPr="008E7E05">
        <w:t>pp</w:t>
      </w:r>
      <w:r>
        <w:t xml:space="preserve"> 409–415.</w:t>
      </w:r>
    </w:p>
    <w:p w14:paraId="1BCF88A6" w14:textId="77777777" w:rsidR="00750C4E" w:rsidRDefault="00750C4E" w:rsidP="00B83BA5">
      <w:pPr>
        <w:pStyle w:val="30FootnoteText-Numbering"/>
        <w:numPr>
          <w:ilvl w:val="2"/>
          <w:numId w:val="18"/>
        </w:numPr>
      </w:pPr>
      <w:r>
        <w:t>On the Insert tab, the galleries include items that are designed to coordinate with the overall look of your document.</w:t>
      </w:r>
    </w:p>
    <w:p w14:paraId="03BA0620" w14:textId="77777777" w:rsidR="00750C4E" w:rsidRDefault="00750C4E" w:rsidP="00B83BA5">
      <w:pPr>
        <w:pStyle w:val="30FootnoteText-Numbering"/>
        <w:numPr>
          <w:ilvl w:val="2"/>
          <w:numId w:val="18"/>
        </w:numPr>
      </w:pPr>
      <w:r>
        <w:t>You can use these galleries to insert tables, headers, footers, lists, cover pages, and other document building blocks.</w:t>
      </w:r>
    </w:p>
    <w:p w14:paraId="1289A77C" w14:textId="77777777" w:rsidR="00750C4E" w:rsidRDefault="00750C4E" w:rsidP="00B83BA5">
      <w:pPr>
        <w:pStyle w:val="30FootnoteText-Numbering"/>
        <w:numPr>
          <w:ilvl w:val="2"/>
          <w:numId w:val="18"/>
        </w:numPr>
      </w:pPr>
      <w:r>
        <w:t>When you create pictures, charts, or diagrams, they also coordinate with your current document look.</w:t>
      </w:r>
    </w:p>
  </w:footnote>
  <w:footnote w:id="3">
    <w:p w14:paraId="45EAF9D1" w14:textId="77777777" w:rsidR="00750C4E" w:rsidRPr="006D78E6" w:rsidRDefault="00750C4E" w:rsidP="001E3E3D">
      <w:pPr>
        <w:pStyle w:val="FootnoteText"/>
      </w:pPr>
      <w:r>
        <w:rPr>
          <w:rStyle w:val="FootnoteReference"/>
        </w:rPr>
        <w:footnoteRef/>
      </w:r>
      <w:r>
        <w:t xml:space="preserve"> </w:t>
      </w:r>
      <w:r w:rsidRPr="002C0264">
        <w:t>Al-Quran, Al-Nahl 16:125</w:t>
      </w:r>
    </w:p>
  </w:footnote>
  <w:footnote w:id="4">
    <w:p w14:paraId="627EA27D" w14:textId="77777777" w:rsidR="00750C4E" w:rsidRPr="006D78E6" w:rsidRDefault="00750C4E" w:rsidP="001E3E3D">
      <w:pPr>
        <w:pStyle w:val="FootnoteText"/>
      </w:pPr>
      <w:r w:rsidRPr="002C0264">
        <w:rPr>
          <w:rStyle w:val="FootnoteReference"/>
        </w:rPr>
        <w:footnoteRef/>
      </w:r>
      <w:r>
        <w:t xml:space="preserve"> </w:t>
      </w:r>
      <w:r w:rsidRPr="002C0264">
        <w:t>Al-Quran, Al-Ahzab:21</w:t>
      </w:r>
    </w:p>
  </w:footnote>
  <w:footnote w:id="5">
    <w:p w14:paraId="2F2C6DE7" w14:textId="77777777" w:rsidR="00750C4E" w:rsidRDefault="00750C4E" w:rsidP="005E4996">
      <w:pPr>
        <w:pStyle w:val="FootnoteText"/>
      </w:pPr>
      <w:r>
        <w:rPr>
          <w:rStyle w:val="FootnoteReference"/>
        </w:rPr>
        <w:footnoteRef/>
      </w:r>
      <w:r>
        <w:t xml:space="preserve"> </w:t>
      </w:r>
      <w:r w:rsidRPr="005E4996">
        <w:t>F. Mohamed et. al, ‘Operator reliability study for probabilistic safety analysis of an operating research reactor’</w:t>
      </w:r>
      <w:r>
        <w:t>, p 411.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484F9" w14:textId="77777777" w:rsidR="009D4623" w:rsidRDefault="009D462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6454A" w14:textId="77777777" w:rsidR="00750C4E" w:rsidRPr="00D54E0C" w:rsidRDefault="00750C4E" w:rsidP="0018295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28E92" w14:textId="77777777" w:rsidR="00750C4E" w:rsidRPr="00B7446A" w:rsidRDefault="00750C4E" w:rsidP="00182955">
    <w:pPr>
      <w:pStyle w:val="Header"/>
    </w:pPr>
    <w:r>
      <w:rPr>
        <w:noProof/>
        <w:lang w:val="ms-MY" w:eastAsia="ms-MY"/>
      </w:rPr>
      <mc:AlternateContent>
        <mc:Choice Requires="wps">
          <w:drawing>
            <wp:anchor distT="0" distB="0" distL="114300" distR="114300" simplePos="0" relativeHeight="251658752" behindDoc="0" locked="0" layoutInCell="0" allowOverlap="1" wp14:anchorId="1A1F5811" wp14:editId="3F8245AA">
              <wp:simplePos x="0" y="0"/>
              <wp:positionH relativeFrom="rightMargin">
                <wp:posOffset>2865755</wp:posOffset>
              </wp:positionH>
              <wp:positionV relativeFrom="page">
                <wp:posOffset>5953125</wp:posOffset>
              </wp:positionV>
              <wp:extent cx="1323975" cy="1525905"/>
              <wp:effectExtent l="0" t="0" r="9525"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15259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rPr>
                            <w:id w:val="1638763182"/>
                            <w:docPartObj>
                              <w:docPartGallery w:val="Page Numbers (Margins)"/>
                              <w:docPartUnique/>
                            </w:docPartObj>
                          </w:sdtPr>
                          <w:sdtContent>
                            <w:p w14:paraId="3BD5FAA7" w14:textId="77777777" w:rsidR="00750C4E" w:rsidRPr="00A2391C" w:rsidRDefault="00750C4E" w:rsidP="00794A8C">
                              <w:pPr>
                                <w:rPr>
                                  <w:rFonts w:eastAsiaTheme="majorEastAsia"/>
                                </w:rPr>
                              </w:pPr>
                              <w:r w:rsidRPr="00A2391C">
                                <w:rPr>
                                  <w:rFonts w:eastAsiaTheme="minorEastAsia"/>
                                </w:rPr>
                                <w:fldChar w:fldCharType="begin"/>
                              </w:r>
                              <w:r w:rsidRPr="00A2391C">
                                <w:instrText xml:space="preserve"> PAGE  \* MERGEFORMAT </w:instrText>
                              </w:r>
                              <w:r w:rsidRPr="00A2391C">
                                <w:rPr>
                                  <w:rFonts w:eastAsiaTheme="minorEastAsia"/>
                                </w:rPr>
                                <w:fldChar w:fldCharType="separate"/>
                              </w:r>
                              <w:r w:rsidRPr="00B82F1C">
                                <w:rPr>
                                  <w:rFonts w:eastAsiaTheme="majorEastAsia"/>
                                  <w:noProof/>
                                </w:rPr>
                                <w:t>6</w:t>
                              </w:r>
                              <w:r w:rsidRPr="00A2391C">
                                <w:rPr>
                                  <w:rFonts w:eastAsiaTheme="majorEastAsia"/>
                                  <w:noProof/>
                                </w:rPr>
                                <w:fldChar w:fldCharType="end"/>
                              </w:r>
                            </w:p>
                          </w:sdtContent>
                        </w:sdt>
                      </w:txbxContent>
                    </wps:txbx>
                    <wps:bodyPr rot="0" vert="vert" wrap="square" lIns="91440" tIns="45720" rIns="540000" bIns="90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F5811" id="Rectangle 9" o:spid="_x0000_s1028" style="position:absolute;left:0;text-align:left;margin-left:225.65pt;margin-top:468.75pt;width:104.25pt;height:120.15pt;z-index:251658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" o:allowincell="f" stroked="f">
              <v:textbox style="layout-flow:vertical" inset=",,15mm,25mm">
                <w:txbxContent>
                  <w:sdt>
                    <w:sdtPr>
                      <w:rPr>
                        <w:rFonts w:eastAsiaTheme="majorEastAsia"/>
                      </w:rPr>
                      <w:id w:val="1638763182"/>
                      <w:docPartObj>
                        <w:docPartGallery w:val="Page Numbers (Margins)"/>
                        <w:docPartUnique/>
                      </w:docPartObj>
                    </w:sdtPr>
                    <w:sdtContent>
                      <w:p w14:paraId="3BD5FAA7" w14:textId="77777777" w:rsidR="00750C4E" w:rsidRPr="00A2391C" w:rsidRDefault="00750C4E" w:rsidP="00794A8C">
                        <w:pPr>
                          <w:rPr>
                            <w:rFonts w:eastAsiaTheme="majorEastAsia"/>
                          </w:rPr>
                        </w:pPr>
                        <w:r w:rsidRPr="00A2391C">
                          <w:rPr>
                            <w:rFonts w:eastAsiaTheme="minorEastAsia"/>
                          </w:rPr>
                          <w:fldChar w:fldCharType="begin"/>
                        </w:r>
                        <w:r w:rsidRPr="00A2391C">
                          <w:instrText xml:space="preserve"> PAGE  \* MERGEFORMAT </w:instrText>
                        </w:r>
                        <w:r w:rsidRPr="00A2391C">
                          <w:rPr>
                            <w:rFonts w:eastAsiaTheme="minorEastAsia"/>
                          </w:rPr>
                          <w:fldChar w:fldCharType="separate"/>
                        </w:r>
                        <w:r w:rsidRPr="00B82F1C">
                          <w:rPr>
                            <w:rFonts w:eastAsiaTheme="majorEastAsia"/>
                            <w:noProof/>
                          </w:rPr>
                          <w:t>6</w:t>
                        </w:r>
                        <w:r w:rsidRPr="00A2391C">
                          <w:rPr>
                            <w:rFonts w:eastAsiaTheme="majorEastAsia"/>
                            <w:noProof/>
                          </w:rPr>
                          <w:fldChar w:fldCharType="end"/>
                        </w:r>
                      </w:p>
                    </w:sdtContent>
                  </w:sdt>
                </w:txbxContent>
              </v:textbox>
              <w10:wrap anchorx="margin" anchory="page"/>
            </v:rect>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763492"/>
      <w:docPartObj>
        <w:docPartGallery w:val="Page Numbers (Margins)"/>
        <w:docPartUnique/>
      </w:docPartObj>
    </w:sdtPr>
    <w:sdtContent>
      <w:p w14:paraId="1F8C0FF6" w14:textId="77777777" w:rsidR="00750C4E" w:rsidRPr="00D54E0C" w:rsidRDefault="00750C4E" w:rsidP="00182955">
        <w:pPr>
          <w:pStyle w:val="Header"/>
        </w:pPr>
        <w:r>
          <w:rPr>
            <w:noProof/>
            <w:lang w:val="ms-MY" w:eastAsia="ms-MY"/>
          </w:rPr>
          <mc:AlternateContent>
            <mc:Choice Requires="wps">
              <w:drawing>
                <wp:anchor distT="0" distB="0" distL="114300" distR="114300" simplePos="0" relativeHeight="251685888" behindDoc="0" locked="0" layoutInCell="0" allowOverlap="1" wp14:anchorId="03B75B29" wp14:editId="2C30E38D">
                  <wp:simplePos x="0" y="0"/>
                  <wp:positionH relativeFrom="rightMargin">
                    <wp:align>right</wp:align>
                  </wp:positionH>
                  <wp:positionV relativeFrom="page">
                    <wp:align>bottom</wp:align>
                  </wp:positionV>
                  <wp:extent cx="1065600" cy="1288800"/>
                  <wp:effectExtent l="0" t="0" r="1270" b="6985"/>
                  <wp:wrapNone/>
                  <wp:docPr id="55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600" cy="12888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imes New Roman"/>
                                </w:rPr>
                                <w:id w:val="-1131474261"/>
                                <w:docPartObj>
                                  <w:docPartGallery w:val="Page Numbers (Margins)"/>
                                  <w:docPartUnique/>
                                </w:docPartObj>
                              </w:sdtPr>
                              <w:sdtContent>
                                <w:p w14:paraId="10E70037" w14:textId="77777777" w:rsidR="00750C4E" w:rsidRPr="00CD0A5D" w:rsidRDefault="00750C4E" w:rsidP="00CD0A5D">
                                  <w:pPr>
                                    <w:jc w:val="right"/>
                                    <w:rPr>
                                      <w:rFonts w:eastAsiaTheme="majorEastAsia" w:cs="Times New Roman"/>
                                    </w:rPr>
                                  </w:pPr>
                                  <w:r w:rsidRPr="00CD0A5D">
                                    <w:rPr>
                                      <w:rFonts w:eastAsiaTheme="minorEastAsia" w:cs="Times New Roman"/>
                                    </w:rPr>
                                    <w:fldChar w:fldCharType="begin"/>
                                  </w:r>
                                  <w:r w:rsidRPr="00CD0A5D">
                                    <w:rPr>
                                      <w:rFonts w:cs="Times New Roman"/>
                                    </w:rPr>
                                    <w:instrText xml:space="preserve"> PAGE  \* MERGEFORMAT </w:instrText>
                                  </w:r>
                                  <w:r w:rsidRPr="00CD0A5D">
                                    <w:rPr>
                                      <w:rFonts w:eastAsiaTheme="minorEastAsia" w:cs="Times New Roman"/>
                                    </w:rPr>
                                    <w:fldChar w:fldCharType="separate"/>
                                  </w:r>
                                  <w:r w:rsidRPr="00986940">
                                    <w:rPr>
                                      <w:rFonts w:eastAsiaTheme="majorEastAsia" w:cs="Times New Roman"/>
                                      <w:noProof/>
                                    </w:rPr>
                                    <w:t>6</w:t>
                                  </w:r>
                                  <w:r w:rsidRPr="00CD0A5D">
                                    <w:rPr>
                                      <w:rFonts w:eastAsiaTheme="majorEastAsia" w:cs="Times New Roman"/>
                                      <w:noProof/>
                                    </w:rPr>
                                    <w:fldChar w:fldCharType="end"/>
                                  </w:r>
                                </w:p>
                              </w:sdtContent>
                            </w:sdt>
                          </w:txbxContent>
                        </wps:txbx>
                        <wps:bodyPr rot="0" vert="vert" wrap="square" lIns="91440" tIns="45720" rIns="540000" bIns="900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B75B29" id="_x0000_s1029" style="position:absolute;left:0;text-align:left;margin-left:32.7pt;margin-top:0;width:83.9pt;height:101.5pt;z-index:251685888;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" o:allowincell="f" stroked="f">
                  <v:textbox style="layout-flow:vertical" inset=",,15mm,25mm">
                    <w:txbxContent>
                      <w:sdt>
                        <w:sdtPr>
                          <w:rPr>
                            <w:rFonts w:eastAsiaTheme="majorEastAsia" w:cs="Times New Roman"/>
                          </w:rPr>
                          <w:id w:val="-1131474261"/>
                          <w:docPartObj>
                            <w:docPartGallery w:val="Page Numbers (Margins)"/>
                            <w:docPartUnique/>
                          </w:docPartObj>
                        </w:sdtPr>
                        <w:sdtContent>
                          <w:p w14:paraId="10E70037" w14:textId="77777777" w:rsidR="00750C4E" w:rsidRPr="00CD0A5D" w:rsidRDefault="00750C4E" w:rsidP="00CD0A5D">
                            <w:pPr>
                              <w:jc w:val="right"/>
                              <w:rPr>
                                <w:rFonts w:eastAsiaTheme="majorEastAsia" w:cs="Times New Roman"/>
                              </w:rPr>
                            </w:pPr>
                            <w:r w:rsidRPr="00CD0A5D">
                              <w:rPr>
                                <w:rFonts w:eastAsiaTheme="minorEastAsia" w:cs="Times New Roman"/>
                              </w:rPr>
                              <w:fldChar w:fldCharType="begin"/>
                            </w:r>
                            <w:r w:rsidRPr="00CD0A5D">
                              <w:rPr>
                                <w:rFonts w:cs="Times New Roman"/>
                              </w:rPr>
                              <w:instrText xml:space="preserve"> PAGE  \* MERGEFORMAT </w:instrText>
                            </w:r>
                            <w:r w:rsidRPr="00CD0A5D">
                              <w:rPr>
                                <w:rFonts w:eastAsiaTheme="minorEastAsia" w:cs="Times New Roman"/>
                              </w:rPr>
                              <w:fldChar w:fldCharType="separate"/>
                            </w:r>
                            <w:r w:rsidRPr="00986940">
                              <w:rPr>
                                <w:rFonts w:eastAsiaTheme="majorEastAsia" w:cs="Times New Roman"/>
                                <w:noProof/>
                              </w:rPr>
                              <w:t>6</w:t>
                            </w:r>
                            <w:r w:rsidRPr="00CD0A5D">
                              <w:rPr>
                                <w:rFonts w:eastAsiaTheme="majorEastAsia" w:cs="Times New Roman"/>
                                <w:noProof/>
                              </w:rPr>
                              <w:fldChar w:fldCharType="end"/>
                            </w:r>
                          </w:p>
                        </w:sdtContent>
                      </w:sdt>
                    </w:txbxContent>
                  </v:textbox>
                  <w10:wrap anchorx="margin" anchory="page"/>
                </v:rect>
              </w:pict>
            </mc:Fallback>
          </mc:AlternateContent>
        </w:r>
      </w:p>
    </w:sdtContent>
  </w:sdt>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ADA5" w14:textId="77777777" w:rsidR="00750C4E" w:rsidRPr="00B7446A" w:rsidRDefault="00750C4E" w:rsidP="00182955">
    <w:pPr>
      <w:pStyle w:val="Header"/>
    </w:pPr>
    <w:r w:rsidRPr="00B7446A">
      <w:rPr>
        <w:rStyle w:val="PageNumber"/>
      </w:rPr>
      <w:fldChar w:fldCharType="begin"/>
    </w:r>
    <w:r w:rsidRPr="00B7446A">
      <w:rPr>
        <w:rStyle w:val="PageNumber"/>
      </w:rPr>
      <w:instrText xml:space="preserve">PAGE  </w:instrText>
    </w:r>
    <w:r w:rsidRPr="00B7446A">
      <w:rPr>
        <w:rStyle w:val="PageNumber"/>
      </w:rPr>
      <w:fldChar w:fldCharType="separate"/>
    </w:r>
    <w:r>
      <w:rPr>
        <w:rStyle w:val="PageNumber"/>
        <w:noProof/>
      </w:rPr>
      <w:t>8</w:t>
    </w:r>
    <w:r w:rsidRPr="00B7446A">
      <w:rPr>
        <w:rStyle w:val="PageNumbe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FD270" w14:textId="77777777" w:rsidR="00750C4E" w:rsidRDefault="00750C4E" w:rsidP="00794A8C"/>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8966531"/>
      <w:docPartObj>
        <w:docPartGallery w:val="Page Numbers (Top of Page)"/>
        <w:docPartUnique/>
      </w:docPartObj>
    </w:sdtPr>
    <w:sdtEndPr>
      <w:rPr>
        <w:noProof/>
      </w:rPr>
    </w:sdtEndPr>
    <w:sdtContent>
      <w:p w14:paraId="786631DE" w14:textId="77777777" w:rsidR="00750C4E" w:rsidRPr="00B7446A" w:rsidRDefault="00750C4E" w:rsidP="005363BA">
        <w:pPr>
          <w:pStyle w:val="Header"/>
        </w:pPr>
        <w:r>
          <w:fldChar w:fldCharType="begin"/>
        </w:r>
        <w:r>
          <w:instrText xml:space="preserve"> PAGE   \* MERGEFORMAT </w:instrText>
        </w:r>
        <w:r>
          <w:fldChar w:fldCharType="separate"/>
        </w:r>
        <w:r>
          <w:rPr>
            <w:noProof/>
          </w:rPr>
          <w:t>20</w:t>
        </w:r>
        <w:r>
          <w:rPr>
            <w:noProof/>
          </w:rPr>
          <w:fldChar w:fldCharType="end"/>
        </w:r>
      </w:p>
    </w:sdtContent>
  </w:sdt>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E0127" w14:textId="77777777" w:rsidR="00750C4E" w:rsidRPr="00D54E0C" w:rsidRDefault="00750C4E" w:rsidP="00350CE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BEEAF" w14:textId="77777777" w:rsidR="00750C4E" w:rsidRPr="00D54E0C" w:rsidRDefault="00750C4E" w:rsidP="0018295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1CEE4" w14:textId="77777777" w:rsidR="00750C4E" w:rsidRPr="00B7446A" w:rsidRDefault="00750C4E" w:rsidP="00794A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62AC" w14:textId="77777777" w:rsidR="009D4623" w:rsidRDefault="009D46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5EF81" w14:textId="77777777" w:rsidR="00750C4E" w:rsidRPr="008874A8" w:rsidRDefault="00750C4E" w:rsidP="00EA284F">
    <w:pPr>
      <w:pStyle w:val="001aHardcover-TitleAndUKM"/>
    </w:pPr>
    <w:r w:rsidRPr="00EA284F">
      <w:t>DEVELOPMENT OF LEVEL-I PROBABILISTIC SAFETY ASSESSMENT FOR REAKTOR</w:t>
    </w:r>
    <w:r>
      <w:br/>
    </w:r>
    <w:r w:rsidRPr="00EA284F">
      <w:t>TRIGA PUSPATI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C0FCE" w14:textId="77777777" w:rsidR="00750C4E" w:rsidRPr="008874A8" w:rsidRDefault="00750C4E" w:rsidP="00D96F04">
    <w:pPr>
      <w:pStyle w:val="01FirstPage01"/>
    </w:pPr>
    <w:r>
      <w:t>Development of Level-I Probabilistic Safety Assessment for REAKTOR TRIGA PUSPATI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BFAAE" w14:textId="77777777" w:rsidR="00750C4E" w:rsidRPr="008874A8" w:rsidRDefault="00750C4E" w:rsidP="0065016A">
    <w:pPr>
      <w:pStyle w:val="01FirstPage01"/>
    </w:pPr>
    <w:r>
      <w:t>Development of Level-I Probabilistic Safety Assessment for REAKTOR TRIGA PUSPATI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0696914"/>
      <w:docPartObj>
        <w:docPartGallery w:val="Page Numbers (Top of Page)"/>
        <w:docPartUnique/>
      </w:docPartObj>
    </w:sdtPr>
    <w:sdtEndPr>
      <w:rPr>
        <w:noProof/>
      </w:rPr>
    </w:sdtEndPr>
    <w:sdtContent>
      <w:p w14:paraId="0C43400E" w14:textId="77777777" w:rsidR="00750C4E" w:rsidRDefault="00750C4E" w:rsidP="00EA284F">
        <w:pPr>
          <w:pStyle w:val="Header"/>
        </w:pPr>
        <w:r>
          <w:fldChar w:fldCharType="begin"/>
        </w:r>
        <w:r>
          <w:instrText xml:space="preserve"> PAGE   \* MERGEFORMAT </w:instrText>
        </w:r>
        <w:r>
          <w:fldChar w:fldCharType="separate"/>
        </w:r>
        <w:r>
          <w:rPr>
            <w:noProof/>
          </w:rPr>
          <w:t>xiii</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88D17" w14:textId="77777777" w:rsidR="00750C4E" w:rsidRPr="00B7446A" w:rsidRDefault="00750C4E" w:rsidP="00EA284F">
    <w:pPr>
      <w:jc w:val="right"/>
    </w:pPr>
    <w:r w:rsidRPr="00B7446A">
      <w:rPr>
        <w:rStyle w:val="PageNumber"/>
      </w:rPr>
      <w:fldChar w:fldCharType="begin"/>
    </w:r>
    <w:r w:rsidRPr="00B7446A">
      <w:rPr>
        <w:rStyle w:val="PageNumber"/>
      </w:rPr>
      <w:instrText xml:space="preserve">PAGE  </w:instrText>
    </w:r>
    <w:r w:rsidRPr="00B7446A">
      <w:rPr>
        <w:rStyle w:val="PageNumber"/>
      </w:rPr>
      <w:fldChar w:fldCharType="separate"/>
    </w:r>
    <w:r>
      <w:rPr>
        <w:rStyle w:val="PageNumber"/>
        <w:noProof/>
      </w:rPr>
      <w:t>iii</w:t>
    </w:r>
    <w:r w:rsidRPr="00B7446A">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998858"/>
      <w:docPartObj>
        <w:docPartGallery w:val="Page Numbers (Top of Page)"/>
        <w:docPartUnique/>
      </w:docPartObj>
    </w:sdtPr>
    <w:sdtEndPr>
      <w:rPr>
        <w:noProof/>
      </w:rPr>
    </w:sdtEndPr>
    <w:sdtContent>
      <w:p w14:paraId="530B2711" w14:textId="77777777" w:rsidR="00750C4E" w:rsidRPr="00B7446A" w:rsidRDefault="00750C4E" w:rsidP="005363BA">
        <w:pPr>
          <w:pStyle w:val="Header"/>
        </w:pPr>
        <w:r>
          <w:fldChar w:fldCharType="begin"/>
        </w:r>
        <w:r>
          <w:instrText xml:space="preserve"> PAGE   \* MERGEFORMAT </w:instrText>
        </w:r>
        <w:r>
          <w:fldChar w:fldCharType="separate"/>
        </w:r>
        <w:r>
          <w:rPr>
            <w:noProof/>
          </w:rPr>
          <w:t>4</w:t>
        </w:r>
        <w:r>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48C49" w14:textId="77777777" w:rsidR="00750C4E" w:rsidRPr="00D54E0C" w:rsidRDefault="00750C4E" w:rsidP="005363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D0F0B"/>
    <w:multiLevelType w:val="multilevel"/>
    <w:tmpl w:val="FB70BA98"/>
    <w:styleLink w:val="Mazleha-GayaUKM-Founder"/>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4"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F25D40"/>
    <w:multiLevelType w:val="multilevel"/>
    <w:tmpl w:val="5DBC6BA8"/>
    <w:numStyleLink w:val="01bList-Mazleha"/>
  </w:abstractNum>
  <w:abstractNum w:abstractNumId="7" w15:restartNumberingAfterBreak="0">
    <w:nsid w:val="157A21A0"/>
    <w:multiLevelType w:val="multilevel"/>
    <w:tmpl w:val="655E3D12"/>
    <w:numStyleLink w:val="02bList-Mazleha-Indent1x"/>
  </w:abstractNum>
  <w:abstractNum w:abstractNumId="8" w15:restartNumberingAfterBreak="0">
    <w:nsid w:val="249765B2"/>
    <w:multiLevelType w:val="multilevel"/>
    <w:tmpl w:val="655E3D12"/>
    <w:numStyleLink w:val="02bList-Mazleha-Indent1x"/>
  </w:abstractNum>
  <w:abstractNum w:abstractNumId="9"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0" w15:restartNumberingAfterBreak="0">
    <w:nsid w:val="2802068B"/>
    <w:multiLevelType w:val="multilevel"/>
    <w:tmpl w:val="FB70BA98"/>
    <w:numStyleLink w:val="Mazleha-GayaUKM-Founder"/>
  </w:abstractNum>
  <w:abstractNum w:abstractNumId="11"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2" w15:restartNumberingAfterBreak="0">
    <w:nsid w:val="2CE9205B"/>
    <w:multiLevelType w:val="multilevel"/>
    <w:tmpl w:val="655E3D12"/>
    <w:numStyleLink w:val="02bList-Mazleha-Indent1x"/>
  </w:abstractNum>
  <w:abstractNum w:abstractNumId="13"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5"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7"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6114A72"/>
    <w:multiLevelType w:val="multilevel"/>
    <w:tmpl w:val="FB70BA98"/>
    <w:numStyleLink w:val="Mazleha-GayaUKM-Founder"/>
  </w:abstractNum>
  <w:abstractNum w:abstractNumId="20"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1"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4"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6" w15:restartNumberingAfterBreak="0">
    <w:nsid w:val="6D116BAE"/>
    <w:multiLevelType w:val="multilevel"/>
    <w:tmpl w:val="FB70BA98"/>
    <w:numStyleLink w:val="Mazleha-GayaUKM-Founder"/>
  </w:abstractNum>
  <w:abstractNum w:abstractNumId="27" w15:restartNumberingAfterBreak="0">
    <w:nsid w:val="6F666BC1"/>
    <w:multiLevelType w:val="multilevel"/>
    <w:tmpl w:val="8C2E20FE"/>
    <w:numStyleLink w:val="FootNote-Numbering"/>
  </w:abstractNum>
  <w:abstractNum w:abstractNumId="28" w15:restartNumberingAfterBreak="0">
    <w:nsid w:val="721A0F47"/>
    <w:multiLevelType w:val="multilevel"/>
    <w:tmpl w:val="71F65852"/>
    <w:numStyleLink w:val="02aList-Mazleha-Indent1x"/>
  </w:abstractNum>
  <w:abstractNum w:abstractNumId="29" w15:restartNumberingAfterBreak="0">
    <w:nsid w:val="73AD12C3"/>
    <w:multiLevelType w:val="multilevel"/>
    <w:tmpl w:val="FB70BA98"/>
    <w:numStyleLink w:val="Mazleha-GayaUKM-Founder"/>
  </w:abstractNum>
  <w:abstractNum w:abstractNumId="30" w15:restartNumberingAfterBreak="0">
    <w:nsid w:val="76D5142F"/>
    <w:multiLevelType w:val="multilevel"/>
    <w:tmpl w:val="FB70BA98"/>
    <w:numStyleLink w:val="Mazleha-GayaUKM-Founder"/>
  </w:abstractNum>
  <w:num w:numId="1" w16cid:durableId="1310012590">
    <w:abstractNumId w:val="25"/>
  </w:num>
  <w:num w:numId="2" w16cid:durableId="1641305964">
    <w:abstractNumId w:val="14"/>
  </w:num>
  <w:num w:numId="3" w16cid:durableId="822239485">
    <w:abstractNumId w:val="16"/>
  </w:num>
  <w:num w:numId="4" w16cid:durableId="816607699">
    <w:abstractNumId w:val="2"/>
  </w:num>
  <w:num w:numId="5" w16cid:durableId="1414350992">
    <w:abstractNumId w:val="13"/>
  </w:num>
  <w:num w:numId="6" w16cid:durableId="714816071">
    <w:abstractNumId w:val="23"/>
  </w:num>
  <w:num w:numId="7" w16cid:durableId="1314917031">
    <w:abstractNumId w:val="18"/>
  </w:num>
  <w:num w:numId="8" w16cid:durableId="1903248263">
    <w:abstractNumId w:val="3"/>
  </w:num>
  <w:num w:numId="9" w16cid:durableId="619729293">
    <w:abstractNumId w:val="6"/>
  </w:num>
  <w:num w:numId="10" w16cid:durableId="787356652">
    <w:abstractNumId w:val="5"/>
  </w:num>
  <w:num w:numId="11" w16cid:durableId="471407057">
    <w:abstractNumId w:val="4"/>
  </w:num>
  <w:num w:numId="12" w16cid:durableId="1871340451">
    <w:abstractNumId w:val="15"/>
  </w:num>
  <w:num w:numId="13" w16cid:durableId="1435973336">
    <w:abstractNumId w:val="17"/>
  </w:num>
  <w:num w:numId="14" w16cid:durableId="2047565026">
    <w:abstractNumId w:val="21"/>
  </w:num>
  <w:num w:numId="15" w16cid:durableId="1884704944">
    <w:abstractNumId w:val="1"/>
  </w:num>
  <w:num w:numId="16" w16cid:durableId="1730108213">
    <w:abstractNumId w:val="29"/>
  </w:num>
  <w:num w:numId="17" w16cid:durableId="188419753">
    <w:abstractNumId w:val="24"/>
  </w:num>
  <w:num w:numId="18" w16cid:durableId="821891967">
    <w:abstractNumId w:val="27"/>
  </w:num>
  <w:num w:numId="19" w16cid:durableId="787356676">
    <w:abstractNumId w:val="20"/>
  </w:num>
  <w:num w:numId="20" w16cid:durableId="1434013922">
    <w:abstractNumId w:val="12"/>
  </w:num>
  <w:num w:numId="21" w16cid:durableId="1160271607">
    <w:abstractNumId w:val="9"/>
  </w:num>
  <w:num w:numId="22" w16cid:durableId="1450125715">
    <w:abstractNumId w:val="11"/>
  </w:num>
  <w:num w:numId="23" w16cid:durableId="839277729">
    <w:abstractNumId w:val="8"/>
  </w:num>
  <w:num w:numId="24" w16cid:durableId="1632131049">
    <w:abstractNumId w:val="7"/>
  </w:num>
  <w:num w:numId="25" w16cid:durableId="1374112913">
    <w:abstractNumId w:val="28"/>
  </w:num>
  <w:num w:numId="26" w16cid:durableId="334306191">
    <w:abstractNumId w:val="22"/>
  </w:num>
  <w:num w:numId="27" w16cid:durableId="1940791429">
    <w:abstractNumId w:val="0"/>
  </w:num>
  <w:num w:numId="28" w16cid:durableId="243615920">
    <w:abstractNumId w:val="10"/>
  </w:num>
  <w:num w:numId="29" w16cid:durableId="707487404">
    <w:abstractNumId w:val="30"/>
  </w:num>
  <w:num w:numId="30" w16cid:durableId="594560115">
    <w:abstractNumId w:val="26"/>
  </w:num>
  <w:num w:numId="31" w16cid:durableId="214145715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s>
  <w:rsids>
    <w:rsidRoot w:val="0097680F"/>
    <w:rsid w:val="00017C69"/>
    <w:rsid w:val="00036D93"/>
    <w:rsid w:val="0004503E"/>
    <w:rsid w:val="00061518"/>
    <w:rsid w:val="00070A12"/>
    <w:rsid w:val="00077CE9"/>
    <w:rsid w:val="0008101A"/>
    <w:rsid w:val="00082D35"/>
    <w:rsid w:val="000853D3"/>
    <w:rsid w:val="000A2DB0"/>
    <w:rsid w:val="000B246E"/>
    <w:rsid w:val="000B4707"/>
    <w:rsid w:val="000B61FB"/>
    <w:rsid w:val="000C09ED"/>
    <w:rsid w:val="000C551A"/>
    <w:rsid w:val="000D22D8"/>
    <w:rsid w:val="000F3AB0"/>
    <w:rsid w:val="00103187"/>
    <w:rsid w:val="001055EB"/>
    <w:rsid w:val="001541D2"/>
    <w:rsid w:val="001760EA"/>
    <w:rsid w:val="00182955"/>
    <w:rsid w:val="00186A44"/>
    <w:rsid w:val="0019101E"/>
    <w:rsid w:val="00193F57"/>
    <w:rsid w:val="001977F3"/>
    <w:rsid w:val="001A5067"/>
    <w:rsid w:val="001B6508"/>
    <w:rsid w:val="001C15C1"/>
    <w:rsid w:val="001C348F"/>
    <w:rsid w:val="001D7C17"/>
    <w:rsid w:val="001E0830"/>
    <w:rsid w:val="001E3E3D"/>
    <w:rsid w:val="001F6D58"/>
    <w:rsid w:val="0020326C"/>
    <w:rsid w:val="002244EB"/>
    <w:rsid w:val="002342CA"/>
    <w:rsid w:val="0024602D"/>
    <w:rsid w:val="00282B8A"/>
    <w:rsid w:val="002916E8"/>
    <w:rsid w:val="00295C9A"/>
    <w:rsid w:val="002A7729"/>
    <w:rsid w:val="002B0E88"/>
    <w:rsid w:val="002B7A2F"/>
    <w:rsid w:val="002E5F24"/>
    <w:rsid w:val="002E7E58"/>
    <w:rsid w:val="002F49D8"/>
    <w:rsid w:val="00307B86"/>
    <w:rsid w:val="00321775"/>
    <w:rsid w:val="00341074"/>
    <w:rsid w:val="00350CE8"/>
    <w:rsid w:val="003A30F9"/>
    <w:rsid w:val="003C43AA"/>
    <w:rsid w:val="003C6443"/>
    <w:rsid w:val="003D19F1"/>
    <w:rsid w:val="003D3316"/>
    <w:rsid w:val="003D3DBA"/>
    <w:rsid w:val="003E6F32"/>
    <w:rsid w:val="003F0B51"/>
    <w:rsid w:val="003F2727"/>
    <w:rsid w:val="00410EC9"/>
    <w:rsid w:val="00420156"/>
    <w:rsid w:val="004227C4"/>
    <w:rsid w:val="004345B0"/>
    <w:rsid w:val="004401EE"/>
    <w:rsid w:val="00444389"/>
    <w:rsid w:val="00457AE5"/>
    <w:rsid w:val="004619B0"/>
    <w:rsid w:val="004657B3"/>
    <w:rsid w:val="00465F50"/>
    <w:rsid w:val="00482AC2"/>
    <w:rsid w:val="004B456E"/>
    <w:rsid w:val="004B678C"/>
    <w:rsid w:val="004D2B28"/>
    <w:rsid w:val="004E3E05"/>
    <w:rsid w:val="00507D1A"/>
    <w:rsid w:val="00527129"/>
    <w:rsid w:val="005322EB"/>
    <w:rsid w:val="005363BA"/>
    <w:rsid w:val="005400C9"/>
    <w:rsid w:val="00557EB8"/>
    <w:rsid w:val="005624EF"/>
    <w:rsid w:val="00562CD5"/>
    <w:rsid w:val="00563748"/>
    <w:rsid w:val="00572088"/>
    <w:rsid w:val="0057399B"/>
    <w:rsid w:val="0057555C"/>
    <w:rsid w:val="00582097"/>
    <w:rsid w:val="0058494F"/>
    <w:rsid w:val="00585AE7"/>
    <w:rsid w:val="005A5268"/>
    <w:rsid w:val="005B3749"/>
    <w:rsid w:val="005C5598"/>
    <w:rsid w:val="005D0994"/>
    <w:rsid w:val="005D1ABE"/>
    <w:rsid w:val="005D61B9"/>
    <w:rsid w:val="005E4996"/>
    <w:rsid w:val="00606DA6"/>
    <w:rsid w:val="00610693"/>
    <w:rsid w:val="0065016A"/>
    <w:rsid w:val="00651F99"/>
    <w:rsid w:val="00656EC5"/>
    <w:rsid w:val="00671622"/>
    <w:rsid w:val="00677302"/>
    <w:rsid w:val="00682939"/>
    <w:rsid w:val="00684885"/>
    <w:rsid w:val="0068668A"/>
    <w:rsid w:val="00693434"/>
    <w:rsid w:val="006941E2"/>
    <w:rsid w:val="00694CAE"/>
    <w:rsid w:val="006E0677"/>
    <w:rsid w:val="00702567"/>
    <w:rsid w:val="00742504"/>
    <w:rsid w:val="00750C4E"/>
    <w:rsid w:val="0077692A"/>
    <w:rsid w:val="007907AA"/>
    <w:rsid w:val="00794A8C"/>
    <w:rsid w:val="007A3F0E"/>
    <w:rsid w:val="007A5854"/>
    <w:rsid w:val="007A7DED"/>
    <w:rsid w:val="007D7F9F"/>
    <w:rsid w:val="00801E81"/>
    <w:rsid w:val="00805ACC"/>
    <w:rsid w:val="00821F2A"/>
    <w:rsid w:val="00827FAB"/>
    <w:rsid w:val="008406C8"/>
    <w:rsid w:val="00844613"/>
    <w:rsid w:val="00844A32"/>
    <w:rsid w:val="008452E7"/>
    <w:rsid w:val="00866E0B"/>
    <w:rsid w:val="008736F0"/>
    <w:rsid w:val="0088706F"/>
    <w:rsid w:val="00890D00"/>
    <w:rsid w:val="008B08E7"/>
    <w:rsid w:val="008B1A68"/>
    <w:rsid w:val="008E3B78"/>
    <w:rsid w:val="008E7E05"/>
    <w:rsid w:val="00905A15"/>
    <w:rsid w:val="009149AB"/>
    <w:rsid w:val="00945370"/>
    <w:rsid w:val="009479B6"/>
    <w:rsid w:val="00951D26"/>
    <w:rsid w:val="00960442"/>
    <w:rsid w:val="00970D55"/>
    <w:rsid w:val="0097680F"/>
    <w:rsid w:val="0097705F"/>
    <w:rsid w:val="00986940"/>
    <w:rsid w:val="0099049C"/>
    <w:rsid w:val="009A2236"/>
    <w:rsid w:val="009A296B"/>
    <w:rsid w:val="009A5482"/>
    <w:rsid w:val="009C4C4F"/>
    <w:rsid w:val="009D2186"/>
    <w:rsid w:val="009D41DB"/>
    <w:rsid w:val="009D4623"/>
    <w:rsid w:val="009E0B31"/>
    <w:rsid w:val="009E14D9"/>
    <w:rsid w:val="009E4EC6"/>
    <w:rsid w:val="009F2B0C"/>
    <w:rsid w:val="00A000FE"/>
    <w:rsid w:val="00A17ABB"/>
    <w:rsid w:val="00A2391C"/>
    <w:rsid w:val="00A94CAD"/>
    <w:rsid w:val="00A95857"/>
    <w:rsid w:val="00AA2284"/>
    <w:rsid w:val="00AA57C7"/>
    <w:rsid w:val="00AA59F0"/>
    <w:rsid w:val="00AA5B8A"/>
    <w:rsid w:val="00AC6662"/>
    <w:rsid w:val="00AC763A"/>
    <w:rsid w:val="00AD5424"/>
    <w:rsid w:val="00AD7B3F"/>
    <w:rsid w:val="00AE0BC5"/>
    <w:rsid w:val="00AE70E4"/>
    <w:rsid w:val="00B1707F"/>
    <w:rsid w:val="00B24A6D"/>
    <w:rsid w:val="00B42A42"/>
    <w:rsid w:val="00B556C7"/>
    <w:rsid w:val="00B62CBB"/>
    <w:rsid w:val="00B75B67"/>
    <w:rsid w:val="00B82F1C"/>
    <w:rsid w:val="00B83BA5"/>
    <w:rsid w:val="00B86E23"/>
    <w:rsid w:val="00BA73B5"/>
    <w:rsid w:val="00BC5747"/>
    <w:rsid w:val="00C030FB"/>
    <w:rsid w:val="00C2353C"/>
    <w:rsid w:val="00C301C1"/>
    <w:rsid w:val="00C856C1"/>
    <w:rsid w:val="00CB0641"/>
    <w:rsid w:val="00CB1180"/>
    <w:rsid w:val="00CD0A5D"/>
    <w:rsid w:val="00D176E7"/>
    <w:rsid w:val="00D353EB"/>
    <w:rsid w:val="00D44AC9"/>
    <w:rsid w:val="00D522F2"/>
    <w:rsid w:val="00D56DC8"/>
    <w:rsid w:val="00D738D7"/>
    <w:rsid w:val="00D7769A"/>
    <w:rsid w:val="00D85CBF"/>
    <w:rsid w:val="00D8622C"/>
    <w:rsid w:val="00D94C1B"/>
    <w:rsid w:val="00D96F04"/>
    <w:rsid w:val="00DB7262"/>
    <w:rsid w:val="00DC3F5F"/>
    <w:rsid w:val="00E0757F"/>
    <w:rsid w:val="00E15D3B"/>
    <w:rsid w:val="00E20913"/>
    <w:rsid w:val="00E22017"/>
    <w:rsid w:val="00E43FCF"/>
    <w:rsid w:val="00E458E4"/>
    <w:rsid w:val="00E513E2"/>
    <w:rsid w:val="00E66598"/>
    <w:rsid w:val="00E765AD"/>
    <w:rsid w:val="00E87BED"/>
    <w:rsid w:val="00E9674C"/>
    <w:rsid w:val="00EA284F"/>
    <w:rsid w:val="00EB052E"/>
    <w:rsid w:val="00EB4F9C"/>
    <w:rsid w:val="00ED35DC"/>
    <w:rsid w:val="00EF0A8D"/>
    <w:rsid w:val="00EF68CE"/>
    <w:rsid w:val="00EF7E0A"/>
    <w:rsid w:val="00F0393C"/>
    <w:rsid w:val="00F05F5B"/>
    <w:rsid w:val="00F16C33"/>
    <w:rsid w:val="00F20F39"/>
    <w:rsid w:val="00F2615C"/>
    <w:rsid w:val="00F5134F"/>
    <w:rsid w:val="00F7300A"/>
    <w:rsid w:val="00F731C3"/>
    <w:rsid w:val="00F8748E"/>
    <w:rsid w:val="00FB6A74"/>
    <w:rsid w:val="00FC5FBD"/>
    <w:rsid w:val="00FD204C"/>
    <w:rsid w:val="00FE3108"/>
    <w:rsid w:val="00FF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0474C"/>
  <w15:docId w15:val="{E717D10A-6DC3-4F85-B3D1-215E355F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8C"/>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FB6A74"/>
    <w:pPr>
      <w:keepNext/>
      <w:keepLines/>
      <w:numPr>
        <w:numId w:val="31"/>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1E3E3D"/>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1E3E3D"/>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1E3E3D"/>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1E3E3D"/>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1E3E3D"/>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1E3E3D"/>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1E3E3D"/>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1E3E3D"/>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B6A74"/>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1E3E3D"/>
    <w:rPr>
      <w:rFonts w:ascii="Times New Roman" w:eastAsia="MS Mincho" w:hAnsi="Times New Roman" w:cs="Arial"/>
      <w:b/>
      <w:caps/>
      <w:szCs w:val="24"/>
    </w:rPr>
  </w:style>
  <w:style w:type="character" w:customStyle="1" w:styleId="Heading3Char">
    <w:name w:val="Heading 3 Char"/>
    <w:link w:val="Heading3"/>
    <w:uiPriority w:val="9"/>
    <w:semiHidden/>
    <w:rsid w:val="001E3E3D"/>
    <w:rPr>
      <w:rFonts w:ascii="Times New Roman" w:eastAsia="MS Gothic" w:hAnsi="Times New Roman" w:cs="Times New Roman"/>
      <w:b/>
      <w:bCs/>
      <w:caps/>
    </w:rPr>
  </w:style>
  <w:style w:type="character" w:customStyle="1" w:styleId="Heading4Char">
    <w:name w:val="Heading 4 Char"/>
    <w:link w:val="Heading4"/>
    <w:uiPriority w:val="9"/>
    <w:semiHidden/>
    <w:rsid w:val="001E3E3D"/>
    <w:rPr>
      <w:rFonts w:ascii="Times New Roman" w:eastAsia="MS Gothic" w:hAnsi="Times New Roman" w:cs="Times New Roman"/>
      <w:b/>
      <w:bCs/>
    </w:rPr>
  </w:style>
  <w:style w:type="character" w:customStyle="1" w:styleId="Heading5Char">
    <w:name w:val="Heading 5 Char"/>
    <w:link w:val="Heading5"/>
    <w:uiPriority w:val="9"/>
    <w:semiHidden/>
    <w:rsid w:val="001E3E3D"/>
    <w:rPr>
      <w:rFonts w:ascii="Times New Roman" w:eastAsia="MS Gothic" w:hAnsi="Times New Roman" w:cs="Times New Roman"/>
      <w:b/>
      <w:bCs/>
    </w:rPr>
  </w:style>
  <w:style w:type="character" w:customStyle="1" w:styleId="Heading6Char">
    <w:name w:val="Heading 6 Char"/>
    <w:link w:val="Heading6"/>
    <w:uiPriority w:val="9"/>
    <w:semiHidden/>
    <w:rsid w:val="001E3E3D"/>
    <w:rPr>
      <w:rFonts w:ascii="Times New Roman" w:eastAsia="MS Gothic" w:hAnsi="Times New Roman" w:cs="Times New Roman"/>
      <w:b/>
      <w:bCs/>
    </w:rPr>
  </w:style>
  <w:style w:type="character" w:customStyle="1" w:styleId="Heading7Char">
    <w:name w:val="Heading 7 Char"/>
    <w:link w:val="Heading7"/>
    <w:uiPriority w:val="9"/>
    <w:semiHidden/>
    <w:rsid w:val="001E3E3D"/>
    <w:rPr>
      <w:rFonts w:ascii="Times New Roman" w:eastAsia="MS Gothic" w:hAnsi="Times New Roman" w:cs="Times New Roman"/>
      <w:b/>
      <w:iCs/>
      <w:szCs w:val="24"/>
    </w:rPr>
  </w:style>
  <w:style w:type="character" w:customStyle="1" w:styleId="Heading8Char">
    <w:name w:val="Heading 8 Char"/>
    <w:link w:val="Heading8"/>
    <w:uiPriority w:val="9"/>
    <w:semiHidden/>
    <w:rsid w:val="001E3E3D"/>
    <w:rPr>
      <w:rFonts w:ascii="Times New Roman" w:eastAsia="MS Gothic" w:hAnsi="Times New Roman" w:cs="Times New Roman"/>
      <w:b/>
      <w:szCs w:val="20"/>
    </w:rPr>
  </w:style>
  <w:style w:type="character" w:customStyle="1" w:styleId="Heading9Char">
    <w:name w:val="Heading 9 Char"/>
    <w:link w:val="Heading9"/>
    <w:uiPriority w:val="9"/>
    <w:semiHidden/>
    <w:rsid w:val="001E3E3D"/>
    <w:rPr>
      <w:rFonts w:ascii="Times New Roman" w:eastAsia="MS Gothic" w:hAnsi="Times New Roman" w:cs="Times New Roman"/>
      <w:b/>
      <w:bCs/>
      <w:szCs w:val="32"/>
    </w:rPr>
  </w:style>
  <w:style w:type="numbering" w:customStyle="1" w:styleId="NoList1">
    <w:name w:val="No List1"/>
    <w:next w:val="NoList"/>
    <w:uiPriority w:val="99"/>
    <w:semiHidden/>
    <w:unhideWhenUsed/>
    <w:rsid w:val="001E3E3D"/>
  </w:style>
  <w:style w:type="paragraph" w:customStyle="1" w:styleId="25Caption-Appendix">
    <w:name w:val="25 Caption-Appendix"/>
    <w:next w:val="10Normal01-FirstParagraph"/>
    <w:qFormat/>
    <w:rsid w:val="00E20913"/>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FB6A74"/>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FB6A74"/>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FB6A74"/>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FB6A74"/>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1E3E3D"/>
    <w:rPr>
      <w:rFonts w:ascii="Britannic Bold" w:eastAsia="MS Mincho" w:hAnsi="Britannic Bold" w:cs="Lucida Grande"/>
      <w:sz w:val="24"/>
      <w:szCs w:val="24"/>
    </w:rPr>
  </w:style>
  <w:style w:type="character" w:customStyle="1" w:styleId="DocumentMapChar">
    <w:name w:val="Document Map Char"/>
    <w:link w:val="DocumentMap"/>
    <w:uiPriority w:val="99"/>
    <w:rsid w:val="001E3E3D"/>
    <w:rPr>
      <w:rFonts w:ascii="Britannic Bold" w:eastAsia="MS Mincho" w:hAnsi="Britannic Bold" w:cs="Lucida Grande"/>
      <w:sz w:val="24"/>
      <w:szCs w:val="24"/>
    </w:rPr>
  </w:style>
  <w:style w:type="paragraph" w:styleId="Revision">
    <w:name w:val="Revision"/>
    <w:hidden/>
    <w:uiPriority w:val="99"/>
    <w:semiHidden/>
    <w:rsid w:val="001E3E3D"/>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1E3E3D"/>
    <w:rPr>
      <w:rFonts w:ascii="Lucida Grande" w:hAnsi="Lucida Grande" w:cs="Lucida Grande"/>
      <w:sz w:val="18"/>
      <w:szCs w:val="18"/>
    </w:rPr>
  </w:style>
  <w:style w:type="character" w:customStyle="1" w:styleId="BalloonTextChar">
    <w:name w:val="Balloon Text Char"/>
    <w:link w:val="BalloonText"/>
    <w:uiPriority w:val="99"/>
    <w:semiHidden/>
    <w:rsid w:val="001E3E3D"/>
    <w:rPr>
      <w:rFonts w:ascii="Lucida Grande" w:eastAsia="MS Mincho" w:hAnsi="Lucida Grande" w:cs="Lucida Grande"/>
      <w:sz w:val="18"/>
      <w:szCs w:val="18"/>
    </w:rPr>
  </w:style>
  <w:style w:type="paragraph" w:customStyle="1" w:styleId="11Normal02-SecondOnwardParagraph">
    <w:name w:val="11 Normal02-Second&amp;OnwardParagraph"/>
    <w:qFormat/>
    <w:rsid w:val="00FB6A74"/>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FB6A74"/>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AA2284"/>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1E3E3D"/>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AA2284"/>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B83BA5"/>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B83BA5"/>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FB6A74"/>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B83BA5"/>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FB6A74"/>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1E3E3D"/>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1E3E3D"/>
    <w:rPr>
      <w:rFonts w:ascii="Times New Roman" w:eastAsia="MS Mincho" w:hAnsi="Times New Roman" w:cs="Arial"/>
      <w:sz w:val="24"/>
      <w:szCs w:val="24"/>
    </w:rPr>
  </w:style>
  <w:style w:type="paragraph" w:styleId="Footer">
    <w:name w:val="footer"/>
    <w:link w:val="FooterChar"/>
    <w:uiPriority w:val="99"/>
    <w:unhideWhenUsed/>
    <w:rsid w:val="001E3E3D"/>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1E3E3D"/>
    <w:rPr>
      <w:rFonts w:ascii="Times New Roman" w:eastAsia="MS Mincho" w:hAnsi="Times New Roman" w:cs="Arial"/>
      <w:sz w:val="24"/>
      <w:szCs w:val="24"/>
    </w:rPr>
  </w:style>
  <w:style w:type="character" w:styleId="PageNumber">
    <w:name w:val="page number"/>
    <w:basedOn w:val="DefaultParagraphFont"/>
    <w:uiPriority w:val="99"/>
    <w:semiHidden/>
    <w:unhideWhenUsed/>
    <w:rsid w:val="001E3E3D"/>
  </w:style>
  <w:style w:type="character" w:styleId="Hyperlink">
    <w:name w:val="Hyperlink"/>
    <w:uiPriority w:val="99"/>
    <w:unhideWhenUsed/>
    <w:rsid w:val="00E20913"/>
    <w:rPr>
      <w:noProof w:val="0"/>
      <w:color w:val="0000FF"/>
      <w:u w:val="single"/>
      <w:lang w:val="en-GB"/>
    </w:rPr>
  </w:style>
  <w:style w:type="character" w:styleId="FollowedHyperlink">
    <w:name w:val="FollowedHyperlink"/>
    <w:uiPriority w:val="99"/>
    <w:semiHidden/>
    <w:unhideWhenUsed/>
    <w:rsid w:val="001E3E3D"/>
    <w:rPr>
      <w:color w:val="800080"/>
      <w:u w:val="single"/>
    </w:rPr>
  </w:style>
  <w:style w:type="paragraph" w:styleId="ListParagraph">
    <w:name w:val="List Paragraph"/>
    <w:basedOn w:val="Normal"/>
    <w:uiPriority w:val="34"/>
    <w:qFormat/>
    <w:rsid w:val="001E3E3D"/>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E20913"/>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E20913"/>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19101E"/>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606DA6"/>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2B0E88"/>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AA2284"/>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E765AD"/>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E765AD"/>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E765AD"/>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qFormat/>
    <w:rsid w:val="00FB6A74"/>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AA2284"/>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1E3E3D"/>
    <w:pPr>
      <w:spacing w:after="200"/>
    </w:pPr>
    <w:rPr>
      <w:b/>
      <w:bCs/>
      <w:color w:val="4F81BD"/>
      <w:sz w:val="18"/>
      <w:szCs w:val="18"/>
    </w:rPr>
  </w:style>
  <w:style w:type="paragraph" w:customStyle="1" w:styleId="15aCaption-Table-Center">
    <w:name w:val="15a Caption-Table-Center"/>
    <w:next w:val="11Normal02-SecondOnwardParagraph"/>
    <w:qFormat/>
    <w:rsid w:val="00844A32"/>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844A32"/>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1E3E3D"/>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19101E"/>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FB6A74"/>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E20913"/>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2A7729"/>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2A7729"/>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2A7729"/>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3D19F1"/>
    <w:pPr>
      <w:numPr>
        <w:numId w:val="1"/>
      </w:numPr>
    </w:pPr>
  </w:style>
  <w:style w:type="numbering" w:customStyle="1" w:styleId="01dList-Mazleha">
    <w:name w:val="01d List-Mazleha"/>
    <w:uiPriority w:val="99"/>
    <w:rsid w:val="003D19F1"/>
    <w:pPr>
      <w:numPr>
        <w:numId w:val="2"/>
      </w:numPr>
    </w:pPr>
  </w:style>
  <w:style w:type="paragraph" w:customStyle="1" w:styleId="07Heading0a-AbstrakAbstract">
    <w:name w:val="07 Heading 0a - Abstrak/Abstract"/>
    <w:next w:val="NoSpacing"/>
    <w:qFormat/>
    <w:rsid w:val="00AA2284"/>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AA2284"/>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D85CBF"/>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2A7729"/>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2A7729"/>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B83BA5"/>
    <w:pPr>
      <w:numPr>
        <w:numId w:val="3"/>
      </w:numPr>
    </w:pPr>
  </w:style>
  <w:style w:type="paragraph" w:customStyle="1" w:styleId="06aAcknowledgement-Title">
    <w:name w:val="06a Acknowledgement-Title"/>
    <w:next w:val="06bAcknowledgement-Normal01"/>
    <w:qFormat/>
    <w:rsid w:val="00AA2284"/>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AA2284"/>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AA2284"/>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B83BA5"/>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B83BA5"/>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2A7729"/>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742504"/>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FB6A74"/>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FB6A74"/>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E20913"/>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F7300A"/>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FB6A74"/>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FB6A74"/>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E20913"/>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E20913"/>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E20913"/>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3C6443"/>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3C6443"/>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582097"/>
    <w:pPr>
      <w:keepNext/>
      <w:numPr>
        <w:ilvl w:val="1"/>
        <w:numId w:val="31"/>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742504"/>
    <w:pPr>
      <w:keepNext/>
      <w:numPr>
        <w:ilvl w:val="2"/>
        <w:numId w:val="31"/>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582097"/>
    <w:rPr>
      <w:rFonts w:ascii="Times New Roman" w:eastAsia="Calibri" w:hAnsi="Times New Roman" w:cs="Arial"/>
      <w:b/>
      <w:caps/>
      <w:szCs w:val="20"/>
    </w:rPr>
  </w:style>
  <w:style w:type="paragraph" w:customStyle="1" w:styleId="09cLevel03">
    <w:name w:val="09c Level03"/>
    <w:next w:val="10Normal01-FirstParagraph"/>
    <w:link w:val="09cLevel03Char"/>
    <w:qFormat/>
    <w:rsid w:val="00742504"/>
    <w:pPr>
      <w:keepNext/>
      <w:numPr>
        <w:ilvl w:val="3"/>
        <w:numId w:val="31"/>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742504"/>
    <w:rPr>
      <w:rFonts w:ascii="Times New Roman" w:eastAsia="Calibri" w:hAnsi="Times New Roman" w:cs="Arial"/>
      <w:b/>
      <w:caps/>
    </w:rPr>
  </w:style>
  <w:style w:type="paragraph" w:customStyle="1" w:styleId="09dLevel04">
    <w:name w:val="09d Level04"/>
    <w:next w:val="10Normal01-FirstParagraph"/>
    <w:link w:val="09dLevel04Char"/>
    <w:qFormat/>
    <w:rsid w:val="00742504"/>
    <w:pPr>
      <w:keepNext/>
      <w:numPr>
        <w:ilvl w:val="4"/>
        <w:numId w:val="31"/>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742504"/>
    <w:rPr>
      <w:rFonts w:ascii="Times New Roman" w:eastAsia="Calibri" w:hAnsi="Times New Roman" w:cs="Arial"/>
      <w:b/>
      <w:lang w:val="en-GB"/>
    </w:rPr>
  </w:style>
  <w:style w:type="paragraph" w:customStyle="1" w:styleId="09eLevel05">
    <w:name w:val="09e Level05"/>
    <w:next w:val="10Normal01-FirstParagraph"/>
    <w:link w:val="09eLevel05Char"/>
    <w:qFormat/>
    <w:rsid w:val="00742504"/>
    <w:pPr>
      <w:keepNext/>
      <w:numPr>
        <w:ilvl w:val="5"/>
        <w:numId w:val="31"/>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742504"/>
    <w:rPr>
      <w:rFonts w:ascii="Times New Roman" w:eastAsia="Calibri" w:hAnsi="Times New Roman" w:cs="Arial"/>
      <w:b/>
      <w:lang w:val="en-GB"/>
    </w:rPr>
  </w:style>
  <w:style w:type="character" w:customStyle="1" w:styleId="09eLevel05Char">
    <w:name w:val="09e Level05 Char"/>
    <w:link w:val="09eLevel05"/>
    <w:rsid w:val="00742504"/>
    <w:rPr>
      <w:rFonts w:ascii="Times New Roman" w:eastAsia="Calibri" w:hAnsi="Times New Roman" w:cs="Arial"/>
      <w:b/>
      <w:lang w:val="en-GB"/>
    </w:rPr>
  </w:style>
  <w:style w:type="paragraph" w:customStyle="1" w:styleId="AppendixA">
    <w:name w:val="AppendixA"/>
    <w:next w:val="10Normal01-FirstParagraph"/>
    <w:link w:val="AppendixAChar"/>
    <w:qFormat/>
    <w:rsid w:val="00E20913"/>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E20913"/>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E20913"/>
    <w:rPr>
      <w:rFonts w:ascii="Times New Roman" w:eastAsia="Calibri" w:hAnsi="Times New Roman" w:cs="Arial"/>
      <w:b/>
      <w:caps/>
      <w:lang w:val="en-GB"/>
    </w:rPr>
  </w:style>
  <w:style w:type="paragraph" w:customStyle="1" w:styleId="AppendixA11">
    <w:name w:val="AppendixA11"/>
    <w:next w:val="10Normal01-FirstParagraph"/>
    <w:qFormat/>
    <w:rsid w:val="00E20913"/>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1F6D58"/>
    <w:pPr>
      <w:numPr>
        <w:numId w:val="4"/>
      </w:numPr>
    </w:pPr>
  </w:style>
  <w:style w:type="paragraph" w:customStyle="1" w:styleId="30FootnoteText-Numbering">
    <w:name w:val="30 FootnoteText-Numbering"/>
    <w:qFormat/>
    <w:rsid w:val="00FB6A74"/>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E20913"/>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2A7729"/>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E20913"/>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FB6A74"/>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65016A"/>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AA2284"/>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AA2284"/>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3D19F1"/>
    <w:pPr>
      <w:numPr>
        <w:numId w:val="6"/>
      </w:numPr>
    </w:pPr>
  </w:style>
  <w:style w:type="numbering" w:customStyle="1" w:styleId="01aList-Mazleha">
    <w:name w:val="01a List-Mazleha"/>
    <w:uiPriority w:val="99"/>
    <w:rsid w:val="003D19F1"/>
    <w:pPr>
      <w:numPr>
        <w:numId w:val="7"/>
      </w:numPr>
    </w:pPr>
  </w:style>
  <w:style w:type="paragraph" w:styleId="List">
    <w:name w:val="List"/>
    <w:basedOn w:val="Normal"/>
    <w:uiPriority w:val="99"/>
    <w:unhideWhenUsed/>
    <w:rsid w:val="008406C8"/>
    <w:rPr>
      <w:noProof/>
      <w:lang w:eastAsia="ko-KR"/>
    </w:rPr>
  </w:style>
  <w:style w:type="paragraph" w:customStyle="1" w:styleId="10Listing">
    <w:name w:val="10 Listing"/>
    <w:qFormat/>
    <w:rsid w:val="00E20913"/>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E20913"/>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E20913"/>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9479B6"/>
    <w:pPr>
      <w:numPr>
        <w:numId w:val="8"/>
      </w:numPr>
    </w:pPr>
  </w:style>
  <w:style w:type="numbering" w:customStyle="1" w:styleId="02aList-Mazleha-Indent1x">
    <w:name w:val="02a List-Mazleha-Indent1x"/>
    <w:uiPriority w:val="99"/>
    <w:rsid w:val="003D19F1"/>
    <w:pPr>
      <w:numPr>
        <w:numId w:val="10"/>
      </w:numPr>
    </w:pPr>
  </w:style>
  <w:style w:type="numbering" w:customStyle="1" w:styleId="02cList-Mazleha-Indent1x">
    <w:name w:val="02c List-Mazleha-Indent1x"/>
    <w:uiPriority w:val="99"/>
    <w:rsid w:val="003D19F1"/>
    <w:pPr>
      <w:numPr>
        <w:numId w:val="11"/>
      </w:numPr>
    </w:pPr>
  </w:style>
  <w:style w:type="numbering" w:customStyle="1" w:styleId="02dList-Mazleha-Indent1x">
    <w:name w:val="02d List-Mazleha-Indent1x"/>
    <w:uiPriority w:val="99"/>
    <w:rsid w:val="000B61FB"/>
    <w:pPr>
      <w:numPr>
        <w:numId w:val="12"/>
      </w:numPr>
    </w:pPr>
  </w:style>
  <w:style w:type="numbering" w:customStyle="1" w:styleId="03aList-Mazleha-Table">
    <w:name w:val="03a List-Mazleha-Table"/>
    <w:uiPriority w:val="99"/>
    <w:rsid w:val="000B61FB"/>
    <w:pPr>
      <w:numPr>
        <w:numId w:val="13"/>
      </w:numPr>
    </w:pPr>
  </w:style>
  <w:style w:type="numbering" w:customStyle="1" w:styleId="03bList-Mazleha-Table">
    <w:name w:val="03b List-Mazleha-Table"/>
    <w:uiPriority w:val="99"/>
    <w:rsid w:val="000B61FB"/>
    <w:pPr>
      <w:numPr>
        <w:numId w:val="14"/>
      </w:numPr>
    </w:pPr>
  </w:style>
  <w:style w:type="numbering" w:customStyle="1" w:styleId="03cList-Mazleha-Table">
    <w:name w:val="03c List-Mazleha-Table"/>
    <w:uiPriority w:val="99"/>
    <w:rsid w:val="000B61FB"/>
    <w:pPr>
      <w:numPr>
        <w:numId w:val="15"/>
      </w:numPr>
    </w:pPr>
  </w:style>
  <w:style w:type="numbering" w:customStyle="1" w:styleId="FootNote-Numbering">
    <w:name w:val="FootNote-Numbering"/>
    <w:uiPriority w:val="99"/>
    <w:rsid w:val="0099049C"/>
    <w:pPr>
      <w:numPr>
        <w:numId w:val="17"/>
      </w:numPr>
    </w:pPr>
  </w:style>
  <w:style w:type="table" w:customStyle="1" w:styleId="TableGridLight1">
    <w:name w:val="Table Grid Light1"/>
    <w:basedOn w:val="TableNormal"/>
    <w:uiPriority w:val="40"/>
    <w:rsid w:val="002A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A284F"/>
    <w:rPr>
      <w:color w:val="605E5C"/>
      <w:shd w:val="clear" w:color="auto" w:fill="E1DFDD"/>
    </w:rPr>
  </w:style>
  <w:style w:type="paragraph" w:customStyle="1" w:styleId="15cCaption-Source">
    <w:name w:val="15c Caption-Source"/>
    <w:qFormat/>
    <w:rsid w:val="00B83BA5"/>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844A32"/>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B83BA5"/>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B83BA5"/>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B83BA5"/>
    <w:rPr>
      <w:color w:val="605E5C"/>
      <w:shd w:val="clear" w:color="auto" w:fill="E1DFDD"/>
    </w:rPr>
  </w:style>
  <w:style w:type="paragraph" w:customStyle="1" w:styleId="15Figure">
    <w:name w:val="15 Figure"/>
    <w:qFormat/>
    <w:rsid w:val="00420156"/>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E9674C"/>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9D41DB"/>
    <w:pPr>
      <w:spacing w:after="120" w:line="360" w:lineRule="auto"/>
      <w:jc w:val="both"/>
    </w:pPr>
    <w:rPr>
      <w:rFonts w:ascii="Times New Roman" w:eastAsia="MS Mincho" w:hAnsi="Times New Roman" w:cs="Times New Roman"/>
      <w:sz w:val="24"/>
      <w:szCs w:val="24"/>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footer" Target="footer14.xml"/><Relationship Id="rId21" Type="http://schemas.openxmlformats.org/officeDocument/2006/relationships/footer" Target="footer7.xml"/><Relationship Id="rId34" Type="http://schemas.openxmlformats.org/officeDocument/2006/relationships/footer" Target="footer12.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1.xml"/><Relationship Id="rId37" Type="http://schemas.openxmlformats.org/officeDocument/2006/relationships/header" Target="header16.xml"/><Relationship Id="rId40"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9.xml"/><Relationship Id="rId36" Type="http://schemas.openxmlformats.org/officeDocument/2006/relationships/footer" Target="footer1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1.png"/><Relationship Id="rId27" Type="http://schemas.openxmlformats.org/officeDocument/2006/relationships/header" Target="header11.xml"/><Relationship Id="rId30" Type="http://schemas.openxmlformats.org/officeDocument/2006/relationships/footer" Target="footer10.xml"/><Relationship Id="rId35" Type="http://schemas.openxmlformats.org/officeDocument/2006/relationships/header" Target="header15.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Master\Research%20Methodology\GayaUKM-BI-rev14%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 (1).dotx</Template>
  <TotalTime>199</TotalTime>
  <Pages>60</Pages>
  <Words>26101</Words>
  <Characters>148778</Characters>
  <Application>Microsoft Office Word</Application>
  <DocSecurity>0</DocSecurity>
  <Lines>1239</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Hazim Fitri Ahmad Faudzi</cp:lastModifiedBy>
  <cp:revision>4</cp:revision>
  <dcterms:created xsi:type="dcterms:W3CDTF">2025-05-05T10:39:00Z</dcterms:created>
  <dcterms:modified xsi:type="dcterms:W3CDTF">2025-05-09T02:46:00Z</dcterms:modified>
  <cp:contentStatus/>
</cp:coreProperties>
</file>